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19C2" w14:textId="3F86986C" w:rsidR="00524388" w:rsidRDefault="00CF3C63">
      <w:pPr>
        <w:pStyle w:val="Title"/>
      </w:pPr>
      <w:r w:rsidRPr="00CF3C63">
        <w:t>Module 1 Challenge</w:t>
      </w:r>
    </w:p>
    <w:p w14:paraId="640FFCD1" w14:textId="2A16273E" w:rsidR="00524388" w:rsidRDefault="00CF3C63">
      <w:pPr>
        <w:pStyle w:val="Heading1"/>
      </w:pPr>
      <w:r>
        <w:t xml:space="preserve">Module Data </w:t>
      </w:r>
      <w:r w:rsidR="00D33CBA">
        <w:t>Conclusions</w:t>
      </w:r>
    </w:p>
    <w:p w14:paraId="6F4C9107" w14:textId="116DF808" w:rsidR="00524388" w:rsidRDefault="00CF3C63" w:rsidP="00CF3C63">
      <w:r>
        <w:t>Given the provided report data, there are 3 conclusions I have found after analyzing the crowdfunding campaigns.</w:t>
      </w:r>
    </w:p>
    <w:p w14:paraId="7124F0CB" w14:textId="50E5874C" w:rsidR="00CF3C63" w:rsidRDefault="00CF3C63" w:rsidP="00CF3C63">
      <w:pPr>
        <w:pStyle w:val="ListParagraph"/>
        <w:numPr>
          <w:ilvl w:val="0"/>
          <w:numId w:val="17"/>
        </w:numPr>
      </w:pPr>
      <w:r>
        <w:t>One</w:t>
      </w:r>
      <w:r w:rsidR="00684D36">
        <w:t xml:space="preserve">: </w:t>
      </w:r>
      <w:r w:rsidR="00AC657D">
        <w:t xml:space="preserve">The </w:t>
      </w:r>
      <w:r w:rsidR="00BE31E0">
        <w:t xml:space="preserve">relationship between </w:t>
      </w:r>
      <w:r w:rsidR="00F266C7">
        <w:t xml:space="preserve">the </w:t>
      </w:r>
      <w:r w:rsidR="0083060D">
        <w:t xml:space="preserve">outcome or </w:t>
      </w:r>
      <w:r w:rsidR="00F266C7">
        <w:t xml:space="preserve">the </w:t>
      </w:r>
      <w:r w:rsidR="0083060D">
        <w:t xml:space="preserve">success of a crowdfunding campaign </w:t>
      </w:r>
      <w:r w:rsidR="00646C4E">
        <w:t xml:space="preserve">depends on the </w:t>
      </w:r>
      <w:r w:rsidR="000107F3">
        <w:t xml:space="preserve">attempt to meet or exceed the </w:t>
      </w:r>
      <w:r w:rsidR="00F206EC">
        <w:t xml:space="preserve">organizations </w:t>
      </w:r>
      <w:r w:rsidR="00684D36">
        <w:t>initial</w:t>
      </w:r>
      <w:r w:rsidR="00F206EC">
        <w:t xml:space="preserve"> </w:t>
      </w:r>
      <w:r w:rsidR="00F266C7">
        <w:t xml:space="preserve">donation </w:t>
      </w:r>
      <w:r w:rsidR="00F206EC">
        <w:t>goal</w:t>
      </w:r>
      <w:r w:rsidR="00684D36">
        <w:t>. Some trends</w:t>
      </w:r>
      <w:r w:rsidR="006C6715">
        <w:t xml:space="preserve"> that are</w:t>
      </w:r>
      <w:r w:rsidR="00684D36">
        <w:t xml:space="preserve"> found</w:t>
      </w:r>
      <w:r w:rsidR="00E941C6">
        <w:t xml:space="preserve"> in the data</w:t>
      </w:r>
      <w:r w:rsidR="00684D36">
        <w:t xml:space="preserve"> </w:t>
      </w:r>
      <w:r w:rsidR="006C6715">
        <w:t>were</w:t>
      </w:r>
      <w:r w:rsidR="00E941C6">
        <w:t xml:space="preserve"> the primary categories</w:t>
      </w:r>
      <w:r w:rsidR="006C6715">
        <w:t xml:space="preserve"> </w:t>
      </w:r>
      <w:r w:rsidR="00907AEF">
        <w:t>Film</w:t>
      </w:r>
      <w:r w:rsidR="0031366B">
        <w:t xml:space="preserve"> &amp; Video, Music, and Theater ha</w:t>
      </w:r>
      <w:r w:rsidR="00E941C6">
        <w:t>ving</w:t>
      </w:r>
      <w:r w:rsidR="0031366B">
        <w:t xml:space="preserve"> the most </w:t>
      </w:r>
      <w:r w:rsidR="00CB64AA">
        <w:t xml:space="preserve">successful </w:t>
      </w:r>
      <w:r w:rsidR="0031366B">
        <w:t>campaigns</w:t>
      </w:r>
      <w:r w:rsidR="00CB64AA">
        <w:t>. On the other</w:t>
      </w:r>
      <w:r w:rsidR="000369D3">
        <w:t xml:space="preserve"> </w:t>
      </w:r>
      <w:r w:rsidR="00CB64AA">
        <w:t>hand,</w:t>
      </w:r>
      <w:r w:rsidR="000369D3">
        <w:t xml:space="preserve"> these categories also had</w:t>
      </w:r>
      <w:r w:rsidR="008842FB">
        <w:t xml:space="preserve"> the most failed</w:t>
      </w:r>
      <w:r w:rsidR="00CB64AA">
        <w:t>,</w:t>
      </w:r>
      <w:r w:rsidR="008842FB">
        <w:t xml:space="preserve"> canceled</w:t>
      </w:r>
      <w:r w:rsidR="00CB64AA">
        <w:t>, and least donated to</w:t>
      </w:r>
      <w:r w:rsidR="008842FB">
        <w:t xml:space="preserve"> </w:t>
      </w:r>
      <w:r w:rsidR="00604F87">
        <w:t>campaigns respectively.</w:t>
      </w:r>
    </w:p>
    <w:p w14:paraId="126F539A" w14:textId="77777777" w:rsidR="000A2B69" w:rsidRDefault="000A2B69" w:rsidP="000A2B69">
      <w:pPr>
        <w:pStyle w:val="ListParagraph"/>
      </w:pPr>
    </w:p>
    <w:p w14:paraId="11E7C7E8" w14:textId="3633DA5D" w:rsidR="00814682" w:rsidRDefault="00CF3C63" w:rsidP="00814682">
      <w:pPr>
        <w:pStyle w:val="ListParagraph"/>
        <w:numPr>
          <w:ilvl w:val="0"/>
          <w:numId w:val="17"/>
        </w:numPr>
      </w:pPr>
      <w:r>
        <w:t>Two</w:t>
      </w:r>
      <w:r w:rsidR="000A2B69">
        <w:t>:</w:t>
      </w:r>
      <w:r w:rsidR="00FE617E">
        <w:t xml:space="preserve"> The most successful </w:t>
      </w:r>
      <w:r w:rsidR="00FC5322">
        <w:t xml:space="preserve">campaign was for </w:t>
      </w:r>
      <w:r w:rsidR="000A2B69">
        <w:t>P</w:t>
      </w:r>
      <w:r w:rsidR="00FC5322">
        <w:t>lays</w:t>
      </w:r>
      <w:r w:rsidR="000A2B69">
        <w:t>;</w:t>
      </w:r>
      <w:r w:rsidR="00FC5322">
        <w:t xml:space="preserve"> with </w:t>
      </w:r>
      <w:r w:rsidR="00245459">
        <w:t>an average of</w:t>
      </w:r>
      <w:r w:rsidR="00FC5322">
        <w:t xml:space="preserve"> 187</w:t>
      </w:r>
      <w:r w:rsidR="00245459">
        <w:t xml:space="preserve"> donations</w:t>
      </w:r>
      <w:r w:rsidR="008D18B2">
        <w:t>.</w:t>
      </w:r>
      <w:r w:rsidR="00245459">
        <w:t xml:space="preserve"> </w:t>
      </w:r>
      <w:r w:rsidR="008D18B2">
        <w:t>T</w:t>
      </w:r>
      <w:r w:rsidR="00245459">
        <w:t xml:space="preserve">he </w:t>
      </w:r>
      <w:r w:rsidR="00DB4F81">
        <w:t>least</w:t>
      </w:r>
      <w:r w:rsidR="00245459">
        <w:t xml:space="preserve"> </w:t>
      </w:r>
      <w:r w:rsidR="008D18B2">
        <w:t xml:space="preserve">successful campaign, </w:t>
      </w:r>
      <w:r w:rsidR="00245459">
        <w:t xml:space="preserve">being </w:t>
      </w:r>
      <w:r w:rsidR="008D18B2">
        <w:t>W</w:t>
      </w:r>
      <w:r w:rsidR="003E133A">
        <w:t xml:space="preserve">orld </w:t>
      </w:r>
      <w:r w:rsidR="008D18B2">
        <w:t>M</w:t>
      </w:r>
      <w:r w:rsidR="003E133A">
        <w:t>usic</w:t>
      </w:r>
      <w:r w:rsidR="0055108D">
        <w:t>,</w:t>
      </w:r>
      <w:r w:rsidR="00C329A6">
        <w:t xml:space="preserve"> only had an average of 3 successful</w:t>
      </w:r>
      <w:r w:rsidR="0055108D">
        <w:t xml:space="preserve"> donations</w:t>
      </w:r>
      <w:r w:rsidR="009522F5">
        <w:t xml:space="preserve">. While </w:t>
      </w:r>
      <w:r w:rsidR="0055108D">
        <w:t>P</w:t>
      </w:r>
      <w:r w:rsidR="009522F5">
        <w:t xml:space="preserve">lays had over 130 failed </w:t>
      </w:r>
      <w:r w:rsidR="00B1688C">
        <w:t>donation attempts</w:t>
      </w:r>
      <w:r w:rsidR="00FD51CA">
        <w:t>,</w:t>
      </w:r>
      <w:r w:rsidR="00B1688C">
        <w:t xml:space="preserve"> </w:t>
      </w:r>
      <w:r w:rsidR="009522F5">
        <w:t xml:space="preserve">the sub-category still, overall, was more </w:t>
      </w:r>
      <w:r w:rsidR="00FD51CA">
        <w:t>successful</w:t>
      </w:r>
      <w:r w:rsidR="009522F5">
        <w:t xml:space="preserve"> than the </w:t>
      </w:r>
      <w:r w:rsidR="00B948EC">
        <w:t xml:space="preserve">3 donations to </w:t>
      </w:r>
      <w:r w:rsidR="00FD51CA">
        <w:t>W</w:t>
      </w:r>
      <w:r w:rsidR="00B948EC">
        <w:t xml:space="preserve">orld </w:t>
      </w:r>
      <w:r w:rsidR="00FD51CA">
        <w:t>M</w:t>
      </w:r>
      <w:r w:rsidR="00B948EC">
        <w:t>usic</w:t>
      </w:r>
      <w:r w:rsidR="00FD51CA">
        <w:t>.</w:t>
      </w:r>
    </w:p>
    <w:p w14:paraId="7F82B68D" w14:textId="77777777" w:rsidR="00814682" w:rsidRDefault="00814682" w:rsidP="00814682">
      <w:pPr>
        <w:pStyle w:val="ListParagraph"/>
      </w:pPr>
    </w:p>
    <w:p w14:paraId="689D8EF8" w14:textId="77777777" w:rsidR="00814682" w:rsidRDefault="00814682" w:rsidP="00814682">
      <w:pPr>
        <w:pStyle w:val="ListParagraph"/>
      </w:pPr>
    </w:p>
    <w:p w14:paraId="51D6AF47" w14:textId="32CAF46E" w:rsidR="00CF3C63" w:rsidRDefault="00CF3C63" w:rsidP="00CF3C63">
      <w:pPr>
        <w:pStyle w:val="ListParagraph"/>
        <w:numPr>
          <w:ilvl w:val="0"/>
          <w:numId w:val="17"/>
        </w:numPr>
      </w:pPr>
      <w:r>
        <w:t>Three</w:t>
      </w:r>
      <w:r w:rsidR="00814682">
        <w:t xml:space="preserve">: Lastly, </w:t>
      </w:r>
      <w:r w:rsidR="00CB68E8">
        <w:t>after a</w:t>
      </w:r>
      <w:r w:rsidR="00814682">
        <w:t xml:space="preserve">nalyzing the data between </w:t>
      </w:r>
      <w:r w:rsidR="00EB38A0">
        <w:t>successful</w:t>
      </w:r>
      <w:r w:rsidR="008815EC">
        <w:t xml:space="preserve"> or</w:t>
      </w:r>
      <w:r w:rsidR="00EB38A0">
        <w:t xml:space="preserve"> failed campaigns and </w:t>
      </w:r>
      <w:r w:rsidR="00CB68E8">
        <w:t xml:space="preserve">when the crowdfunding began, </w:t>
      </w:r>
      <w:r w:rsidR="00D75C21">
        <w:t>the most successful crowdfunding</w:t>
      </w:r>
      <w:r w:rsidR="002F5AD6">
        <w:t xml:space="preserve"> </w:t>
      </w:r>
      <w:r w:rsidR="008B0F9B">
        <w:t xml:space="preserve">occurred between May and July; </w:t>
      </w:r>
      <w:r w:rsidR="00BD41F8">
        <w:t>thus,</w:t>
      </w:r>
      <w:r w:rsidR="008B0F9B">
        <w:t xml:space="preserve"> spiking and</w:t>
      </w:r>
      <w:r w:rsidR="00E46D78">
        <w:t xml:space="preserve"> dropping in August. Withing that same timeframe, </w:t>
      </w:r>
      <w:r w:rsidR="00D025B5">
        <w:t>the most failures for campaign happen in the month of August.</w:t>
      </w:r>
    </w:p>
    <w:p w14:paraId="41E21EA5" w14:textId="556A613C" w:rsidR="000B084E" w:rsidRDefault="00CF3C63" w:rsidP="00CF3C63">
      <w:r>
        <w:t>Some of the limitations of this dataset ar</w:t>
      </w:r>
      <w:r w:rsidR="000B084E">
        <w:t>e</w:t>
      </w:r>
      <w:r w:rsidR="00D025B5">
        <w:t>:</w:t>
      </w:r>
    </w:p>
    <w:p w14:paraId="01229909" w14:textId="1CF7262D" w:rsidR="00604F87" w:rsidRDefault="00D025B5" w:rsidP="000B084E">
      <w:pPr>
        <w:pStyle w:val="ListParagraph"/>
        <w:numPr>
          <w:ilvl w:val="0"/>
          <w:numId w:val="18"/>
        </w:numPr>
      </w:pPr>
      <w:r>
        <w:t>T</w:t>
      </w:r>
      <w:r w:rsidR="000B084E">
        <w:t xml:space="preserve">he </w:t>
      </w:r>
      <w:proofErr w:type="gramStart"/>
      <w:r w:rsidR="000B084E">
        <w:t>amount</w:t>
      </w:r>
      <w:proofErr w:type="gramEnd"/>
      <w:r w:rsidR="000B084E">
        <w:t xml:space="preserve"> of campaigns happening for each category within the year</w:t>
      </w:r>
      <w:r>
        <w:t xml:space="preserve"> of time frame</w:t>
      </w:r>
      <w:r w:rsidR="008A7322">
        <w:t xml:space="preserve"> is limited to this </w:t>
      </w:r>
      <w:r w:rsidR="00A11F56">
        <w:t>specifically</w:t>
      </w:r>
      <w:r w:rsidR="008A7322">
        <w:t xml:space="preserve"> online resource; while popular, there are other areas and ways </w:t>
      </w:r>
      <w:r w:rsidR="00A11F56">
        <w:t>campaigns</w:t>
      </w:r>
      <w:r w:rsidR="008A7322">
        <w:t xml:space="preserve"> can obtain money</w:t>
      </w:r>
      <w:r w:rsidR="000B084E">
        <w:t>.</w:t>
      </w:r>
      <w:r w:rsidR="008B5B6D">
        <w:t xml:space="preserve"> The sample we have of data is also a </w:t>
      </w:r>
      <w:r w:rsidR="00592F7B">
        <w:t>limitation</w:t>
      </w:r>
      <w:r w:rsidR="008B5B6D">
        <w:t xml:space="preserve"> </w:t>
      </w:r>
      <w:r w:rsidR="00592F7B">
        <w:t xml:space="preserve">in most cases, but the range in years for the data shows and ample amount of information to </w:t>
      </w:r>
      <w:proofErr w:type="gramStart"/>
      <w:r w:rsidR="00592F7B">
        <w:t>come to a conclusion</w:t>
      </w:r>
      <w:proofErr w:type="gramEnd"/>
      <w:r w:rsidR="00592F7B">
        <w:t>.</w:t>
      </w:r>
      <w:r w:rsidR="008B5B6D">
        <w:t xml:space="preserve"> </w:t>
      </w:r>
    </w:p>
    <w:p w14:paraId="3EEA6225" w14:textId="5751BD13" w:rsidR="00A96020" w:rsidRDefault="00CF3C63" w:rsidP="00CF3C63">
      <w:r>
        <w:t xml:space="preserve">Other possible tables or graphs that could be used </w:t>
      </w:r>
      <w:r w:rsidR="00946415">
        <w:t>are:</w:t>
      </w:r>
      <w:r w:rsidR="00A96020">
        <w:t xml:space="preserve"> </w:t>
      </w:r>
    </w:p>
    <w:p w14:paraId="5371EFB5" w14:textId="77777777" w:rsidR="00A96020" w:rsidRDefault="00A96020" w:rsidP="00946415">
      <w:pPr>
        <w:pStyle w:val="ListParagraph"/>
        <w:numPr>
          <w:ilvl w:val="0"/>
          <w:numId w:val="19"/>
        </w:numPr>
      </w:pPr>
      <w:r>
        <w:t>A box and whisker plot.</w:t>
      </w:r>
    </w:p>
    <w:p w14:paraId="323EB7A8" w14:textId="3E462CAC" w:rsidR="00946415" w:rsidRDefault="004422DA" w:rsidP="00946415">
      <w:pPr>
        <w:pStyle w:val="ListParagraph"/>
        <w:numPr>
          <w:ilvl w:val="0"/>
          <w:numId w:val="19"/>
        </w:numPr>
      </w:pPr>
      <w:r>
        <w:t xml:space="preserve">A Pivot </w:t>
      </w:r>
      <w:r w:rsidR="00A96020">
        <w:t xml:space="preserve">Table </w:t>
      </w:r>
    </w:p>
    <w:p w14:paraId="6764BE04" w14:textId="0D6A3BA8" w:rsidR="00524388" w:rsidRDefault="007B5E4D">
      <w:pPr>
        <w:jc w:val="center"/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7D2BEC66" wp14:editId="07BEF104">
                <wp:extent cx="6675120" cy="3161030"/>
                <wp:effectExtent l="0" t="0" r="5080" b="1270"/>
                <wp:docPr id="1429236738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B8EE96-0213-F547-90E0-0A301BD3FD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7D2BEC66" wp14:editId="07BEF104">
                <wp:extent cx="6675120" cy="3161030"/>
                <wp:effectExtent l="0" t="0" r="5080" b="1270"/>
                <wp:docPr id="1429236738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B8EE96-0213-F547-90E0-0A301BD3FD0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9236738" name="Chart 1">
                          <a:extLst>
                            <a:ext uri="{FF2B5EF4-FFF2-40B4-BE49-F238E27FC236}">
                              <a16:creationId xmlns:a16="http://schemas.microsoft.com/office/drawing/2014/main" id="{46B8EE96-0213-F547-90E0-0A301BD3FD0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5120" cy="3161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EDA7EB0" w14:textId="1B21948E" w:rsidR="00524388" w:rsidRDefault="00C71F90" w:rsidP="00CF3C63">
      <w:r>
        <w:t xml:space="preserve">A box and whisker chat, shown above, can visualize the outliers per category when trying to analyze outcomes of average donations. </w:t>
      </w:r>
      <w:r w:rsidR="00CF3C63">
        <w:t xml:space="preserve">The value </w:t>
      </w:r>
      <w:r w:rsidR="004422DA">
        <w:t>a pivot table would sho</w:t>
      </w:r>
      <w:r>
        <w:t xml:space="preserve">w </w:t>
      </w:r>
      <w:r w:rsidR="004422DA">
        <w:t xml:space="preserve">is </w:t>
      </w:r>
      <w:r>
        <w:t xml:space="preserve">to </w:t>
      </w:r>
      <w:r w:rsidR="004422DA">
        <w:t>look</w:t>
      </w:r>
      <w:r w:rsidR="004422DA">
        <w:t xml:space="preserve"> at </w:t>
      </w:r>
      <w:r>
        <w:t>months</w:t>
      </w:r>
      <w:r w:rsidR="004422DA">
        <w:t xml:space="preserve"> and </w:t>
      </w:r>
      <w:r w:rsidR="006A4705">
        <w:t xml:space="preserve">quarterly’s </w:t>
      </w:r>
      <w:r w:rsidR="004422DA">
        <w:t>to the analyze the economic climate at the time or cultural influence.</w:t>
      </w:r>
    </w:p>
    <w:sectPr w:rsidR="00524388">
      <w:footerReference w:type="default" r:id="rId9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EBDCA" w14:textId="77777777" w:rsidR="007E2313" w:rsidRDefault="007E2313">
      <w:pPr>
        <w:spacing w:after="0" w:line="240" w:lineRule="auto"/>
      </w:pPr>
      <w:r>
        <w:separator/>
      </w:r>
    </w:p>
  </w:endnote>
  <w:endnote w:type="continuationSeparator" w:id="0">
    <w:p w14:paraId="2569E03F" w14:textId="77777777" w:rsidR="007E2313" w:rsidRDefault="007E2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11B1C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58BFB" w14:textId="77777777" w:rsidR="007E2313" w:rsidRDefault="007E2313">
      <w:pPr>
        <w:spacing w:after="0" w:line="240" w:lineRule="auto"/>
      </w:pPr>
      <w:r>
        <w:separator/>
      </w:r>
    </w:p>
  </w:footnote>
  <w:footnote w:type="continuationSeparator" w:id="0">
    <w:p w14:paraId="49F2A90C" w14:textId="77777777" w:rsidR="007E2313" w:rsidRDefault="007E2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B64C2"/>
    <w:multiLevelType w:val="hybridMultilevel"/>
    <w:tmpl w:val="87F41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74D83"/>
    <w:multiLevelType w:val="hybridMultilevel"/>
    <w:tmpl w:val="D38C2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333C6"/>
    <w:multiLevelType w:val="hybridMultilevel"/>
    <w:tmpl w:val="F066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784172">
    <w:abstractNumId w:val="8"/>
  </w:num>
  <w:num w:numId="2" w16cid:durableId="122234404">
    <w:abstractNumId w:val="8"/>
  </w:num>
  <w:num w:numId="3" w16cid:durableId="601761245">
    <w:abstractNumId w:val="9"/>
  </w:num>
  <w:num w:numId="4" w16cid:durableId="131140348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339236596">
    <w:abstractNumId w:val="10"/>
  </w:num>
  <w:num w:numId="6" w16cid:durableId="807741072">
    <w:abstractNumId w:val="7"/>
  </w:num>
  <w:num w:numId="7" w16cid:durableId="1681657949">
    <w:abstractNumId w:val="6"/>
  </w:num>
  <w:num w:numId="8" w16cid:durableId="61342371">
    <w:abstractNumId w:val="5"/>
  </w:num>
  <w:num w:numId="9" w16cid:durableId="580528612">
    <w:abstractNumId w:val="4"/>
  </w:num>
  <w:num w:numId="10" w16cid:durableId="258371096">
    <w:abstractNumId w:val="3"/>
  </w:num>
  <w:num w:numId="11" w16cid:durableId="1121923199">
    <w:abstractNumId w:val="2"/>
  </w:num>
  <w:num w:numId="12" w16cid:durableId="1237007656">
    <w:abstractNumId w:val="1"/>
  </w:num>
  <w:num w:numId="13" w16cid:durableId="260800180">
    <w:abstractNumId w:val="0"/>
  </w:num>
  <w:num w:numId="14" w16cid:durableId="2057780310">
    <w:abstractNumId w:val="8"/>
    <w:lvlOverride w:ilvl="0">
      <w:startOverride w:val="1"/>
    </w:lvlOverride>
  </w:num>
  <w:num w:numId="15" w16cid:durableId="906377799">
    <w:abstractNumId w:val="8"/>
  </w:num>
  <w:num w:numId="16" w16cid:durableId="229847133">
    <w:abstractNumId w:val="12"/>
  </w:num>
  <w:num w:numId="17" w16cid:durableId="1668167502">
    <w:abstractNumId w:val="11"/>
  </w:num>
  <w:num w:numId="18" w16cid:durableId="1753820365">
    <w:abstractNumId w:val="13"/>
  </w:num>
  <w:num w:numId="19" w16cid:durableId="19370573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63"/>
    <w:rsid w:val="000107F3"/>
    <w:rsid w:val="000369D3"/>
    <w:rsid w:val="000A2B69"/>
    <w:rsid w:val="000A66FD"/>
    <w:rsid w:val="000B084E"/>
    <w:rsid w:val="00245459"/>
    <w:rsid w:val="002F5AD6"/>
    <w:rsid w:val="00304697"/>
    <w:rsid w:val="0031366B"/>
    <w:rsid w:val="003E133A"/>
    <w:rsid w:val="003F31CF"/>
    <w:rsid w:val="004422DA"/>
    <w:rsid w:val="00524388"/>
    <w:rsid w:val="0055108D"/>
    <w:rsid w:val="00592F7B"/>
    <w:rsid w:val="00604F87"/>
    <w:rsid w:val="00646C4E"/>
    <w:rsid w:val="00684D36"/>
    <w:rsid w:val="006A4705"/>
    <w:rsid w:val="006C6715"/>
    <w:rsid w:val="007B5E4D"/>
    <w:rsid w:val="007E2313"/>
    <w:rsid w:val="00814682"/>
    <w:rsid w:val="0083060D"/>
    <w:rsid w:val="008815EC"/>
    <w:rsid w:val="008842FB"/>
    <w:rsid w:val="008A7322"/>
    <w:rsid w:val="008B0F9B"/>
    <w:rsid w:val="008B5B6D"/>
    <w:rsid w:val="008D18B2"/>
    <w:rsid w:val="008E7C4A"/>
    <w:rsid w:val="00907AEF"/>
    <w:rsid w:val="00946415"/>
    <w:rsid w:val="009522F5"/>
    <w:rsid w:val="00A11F56"/>
    <w:rsid w:val="00A56219"/>
    <w:rsid w:val="00A96020"/>
    <w:rsid w:val="00AC657D"/>
    <w:rsid w:val="00B1688C"/>
    <w:rsid w:val="00B948EC"/>
    <w:rsid w:val="00BB58E9"/>
    <w:rsid w:val="00BD41F8"/>
    <w:rsid w:val="00BE31E0"/>
    <w:rsid w:val="00C329A6"/>
    <w:rsid w:val="00C71F90"/>
    <w:rsid w:val="00CB64AA"/>
    <w:rsid w:val="00CB68E8"/>
    <w:rsid w:val="00CF3C63"/>
    <w:rsid w:val="00D025B5"/>
    <w:rsid w:val="00D33CBA"/>
    <w:rsid w:val="00D75C21"/>
    <w:rsid w:val="00DB4F81"/>
    <w:rsid w:val="00E46D78"/>
    <w:rsid w:val="00E73AC0"/>
    <w:rsid w:val="00E941C6"/>
    <w:rsid w:val="00EB38A0"/>
    <w:rsid w:val="00F206EC"/>
    <w:rsid w:val="00F266C7"/>
    <w:rsid w:val="00FC5322"/>
    <w:rsid w:val="00FD51CA"/>
    <w:rsid w:val="00FE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7FA83"/>
  <w15:chartTrackingRefBased/>
  <w15:docId w15:val="{47312793-DF13-9A42-A749-15DB853B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CF3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4/relationships/chartEx" Target="charts/chart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jhasymone/Library/Containers/com.microsoft.Word/Data/Library/Application%20Support/Microsoft/Office/16.0/DTS/en-US%7b3827A63F-166C-5148-B2C0-B811813EC9CC%7d/%7bC20A0741-9E05-1B46-9BBA-96252B050D14%7dtf10002069_mac.dotx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d.docs.live.net/094e99d4b46eb36f/Documents/Reed-CrowdfundingBook_GoalAnalysis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Crowdfunding!$A$2:$R$1001</cx:f>
        <cx:lvl ptCount="1000">
          <cx:pt idx="0">food trucks</cx:pt>
          <cx:pt idx="1">rock</cx:pt>
          <cx:pt idx="2">web</cx:pt>
          <cx:pt idx="3">rock</cx:pt>
          <cx:pt idx="4">plays</cx:pt>
          <cx:pt idx="5">plays</cx:pt>
          <cx:pt idx="6">documentary</cx:pt>
          <cx:pt idx="7">plays</cx:pt>
          <cx:pt idx="8">plays</cx:pt>
          <cx:pt idx="9">electric music</cx:pt>
          <cx:pt idx="10">drama</cx:pt>
          <cx:pt idx="11">plays</cx:pt>
          <cx:pt idx="12">drama</cx:pt>
          <cx:pt idx="13">indie rock</cx:pt>
          <cx:pt idx="14">indie rock</cx:pt>
          <cx:pt idx="15">wearables</cx:pt>
          <cx:pt idx="16">nonfiction</cx:pt>
          <cx:pt idx="17">animation</cx:pt>
          <cx:pt idx="18">plays</cx:pt>
          <cx:pt idx="19">plays</cx:pt>
          <cx:pt idx="20">drama</cx:pt>
          <cx:pt idx="21">plays</cx:pt>
          <cx:pt idx="22">plays</cx:pt>
          <cx:pt idx="23">documentary</cx:pt>
          <cx:pt idx="24">wearables</cx:pt>
          <cx:pt idx="25">video games</cx:pt>
          <cx:pt idx="26">plays</cx:pt>
          <cx:pt idx="27">rock</cx:pt>
          <cx:pt idx="28">plays</cx:pt>
          <cx:pt idx="29">shorts</cx:pt>
          <cx:pt idx="30">animation</cx:pt>
          <cx:pt idx="31">video games</cx:pt>
          <cx:pt idx="32">documentary</cx:pt>
          <cx:pt idx="33">plays</cx:pt>
          <cx:pt idx="34">documentary</cx:pt>
          <cx:pt idx="35">drama</cx:pt>
          <cx:pt idx="36">plays</cx:pt>
          <cx:pt idx="37">fiction</cx:pt>
          <cx:pt idx="38">photography books</cx:pt>
          <cx:pt idx="39">plays</cx:pt>
          <cx:pt idx="40">wearables</cx:pt>
          <cx:pt idx="41">rock</cx:pt>
          <cx:pt idx="42">food trucks</cx:pt>
          <cx:pt idx="43">radio &amp; podcasts</cx:pt>
          <cx:pt idx="44">fiction</cx:pt>
          <cx:pt idx="45">plays</cx:pt>
          <cx:pt idx="46">rock</cx:pt>
          <cx:pt idx="47">plays</cx:pt>
          <cx:pt idx="48">plays</cx:pt>
          <cx:pt idx="49">rock</cx:pt>
          <cx:pt idx="50">metal</cx:pt>
          <cx:pt idx="51">wearables</cx:pt>
          <cx:pt idx="52">plays</cx:pt>
          <cx:pt idx="53">drama</cx:pt>
          <cx:pt idx="54">wearables</cx:pt>
          <cx:pt idx="55">jazz</cx:pt>
          <cx:pt idx="56">wearables</cx:pt>
          <cx:pt idx="57">video games</cx:pt>
          <cx:pt idx="58">plays</cx:pt>
          <cx:pt idx="59">plays</cx:pt>
          <cx:pt idx="60">plays</cx:pt>
          <cx:pt idx="61">plays</cx:pt>
          <cx:pt idx="62">web</cx:pt>
          <cx:pt idx="63">plays</cx:pt>
          <cx:pt idx="64">web</cx:pt>
          <cx:pt idx="65">plays</cx:pt>
          <cx:pt idx="66">plays</cx:pt>
          <cx:pt idx="67">wearables</cx:pt>
          <cx:pt idx="68">plays</cx:pt>
          <cx:pt idx="69">plays</cx:pt>
          <cx:pt idx="70">plays</cx:pt>
          <cx:pt idx="71">plays</cx:pt>
          <cx:pt idx="72">animation</cx:pt>
          <cx:pt idx="73">jazz</cx:pt>
          <cx:pt idx="74">metal</cx:pt>
          <cx:pt idx="75">photography books</cx:pt>
          <cx:pt idx="76">plays</cx:pt>
          <cx:pt idx="77">animation</cx:pt>
          <cx:pt idx="78">translations</cx:pt>
          <cx:pt idx="79">plays</cx:pt>
          <cx:pt idx="80">video games</cx:pt>
          <cx:pt idx="81">rock</cx:pt>
          <cx:pt idx="82">video games</cx:pt>
          <cx:pt idx="83">electric music</cx:pt>
          <cx:pt idx="84">wearables</cx:pt>
          <cx:pt idx="85">indie rock</cx:pt>
          <cx:pt idx="86">plays</cx:pt>
          <cx:pt idx="87">rock</cx:pt>
          <cx:pt idx="88">translations</cx:pt>
          <cx:pt idx="89">plays</cx:pt>
          <cx:pt idx="90">plays</cx:pt>
          <cx:pt idx="91">translations</cx:pt>
          <cx:pt idx="92">video games</cx:pt>
          <cx:pt idx="93">plays</cx:pt>
          <cx:pt idx="94">web</cx:pt>
          <cx:pt idx="95">documentary</cx:pt>
          <cx:pt idx="96">plays</cx:pt>
          <cx:pt idx="97">food trucks</cx:pt>
          <cx:pt idx="98">video games</cx:pt>
          <cx:pt idx="99">plays</cx:pt>
          <cx:pt idx="100">plays</cx:pt>
          <cx:pt idx="101">electric music</cx:pt>
          <cx:pt idx="102">wearables</cx:pt>
          <cx:pt idx="103">electric music</cx:pt>
          <cx:pt idx="104">indie rock</cx:pt>
          <cx:pt idx="105">web</cx:pt>
          <cx:pt idx="106">plays</cx:pt>
          <cx:pt idx="107">plays</cx:pt>
          <cx:pt idx="108">documentary</cx:pt>
          <cx:pt idx="109">television</cx:pt>
          <cx:pt idx="110">food trucks</cx:pt>
          <cx:pt idx="111">radio &amp; podcasts</cx:pt>
          <cx:pt idx="112">web</cx:pt>
          <cx:pt idx="113">food trucks</cx:pt>
          <cx:pt idx="114">wearables</cx:pt>
          <cx:pt idx="115">fiction</cx:pt>
          <cx:pt idx="116">plays</cx:pt>
          <cx:pt idx="117">television</cx:pt>
          <cx:pt idx="118">photography books</cx:pt>
          <cx:pt idx="119">documentary</cx:pt>
          <cx:pt idx="120">mobile games</cx:pt>
          <cx:pt idx="121">video games</cx:pt>
          <cx:pt idx="122">fiction</cx:pt>
          <cx:pt idx="123">plays</cx:pt>
          <cx:pt idx="124">photography books</cx:pt>
          <cx:pt idx="125">plays</cx:pt>
          <cx:pt idx="126">plays</cx:pt>
          <cx:pt idx="127">plays</cx:pt>
          <cx:pt idx="128">rock</cx:pt>
          <cx:pt idx="129">food trucks</cx:pt>
          <cx:pt idx="130">drama</cx:pt>
          <cx:pt idx="131">web</cx:pt>
          <cx:pt idx="132">plays</cx:pt>
          <cx:pt idx="133">world music</cx:pt>
          <cx:pt idx="134">documentary</cx:pt>
          <cx:pt idx="135">plays</cx:pt>
          <cx:pt idx="136">drama</cx:pt>
          <cx:pt idx="137">nonfiction</cx:pt>
          <cx:pt idx="138">mobile games</cx:pt>
          <cx:pt idx="139">wearables</cx:pt>
          <cx:pt idx="140">documentary</cx:pt>
          <cx:pt idx="141">web</cx:pt>
          <cx:pt idx="142">web</cx:pt>
          <cx:pt idx="143">indie rock</cx:pt>
          <cx:pt idx="144">plays</cx:pt>
          <cx:pt idx="145">wearables</cx:pt>
          <cx:pt idx="146">plays</cx:pt>
          <cx:pt idx="147">plays</cx:pt>
          <cx:pt idx="148">wearables</cx:pt>
          <cx:pt idx="149">indie rock</cx:pt>
          <cx:pt idx="150">rock</cx:pt>
          <cx:pt idx="151">electric music</cx:pt>
          <cx:pt idx="152">indie rock</cx:pt>
          <cx:pt idx="153">plays</cx:pt>
          <cx:pt idx="154">indie rock</cx:pt>
          <cx:pt idx="155">plays</cx:pt>
          <cx:pt idx="156">rock</cx:pt>
          <cx:pt idx="157">photography books</cx:pt>
          <cx:pt idx="158">rock</cx:pt>
          <cx:pt idx="159">plays</cx:pt>
          <cx:pt idx="160">wearables</cx:pt>
          <cx:pt idx="161">web</cx:pt>
          <cx:pt idx="162">rock</cx:pt>
          <cx:pt idx="163">photography books</cx:pt>
          <cx:pt idx="164">plays</cx:pt>
          <cx:pt idx="165">web</cx:pt>
          <cx:pt idx="166">photography books</cx:pt>
          <cx:pt idx="167">plays</cx:pt>
          <cx:pt idx="168">indie rock</cx:pt>
          <cx:pt idx="169">shorts</cx:pt>
          <cx:pt idx="170">indie rock</cx:pt>
          <cx:pt idx="171">translations</cx:pt>
          <cx:pt idx="172">documentary</cx:pt>
          <cx:pt idx="173">plays</cx:pt>
          <cx:pt idx="174">wearables</cx:pt>
          <cx:pt idx="175">plays</cx:pt>
          <cx:pt idx="176">plays</cx:pt>
          <cx:pt idx="177">plays</cx:pt>
          <cx:pt idx="178">food trucks</cx:pt>
          <cx:pt idx="179">plays</cx:pt>
          <cx:pt idx="180">wearables</cx:pt>
          <cx:pt idx="181">web</cx:pt>
          <cx:pt idx="182">plays</cx:pt>
          <cx:pt idx="183">rock</cx:pt>
          <cx:pt idx="184">plays</cx:pt>
          <cx:pt idx="185">television</cx:pt>
          <cx:pt idx="186">plays</cx:pt>
          <cx:pt idx="187">shorts</cx:pt>
          <cx:pt idx="188">plays</cx:pt>
          <cx:pt idx="189">plays</cx:pt>
          <cx:pt idx="190">plays</cx:pt>
          <cx:pt idx="191">plays</cx:pt>
          <cx:pt idx="192">rock</cx:pt>
          <cx:pt idx="193">indie rock</cx:pt>
          <cx:pt idx="194">metal</cx:pt>
          <cx:pt idx="195">electric music</cx:pt>
          <cx:pt idx="196">wearables</cx:pt>
          <cx:pt idx="197">drama</cx:pt>
          <cx:pt idx="198">electric music</cx:pt>
          <cx:pt idx="199">rock</cx:pt>
          <cx:pt idx="200">plays</cx:pt>
          <cx:pt idx="201">web</cx:pt>
          <cx:pt idx="202">food trucks</cx:pt>
          <cx:pt idx="203">plays</cx:pt>
          <cx:pt idx="204">jazz</cx:pt>
          <cx:pt idx="205">plays</cx:pt>
          <cx:pt idx="206">fiction</cx:pt>
          <cx:pt idx="207">rock</cx:pt>
          <cx:pt idx="208">documentary</cx:pt>
          <cx:pt idx="209">documentary</cx:pt>
          <cx:pt idx="210">science fiction</cx:pt>
          <cx:pt idx="211">plays</cx:pt>
          <cx:pt idx="212">plays</cx:pt>
          <cx:pt idx="213">indie rock</cx:pt>
          <cx:pt idx="214">rock</cx:pt>
          <cx:pt idx="215">plays</cx:pt>
          <cx:pt idx="216">plays</cx:pt>
          <cx:pt idx="217">science fiction</cx:pt>
          <cx:pt idx="218">shorts</cx:pt>
          <cx:pt idx="219">animation</cx:pt>
          <cx:pt idx="220">plays</cx:pt>
          <cx:pt idx="221">food trucks</cx:pt>
          <cx:pt idx="222">photography books</cx:pt>
          <cx:pt idx="223">plays</cx:pt>
          <cx:pt idx="224">science fiction</cx:pt>
          <cx:pt idx="225">rock</cx:pt>
          <cx:pt idx="226">photography books</cx:pt>
          <cx:pt idx="227">mobile games</cx:pt>
          <cx:pt idx="228">animation</cx:pt>
          <cx:pt idx="229">mobile games</cx:pt>
          <cx:pt idx="230">video games</cx:pt>
          <cx:pt idx="231">plays</cx:pt>
          <cx:pt idx="232">plays</cx:pt>
          <cx:pt idx="233">animation</cx:pt>
          <cx:pt idx="234">video games</cx:pt>
          <cx:pt idx="235">animation</cx:pt>
          <cx:pt idx="236">rock</cx:pt>
          <cx:pt idx="237">animation</cx:pt>
          <cx:pt idx="238">plays</cx:pt>
          <cx:pt idx="239">wearables</cx:pt>
          <cx:pt idx="240">plays</cx:pt>
          <cx:pt idx="241">nonfiction</cx:pt>
          <cx:pt idx="242">rock</cx:pt>
          <cx:pt idx="243">plays</cx:pt>
          <cx:pt idx="244">plays</cx:pt>
          <cx:pt idx="245">plays</cx:pt>
          <cx:pt idx="246">web</cx:pt>
          <cx:pt idx="247">fiction</cx:pt>
          <cx:pt idx="248">mobile games</cx:pt>
          <cx:pt idx="249">translations</cx:pt>
          <cx:pt idx="250">rock</cx:pt>
          <cx:pt idx="251">plays</cx:pt>
          <cx:pt idx="252">plays</cx:pt>
          <cx:pt idx="253">drama</cx:pt>
          <cx:pt idx="254">nonfiction</cx:pt>
          <cx:pt idx="255">rock</cx:pt>
          <cx:pt idx="256">rock</cx:pt>
          <cx:pt idx="257">plays</cx:pt>
          <cx:pt idx="258">plays</cx:pt>
          <cx:pt idx="259">photography books</cx:pt>
          <cx:pt idx="260">rock</cx:pt>
          <cx:pt idx="261">rock</cx:pt>
          <cx:pt idx="262">indie rock</cx:pt>
          <cx:pt idx="263">photography books</cx:pt>
          <cx:pt idx="264">plays</cx:pt>
          <cx:pt idx="265">plays</cx:pt>
          <cx:pt idx="266">jazz</cx:pt>
          <cx:pt idx="267">plays</cx:pt>
          <cx:pt idx="268">documentary</cx:pt>
          <cx:pt idx="269">television</cx:pt>
          <cx:pt idx="270">video games</cx:pt>
          <cx:pt idx="271">photography books</cx:pt>
          <cx:pt idx="272">plays</cx:pt>
          <cx:pt idx="273">plays</cx:pt>
          <cx:pt idx="274">plays</cx:pt>
          <cx:pt idx="275">translations</cx:pt>
          <cx:pt idx="276">video games</cx:pt>
          <cx:pt idx="277">plays</cx:pt>
          <cx:pt idx="278">web</cx:pt>
          <cx:pt idx="279">plays</cx:pt>
          <cx:pt idx="280">animation</cx:pt>
          <cx:pt idx="281">plays</cx:pt>
          <cx:pt idx="282">television</cx:pt>
          <cx:pt idx="283">rock</cx:pt>
          <cx:pt idx="284">web</cx:pt>
          <cx:pt idx="285">plays</cx:pt>
          <cx:pt idx="286">plays</cx:pt>
          <cx:pt idx="287">electric music</cx:pt>
          <cx:pt idx="288">metal</cx:pt>
          <cx:pt idx="289">plays</cx:pt>
          <cx:pt idx="290">documentary</cx:pt>
          <cx:pt idx="291">web</cx:pt>
          <cx:pt idx="292">food trucks</cx:pt>
          <cx:pt idx="293">plays</cx:pt>
          <cx:pt idx="294">plays</cx:pt>
          <cx:pt idx="295">plays</cx:pt>
          <cx:pt idx="296">plays</cx:pt>
          <cx:pt idx="297">plays</cx:pt>
          <cx:pt idx="298">rock</cx:pt>
          <cx:pt idx="299">food trucks</cx:pt>
          <cx:pt idx="300">nonfiction</cx:pt>
          <cx:pt idx="301">documentary</cx:pt>
          <cx:pt idx="302">plays</cx:pt>
          <cx:pt idx="303">indie rock</cx:pt>
          <cx:pt idx="304">documentary</cx:pt>
          <cx:pt idx="305">plays</cx:pt>
          <cx:pt idx="306">plays</cx:pt>
          <cx:pt idx="307">fiction</cx:pt>
          <cx:pt idx="308">plays</cx:pt>
          <cx:pt idx="309">indie rock</cx:pt>
          <cx:pt idx="310">video games</cx:pt>
          <cx:pt idx="311">plays</cx:pt>
          <cx:pt idx="312">plays</cx:pt>
          <cx:pt idx="313">rock</cx:pt>
          <cx:pt idx="314">documentary</cx:pt>
          <cx:pt idx="315">plays</cx:pt>
          <cx:pt idx="316">food trucks</cx:pt>
          <cx:pt idx="317">plays</cx:pt>
          <cx:pt idx="318">rock</cx:pt>
          <cx:pt idx="319">web</cx:pt>
          <cx:pt idx="320">fiction</cx:pt>
          <cx:pt idx="321">shorts</cx:pt>
          <cx:pt idx="322">plays</cx:pt>
          <cx:pt idx="323">documentary</cx:pt>
          <cx:pt idx="324">plays</cx:pt>
          <cx:pt idx="325">plays</cx:pt>
          <cx:pt idx="326">animation</cx:pt>
          <cx:pt idx="327">plays</cx:pt>
          <cx:pt idx="328">rock</cx:pt>
          <cx:pt idx="329">video games</cx:pt>
          <cx:pt idx="330">documentary</cx:pt>
          <cx:pt idx="331">food trucks</cx:pt>
          <cx:pt idx="332">wearables</cx:pt>
          <cx:pt idx="333">plays</cx:pt>
          <cx:pt idx="334">rock</cx:pt>
          <cx:pt idx="335">rock</cx:pt>
          <cx:pt idx="336">rock</cx:pt>
          <cx:pt idx="337">plays</cx:pt>
          <cx:pt idx="338">plays</cx:pt>
          <cx:pt idx="339">plays</cx:pt>
          <cx:pt idx="340">photography books</cx:pt>
          <cx:pt idx="341">indie rock</cx:pt>
          <cx:pt idx="342">plays</cx:pt>
          <cx:pt idx="343">plays</cx:pt>
          <cx:pt idx="344">video games</cx:pt>
          <cx:pt idx="345">drama</cx:pt>
          <cx:pt idx="346">indie rock</cx:pt>
          <cx:pt idx="347">web</cx:pt>
          <cx:pt idx="348">food trucks</cx:pt>
          <cx:pt idx="349">plays</cx:pt>
          <cx:pt idx="350">jazz</cx:pt>
          <cx:pt idx="351">rock</cx:pt>
          <cx:pt idx="352">plays</cx:pt>
          <cx:pt idx="353">plays</cx:pt>
          <cx:pt idx="354">documentary</cx:pt>
          <cx:pt idx="355">wearables</cx:pt>
          <cx:pt idx="356">plays</cx:pt>
          <cx:pt idx="357">video games</cx:pt>
          <cx:pt idx="358">photography books</cx:pt>
          <cx:pt idx="359">animation</cx:pt>
          <cx:pt idx="360">plays</cx:pt>
          <cx:pt idx="361">plays</cx:pt>
          <cx:pt idx="362">rock</cx:pt>
          <cx:pt idx="363">rock</cx:pt>
          <cx:pt idx="364">indie rock</cx:pt>
          <cx:pt idx="365">plays</cx:pt>
          <cx:pt idx="366">plays</cx:pt>
          <cx:pt idx="367">plays</cx:pt>
          <cx:pt idx="368">documentary</cx:pt>
          <cx:pt idx="369">television</cx:pt>
          <cx:pt idx="370">plays</cx:pt>
          <cx:pt idx="371">plays</cx:pt>
          <cx:pt idx="372">documentary</cx:pt>
          <cx:pt idx="373">plays</cx:pt>
          <cx:pt idx="374">documentary</cx:pt>
          <cx:pt idx="375">indie rock</cx:pt>
          <cx:pt idx="376">rock</cx:pt>
          <cx:pt idx="377">plays</cx:pt>
          <cx:pt idx="378">documentary</cx:pt>
          <cx:pt idx="379">plays</cx:pt>
          <cx:pt idx="380">plays</cx:pt>
          <cx:pt idx="381">plays</cx:pt>
          <cx:pt idx="382">photography books</cx:pt>
          <cx:pt idx="383">food trucks</cx:pt>
          <cx:pt idx="384">documentary</cx:pt>
          <cx:pt idx="385">nonfiction</cx:pt>
          <cx:pt idx="386">plays</cx:pt>
          <cx:pt idx="387">wearables</cx:pt>
          <cx:pt idx="388">indie rock</cx:pt>
          <cx:pt idx="389">plays</cx:pt>
          <cx:pt idx="390">photography books</cx:pt>
          <cx:pt idx="391">nonfiction</cx:pt>
          <cx:pt idx="392">wearables</cx:pt>
          <cx:pt idx="393">jazz</cx:pt>
          <cx:pt idx="394">documentary</cx:pt>
          <cx:pt idx="395">plays</cx:pt>
          <cx:pt idx="396">drama</cx:pt>
          <cx:pt idx="397">rock</cx:pt>
          <cx:pt idx="398">animation</cx:pt>
          <cx:pt idx="399">indie rock</cx:pt>
          <cx:pt idx="400">photography books</cx:pt>
          <cx:pt idx="401">plays</cx:pt>
          <cx:pt idx="402">shorts</cx:pt>
          <cx:pt idx="403">plays</cx:pt>
          <cx:pt idx="404">plays</cx:pt>
          <cx:pt idx="405">plays</cx:pt>
          <cx:pt idx="406">documentary</cx:pt>
          <cx:pt idx="407">plays</cx:pt>
          <cx:pt idx="408">documentary</cx:pt>
          <cx:pt idx="409">rock</cx:pt>
          <cx:pt idx="410">mobile games</cx:pt>
          <cx:pt idx="411">plays</cx:pt>
          <cx:pt idx="412">fiction</cx:pt>
          <cx:pt idx="413">animation</cx:pt>
          <cx:pt idx="414">food trucks</cx:pt>
          <cx:pt idx="415">plays</cx:pt>
          <cx:pt idx="416">documentary</cx:pt>
          <cx:pt idx="417">plays</cx:pt>
          <cx:pt idx="418">documentary</cx:pt>
          <cx:pt idx="419">web</cx:pt>
          <cx:pt idx="420">plays</cx:pt>
          <cx:pt idx="421">wearables</cx:pt>
          <cx:pt idx="422">plays</cx:pt>
          <cx:pt idx="423">food trucks</cx:pt>
          <cx:pt idx="424">indie rock</cx:pt>
          <cx:pt idx="425">photography books</cx:pt>
          <cx:pt idx="426">plays</cx:pt>
          <cx:pt idx="427">plays</cx:pt>
          <cx:pt idx="428">animation</cx:pt>
          <cx:pt idx="429">photography books</cx:pt>
          <cx:pt idx="430">plays</cx:pt>
          <cx:pt idx="431">plays</cx:pt>
          <cx:pt idx="432">plays</cx:pt>
          <cx:pt idx="433">documentary</cx:pt>
          <cx:pt idx="434">plays</cx:pt>
          <cx:pt idx="435">plays</cx:pt>
          <cx:pt idx="436">jazz</cx:pt>
          <cx:pt idx="437">animation</cx:pt>
          <cx:pt idx="438">plays</cx:pt>
          <cx:pt idx="439">science fiction</cx:pt>
          <cx:pt idx="440">television</cx:pt>
          <cx:pt idx="441">wearables</cx:pt>
          <cx:pt idx="442">plays</cx:pt>
          <cx:pt idx="443">plays</cx:pt>
          <cx:pt idx="444">indie rock</cx:pt>
          <cx:pt idx="445">plays</cx:pt>
          <cx:pt idx="446">wearables</cx:pt>
          <cx:pt idx="447">television</cx:pt>
          <cx:pt idx="448">video games</cx:pt>
          <cx:pt idx="449">video games</cx:pt>
          <cx:pt idx="450">animation</cx:pt>
          <cx:pt idx="451">rock</cx:pt>
          <cx:pt idx="452">drama</cx:pt>
          <cx:pt idx="453">science fiction</cx:pt>
          <cx:pt idx="454">drama</cx:pt>
          <cx:pt idx="455">plays</cx:pt>
          <cx:pt idx="456">indie rock</cx:pt>
          <cx:pt idx="457">plays</cx:pt>
          <cx:pt idx="458">plays</cx:pt>
          <cx:pt idx="459">documentary</cx:pt>
          <cx:pt idx="460">plays</cx:pt>
          <cx:pt idx="461">drama</cx:pt>
          <cx:pt idx="462">mobile games</cx:pt>
          <cx:pt idx="463">animation</cx:pt>
          <cx:pt idx="464">plays</cx:pt>
          <cx:pt idx="465">translations</cx:pt>
          <cx:pt idx="466">wearables</cx:pt>
          <cx:pt idx="467">web</cx:pt>
          <cx:pt idx="468">plays</cx:pt>
          <cx:pt idx="469">drama</cx:pt>
          <cx:pt idx="470">wearables</cx:pt>
          <cx:pt idx="471">food trucks</cx:pt>
          <cx:pt idx="472">rock</cx:pt>
          <cx:pt idx="473">electric music</cx:pt>
          <cx:pt idx="474">television</cx:pt>
          <cx:pt idx="475">translations</cx:pt>
          <cx:pt idx="476">fiction</cx:pt>
          <cx:pt idx="477">science fiction</cx:pt>
          <cx:pt idx="478">wearables</cx:pt>
          <cx:pt idx="479">food trucks</cx:pt>
          <cx:pt idx="480">photography books</cx:pt>
          <cx:pt idx="481">plays</cx:pt>
          <cx:pt idx="482">fiction</cx:pt>
          <cx:pt idx="483">plays</cx:pt>
          <cx:pt idx="484">food trucks</cx:pt>
          <cx:pt idx="485">plays</cx:pt>
          <cx:pt idx="486">translations</cx:pt>
          <cx:pt idx="487">plays</cx:pt>
          <cx:pt idx="488">plays</cx:pt>
          <cx:pt idx="489">wearables</cx:pt>
          <cx:pt idx="490">audio</cx:pt>
          <cx:pt idx="491">food trucks</cx:pt>
          <cx:pt idx="492">shorts</cx:pt>
          <cx:pt idx="493">photography books</cx:pt>
          <cx:pt idx="494">wearables</cx:pt>
          <cx:pt idx="495">plays</cx:pt>
          <cx:pt idx="496">animation</cx:pt>
          <cx:pt idx="497">wearables</cx:pt>
          <cx:pt idx="498">web</cx:pt>
          <cx:pt idx="499">documentary</cx:pt>
          <cx:pt idx="500">plays</cx:pt>
          <cx:pt idx="501">documentary</cx:pt>
          <cx:pt idx="502">video games</cx:pt>
          <cx:pt idx="503">drama</cx:pt>
          <cx:pt idx="504">rock</cx:pt>
          <cx:pt idx="505">radio &amp; podcasts</cx:pt>
          <cx:pt idx="506">plays</cx:pt>
          <cx:pt idx="507">web</cx:pt>
          <cx:pt idx="508">plays</cx:pt>
          <cx:pt idx="509">plays</cx:pt>
          <cx:pt idx="510">drama</cx:pt>
          <cx:pt idx="511">plays</cx:pt>
          <cx:pt idx="512">video games</cx:pt>
          <cx:pt idx="513">television</cx:pt>
          <cx:pt idx="514">rock</cx:pt>
          <cx:pt idx="515">plays</cx:pt>
          <cx:pt idx="516">nonfiction</cx:pt>
          <cx:pt idx="517">food trucks</cx:pt>
          <cx:pt idx="518">animation</cx:pt>
          <cx:pt idx="519">rock</cx:pt>
          <cx:pt idx="520">plays</cx:pt>
          <cx:pt idx="521">drama</cx:pt>
          <cx:pt idx="522">shorts</cx:pt>
          <cx:pt idx="523">shorts</cx:pt>
          <cx:pt idx="524">plays</cx:pt>
          <cx:pt idx="525">wearables</cx:pt>
          <cx:pt idx="526">plays</cx:pt>
          <cx:pt idx="527">animation</cx:pt>
          <cx:pt idx="528">indie rock</cx:pt>
          <cx:pt idx="529">video games</cx:pt>
          <cx:pt idx="530">fiction</cx:pt>
          <cx:pt idx="531">video games</cx:pt>
          <cx:pt idx="532">plays</cx:pt>
          <cx:pt idx="533">indie rock</cx:pt>
          <cx:pt idx="534">drama</cx:pt>
          <cx:pt idx="535">plays</cx:pt>
          <cx:pt idx="536">fiction</cx:pt>
          <cx:pt idx="537">documentary</cx:pt>
          <cx:pt idx="538">mobile games</cx:pt>
          <cx:pt idx="539">food trucks</cx:pt>
          <cx:pt idx="540">photography books</cx:pt>
          <cx:pt idx="541">mobile games</cx:pt>
          <cx:pt idx="542">indie rock</cx:pt>
          <cx:pt idx="543">video games</cx:pt>
          <cx:pt idx="544">rock</cx:pt>
          <cx:pt idx="545">plays</cx:pt>
          <cx:pt idx="546">plays</cx:pt>
          <cx:pt idx="547">drama</cx:pt>
          <cx:pt idx="548">plays</cx:pt>
          <cx:pt idx="549">wearables</cx:pt>
          <cx:pt idx="550">indie rock</cx:pt>
          <cx:pt idx="551">web</cx:pt>
          <cx:pt idx="552">plays</cx:pt>
          <cx:pt idx="553">rock</cx:pt>
          <cx:pt idx="554">indie rock</cx:pt>
          <cx:pt idx="555">rock</cx:pt>
          <cx:pt idx="556">translations</cx:pt>
          <cx:pt idx="557">science fiction</cx:pt>
          <cx:pt idx="558">plays</cx:pt>
          <cx:pt idx="559">plays</cx:pt>
          <cx:pt idx="560">animation</cx:pt>
          <cx:pt idx="561">plays</cx:pt>
          <cx:pt idx="562">rock</cx:pt>
          <cx:pt idx="563">documentary</cx:pt>
          <cx:pt idx="564">plays</cx:pt>
          <cx:pt idx="565">plays</cx:pt>
          <cx:pt idx="566">electric music</cx:pt>
          <cx:pt idx="567">rock</cx:pt>
          <cx:pt idx="568">plays</cx:pt>
          <cx:pt idx="569">animation</cx:pt>
          <cx:pt idx="570">rock</cx:pt>
          <cx:pt idx="571">shorts</cx:pt>
          <cx:pt idx="572">rock</cx:pt>
          <cx:pt idx="573">audio</cx:pt>
          <cx:pt idx="574">food trucks</cx:pt>
          <cx:pt idx="575">plays</cx:pt>
          <cx:pt idx="576">plays</cx:pt>
          <cx:pt idx="577">jazz</cx:pt>
          <cx:pt idx="578">science fiction</cx:pt>
          <cx:pt idx="579">jazz</cx:pt>
          <cx:pt idx="580">plays</cx:pt>
          <cx:pt idx="581">web</cx:pt>
          <cx:pt idx="582">video games</cx:pt>
          <cx:pt idx="583">documentary</cx:pt>
          <cx:pt idx="584">web</cx:pt>
          <cx:pt idx="585">translations</cx:pt>
          <cx:pt idx="586">rock</cx:pt>
          <cx:pt idx="587">food trucks</cx:pt>
          <cx:pt idx="588">plays</cx:pt>
          <cx:pt idx="589">documentary</cx:pt>
          <cx:pt idx="590">radio &amp; podcasts</cx:pt>
          <cx:pt idx="591">video games</cx:pt>
          <cx:pt idx="592">plays</cx:pt>
          <cx:pt idx="593">animation</cx:pt>
          <cx:pt idx="594">plays</cx:pt>
          <cx:pt idx="595">plays</cx:pt>
          <cx:pt idx="596">drama</cx:pt>
          <cx:pt idx="597">plays</cx:pt>
          <cx:pt idx="598">rock</cx:pt>
          <cx:pt idx="599">documentary</cx:pt>
          <cx:pt idx="600">food trucks</cx:pt>
          <cx:pt idx="601">wearables</cx:pt>
          <cx:pt idx="602">plays</cx:pt>
          <cx:pt idx="603">plays</cx:pt>
          <cx:pt idx="604">plays</cx:pt>
          <cx:pt idx="605">nonfiction</cx:pt>
          <cx:pt idx="606">rock</cx:pt>
          <cx:pt idx="607">food trucks</cx:pt>
          <cx:pt idx="608">jazz</cx:pt>
          <cx:pt idx="609">science fiction</cx:pt>
          <cx:pt idx="610">plays</cx:pt>
          <cx:pt idx="611">plays</cx:pt>
          <cx:pt idx="612">electric music</cx:pt>
          <cx:pt idx="613">plays</cx:pt>
          <cx:pt idx="614">plays</cx:pt>
          <cx:pt idx="615">plays</cx:pt>
          <cx:pt idx="616">indie rock</cx:pt>
          <cx:pt idx="617">plays</cx:pt>
          <cx:pt idx="618">nonfiction</cx:pt>
          <cx:pt idx="619">plays</cx:pt>
          <cx:pt idx="620">photography books</cx:pt>
          <cx:pt idx="621">plays</cx:pt>
          <cx:pt idx="622">indie rock</cx:pt>
          <cx:pt idx="623">plays</cx:pt>
          <cx:pt idx="624">photography books</cx:pt>
          <cx:pt idx="625">plays</cx:pt>
          <cx:pt idx="626">plays</cx:pt>
          <cx:pt idx="627">food trucks</cx:pt>
          <cx:pt idx="628">indie rock</cx:pt>
          <cx:pt idx="629">plays</cx:pt>
          <cx:pt idx="630">plays</cx:pt>
          <cx:pt idx="631">plays</cx:pt>
          <cx:pt idx="632">plays</cx:pt>
          <cx:pt idx="633">animation</cx:pt>
          <cx:pt idx="634">television</cx:pt>
          <cx:pt idx="635">television</cx:pt>
          <cx:pt idx="636">animation</cx:pt>
          <cx:pt idx="637">plays</cx:pt>
          <cx:pt idx="638">plays</cx:pt>
          <cx:pt idx="639">drama</cx:pt>
          <cx:pt idx="640">plays</cx:pt>
          <cx:pt idx="641">plays</cx:pt>
          <cx:pt idx="642">wearables</cx:pt>
          <cx:pt idx="643">plays</cx:pt>
          <cx:pt idx="644">plays</cx:pt>
          <cx:pt idx="645">rock</cx:pt>
          <cx:pt idx="646">video games</cx:pt>
          <cx:pt idx="647">translations</cx:pt>
          <cx:pt idx="648">food trucks</cx:pt>
          <cx:pt idx="649">plays</cx:pt>
          <cx:pt idx="650">jazz</cx:pt>
          <cx:pt idx="651">shorts</cx:pt>
          <cx:pt idx="652">web</cx:pt>
          <cx:pt idx="653">web</cx:pt>
          <cx:pt idx="654">metal</cx:pt>
          <cx:pt idx="655">photography books</cx:pt>
          <cx:pt idx="656">food trucks</cx:pt>
          <cx:pt idx="657">science fiction</cx:pt>
          <cx:pt idx="658">rock</cx:pt>
          <cx:pt idx="659">documentary</cx:pt>
          <cx:pt idx="660">plays</cx:pt>
          <cx:pt idx="661">jazz</cx:pt>
          <cx:pt idx="662">plays</cx:pt>
          <cx:pt idx="663">plays</cx:pt>
          <cx:pt idx="664">jazz</cx:pt>
          <cx:pt idx="665">documentary</cx:pt>
          <cx:pt idx="666">plays</cx:pt>
          <cx:pt idx="667">audio</cx:pt>
          <cx:pt idx="668">plays</cx:pt>
          <cx:pt idx="669">plays</cx:pt>
          <cx:pt idx="670">indie rock</cx:pt>
          <cx:pt idx="671">plays</cx:pt>
          <cx:pt idx="672">plays</cx:pt>
          <cx:pt idx="673">indie rock</cx:pt>
          <cx:pt idx="674">photography books</cx:pt>
          <cx:pt idx="675">audio</cx:pt>
          <cx:pt idx="676">photography books</cx:pt>
          <cx:pt idx="677">fiction</cx:pt>
          <cx:pt idx="678">drama</cx:pt>
          <cx:pt idx="679">food trucks</cx:pt>
          <cx:pt idx="680">mobile games</cx:pt>
          <cx:pt idx="681">plays</cx:pt>
          <cx:pt idx="682">plays</cx:pt>
          <cx:pt idx="683">plays</cx:pt>
          <cx:pt idx="684">nonfiction</cx:pt>
          <cx:pt idx="685">plays</cx:pt>
          <cx:pt idx="686">wearables</cx:pt>
          <cx:pt idx="687">plays</cx:pt>
          <cx:pt idx="688">television</cx:pt>
          <cx:pt idx="689">web</cx:pt>
          <cx:pt idx="690">documentary</cx:pt>
          <cx:pt idx="691">documentary</cx:pt>
          <cx:pt idx="692">rock</cx:pt>
          <cx:pt idx="693">plays</cx:pt>
          <cx:pt idx="694">plays</cx:pt>
          <cx:pt idx="695">rock</cx:pt>
          <cx:pt idx="696">plays</cx:pt>
          <cx:pt idx="697">electric music</cx:pt>
          <cx:pt idx="698">wearables</cx:pt>
          <cx:pt idx="699">drama</cx:pt>
          <cx:pt idx="700">wearables</cx:pt>
          <cx:pt idx="701">plays</cx:pt>
          <cx:pt idx="702">wearables</cx:pt>
          <cx:pt idx="703">translations</cx:pt>
          <cx:pt idx="704">animation</cx:pt>
          <cx:pt idx="705">nonfiction</cx:pt>
          <cx:pt idx="706">web</cx:pt>
          <cx:pt idx="707">drama</cx:pt>
          <cx:pt idx="708">plays</cx:pt>
          <cx:pt idx="709">plays</cx:pt>
          <cx:pt idx="710">plays</cx:pt>
          <cx:pt idx="711">plays</cx:pt>
          <cx:pt idx="712">plays</cx:pt>
          <cx:pt idx="713">radio &amp; podcasts</cx:pt>
          <cx:pt idx="714">rock</cx:pt>
          <cx:pt idx="715">mobile games</cx:pt>
          <cx:pt idx="716">plays</cx:pt>
          <cx:pt idx="717">documentary</cx:pt>
          <cx:pt idx="718">wearables</cx:pt>
          <cx:pt idx="719">fiction</cx:pt>
          <cx:pt idx="720">plays</cx:pt>
          <cx:pt idx="721">rock</cx:pt>
          <cx:pt idx="722">documentary</cx:pt>
          <cx:pt idx="723">plays</cx:pt>
          <cx:pt idx="724">plays</cx:pt>
          <cx:pt idx="725">mobile games</cx:pt>
          <cx:pt idx="726">plays</cx:pt>
          <cx:pt idx="727">web</cx:pt>
          <cx:pt idx="728">plays</cx:pt>
          <cx:pt idx="729">drama</cx:pt>
          <cx:pt idx="730">wearables</cx:pt>
          <cx:pt idx="731">web</cx:pt>
          <cx:pt idx="732">rock</cx:pt>
          <cx:pt idx="733">metal</cx:pt>
          <cx:pt idx="734">plays</cx:pt>
          <cx:pt idx="735">photography books</cx:pt>
          <cx:pt idx="736">nonfiction</cx:pt>
          <cx:pt idx="737">indie rock</cx:pt>
          <cx:pt idx="738">plays</cx:pt>
          <cx:pt idx="739">indie rock</cx:pt>
          <cx:pt idx="740">plays</cx:pt>
          <cx:pt idx="741">plays</cx:pt>
          <cx:pt idx="742">electric music</cx:pt>
          <cx:pt idx="743">plays</cx:pt>
          <cx:pt idx="744">plays</cx:pt>
          <cx:pt idx="745">wearables</cx:pt>
          <cx:pt idx="746">web</cx:pt>
          <cx:pt idx="747">plays</cx:pt>
          <cx:pt idx="748">animation</cx:pt>
          <cx:pt idx="749">wearables</cx:pt>
          <cx:pt idx="750">electric music</cx:pt>
          <cx:pt idx="751">nonfiction</cx:pt>
          <cx:pt idx="752">plays</cx:pt>
          <cx:pt idx="753">photography books</cx:pt>
          <cx:pt idx="754">plays</cx:pt>
          <cx:pt idx="755">plays</cx:pt>
          <cx:pt idx="756">plays</cx:pt>
          <cx:pt idx="757">drama</cx:pt>
          <cx:pt idx="758">rock</cx:pt>
          <cx:pt idx="759">electric music</cx:pt>
          <cx:pt idx="760">video games</cx:pt>
          <cx:pt idx="761">rock</cx:pt>
          <cx:pt idx="762">jazz</cx:pt>
          <cx:pt idx="763">plays</cx:pt>
          <cx:pt idx="764">rock</cx:pt>
          <cx:pt idx="765">indie rock</cx:pt>
          <cx:pt idx="766">science fiction</cx:pt>
          <cx:pt idx="767">translations</cx:pt>
          <cx:pt idx="768">plays</cx:pt>
          <cx:pt idx="769">video games</cx:pt>
          <cx:pt idx="770">plays</cx:pt>
          <cx:pt idx="771">plays</cx:pt>
          <cx:pt idx="772">indie rock</cx:pt>
          <cx:pt idx="773">plays</cx:pt>
          <cx:pt idx="774">web</cx:pt>
          <cx:pt idx="775">rock</cx:pt>
          <cx:pt idx="776">plays</cx:pt>
          <cx:pt idx="777">plays</cx:pt>
          <cx:pt idx="778">animation</cx:pt>
          <cx:pt idx="779">plays</cx:pt>
          <cx:pt idx="780">drama</cx:pt>
          <cx:pt idx="781">plays</cx:pt>
          <cx:pt idx="782">animation</cx:pt>
          <cx:pt idx="783">rock</cx:pt>
          <cx:pt idx="784">web</cx:pt>
          <cx:pt idx="785">animation</cx:pt>
          <cx:pt idx="786">jazz</cx:pt>
          <cx:pt idx="787">rock</cx:pt>
          <cx:pt idx="788">animation</cx:pt>
          <cx:pt idx="789">plays</cx:pt>
          <cx:pt idx="790">plays</cx:pt>
          <cx:pt idx="791">food trucks</cx:pt>
          <cx:pt idx="792">plays</cx:pt>
          <cx:pt idx="793">nonfiction</cx:pt>
          <cx:pt idx="794">rock</cx:pt>
          <cx:pt idx="795">drama</cx:pt>
          <cx:pt idx="796">mobile games</cx:pt>
          <cx:pt idx="797">web</cx:pt>
          <cx:pt idx="798">plays</cx:pt>
          <cx:pt idx="799">plays</cx:pt>
          <cx:pt idx="800">rock</cx:pt>
          <cx:pt idx="801">photography books</cx:pt>
          <cx:pt idx="802">photography books</cx:pt>
          <cx:pt idx="803">plays</cx:pt>
          <cx:pt idx="804">rock</cx:pt>
          <cx:pt idx="805">documentary</cx:pt>
          <cx:pt idx="806">drama</cx:pt>
          <cx:pt idx="807">plays</cx:pt>
          <cx:pt idx="808">food trucks</cx:pt>
          <cx:pt idx="809">documentary</cx:pt>
          <cx:pt idx="810">plays</cx:pt>
          <cx:pt idx="811">video games</cx:pt>
          <cx:pt idx="812">nonfiction</cx:pt>
          <cx:pt idx="813">video games</cx:pt>
          <cx:pt idx="814">rock</cx:pt>
          <cx:pt idx="815">rock</cx:pt>
          <cx:pt idx="816">plays</cx:pt>
          <cx:pt idx="817">nonfiction</cx:pt>
          <cx:pt idx="818">plays</cx:pt>
          <cx:pt idx="819">video games</cx:pt>
          <cx:pt idx="820">rock</cx:pt>
          <cx:pt idx="821">documentary</cx:pt>
          <cx:pt idx="822">rock</cx:pt>
          <cx:pt idx="823">rock</cx:pt>
          <cx:pt idx="824">nonfiction</cx:pt>
          <cx:pt idx="825">shorts</cx:pt>
          <cx:pt idx="826">plays</cx:pt>
          <cx:pt idx="827">drama</cx:pt>
          <cx:pt idx="828">plays</cx:pt>
          <cx:pt idx="829">plays</cx:pt>
          <cx:pt idx="830">plays</cx:pt>
          <cx:pt idx="831">photography books</cx:pt>
          <cx:pt idx="832">translations</cx:pt>
          <cx:pt idx="833">translations</cx:pt>
          <cx:pt idx="834">plays</cx:pt>
          <cx:pt idx="835">web</cx:pt>
          <cx:pt idx="836">indie rock</cx:pt>
          <cx:pt idx="837">jazz</cx:pt>
          <cx:pt idx="838">plays</cx:pt>
          <cx:pt idx="839">documentary</cx:pt>
          <cx:pt idx="840">plays</cx:pt>
          <cx:pt idx="841">web</cx:pt>
          <cx:pt idx="842">wearables</cx:pt>
          <cx:pt idx="843">photography books</cx:pt>
          <cx:pt idx="844">documentary</cx:pt>
          <cx:pt idx="845">web</cx:pt>
          <cx:pt idx="846">web</cx:pt>
          <cx:pt idx="847">food trucks</cx:pt>
          <cx:pt idx="848">drama</cx:pt>
          <cx:pt idx="849">indie rock</cx:pt>
          <cx:pt idx="850">rock</cx:pt>
          <cx:pt idx="851">electric music</cx:pt>
          <cx:pt idx="852">video games</cx:pt>
          <cx:pt idx="853">indie rock</cx:pt>
          <cx:pt idx="854">fiction</cx:pt>
          <cx:pt idx="855">plays</cx:pt>
          <cx:pt idx="856">food trucks</cx:pt>
          <cx:pt idx="857">shorts</cx:pt>
          <cx:pt idx="858">food trucks</cx:pt>
          <cx:pt idx="859">plays</cx:pt>
          <cx:pt idx="860">wearables</cx:pt>
          <cx:pt idx="861">plays</cx:pt>
          <cx:pt idx="862">plays</cx:pt>
          <cx:pt idx="863">television</cx:pt>
          <cx:pt idx="864">shorts</cx:pt>
          <cx:pt idx="865">plays</cx:pt>
          <cx:pt idx="866">photography books</cx:pt>
          <cx:pt idx="867">food trucks</cx:pt>
          <cx:pt idx="868">plays</cx:pt>
          <cx:pt idx="869">drama</cx:pt>
          <cx:pt idx="870">plays</cx:pt>
          <cx:pt idx="871">plays</cx:pt>
          <cx:pt idx="872">science fiction</cx:pt>
          <cx:pt idx="873">photography books</cx:pt>
          <cx:pt idx="874">photography books</cx:pt>
          <cx:pt idx="875">rock</cx:pt>
          <cx:pt idx="876">photography books</cx:pt>
          <cx:pt idx="877">food trucks</cx:pt>
          <cx:pt idx="878">metal</cx:pt>
          <cx:pt idx="879">nonfiction</cx:pt>
          <cx:pt idx="880">electric music</cx:pt>
          <cx:pt idx="881">plays</cx:pt>
          <cx:pt idx="882">plays</cx:pt>
          <cx:pt idx="883">shorts</cx:pt>
          <cx:pt idx="884">plays</cx:pt>
          <cx:pt idx="885">plays</cx:pt>
          <cx:pt idx="886">indie rock</cx:pt>
          <cx:pt idx="887">plays</cx:pt>
          <cx:pt idx="888">plays</cx:pt>
          <cx:pt idx="889">electric music</cx:pt>
          <cx:pt idx="890">indie rock</cx:pt>
          <cx:pt idx="891">documentary</cx:pt>
          <cx:pt idx="892">translations</cx:pt>
          <cx:pt idx="893">documentary</cx:pt>
          <cx:pt idx="894">television</cx:pt>
          <cx:pt idx="895">plays</cx:pt>
          <cx:pt idx="896">food trucks</cx:pt>
          <cx:pt idx="897">plays</cx:pt>
          <cx:pt idx="898">documentary</cx:pt>
          <cx:pt idx="899">jazz</cx:pt>
          <cx:pt idx="900">web</cx:pt>
          <cx:pt idx="901">rock</cx:pt>
          <cx:pt idx="902">web</cx:pt>
          <cx:pt idx="903">nonfiction</cx:pt>
          <cx:pt idx="904">radio &amp; podcasts</cx:pt>
          <cx:pt idx="905">plays</cx:pt>
          <cx:pt idx="906">documentary</cx:pt>
          <cx:pt idx="907">plays</cx:pt>
          <cx:pt idx="908">video games</cx:pt>
          <cx:pt idx="909">plays</cx:pt>
          <cx:pt idx="910">plays</cx:pt>
          <cx:pt idx="911">web</cx:pt>
          <cx:pt idx="912">drama</cx:pt>
          <cx:pt idx="913">drama</cx:pt>
          <cx:pt idx="914">plays</cx:pt>
          <cx:pt idx="915">television</cx:pt>
          <cx:pt idx="916">photography books</cx:pt>
          <cx:pt idx="917">shorts</cx:pt>
          <cx:pt idx="918">radio &amp; podcasts</cx:pt>
          <cx:pt idx="919">plays</cx:pt>
          <cx:pt idx="920">animation</cx:pt>
          <cx:pt idx="921">web</cx:pt>
          <cx:pt idx="922">world music</cx:pt>
          <cx:pt idx="923">plays</cx:pt>
          <cx:pt idx="924">plays</cx:pt>
          <cx:pt idx="925">plays</cx:pt>
          <cx:pt idx="926">food trucks</cx:pt>
          <cx:pt idx="927">plays</cx:pt>
          <cx:pt idx="928">web</cx:pt>
          <cx:pt idx="929">plays</cx:pt>
          <cx:pt idx="930">plays</cx:pt>
          <cx:pt idx="931">plays</cx:pt>
          <cx:pt idx="932">rock</cx:pt>
          <cx:pt idx="933">plays</cx:pt>
          <cx:pt idx="934">plays</cx:pt>
          <cx:pt idx="935">plays</cx:pt>
          <cx:pt idx="936">plays</cx:pt>
          <cx:pt idx="937">documentary</cx:pt>
          <cx:pt idx="938">fiction</cx:pt>
          <cx:pt idx="939">video games</cx:pt>
          <cx:pt idx="940">web</cx:pt>
          <cx:pt idx="941">plays</cx:pt>
          <cx:pt idx="942">plays</cx:pt>
          <cx:pt idx="943">food trucks</cx:pt>
          <cx:pt idx="944">photography books</cx:pt>
          <cx:pt idx="945">photography books</cx:pt>
          <cx:pt idx="946">plays</cx:pt>
          <cx:pt idx="947">plays</cx:pt>
          <cx:pt idx="948">documentary</cx:pt>
          <cx:pt idx="949">web</cx:pt>
          <cx:pt idx="950">plays</cx:pt>
          <cx:pt idx="951">rock</cx:pt>
          <cx:pt idx="952">documentary</cx:pt>
          <cx:pt idx="953">science fiction</cx:pt>
          <cx:pt idx="954">web</cx:pt>
          <cx:pt idx="955">plays</cx:pt>
          <cx:pt idx="956">science fiction</cx:pt>
          <cx:pt idx="957">plays</cx:pt>
          <cx:pt idx="958">animation</cx:pt>
          <cx:pt idx="959">translations</cx:pt>
          <cx:pt idx="960">web</cx:pt>
          <cx:pt idx="961">translations</cx:pt>
          <cx:pt idx="962">food trucks</cx:pt>
          <cx:pt idx="963">photography books</cx:pt>
          <cx:pt idx="964">plays</cx:pt>
          <cx:pt idx="965">rock</cx:pt>
          <cx:pt idx="966">plays</cx:pt>
          <cx:pt idx="967">world music</cx:pt>
          <cx:pt idx="968">food trucks</cx:pt>
          <cx:pt idx="969">plays</cx:pt>
          <cx:pt idx="970">plays</cx:pt>
          <cx:pt idx="971">television</cx:pt>
          <cx:pt idx="972">web</cx:pt>
          <cx:pt idx="973">plays</cx:pt>
          <cx:pt idx="974">indie rock</cx:pt>
          <cx:pt idx="975">plays</cx:pt>
          <cx:pt idx="976">plays</cx:pt>
          <cx:pt idx="977">food trucks</cx:pt>
          <cx:pt idx="978">video games</cx:pt>
          <cx:pt idx="979">plays</cx:pt>
          <cx:pt idx="980">nonfiction</cx:pt>
          <cx:pt idx="981">web</cx:pt>
          <cx:pt idx="982">documentary</cx:pt>
          <cx:pt idx="983">documentary</cx:pt>
          <cx:pt idx="984">plays</cx:pt>
          <cx:pt idx="985">rock</cx:pt>
          <cx:pt idx="986">rock</cx:pt>
          <cx:pt idx="987">documentary</cx:pt>
          <cx:pt idx="988">radio &amp; podcasts</cx:pt>
          <cx:pt idx="989">translations</cx:pt>
          <cx:pt idx="990">drama</cx:pt>
          <cx:pt idx="991">rock</cx:pt>
          <cx:pt idx="992">drama</cx:pt>
          <cx:pt idx="993">photography books</cx:pt>
          <cx:pt idx="994">translations</cx:pt>
          <cx:pt idx="995">food trucks</cx:pt>
          <cx:pt idx="996">plays</cx:pt>
          <cx:pt idx="997">plays</cx:pt>
          <cx:pt idx="998">indie rock</cx:pt>
          <cx:pt idx="999">food trucks</cx:pt>
        </cx:lvl>
        <cx:lvl ptCount="1000">
          <cx:pt idx="0">food</cx:pt>
          <cx:pt idx="1">music</cx:pt>
          <cx:pt idx="2">technology</cx:pt>
          <cx:pt idx="3">music</cx:pt>
          <cx:pt idx="4">theater</cx:pt>
          <cx:pt idx="5">theater</cx:pt>
          <cx:pt idx="6">film &amp; video</cx:pt>
          <cx:pt idx="7">theater</cx:pt>
          <cx:pt idx="8">theater</cx:pt>
          <cx:pt idx="9">music</cx:pt>
          <cx:pt idx="10">film &amp; video</cx:pt>
          <cx:pt idx="11">theater</cx:pt>
          <cx:pt idx="12">film &amp; video</cx:pt>
          <cx:pt idx="13">music</cx:pt>
          <cx:pt idx="14">music</cx:pt>
          <cx:pt idx="15">technology</cx:pt>
          <cx:pt idx="16">publishing</cx:pt>
          <cx:pt idx="17">film &amp; video</cx:pt>
          <cx:pt idx="18">theater</cx:pt>
          <cx:pt idx="19">theater</cx:pt>
          <cx:pt idx="20">film &amp; video</cx:pt>
          <cx:pt idx="21">theater</cx:pt>
          <cx:pt idx="22">theater</cx:pt>
          <cx:pt idx="23">film &amp; video</cx:pt>
          <cx:pt idx="24">technology</cx:pt>
          <cx:pt idx="25">games</cx:pt>
          <cx:pt idx="26">theater</cx:pt>
          <cx:pt idx="27">music</cx:pt>
          <cx:pt idx="28">theater</cx:pt>
          <cx:pt idx="29">film &amp; video</cx:pt>
          <cx:pt idx="30">film &amp; video</cx:pt>
          <cx:pt idx="31">games</cx:pt>
          <cx:pt idx="32">film &amp; video</cx:pt>
          <cx:pt idx="33">theater</cx:pt>
          <cx:pt idx="34">film &amp; video</cx:pt>
          <cx:pt idx="35">film &amp; video</cx:pt>
          <cx:pt idx="36">theater</cx:pt>
          <cx:pt idx="37">publishing</cx:pt>
          <cx:pt idx="38">photography</cx:pt>
          <cx:pt idx="39">theater</cx:pt>
          <cx:pt idx="40">technology</cx:pt>
          <cx:pt idx="41">music</cx:pt>
          <cx:pt idx="42">food</cx:pt>
          <cx:pt idx="43">publishing</cx:pt>
          <cx:pt idx="44">publishing</cx:pt>
          <cx:pt idx="45">theater</cx:pt>
          <cx:pt idx="46">music</cx:pt>
          <cx:pt idx="47">theater</cx:pt>
          <cx:pt idx="48">theater</cx:pt>
          <cx:pt idx="49">music</cx:pt>
          <cx:pt idx="50">music</cx:pt>
          <cx:pt idx="51">technology</cx:pt>
          <cx:pt idx="52">theater</cx:pt>
          <cx:pt idx="53">film &amp; video</cx:pt>
          <cx:pt idx="54">technology</cx:pt>
          <cx:pt idx="55">music</cx:pt>
          <cx:pt idx="56">technology</cx:pt>
          <cx:pt idx="57">games</cx:pt>
          <cx:pt idx="58">theater</cx:pt>
          <cx:pt idx="59">theater</cx:pt>
          <cx:pt idx="60">theater</cx:pt>
          <cx:pt idx="61">theater</cx:pt>
          <cx:pt idx="62">technology</cx:pt>
          <cx:pt idx="63">theater</cx:pt>
          <cx:pt idx="64">technology</cx:pt>
          <cx:pt idx="65">theater</cx:pt>
          <cx:pt idx="66">theater</cx:pt>
          <cx:pt idx="67">technology</cx:pt>
          <cx:pt idx="68">theater</cx:pt>
          <cx:pt idx="69">theater</cx:pt>
          <cx:pt idx="70">theater</cx:pt>
          <cx:pt idx="71">theater</cx:pt>
          <cx:pt idx="72">film &amp; video</cx:pt>
          <cx:pt idx="73">music</cx:pt>
          <cx:pt idx="74">music</cx:pt>
          <cx:pt idx="75">photography</cx:pt>
          <cx:pt idx="76">theater</cx:pt>
          <cx:pt idx="77">film &amp; video</cx:pt>
          <cx:pt idx="78">publishing</cx:pt>
          <cx:pt idx="79">theater</cx:pt>
          <cx:pt idx="80">games</cx:pt>
          <cx:pt idx="81">music</cx:pt>
          <cx:pt idx="82">games</cx:pt>
          <cx:pt idx="83">music</cx:pt>
          <cx:pt idx="84">technology</cx:pt>
          <cx:pt idx="85">music</cx:pt>
          <cx:pt idx="86">theater</cx:pt>
          <cx:pt idx="87">music</cx:pt>
          <cx:pt idx="88">publishing</cx:pt>
          <cx:pt idx="89">theater</cx:pt>
          <cx:pt idx="90">theater</cx:pt>
          <cx:pt idx="91">publishing</cx:pt>
          <cx:pt idx="92">games</cx:pt>
          <cx:pt idx="93">theater</cx:pt>
          <cx:pt idx="94">technology</cx:pt>
          <cx:pt idx="95">film &amp; video</cx:pt>
          <cx:pt idx="96">theater</cx:pt>
          <cx:pt idx="97">food</cx:pt>
          <cx:pt idx="98">games</cx:pt>
          <cx:pt idx="99">theater</cx:pt>
          <cx:pt idx="100">theater</cx:pt>
          <cx:pt idx="101">music</cx:pt>
          <cx:pt idx="102">technology</cx:pt>
          <cx:pt idx="103">music</cx:pt>
          <cx:pt idx="104">music</cx:pt>
          <cx:pt idx="105">technology</cx:pt>
          <cx:pt idx="106">theater</cx:pt>
          <cx:pt idx="107">theater</cx:pt>
          <cx:pt idx="108">film &amp; video</cx:pt>
          <cx:pt idx="109">film &amp; video</cx:pt>
          <cx:pt idx="110">food</cx:pt>
          <cx:pt idx="111">publishing</cx:pt>
          <cx:pt idx="112">technology</cx:pt>
          <cx:pt idx="113">food</cx:pt>
          <cx:pt idx="114">technology</cx:pt>
          <cx:pt idx="115">publishing</cx:pt>
          <cx:pt idx="116">theater</cx:pt>
          <cx:pt idx="117">film &amp; video</cx:pt>
          <cx:pt idx="118">photography</cx:pt>
          <cx:pt idx="119">film &amp; video</cx:pt>
          <cx:pt idx="120">games</cx:pt>
          <cx:pt idx="121">games</cx:pt>
          <cx:pt idx="122">publishing</cx:pt>
          <cx:pt idx="123">theater</cx:pt>
          <cx:pt idx="124">photography</cx:pt>
          <cx:pt idx="125">theater</cx:pt>
          <cx:pt idx="126">theater</cx:pt>
          <cx:pt idx="127">theater</cx:pt>
          <cx:pt idx="128">music</cx:pt>
          <cx:pt idx="129">food</cx:pt>
          <cx:pt idx="130">film &amp; video</cx:pt>
          <cx:pt idx="131">technology</cx:pt>
          <cx:pt idx="132">theater</cx:pt>
          <cx:pt idx="133">music</cx:pt>
          <cx:pt idx="134">film &amp; video</cx:pt>
          <cx:pt idx="135">theater</cx:pt>
          <cx:pt idx="136">film &amp; video</cx:pt>
          <cx:pt idx="137">publishing</cx:pt>
          <cx:pt idx="138">games</cx:pt>
          <cx:pt idx="139">technology</cx:pt>
          <cx:pt idx="140">film &amp; video</cx:pt>
          <cx:pt idx="141">technology</cx:pt>
          <cx:pt idx="142">technology</cx:pt>
          <cx:pt idx="143">music</cx:pt>
          <cx:pt idx="144">theater</cx:pt>
          <cx:pt idx="145">technology</cx:pt>
          <cx:pt idx="146">theater</cx:pt>
          <cx:pt idx="147">theater</cx:pt>
          <cx:pt idx="148">technology</cx:pt>
          <cx:pt idx="149">music</cx:pt>
          <cx:pt idx="150">music</cx:pt>
          <cx:pt idx="151">music</cx:pt>
          <cx:pt idx="152">music</cx:pt>
          <cx:pt idx="153">theater</cx:pt>
          <cx:pt idx="154">music</cx:pt>
          <cx:pt idx="155">theater</cx:pt>
          <cx:pt idx="156">music</cx:pt>
          <cx:pt idx="157">photography</cx:pt>
          <cx:pt idx="158">music</cx:pt>
          <cx:pt idx="159">theater</cx:pt>
          <cx:pt idx="160">technology</cx:pt>
          <cx:pt idx="161">technology</cx:pt>
          <cx:pt idx="162">music</cx:pt>
          <cx:pt idx="163">photography</cx:pt>
          <cx:pt idx="164">theater</cx:pt>
          <cx:pt idx="165">technology</cx:pt>
          <cx:pt idx="166">photography</cx:pt>
          <cx:pt idx="167">theater</cx:pt>
          <cx:pt idx="168">music</cx:pt>
          <cx:pt idx="169">film &amp; video</cx:pt>
          <cx:pt idx="170">music</cx:pt>
          <cx:pt idx="171">publishing</cx:pt>
          <cx:pt idx="172">film &amp; video</cx:pt>
          <cx:pt idx="173">theater</cx:pt>
          <cx:pt idx="174">technology</cx:pt>
          <cx:pt idx="175">theater</cx:pt>
          <cx:pt idx="176">theater</cx:pt>
          <cx:pt idx="177">theater</cx:pt>
          <cx:pt idx="178">food</cx:pt>
          <cx:pt idx="179">theater</cx:pt>
          <cx:pt idx="180">technology</cx:pt>
          <cx:pt idx="181">technology</cx:pt>
          <cx:pt idx="182">theater</cx:pt>
          <cx:pt idx="183">music</cx:pt>
          <cx:pt idx="184">theater</cx:pt>
          <cx:pt idx="185">film &amp; video</cx:pt>
          <cx:pt idx="186">theater</cx:pt>
          <cx:pt idx="187">film &amp; video</cx:pt>
          <cx:pt idx="188">theater</cx:pt>
          <cx:pt idx="189">theater</cx:pt>
          <cx:pt idx="190">theater</cx:pt>
          <cx:pt idx="191">theater</cx:pt>
          <cx:pt idx="192">music</cx:pt>
          <cx:pt idx="193">music</cx:pt>
          <cx:pt idx="194">music</cx:pt>
          <cx:pt idx="195">music</cx:pt>
          <cx:pt idx="196">technology</cx:pt>
          <cx:pt idx="197">film &amp; video</cx:pt>
          <cx:pt idx="198">music</cx:pt>
          <cx:pt idx="199">music</cx:pt>
          <cx:pt idx="200">theater</cx:pt>
          <cx:pt idx="201">technology</cx:pt>
          <cx:pt idx="202">food</cx:pt>
          <cx:pt idx="203">theater</cx:pt>
          <cx:pt idx="204">music</cx:pt>
          <cx:pt idx="205">theater</cx:pt>
          <cx:pt idx="206">publishing</cx:pt>
          <cx:pt idx="207">music</cx:pt>
          <cx:pt idx="208">film &amp; video</cx:pt>
          <cx:pt idx="209">film &amp; video</cx:pt>
          <cx:pt idx="210">film &amp; video</cx:pt>
          <cx:pt idx="211">theater</cx:pt>
          <cx:pt idx="212">theater</cx:pt>
          <cx:pt idx="213">music</cx:pt>
          <cx:pt idx="214">music</cx:pt>
          <cx:pt idx="215">theater</cx:pt>
          <cx:pt idx="216">theater</cx:pt>
          <cx:pt idx="217">film &amp; video</cx:pt>
          <cx:pt idx="218">film &amp; video</cx:pt>
          <cx:pt idx="219">film &amp; video</cx:pt>
          <cx:pt idx="220">theater</cx:pt>
          <cx:pt idx="221">food</cx:pt>
          <cx:pt idx="222">photography</cx:pt>
          <cx:pt idx="223">theater</cx:pt>
          <cx:pt idx="224">film &amp; video</cx:pt>
          <cx:pt idx="225">music</cx:pt>
          <cx:pt idx="226">photography</cx:pt>
          <cx:pt idx="227">games</cx:pt>
          <cx:pt idx="228">film &amp; video</cx:pt>
          <cx:pt idx="229">games</cx:pt>
          <cx:pt idx="230">games</cx:pt>
          <cx:pt idx="231">theater</cx:pt>
          <cx:pt idx="232">theater</cx:pt>
          <cx:pt idx="233">film &amp; video</cx:pt>
          <cx:pt idx="234">games</cx:pt>
          <cx:pt idx="235">film &amp; video</cx:pt>
          <cx:pt idx="236">music</cx:pt>
          <cx:pt idx="237">film &amp; video</cx:pt>
          <cx:pt idx="238">theater</cx:pt>
          <cx:pt idx="239">technology</cx:pt>
          <cx:pt idx="240">theater</cx:pt>
          <cx:pt idx="241">publishing</cx:pt>
          <cx:pt idx="242">music</cx:pt>
          <cx:pt idx="243">theater</cx:pt>
          <cx:pt idx="244">theater</cx:pt>
          <cx:pt idx="245">theater</cx:pt>
          <cx:pt idx="246">technology</cx:pt>
          <cx:pt idx="247">publishing</cx:pt>
          <cx:pt idx="248">games</cx:pt>
          <cx:pt idx="249">publishing</cx:pt>
          <cx:pt idx="250">music</cx:pt>
          <cx:pt idx="251">theater</cx:pt>
          <cx:pt idx="252">theater</cx:pt>
          <cx:pt idx="253">film &amp; video</cx:pt>
          <cx:pt idx="254">publishing</cx:pt>
          <cx:pt idx="255">music</cx:pt>
          <cx:pt idx="256">music</cx:pt>
          <cx:pt idx="257">theater</cx:pt>
          <cx:pt idx="258">theater</cx:pt>
          <cx:pt idx="259">photography</cx:pt>
          <cx:pt idx="260">music</cx:pt>
          <cx:pt idx="261">music</cx:pt>
          <cx:pt idx="262">music</cx:pt>
          <cx:pt idx="263">photography</cx:pt>
          <cx:pt idx="264">theater</cx:pt>
          <cx:pt idx="265">theater</cx:pt>
          <cx:pt idx="266">music</cx:pt>
          <cx:pt idx="267">theater</cx:pt>
          <cx:pt idx="268">film &amp; video</cx:pt>
          <cx:pt idx="269">film &amp; video</cx:pt>
          <cx:pt idx="270">games</cx:pt>
          <cx:pt idx="271">photography</cx:pt>
          <cx:pt idx="272">theater</cx:pt>
          <cx:pt idx="273">theater</cx:pt>
          <cx:pt idx="274">theater</cx:pt>
          <cx:pt idx="275">publishing</cx:pt>
          <cx:pt idx="276">games</cx:pt>
          <cx:pt idx="277">theater</cx:pt>
          <cx:pt idx="278">technology</cx:pt>
          <cx:pt idx="279">theater</cx:pt>
          <cx:pt idx="280">film &amp; video</cx:pt>
          <cx:pt idx="281">theater</cx:pt>
          <cx:pt idx="282">film &amp; video</cx:pt>
          <cx:pt idx="283">music</cx:pt>
          <cx:pt idx="284">technology</cx:pt>
          <cx:pt idx="285">theater</cx:pt>
          <cx:pt idx="286">theater</cx:pt>
          <cx:pt idx="287">music</cx:pt>
          <cx:pt idx="288">music</cx:pt>
          <cx:pt idx="289">theater</cx:pt>
          <cx:pt idx="290">film &amp; video</cx:pt>
          <cx:pt idx="291">technology</cx:pt>
          <cx:pt idx="292">food</cx:pt>
          <cx:pt idx="293">theater</cx:pt>
          <cx:pt idx="294">theater</cx:pt>
          <cx:pt idx="295">theater</cx:pt>
          <cx:pt idx="296">theater</cx:pt>
          <cx:pt idx="297">theater</cx:pt>
          <cx:pt idx="298">music</cx:pt>
          <cx:pt idx="299">food</cx:pt>
          <cx:pt idx="300">publishing</cx:pt>
          <cx:pt idx="301">film &amp; video</cx:pt>
          <cx:pt idx="302">theater</cx:pt>
          <cx:pt idx="303">music</cx:pt>
          <cx:pt idx="304">film &amp; video</cx:pt>
          <cx:pt idx="305">theater</cx:pt>
          <cx:pt idx="306">theater</cx:pt>
          <cx:pt idx="307">publishing</cx:pt>
          <cx:pt idx="308">theater</cx:pt>
          <cx:pt idx="309">music</cx:pt>
          <cx:pt idx="310">games</cx:pt>
          <cx:pt idx="311">theater</cx:pt>
          <cx:pt idx="312">theater</cx:pt>
          <cx:pt idx="313">music</cx:pt>
          <cx:pt idx="314">film &amp; video</cx:pt>
          <cx:pt idx="315">theater</cx:pt>
          <cx:pt idx="316">food</cx:pt>
          <cx:pt idx="317">theater</cx:pt>
          <cx:pt idx="318">music</cx:pt>
          <cx:pt idx="319">technology</cx:pt>
          <cx:pt idx="320">publishing</cx:pt>
          <cx:pt idx="321">film &amp; video</cx:pt>
          <cx:pt idx="322">theater</cx:pt>
          <cx:pt idx="323">film &amp; video</cx:pt>
          <cx:pt idx="324">theater</cx:pt>
          <cx:pt idx="325">theater</cx:pt>
          <cx:pt idx="326">film &amp; video</cx:pt>
          <cx:pt idx="327">theater</cx:pt>
          <cx:pt idx="328">music</cx:pt>
          <cx:pt idx="329">games</cx:pt>
          <cx:pt idx="330">film &amp; video</cx:pt>
          <cx:pt idx="331">food</cx:pt>
          <cx:pt idx="332">technology</cx:pt>
          <cx:pt idx="333">theater</cx:pt>
          <cx:pt idx="334">music</cx:pt>
          <cx:pt idx="335">music</cx:pt>
          <cx:pt idx="336">music</cx:pt>
          <cx:pt idx="337">theater</cx:pt>
          <cx:pt idx="338">theater</cx:pt>
          <cx:pt idx="339">theater</cx:pt>
          <cx:pt idx="340">photography</cx:pt>
          <cx:pt idx="341">music</cx:pt>
          <cx:pt idx="342">theater</cx:pt>
          <cx:pt idx="343">theater</cx:pt>
          <cx:pt idx="344">games</cx:pt>
          <cx:pt idx="345">film &amp; video</cx:pt>
          <cx:pt idx="346">music</cx:pt>
          <cx:pt idx="347">technology</cx:pt>
          <cx:pt idx="348">food</cx:pt>
          <cx:pt idx="349">theater</cx:pt>
          <cx:pt idx="350">music</cx:pt>
          <cx:pt idx="351">music</cx:pt>
          <cx:pt idx="352">theater</cx:pt>
          <cx:pt idx="353">theater</cx:pt>
          <cx:pt idx="354">film &amp; video</cx:pt>
          <cx:pt idx="355">technology</cx:pt>
          <cx:pt idx="356">theater</cx:pt>
          <cx:pt idx="357">games</cx:pt>
          <cx:pt idx="358">photography</cx:pt>
          <cx:pt idx="359">film &amp; video</cx:pt>
          <cx:pt idx="360">theater</cx:pt>
          <cx:pt idx="361">theater</cx:pt>
          <cx:pt idx="362">music</cx:pt>
          <cx:pt idx="363">music</cx:pt>
          <cx:pt idx="364">music</cx:pt>
          <cx:pt idx="365">theater</cx:pt>
          <cx:pt idx="366">theater</cx:pt>
          <cx:pt idx="367">theater</cx:pt>
          <cx:pt idx="368">film &amp; video</cx:pt>
          <cx:pt idx="369">film &amp; video</cx:pt>
          <cx:pt idx="370">theater</cx:pt>
          <cx:pt idx="371">theater</cx:pt>
          <cx:pt idx="372">film &amp; video</cx:pt>
          <cx:pt idx="373">theater</cx:pt>
          <cx:pt idx="374">film &amp; video</cx:pt>
          <cx:pt idx="375">music</cx:pt>
          <cx:pt idx="376">music</cx:pt>
          <cx:pt idx="377">theater</cx:pt>
          <cx:pt idx="378">film &amp; video</cx:pt>
          <cx:pt idx="379">theater</cx:pt>
          <cx:pt idx="380">theater</cx:pt>
          <cx:pt idx="381">theater</cx:pt>
          <cx:pt idx="382">photography</cx:pt>
          <cx:pt idx="383">food</cx:pt>
          <cx:pt idx="384">film &amp; video</cx:pt>
          <cx:pt idx="385">publishing</cx:pt>
          <cx:pt idx="386">theater</cx:pt>
          <cx:pt idx="387">technology</cx:pt>
          <cx:pt idx="388">music</cx:pt>
          <cx:pt idx="389">theater</cx:pt>
          <cx:pt idx="390">photography</cx:pt>
          <cx:pt idx="391">publishing</cx:pt>
          <cx:pt idx="392">technology</cx:pt>
          <cx:pt idx="393">music</cx:pt>
          <cx:pt idx="394">film &amp; video</cx:pt>
          <cx:pt idx="395">theater</cx:pt>
          <cx:pt idx="396">film &amp; video</cx:pt>
          <cx:pt idx="397">music</cx:pt>
          <cx:pt idx="398">film &amp; video</cx:pt>
          <cx:pt idx="399">music</cx:pt>
          <cx:pt idx="400">photography</cx:pt>
          <cx:pt idx="401">theater</cx:pt>
          <cx:pt idx="402">film &amp; video</cx:pt>
          <cx:pt idx="403">theater</cx:pt>
          <cx:pt idx="404">theater</cx:pt>
          <cx:pt idx="405">theater</cx:pt>
          <cx:pt idx="406">film &amp; video</cx:pt>
          <cx:pt idx="407">theater</cx:pt>
          <cx:pt idx="408">film &amp; video</cx:pt>
          <cx:pt idx="409">music</cx:pt>
          <cx:pt idx="410">games</cx:pt>
          <cx:pt idx="411">theater</cx:pt>
          <cx:pt idx="412">publishing</cx:pt>
          <cx:pt idx="413">film &amp; video</cx:pt>
          <cx:pt idx="414">food</cx:pt>
          <cx:pt idx="415">theater</cx:pt>
          <cx:pt idx="416">film &amp; video</cx:pt>
          <cx:pt idx="417">theater</cx:pt>
          <cx:pt idx="418">film &amp; video</cx:pt>
          <cx:pt idx="419">technology</cx:pt>
          <cx:pt idx="420">theater</cx:pt>
          <cx:pt idx="421">technology</cx:pt>
          <cx:pt idx="422">theater</cx:pt>
          <cx:pt idx="423">food</cx:pt>
          <cx:pt idx="424">music</cx:pt>
          <cx:pt idx="425">photography</cx:pt>
          <cx:pt idx="426">theater</cx:pt>
          <cx:pt idx="427">theater</cx:pt>
          <cx:pt idx="428">film &amp; video</cx:pt>
          <cx:pt idx="429">photography</cx:pt>
          <cx:pt idx="430">theater</cx:pt>
          <cx:pt idx="431">theater</cx:pt>
          <cx:pt idx="432">theater</cx:pt>
          <cx:pt idx="433">film &amp; video</cx:pt>
          <cx:pt idx="434">theater</cx:pt>
          <cx:pt idx="435">theater</cx:pt>
          <cx:pt idx="436">music</cx:pt>
          <cx:pt idx="437">film &amp; video</cx:pt>
          <cx:pt idx="438">theater</cx:pt>
          <cx:pt idx="439">film &amp; video</cx:pt>
          <cx:pt idx="440">film &amp; video</cx:pt>
          <cx:pt idx="441">technology</cx:pt>
          <cx:pt idx="442">theater</cx:pt>
          <cx:pt idx="443">theater</cx:pt>
          <cx:pt idx="444">music</cx:pt>
          <cx:pt idx="445">theater</cx:pt>
          <cx:pt idx="446">technology</cx:pt>
          <cx:pt idx="447">film &amp; video</cx:pt>
          <cx:pt idx="448">games</cx:pt>
          <cx:pt idx="449">games</cx:pt>
          <cx:pt idx="450">film &amp; video</cx:pt>
          <cx:pt idx="451">music</cx:pt>
          <cx:pt idx="452">film &amp; video</cx:pt>
          <cx:pt idx="453">film &amp; video</cx:pt>
          <cx:pt idx="454">film &amp; video</cx:pt>
          <cx:pt idx="455">theater</cx:pt>
          <cx:pt idx="456">music</cx:pt>
          <cx:pt idx="457">theater</cx:pt>
          <cx:pt idx="458">theater</cx:pt>
          <cx:pt idx="459">film &amp; video</cx:pt>
          <cx:pt idx="460">theater</cx:pt>
          <cx:pt idx="461">film &amp; video</cx:pt>
          <cx:pt idx="462">games</cx:pt>
          <cx:pt idx="463">film &amp; video</cx:pt>
          <cx:pt idx="464">theater</cx:pt>
          <cx:pt idx="465">publishing</cx:pt>
          <cx:pt idx="466">technology</cx:pt>
          <cx:pt idx="467">technology</cx:pt>
          <cx:pt idx="468">theater</cx:pt>
          <cx:pt idx="469">film &amp; video</cx:pt>
          <cx:pt idx="470">technology</cx:pt>
          <cx:pt idx="471">food</cx:pt>
          <cx:pt idx="472">music</cx:pt>
          <cx:pt idx="473">music</cx:pt>
          <cx:pt idx="474">film &amp; video</cx:pt>
          <cx:pt idx="475">publishing</cx:pt>
          <cx:pt idx="476">publishing</cx:pt>
          <cx:pt idx="477">film &amp; video</cx:pt>
          <cx:pt idx="478">technology</cx:pt>
          <cx:pt idx="479">food</cx:pt>
          <cx:pt idx="480">photography</cx:pt>
          <cx:pt idx="481">theater</cx:pt>
          <cx:pt idx="482">publishing</cx:pt>
          <cx:pt idx="483">theater</cx:pt>
          <cx:pt idx="484">food</cx:pt>
          <cx:pt idx="485">theater</cx:pt>
          <cx:pt idx="486">publishing</cx:pt>
          <cx:pt idx="487">theater</cx:pt>
          <cx:pt idx="488">theater</cx:pt>
          <cx:pt idx="489">technology</cx:pt>
          <cx:pt idx="490">journalism</cx:pt>
          <cx:pt idx="491">food</cx:pt>
          <cx:pt idx="492">film &amp; video</cx:pt>
          <cx:pt idx="493">photography</cx:pt>
          <cx:pt idx="494">technology</cx:pt>
          <cx:pt idx="495">theater</cx:pt>
          <cx:pt idx="496">film &amp; video</cx:pt>
          <cx:pt idx="497">technology</cx:pt>
          <cx:pt idx="498">technology</cx:pt>
          <cx:pt idx="499">film &amp; video</cx:pt>
          <cx:pt idx="500">theater</cx:pt>
          <cx:pt idx="501">film &amp; video</cx:pt>
          <cx:pt idx="502">games</cx:pt>
          <cx:pt idx="503">film &amp; video</cx:pt>
          <cx:pt idx="504">music</cx:pt>
          <cx:pt idx="505">publishing</cx:pt>
          <cx:pt idx="506">theater</cx:pt>
          <cx:pt idx="507">technology</cx:pt>
          <cx:pt idx="508">theater</cx:pt>
          <cx:pt idx="509">theater</cx:pt>
          <cx:pt idx="510">film &amp; video</cx:pt>
          <cx:pt idx="511">theater</cx:pt>
          <cx:pt idx="512">games</cx:pt>
          <cx:pt idx="513">film &amp; video</cx:pt>
          <cx:pt idx="514">music</cx:pt>
          <cx:pt idx="515">theater</cx:pt>
          <cx:pt idx="516">publishing</cx:pt>
          <cx:pt idx="517">food</cx:pt>
          <cx:pt idx="518">film &amp; video</cx:pt>
          <cx:pt idx="519">music</cx:pt>
          <cx:pt idx="520">theater</cx:pt>
          <cx:pt idx="521">film &amp; video</cx:pt>
          <cx:pt idx="522">film &amp; video</cx:pt>
          <cx:pt idx="523">film &amp; video</cx:pt>
          <cx:pt idx="524">theater</cx:pt>
          <cx:pt idx="525">technology</cx:pt>
          <cx:pt idx="526">theater</cx:pt>
          <cx:pt idx="527">film &amp; video</cx:pt>
          <cx:pt idx="528">music</cx:pt>
          <cx:pt idx="529">games</cx:pt>
          <cx:pt idx="530">publishing</cx:pt>
          <cx:pt idx="531">games</cx:pt>
          <cx:pt idx="532">theater</cx:pt>
          <cx:pt idx="533">music</cx:pt>
          <cx:pt idx="534">film &amp; video</cx:pt>
          <cx:pt idx="535">theater</cx:pt>
          <cx:pt idx="536">publishing</cx:pt>
          <cx:pt idx="537">film &amp; video</cx:pt>
          <cx:pt idx="538">games</cx:pt>
          <cx:pt idx="539">food</cx:pt>
          <cx:pt idx="540">photography</cx:pt>
          <cx:pt idx="541">games</cx:pt>
          <cx:pt idx="542">music</cx:pt>
          <cx:pt idx="543">games</cx:pt>
          <cx:pt idx="544">music</cx:pt>
          <cx:pt idx="545">theater</cx:pt>
          <cx:pt idx="546">theater</cx:pt>
          <cx:pt idx="547">film &amp; video</cx:pt>
          <cx:pt idx="548">theater</cx:pt>
          <cx:pt idx="549">technology</cx:pt>
          <cx:pt idx="550">music</cx:pt>
          <cx:pt idx="551">technology</cx:pt>
          <cx:pt idx="552">theater</cx:pt>
          <cx:pt idx="553">music</cx:pt>
          <cx:pt idx="554">music</cx:pt>
          <cx:pt idx="555">music</cx:pt>
          <cx:pt idx="556">publishing</cx:pt>
          <cx:pt idx="557">film &amp; video</cx:pt>
          <cx:pt idx="558">theater</cx:pt>
          <cx:pt idx="559">theater</cx:pt>
          <cx:pt idx="560">film &amp; video</cx:pt>
          <cx:pt idx="561">theater</cx:pt>
          <cx:pt idx="562">music</cx:pt>
          <cx:pt idx="563">film &amp; video</cx:pt>
          <cx:pt idx="564">theater</cx:pt>
          <cx:pt idx="565">theater</cx:pt>
          <cx:pt idx="566">music</cx:pt>
          <cx:pt idx="567">music</cx:pt>
          <cx:pt idx="568">theater</cx:pt>
          <cx:pt idx="569">film &amp; video</cx:pt>
          <cx:pt idx="570">music</cx:pt>
          <cx:pt idx="571">film &amp; video</cx:pt>
          <cx:pt idx="572">music</cx:pt>
          <cx:pt idx="573">journalism</cx:pt>
          <cx:pt idx="574">food</cx:pt>
          <cx:pt idx="575">theater</cx:pt>
          <cx:pt idx="576">theater</cx:pt>
          <cx:pt idx="577">music</cx:pt>
          <cx:pt idx="578">film &amp; video</cx:pt>
          <cx:pt idx="579">music</cx:pt>
          <cx:pt idx="580">theater</cx:pt>
          <cx:pt idx="581">technology</cx:pt>
          <cx:pt idx="582">games</cx:pt>
          <cx:pt idx="583">film &amp; video</cx:pt>
          <cx:pt idx="584">technology</cx:pt>
          <cx:pt idx="585">publishing</cx:pt>
          <cx:pt idx="586">music</cx:pt>
          <cx:pt idx="587">food</cx:pt>
          <cx:pt idx="588">theater</cx:pt>
          <cx:pt idx="589">film &amp; video</cx:pt>
          <cx:pt idx="590">publishing</cx:pt>
          <cx:pt idx="591">games</cx:pt>
          <cx:pt idx="592">theater</cx:pt>
          <cx:pt idx="593">film &amp; video</cx:pt>
          <cx:pt idx="594">theater</cx:pt>
          <cx:pt idx="595">theater</cx:pt>
          <cx:pt idx="596">film &amp; video</cx:pt>
          <cx:pt idx="597">theater</cx:pt>
          <cx:pt idx="598">music</cx:pt>
          <cx:pt idx="599">film &amp; video</cx:pt>
          <cx:pt idx="600">food</cx:pt>
          <cx:pt idx="601">technology</cx:pt>
          <cx:pt idx="602">theater</cx:pt>
          <cx:pt idx="603">theater</cx:pt>
          <cx:pt idx="604">theater</cx:pt>
          <cx:pt idx="605">publishing</cx:pt>
          <cx:pt idx="606">music</cx:pt>
          <cx:pt idx="607">food</cx:pt>
          <cx:pt idx="608">music</cx:pt>
          <cx:pt idx="609">film &amp; video</cx:pt>
          <cx:pt idx="610">theater</cx:pt>
          <cx:pt idx="611">theater</cx:pt>
          <cx:pt idx="612">music</cx:pt>
          <cx:pt idx="613">theater</cx:pt>
          <cx:pt idx="614">theater</cx:pt>
          <cx:pt idx="615">theater</cx:pt>
          <cx:pt idx="616">music</cx:pt>
          <cx:pt idx="617">theater</cx:pt>
          <cx:pt idx="618">publishing</cx:pt>
          <cx:pt idx="619">theater</cx:pt>
          <cx:pt idx="620">photography</cx:pt>
          <cx:pt idx="621">theater</cx:pt>
          <cx:pt idx="622">music</cx:pt>
          <cx:pt idx="623">theater</cx:pt>
          <cx:pt idx="624">photography</cx:pt>
          <cx:pt idx="625">theater</cx:pt>
          <cx:pt idx="626">theater</cx:pt>
          <cx:pt idx="627">food</cx:pt>
          <cx:pt idx="628">music</cx:pt>
          <cx:pt idx="629">theater</cx:pt>
          <cx:pt idx="630">theater</cx:pt>
          <cx:pt idx="631">theater</cx:pt>
          <cx:pt idx="632">theater</cx:pt>
          <cx:pt idx="633">film &amp; video</cx:pt>
          <cx:pt idx="634">film &amp; video</cx:pt>
          <cx:pt idx="635">film &amp; video</cx:pt>
          <cx:pt idx="636">film &amp; video</cx:pt>
          <cx:pt idx="637">theater</cx:pt>
          <cx:pt idx="638">theater</cx:pt>
          <cx:pt idx="639">film &amp; video</cx:pt>
          <cx:pt idx="640">theater</cx:pt>
          <cx:pt idx="641">theater</cx:pt>
          <cx:pt idx="642">technology</cx:pt>
          <cx:pt idx="643">theater</cx:pt>
          <cx:pt idx="644">theater</cx:pt>
          <cx:pt idx="645">music</cx:pt>
          <cx:pt idx="646">games</cx:pt>
          <cx:pt idx="647">publishing</cx:pt>
          <cx:pt idx="648">food</cx:pt>
          <cx:pt idx="649">theater</cx:pt>
          <cx:pt idx="650">music</cx:pt>
          <cx:pt idx="651">film &amp; video</cx:pt>
          <cx:pt idx="652">technology</cx:pt>
          <cx:pt idx="653">technology</cx:pt>
          <cx:pt idx="654">music</cx:pt>
          <cx:pt idx="655">photography</cx:pt>
          <cx:pt idx="656">food</cx:pt>
          <cx:pt idx="657">film &amp; video</cx:pt>
          <cx:pt idx="658">music</cx:pt>
          <cx:pt idx="659">film &amp; video</cx:pt>
          <cx:pt idx="660">theater</cx:pt>
          <cx:pt idx="661">music</cx:pt>
          <cx:pt idx="662">theater</cx:pt>
          <cx:pt idx="663">theater</cx:pt>
          <cx:pt idx="664">music</cx:pt>
          <cx:pt idx="665">film &amp; video</cx:pt>
          <cx:pt idx="666">theater</cx:pt>
          <cx:pt idx="667">journalism</cx:pt>
          <cx:pt idx="668">theater</cx:pt>
          <cx:pt idx="669">theater</cx:pt>
          <cx:pt idx="670">music</cx:pt>
          <cx:pt idx="671">theater</cx:pt>
          <cx:pt idx="672">theater</cx:pt>
          <cx:pt idx="673">music</cx:pt>
          <cx:pt idx="674">photography</cx:pt>
          <cx:pt idx="675">journalism</cx:pt>
          <cx:pt idx="676">photography</cx:pt>
          <cx:pt idx="677">publishing</cx:pt>
          <cx:pt idx="678">film &amp; video</cx:pt>
          <cx:pt idx="679">food</cx:pt>
          <cx:pt idx="680">games</cx:pt>
          <cx:pt idx="681">theater</cx:pt>
          <cx:pt idx="682">theater</cx:pt>
          <cx:pt idx="683">theater</cx:pt>
          <cx:pt idx="684">publishing</cx:pt>
          <cx:pt idx="685">theater</cx:pt>
          <cx:pt idx="686">technology</cx:pt>
          <cx:pt idx="687">theater</cx:pt>
          <cx:pt idx="688">film &amp; video</cx:pt>
          <cx:pt idx="689">technology</cx:pt>
          <cx:pt idx="690">film &amp; video</cx:pt>
          <cx:pt idx="691">film &amp; video</cx:pt>
          <cx:pt idx="692">music</cx:pt>
          <cx:pt idx="693">theater</cx:pt>
          <cx:pt idx="694">theater</cx:pt>
          <cx:pt idx="695">music</cx:pt>
          <cx:pt idx="696">theater</cx:pt>
          <cx:pt idx="697">music</cx:pt>
          <cx:pt idx="698">technology</cx:pt>
          <cx:pt idx="699">film &amp; video</cx:pt>
          <cx:pt idx="700">technology</cx:pt>
          <cx:pt idx="701">theater</cx:pt>
          <cx:pt idx="702">technology</cx:pt>
          <cx:pt idx="703">publishing</cx:pt>
          <cx:pt idx="704">film &amp; video</cx:pt>
          <cx:pt idx="705">publishing</cx:pt>
          <cx:pt idx="706">technology</cx:pt>
          <cx:pt idx="707">film &amp; video</cx:pt>
          <cx:pt idx="708">theater</cx:pt>
          <cx:pt idx="709">theater</cx:pt>
          <cx:pt idx="710">theater</cx:pt>
          <cx:pt idx="711">theater</cx:pt>
          <cx:pt idx="712">theater</cx:pt>
          <cx:pt idx="713">publishing</cx:pt>
          <cx:pt idx="714">music</cx:pt>
          <cx:pt idx="715">games</cx:pt>
          <cx:pt idx="716">theater</cx:pt>
          <cx:pt idx="717">film &amp; video</cx:pt>
          <cx:pt idx="718">technology</cx:pt>
          <cx:pt idx="719">publishing</cx:pt>
          <cx:pt idx="720">theater</cx:pt>
          <cx:pt idx="721">music</cx:pt>
          <cx:pt idx="722">film &amp; video</cx:pt>
          <cx:pt idx="723">theater</cx:pt>
          <cx:pt idx="724">theater</cx:pt>
          <cx:pt idx="725">games</cx:pt>
          <cx:pt idx="726">theater</cx:pt>
          <cx:pt idx="727">technology</cx:pt>
          <cx:pt idx="728">theater</cx:pt>
          <cx:pt idx="729">film &amp; video</cx:pt>
          <cx:pt idx="730">technology</cx:pt>
          <cx:pt idx="731">technology</cx:pt>
          <cx:pt idx="732">music</cx:pt>
          <cx:pt idx="733">music</cx:pt>
          <cx:pt idx="734">theater</cx:pt>
          <cx:pt idx="735">photography</cx:pt>
          <cx:pt idx="736">publishing</cx:pt>
          <cx:pt idx="737">music</cx:pt>
          <cx:pt idx="738">theater</cx:pt>
          <cx:pt idx="739">music</cx:pt>
          <cx:pt idx="740">theater</cx:pt>
          <cx:pt idx="741">theater</cx:pt>
          <cx:pt idx="742">music</cx:pt>
          <cx:pt idx="743">theater</cx:pt>
          <cx:pt idx="744">theater</cx:pt>
          <cx:pt idx="745">technology</cx:pt>
          <cx:pt idx="746">technology</cx:pt>
          <cx:pt idx="747">theater</cx:pt>
          <cx:pt idx="748">film &amp; video</cx:pt>
          <cx:pt idx="749">technology</cx:pt>
          <cx:pt idx="750">music</cx:pt>
          <cx:pt idx="751">publishing</cx:pt>
          <cx:pt idx="752">theater</cx:pt>
          <cx:pt idx="753">photography</cx:pt>
          <cx:pt idx="754">theater</cx:pt>
          <cx:pt idx="755">theater</cx:pt>
          <cx:pt idx="756">theater</cx:pt>
          <cx:pt idx="757">film &amp; video</cx:pt>
          <cx:pt idx="758">music</cx:pt>
          <cx:pt idx="759">music</cx:pt>
          <cx:pt idx="760">games</cx:pt>
          <cx:pt idx="761">music</cx:pt>
          <cx:pt idx="762">music</cx:pt>
          <cx:pt idx="763">theater</cx:pt>
          <cx:pt idx="764">music</cx:pt>
          <cx:pt idx="765">music</cx:pt>
          <cx:pt idx="766">film &amp; video</cx:pt>
          <cx:pt idx="767">publishing</cx:pt>
          <cx:pt idx="768">theater</cx:pt>
          <cx:pt idx="769">games</cx:pt>
          <cx:pt idx="770">theater</cx:pt>
          <cx:pt idx="771">theater</cx:pt>
          <cx:pt idx="772">music</cx:pt>
          <cx:pt idx="773">theater</cx:pt>
          <cx:pt idx="774">technology</cx:pt>
          <cx:pt idx="775">music</cx:pt>
          <cx:pt idx="776">theater</cx:pt>
          <cx:pt idx="777">theater</cx:pt>
          <cx:pt idx="778">film &amp; video</cx:pt>
          <cx:pt idx="779">theater</cx:pt>
          <cx:pt idx="780">film &amp; video</cx:pt>
          <cx:pt idx="781">theater</cx:pt>
          <cx:pt idx="782">film &amp; video</cx:pt>
          <cx:pt idx="783">music</cx:pt>
          <cx:pt idx="784">technology</cx:pt>
          <cx:pt idx="785">film &amp; video</cx:pt>
          <cx:pt idx="786">music</cx:pt>
          <cx:pt idx="787">music</cx:pt>
          <cx:pt idx="788">film &amp; video</cx:pt>
          <cx:pt idx="789">theater</cx:pt>
          <cx:pt idx="790">theater</cx:pt>
          <cx:pt idx="791">food</cx:pt>
          <cx:pt idx="792">theater</cx:pt>
          <cx:pt idx="793">publishing</cx:pt>
          <cx:pt idx="794">music</cx:pt>
          <cx:pt idx="795">film &amp; video</cx:pt>
          <cx:pt idx="796">games</cx:pt>
          <cx:pt idx="797">technology</cx:pt>
          <cx:pt idx="798">theater</cx:pt>
          <cx:pt idx="799">theater</cx:pt>
          <cx:pt idx="800">music</cx:pt>
          <cx:pt idx="801">photography</cx:pt>
          <cx:pt idx="802">photography</cx:pt>
          <cx:pt idx="803">theater</cx:pt>
          <cx:pt idx="804">music</cx:pt>
          <cx:pt idx="805">film &amp; video</cx:pt>
          <cx:pt idx="806">film &amp; video</cx:pt>
          <cx:pt idx="807">theater</cx:pt>
          <cx:pt idx="808">food</cx:pt>
          <cx:pt idx="809">film &amp; video</cx:pt>
          <cx:pt idx="810">theater</cx:pt>
          <cx:pt idx="811">games</cx:pt>
          <cx:pt idx="812">publishing</cx:pt>
          <cx:pt idx="813">games</cx:pt>
          <cx:pt idx="814">music</cx:pt>
          <cx:pt idx="815">music</cx:pt>
          <cx:pt idx="816">theater</cx:pt>
          <cx:pt idx="817">publishing</cx:pt>
          <cx:pt idx="818">theater</cx:pt>
          <cx:pt idx="819">games</cx:pt>
          <cx:pt idx="820">music</cx:pt>
          <cx:pt idx="821">film &amp; video</cx:pt>
          <cx:pt idx="822">music</cx:pt>
          <cx:pt idx="823">music</cx:pt>
          <cx:pt idx="824">publishing</cx:pt>
          <cx:pt idx="825">film &amp; video</cx:pt>
          <cx:pt idx="826">theater</cx:pt>
          <cx:pt idx="827">film &amp; video</cx:pt>
          <cx:pt idx="828">theater</cx:pt>
          <cx:pt idx="829">theater</cx:pt>
          <cx:pt idx="830">theater</cx:pt>
          <cx:pt idx="831">photography</cx:pt>
          <cx:pt idx="832">publishing</cx:pt>
          <cx:pt idx="833">publishing</cx:pt>
          <cx:pt idx="834">theater</cx:pt>
          <cx:pt idx="835">technology</cx:pt>
          <cx:pt idx="836">music</cx:pt>
          <cx:pt idx="837">music</cx:pt>
          <cx:pt idx="838">theater</cx:pt>
          <cx:pt idx="839">film &amp; video</cx:pt>
          <cx:pt idx="840">theater</cx:pt>
          <cx:pt idx="841">technology</cx:pt>
          <cx:pt idx="842">technology</cx:pt>
          <cx:pt idx="843">photography</cx:pt>
          <cx:pt idx="844">film &amp; video</cx:pt>
          <cx:pt idx="845">technology</cx:pt>
          <cx:pt idx="846">technology</cx:pt>
          <cx:pt idx="847">food</cx:pt>
          <cx:pt idx="848">film &amp; video</cx:pt>
          <cx:pt idx="849">music</cx:pt>
          <cx:pt idx="850">music</cx:pt>
          <cx:pt idx="851">music</cx:pt>
          <cx:pt idx="852">games</cx:pt>
          <cx:pt idx="853">music</cx:pt>
          <cx:pt idx="854">publishing</cx:pt>
          <cx:pt idx="855">theater</cx:pt>
          <cx:pt idx="856">food</cx:pt>
          <cx:pt idx="857">film &amp; video</cx:pt>
          <cx:pt idx="858">food</cx:pt>
          <cx:pt idx="859">theater</cx:pt>
          <cx:pt idx="860">technology</cx:pt>
          <cx:pt idx="861">theater</cx:pt>
          <cx:pt idx="862">theater</cx:pt>
          <cx:pt idx="863">film &amp; video</cx:pt>
          <cx:pt idx="864">film &amp; video</cx:pt>
          <cx:pt idx="865">theater</cx:pt>
          <cx:pt idx="866">photography</cx:pt>
          <cx:pt idx="867">food</cx:pt>
          <cx:pt idx="868">theater</cx:pt>
          <cx:pt idx="869">film &amp; video</cx:pt>
          <cx:pt idx="870">theater</cx:pt>
          <cx:pt idx="871">theater</cx:pt>
          <cx:pt idx="872">film &amp; video</cx:pt>
          <cx:pt idx="873">photography</cx:pt>
          <cx:pt idx="874">photography</cx:pt>
          <cx:pt idx="875">music</cx:pt>
          <cx:pt idx="876">photography</cx:pt>
          <cx:pt idx="877">food</cx:pt>
          <cx:pt idx="878">music</cx:pt>
          <cx:pt idx="879">publishing</cx:pt>
          <cx:pt idx="880">music</cx:pt>
          <cx:pt idx="881">theater</cx:pt>
          <cx:pt idx="882">theater</cx:pt>
          <cx:pt idx="883">film &amp; video</cx:pt>
          <cx:pt idx="884">theater</cx:pt>
          <cx:pt idx="885">theater</cx:pt>
          <cx:pt idx="886">music</cx:pt>
          <cx:pt idx="887">theater</cx:pt>
          <cx:pt idx="888">theater</cx:pt>
          <cx:pt idx="889">music</cx:pt>
          <cx:pt idx="890">music</cx:pt>
          <cx:pt idx="891">film &amp; video</cx:pt>
          <cx:pt idx="892">publishing</cx:pt>
          <cx:pt idx="893">film &amp; video</cx:pt>
          <cx:pt idx="894">film &amp; video</cx:pt>
          <cx:pt idx="895">theater</cx:pt>
          <cx:pt idx="896">food</cx:pt>
          <cx:pt idx="897">theater</cx:pt>
          <cx:pt idx="898">film &amp; video</cx:pt>
          <cx:pt idx="899">music</cx:pt>
          <cx:pt idx="900">technology</cx:pt>
          <cx:pt idx="901">music</cx:pt>
          <cx:pt idx="902">technology</cx:pt>
          <cx:pt idx="903">publishing</cx:pt>
          <cx:pt idx="904">publishing</cx:pt>
          <cx:pt idx="905">theater</cx:pt>
          <cx:pt idx="906">film &amp; video</cx:pt>
          <cx:pt idx="907">theater</cx:pt>
          <cx:pt idx="908">games</cx:pt>
          <cx:pt idx="909">theater</cx:pt>
          <cx:pt idx="910">theater</cx:pt>
          <cx:pt idx="911">technology</cx:pt>
          <cx:pt idx="912">film &amp; video</cx:pt>
          <cx:pt idx="913">film &amp; video</cx:pt>
          <cx:pt idx="914">theater</cx:pt>
          <cx:pt idx="915">film &amp; video</cx:pt>
          <cx:pt idx="916">photography</cx:pt>
          <cx:pt idx="917">film &amp; video</cx:pt>
          <cx:pt idx="918">publishing</cx:pt>
          <cx:pt idx="919">theater</cx:pt>
          <cx:pt idx="920">film &amp; video</cx:pt>
          <cx:pt idx="921">technology</cx:pt>
          <cx:pt idx="922">music</cx:pt>
          <cx:pt idx="923">theater</cx:pt>
          <cx:pt idx="924">theater</cx:pt>
          <cx:pt idx="925">theater</cx:pt>
          <cx:pt idx="926">food</cx:pt>
          <cx:pt idx="927">theater</cx:pt>
          <cx:pt idx="928">technology</cx:pt>
          <cx:pt idx="929">theater</cx:pt>
          <cx:pt idx="930">theater</cx:pt>
          <cx:pt idx="931">theater</cx:pt>
          <cx:pt idx="932">music</cx:pt>
          <cx:pt idx="933">theater</cx:pt>
          <cx:pt idx="934">theater</cx:pt>
          <cx:pt idx="935">theater</cx:pt>
          <cx:pt idx="936">theater</cx:pt>
          <cx:pt idx="937">film &amp; video</cx:pt>
          <cx:pt idx="938">publishing</cx:pt>
          <cx:pt idx="939">games</cx:pt>
          <cx:pt idx="940">technology</cx:pt>
          <cx:pt idx="941">theater</cx:pt>
          <cx:pt idx="942">theater</cx:pt>
          <cx:pt idx="943">food</cx:pt>
          <cx:pt idx="944">photography</cx:pt>
          <cx:pt idx="945">photography</cx:pt>
          <cx:pt idx="946">theater</cx:pt>
          <cx:pt idx="947">theater</cx:pt>
          <cx:pt idx="948">film &amp; video</cx:pt>
          <cx:pt idx="949">technology</cx:pt>
          <cx:pt idx="950">theater</cx:pt>
          <cx:pt idx="951">music</cx:pt>
          <cx:pt idx="952">film &amp; video</cx:pt>
          <cx:pt idx="953">film &amp; video</cx:pt>
          <cx:pt idx="954">technology</cx:pt>
          <cx:pt idx="955">theater</cx:pt>
          <cx:pt idx="956">film &amp; video</cx:pt>
          <cx:pt idx="957">theater</cx:pt>
          <cx:pt idx="958">film &amp; video</cx:pt>
          <cx:pt idx="959">publishing</cx:pt>
          <cx:pt idx="960">technology</cx:pt>
          <cx:pt idx="961">publishing</cx:pt>
          <cx:pt idx="962">food</cx:pt>
          <cx:pt idx="963">photography</cx:pt>
          <cx:pt idx="964">theater</cx:pt>
          <cx:pt idx="965">music</cx:pt>
          <cx:pt idx="966">theater</cx:pt>
          <cx:pt idx="967">music</cx:pt>
          <cx:pt idx="968">food</cx:pt>
          <cx:pt idx="969">theater</cx:pt>
          <cx:pt idx="970">theater</cx:pt>
          <cx:pt idx="971">film &amp; video</cx:pt>
          <cx:pt idx="972">technology</cx:pt>
          <cx:pt idx="973">theater</cx:pt>
          <cx:pt idx="974">music</cx:pt>
          <cx:pt idx="975">theater</cx:pt>
          <cx:pt idx="976">theater</cx:pt>
          <cx:pt idx="977">food</cx:pt>
          <cx:pt idx="978">games</cx:pt>
          <cx:pt idx="979">theater</cx:pt>
          <cx:pt idx="980">publishing</cx:pt>
          <cx:pt idx="981">technology</cx:pt>
          <cx:pt idx="982">film &amp; video</cx:pt>
          <cx:pt idx="983">film &amp; video</cx:pt>
          <cx:pt idx="984">theater</cx:pt>
          <cx:pt idx="985">music</cx:pt>
          <cx:pt idx="986">music</cx:pt>
          <cx:pt idx="987">film &amp; video</cx:pt>
          <cx:pt idx="988">publishing</cx:pt>
          <cx:pt idx="989">publishing</cx:pt>
          <cx:pt idx="990">film &amp; video</cx:pt>
          <cx:pt idx="991">music</cx:pt>
          <cx:pt idx="992">film &amp; video</cx:pt>
          <cx:pt idx="993">photography</cx:pt>
          <cx:pt idx="994">publishing</cx:pt>
          <cx:pt idx="995">food</cx:pt>
          <cx:pt idx="996">theater</cx:pt>
          <cx:pt idx="997">theater</cx:pt>
          <cx:pt idx="998">music</cx:pt>
          <cx:pt idx="999">food</cx:pt>
        </cx:lvl>
        <cx:lvl ptCount="1000">
          <cx:pt idx="0">food/food trucks</cx:pt>
          <cx:pt idx="1">music/rock</cx:pt>
          <cx:pt idx="2">technology/web</cx:pt>
          <cx:pt idx="3">music/rock</cx:pt>
          <cx:pt idx="4">theater/plays</cx:pt>
          <cx:pt idx="5">theater/plays</cx:pt>
          <cx:pt idx="6">film &amp; video/documentary</cx:pt>
          <cx:pt idx="7">theater/plays</cx:pt>
          <cx:pt idx="8">theater/plays</cx:pt>
          <cx:pt idx="9">music/electric music</cx:pt>
          <cx:pt idx="10">film &amp; video/drama</cx:pt>
          <cx:pt idx="11">theater/plays</cx:pt>
          <cx:pt idx="12">film &amp; video/drama</cx:pt>
          <cx:pt idx="13">music/indie rock</cx:pt>
          <cx:pt idx="14">music/indie rock</cx:pt>
          <cx:pt idx="15">technology/wearables</cx:pt>
          <cx:pt idx="16">publishing/nonfiction</cx:pt>
          <cx:pt idx="17">film &amp; video/animation</cx:pt>
          <cx:pt idx="18">theater/plays</cx:pt>
          <cx:pt idx="19">theater/plays</cx:pt>
          <cx:pt idx="20">film &amp; video/drama</cx:pt>
          <cx:pt idx="21">theater/plays</cx:pt>
          <cx:pt idx="22">theater/plays</cx:pt>
          <cx:pt idx="23">film &amp; video/documentary</cx:pt>
          <cx:pt idx="24">technology/wearables</cx:pt>
          <cx:pt idx="25">games/video games</cx:pt>
          <cx:pt idx="26">theater/plays</cx:pt>
          <cx:pt idx="27">music/rock</cx:pt>
          <cx:pt idx="28">theater/plays</cx:pt>
          <cx:pt idx="29">film &amp; video/shorts</cx:pt>
          <cx:pt idx="30">film &amp; video/animation</cx:pt>
          <cx:pt idx="31">games/video games</cx:pt>
          <cx:pt idx="32">film &amp; video/documentary</cx:pt>
          <cx:pt idx="33">theater/plays</cx:pt>
          <cx:pt idx="34">film &amp; video/documentary</cx:pt>
          <cx:pt idx="35">film &amp; video/drama</cx:pt>
          <cx:pt idx="36">theater/plays</cx:pt>
          <cx:pt idx="37">publishing/fiction</cx:pt>
          <cx:pt idx="38">photography/photography books</cx:pt>
          <cx:pt idx="39">theater/plays</cx:pt>
          <cx:pt idx="40">technology/wearables</cx:pt>
          <cx:pt idx="41">music/rock</cx:pt>
          <cx:pt idx="42">food/food trucks</cx:pt>
          <cx:pt idx="43">publishing/radio &amp; podcasts</cx:pt>
          <cx:pt idx="44">publishing/fiction</cx:pt>
          <cx:pt idx="45">theater/plays</cx:pt>
          <cx:pt idx="46">music/rock</cx:pt>
          <cx:pt idx="47">theater/plays</cx:pt>
          <cx:pt idx="48">theater/plays</cx:pt>
          <cx:pt idx="49">music/rock</cx:pt>
          <cx:pt idx="50">music/metal</cx:pt>
          <cx:pt idx="51">technology/wearables</cx:pt>
          <cx:pt idx="52">theater/plays</cx:pt>
          <cx:pt idx="53">film &amp; video/drama</cx:pt>
          <cx:pt idx="54">technology/wearables</cx:pt>
          <cx:pt idx="55">music/jazz</cx:pt>
          <cx:pt idx="56">technology/wearables</cx:pt>
          <cx:pt idx="57">games/video games</cx:pt>
          <cx:pt idx="58">theater/plays</cx:pt>
          <cx:pt idx="59">theater/plays</cx:pt>
          <cx:pt idx="60">theater/plays</cx:pt>
          <cx:pt idx="61">theater/plays</cx:pt>
          <cx:pt idx="62">technology/web</cx:pt>
          <cx:pt idx="63">theater/plays</cx:pt>
          <cx:pt idx="64">technology/web</cx:pt>
          <cx:pt idx="65">theater/plays</cx:pt>
          <cx:pt idx="66">theater/plays</cx:pt>
          <cx:pt idx="67">technology/wearables</cx:pt>
          <cx:pt idx="68">theater/plays</cx:pt>
          <cx:pt idx="69">theater/plays</cx:pt>
          <cx:pt idx="70">theater/plays</cx:pt>
          <cx:pt idx="71">theater/plays</cx:pt>
          <cx:pt idx="72">film &amp; video/animation</cx:pt>
          <cx:pt idx="73">music/jazz</cx:pt>
          <cx:pt idx="74">music/metal</cx:pt>
          <cx:pt idx="75">photography/photography books</cx:pt>
          <cx:pt idx="76">theater/plays</cx:pt>
          <cx:pt idx="77">film &amp; video/animation</cx:pt>
          <cx:pt idx="78">publishing/translations</cx:pt>
          <cx:pt idx="79">theater/plays</cx:pt>
          <cx:pt idx="80">games/video games</cx:pt>
          <cx:pt idx="81">music/rock</cx:pt>
          <cx:pt idx="82">games/video games</cx:pt>
          <cx:pt idx="83">music/electric music</cx:pt>
          <cx:pt idx="84">technology/wearables</cx:pt>
          <cx:pt idx="85">music/indie rock</cx:pt>
          <cx:pt idx="86">theater/plays</cx:pt>
          <cx:pt idx="87">music/rock</cx:pt>
          <cx:pt idx="88">publishing/translations</cx:pt>
          <cx:pt idx="89">theater/plays</cx:pt>
          <cx:pt idx="90">theater/plays</cx:pt>
          <cx:pt idx="91">publishing/translations</cx:pt>
          <cx:pt idx="92">games/video games</cx:pt>
          <cx:pt idx="93">theater/plays</cx:pt>
          <cx:pt idx="94">technology/web</cx:pt>
          <cx:pt idx="95">film &amp; video/documentary</cx:pt>
          <cx:pt idx="96">theater/plays</cx:pt>
          <cx:pt idx="97">food/food trucks</cx:pt>
          <cx:pt idx="98">games/video games</cx:pt>
          <cx:pt idx="99">theater/plays</cx:pt>
          <cx:pt idx="100">theater/plays</cx:pt>
          <cx:pt idx="101">music/electric music</cx:pt>
          <cx:pt idx="102">technology/wearables</cx:pt>
          <cx:pt idx="103">music/electric music</cx:pt>
          <cx:pt idx="104">music/indie rock</cx:pt>
          <cx:pt idx="105">technology/web</cx:pt>
          <cx:pt idx="106">theater/plays</cx:pt>
          <cx:pt idx="107">theater/plays</cx:pt>
          <cx:pt idx="108">film &amp; video/documentary</cx:pt>
          <cx:pt idx="109">film &amp; video/television</cx:pt>
          <cx:pt idx="110">food/food trucks</cx:pt>
          <cx:pt idx="111">publishing/radio &amp; podcasts</cx:pt>
          <cx:pt idx="112">technology/web</cx:pt>
          <cx:pt idx="113">food/food trucks</cx:pt>
          <cx:pt idx="114">technology/wearables</cx:pt>
          <cx:pt idx="115">publishing/fiction</cx:pt>
          <cx:pt idx="116">theater/plays</cx:pt>
          <cx:pt idx="117">film &amp; video/television</cx:pt>
          <cx:pt idx="118">photography/photography books</cx:pt>
          <cx:pt idx="119">film &amp; video/documentary</cx:pt>
          <cx:pt idx="120">games/mobile games</cx:pt>
          <cx:pt idx="121">games/video games</cx:pt>
          <cx:pt idx="122">publishing/fiction</cx:pt>
          <cx:pt idx="123">theater/plays</cx:pt>
          <cx:pt idx="124">photography/photography books</cx:pt>
          <cx:pt idx="125">theater/plays</cx:pt>
          <cx:pt idx="126">theater/plays</cx:pt>
          <cx:pt idx="127">theater/plays</cx:pt>
          <cx:pt idx="128">music/rock</cx:pt>
          <cx:pt idx="129">food/food trucks</cx:pt>
          <cx:pt idx="130">film &amp; video/drama</cx:pt>
          <cx:pt idx="131">technology/web</cx:pt>
          <cx:pt idx="132">theater/plays</cx:pt>
          <cx:pt idx="133">music/world music</cx:pt>
          <cx:pt idx="134">film &amp; video/documentary</cx:pt>
          <cx:pt idx="135">theater/plays</cx:pt>
          <cx:pt idx="136">film &amp; video/drama</cx:pt>
          <cx:pt idx="137">publishing/nonfiction</cx:pt>
          <cx:pt idx="138">games/mobile games</cx:pt>
          <cx:pt idx="139">technology/wearables</cx:pt>
          <cx:pt idx="140">film &amp; video/documentary</cx:pt>
          <cx:pt idx="141">technology/web</cx:pt>
          <cx:pt idx="142">technology/web</cx:pt>
          <cx:pt idx="143">music/indie rock</cx:pt>
          <cx:pt idx="144">theater/plays</cx:pt>
          <cx:pt idx="145">technology/wearables</cx:pt>
          <cx:pt idx="146">theater/plays</cx:pt>
          <cx:pt idx="147">theater/plays</cx:pt>
          <cx:pt idx="148">technology/wearables</cx:pt>
          <cx:pt idx="149">music/indie rock</cx:pt>
          <cx:pt idx="150">music/rock</cx:pt>
          <cx:pt idx="151">music/electric music</cx:pt>
          <cx:pt idx="152">music/indie rock</cx:pt>
          <cx:pt idx="153">theater/plays</cx:pt>
          <cx:pt idx="154">music/indie rock</cx:pt>
          <cx:pt idx="155">theater/plays</cx:pt>
          <cx:pt idx="156">music/rock</cx:pt>
          <cx:pt idx="157">photography/photography books</cx:pt>
          <cx:pt idx="158">music/rock</cx:pt>
          <cx:pt idx="159">theater/plays</cx:pt>
          <cx:pt idx="160">technology/wearables</cx:pt>
          <cx:pt idx="161">technology/web</cx:pt>
          <cx:pt idx="162">music/rock</cx:pt>
          <cx:pt idx="163">photography/photography books</cx:pt>
          <cx:pt idx="164">theater/plays</cx:pt>
          <cx:pt idx="165">technology/web</cx:pt>
          <cx:pt idx="166">photography/photography books</cx:pt>
          <cx:pt idx="167">theater/plays</cx:pt>
          <cx:pt idx="168">music/indie rock</cx:pt>
          <cx:pt idx="169">film &amp; video/shorts</cx:pt>
          <cx:pt idx="170">music/indie rock</cx:pt>
          <cx:pt idx="171">publishing/translations</cx:pt>
          <cx:pt idx="172">film &amp; video/documentary</cx:pt>
          <cx:pt idx="173">theater/plays</cx:pt>
          <cx:pt idx="174">technology/wearables</cx:pt>
          <cx:pt idx="175">theater/plays</cx:pt>
          <cx:pt idx="176">theater/plays</cx:pt>
          <cx:pt idx="177">theater/plays</cx:pt>
          <cx:pt idx="178">food/food trucks</cx:pt>
          <cx:pt idx="179">theater/plays</cx:pt>
          <cx:pt idx="180">technology/wearables</cx:pt>
          <cx:pt idx="181">technology/web</cx:pt>
          <cx:pt idx="182">theater/plays</cx:pt>
          <cx:pt idx="183">music/rock</cx:pt>
          <cx:pt idx="184">theater/plays</cx:pt>
          <cx:pt idx="185">film &amp; video/television</cx:pt>
          <cx:pt idx="186">theater/plays</cx:pt>
          <cx:pt idx="187">film &amp; video/shorts</cx:pt>
          <cx:pt idx="188">theater/plays</cx:pt>
          <cx:pt idx="189">theater/plays</cx:pt>
          <cx:pt idx="190">theater/plays</cx:pt>
          <cx:pt idx="191">theater/plays</cx:pt>
          <cx:pt idx="192">music/rock</cx:pt>
          <cx:pt idx="193">music/indie rock</cx:pt>
          <cx:pt idx="194">music/metal</cx:pt>
          <cx:pt idx="195">music/electric music</cx:pt>
          <cx:pt idx="196">technology/wearables</cx:pt>
          <cx:pt idx="197">film &amp; video/drama</cx:pt>
          <cx:pt idx="198">music/electric music</cx:pt>
          <cx:pt idx="199">music/rock</cx:pt>
          <cx:pt idx="200">theater/plays</cx:pt>
          <cx:pt idx="201">technology/web</cx:pt>
          <cx:pt idx="202">food/food trucks</cx:pt>
          <cx:pt idx="203">theater/plays</cx:pt>
          <cx:pt idx="204">music/jazz</cx:pt>
          <cx:pt idx="205">theater/plays</cx:pt>
          <cx:pt idx="206">publishing/fiction</cx:pt>
          <cx:pt idx="207">music/rock</cx:pt>
          <cx:pt idx="208">film &amp; video/documentary</cx:pt>
          <cx:pt idx="209">film &amp; video/documentary</cx:pt>
          <cx:pt idx="210">film &amp; video/science fiction</cx:pt>
          <cx:pt idx="211">theater/plays</cx:pt>
          <cx:pt idx="212">theater/plays</cx:pt>
          <cx:pt idx="213">music/indie rock</cx:pt>
          <cx:pt idx="214">music/rock</cx:pt>
          <cx:pt idx="215">theater/plays</cx:pt>
          <cx:pt idx="216">theater/plays</cx:pt>
          <cx:pt idx="217">film &amp; video/science fiction</cx:pt>
          <cx:pt idx="218">film &amp; video/shorts</cx:pt>
          <cx:pt idx="219">film &amp; video/animation</cx:pt>
          <cx:pt idx="220">theater/plays</cx:pt>
          <cx:pt idx="221">food/food trucks</cx:pt>
          <cx:pt idx="222">photography/photography books</cx:pt>
          <cx:pt idx="223">theater/plays</cx:pt>
          <cx:pt idx="224">film &amp; video/science fiction</cx:pt>
          <cx:pt idx="225">music/rock</cx:pt>
          <cx:pt idx="226">photography/photography books</cx:pt>
          <cx:pt idx="227">games/mobile games</cx:pt>
          <cx:pt idx="228">film &amp; video/animation</cx:pt>
          <cx:pt idx="229">games/mobile games</cx:pt>
          <cx:pt idx="230">games/video games</cx:pt>
          <cx:pt idx="231">theater/plays</cx:pt>
          <cx:pt idx="232">theater/plays</cx:pt>
          <cx:pt idx="233">film &amp; video/animation</cx:pt>
          <cx:pt idx="234">games/video games</cx:pt>
          <cx:pt idx="235">film &amp; video/animation</cx:pt>
          <cx:pt idx="236">music/rock</cx:pt>
          <cx:pt idx="237">film &amp; video/animation</cx:pt>
          <cx:pt idx="238">theater/plays</cx:pt>
          <cx:pt idx="239">technology/wearables</cx:pt>
          <cx:pt idx="240">theater/plays</cx:pt>
          <cx:pt idx="241">publishing/nonfiction</cx:pt>
          <cx:pt idx="242">music/rock</cx:pt>
          <cx:pt idx="243">theater/plays</cx:pt>
          <cx:pt idx="244">theater/plays</cx:pt>
          <cx:pt idx="245">theater/plays</cx:pt>
          <cx:pt idx="246">technology/web</cx:pt>
          <cx:pt idx="247">publishing/fiction</cx:pt>
          <cx:pt idx="248">games/mobile games</cx:pt>
          <cx:pt idx="249">publishing/translations</cx:pt>
          <cx:pt idx="250">music/rock</cx:pt>
          <cx:pt idx="251">theater/plays</cx:pt>
          <cx:pt idx="252">theater/plays</cx:pt>
          <cx:pt idx="253">film &amp; video/drama</cx:pt>
          <cx:pt idx="254">publishing/nonfiction</cx:pt>
          <cx:pt idx="255">music/rock</cx:pt>
          <cx:pt idx="256">music/rock</cx:pt>
          <cx:pt idx="257">theater/plays</cx:pt>
          <cx:pt idx="258">theater/plays</cx:pt>
          <cx:pt idx="259">photography/photography books</cx:pt>
          <cx:pt idx="260">music/rock</cx:pt>
          <cx:pt idx="261">music/rock</cx:pt>
          <cx:pt idx="262">music/indie rock</cx:pt>
          <cx:pt idx="263">photography/photography books</cx:pt>
          <cx:pt idx="264">theater/plays</cx:pt>
          <cx:pt idx="265">theater/plays</cx:pt>
          <cx:pt idx="266">music/jazz</cx:pt>
          <cx:pt idx="267">theater/plays</cx:pt>
          <cx:pt idx="268">film &amp; video/documentary</cx:pt>
          <cx:pt idx="269">film &amp; video/television</cx:pt>
          <cx:pt idx="270">games/video games</cx:pt>
          <cx:pt idx="271">photography/photography books</cx:pt>
          <cx:pt idx="272">theater/plays</cx:pt>
          <cx:pt idx="273">theater/plays</cx:pt>
          <cx:pt idx="274">theater/plays</cx:pt>
          <cx:pt idx="275">publishing/translations</cx:pt>
          <cx:pt idx="276">games/video games</cx:pt>
          <cx:pt idx="277">theater/plays</cx:pt>
          <cx:pt idx="278">technology/web</cx:pt>
          <cx:pt idx="279">theater/plays</cx:pt>
          <cx:pt idx="280">film &amp; video/animation</cx:pt>
          <cx:pt idx="281">theater/plays</cx:pt>
          <cx:pt idx="282">film &amp; video/television</cx:pt>
          <cx:pt idx="283">music/rock</cx:pt>
          <cx:pt idx="284">technology/web</cx:pt>
          <cx:pt idx="285">theater/plays</cx:pt>
          <cx:pt idx="286">theater/plays</cx:pt>
          <cx:pt idx="287">music/electric music</cx:pt>
          <cx:pt idx="288">music/metal</cx:pt>
          <cx:pt idx="289">theater/plays</cx:pt>
          <cx:pt idx="290">film &amp; video/documentary</cx:pt>
          <cx:pt idx="291">technology/web</cx:pt>
          <cx:pt idx="292">food/food trucks</cx:pt>
          <cx:pt idx="293">theater/plays</cx:pt>
          <cx:pt idx="294">theater/plays</cx:pt>
          <cx:pt idx="295">theater/plays</cx:pt>
          <cx:pt idx="296">theater/plays</cx:pt>
          <cx:pt idx="297">theater/plays</cx:pt>
          <cx:pt idx="298">music/rock</cx:pt>
          <cx:pt idx="299">food/food trucks</cx:pt>
          <cx:pt idx="300">publishing/nonfiction</cx:pt>
          <cx:pt idx="301">film &amp; video/documentary</cx:pt>
          <cx:pt idx="302">theater/plays</cx:pt>
          <cx:pt idx="303">music/indie rock</cx:pt>
          <cx:pt idx="304">film &amp; video/documentary</cx:pt>
          <cx:pt idx="305">theater/plays</cx:pt>
          <cx:pt idx="306">theater/plays</cx:pt>
          <cx:pt idx="307">publishing/fiction</cx:pt>
          <cx:pt idx="308">theater/plays</cx:pt>
          <cx:pt idx="309">music/indie rock</cx:pt>
          <cx:pt idx="310">games/video games</cx:pt>
          <cx:pt idx="311">theater/plays</cx:pt>
          <cx:pt idx="312">theater/plays</cx:pt>
          <cx:pt idx="313">music/rock</cx:pt>
          <cx:pt idx="314">film &amp; video/documentary</cx:pt>
          <cx:pt idx="315">theater/plays</cx:pt>
          <cx:pt idx="316">food/food trucks</cx:pt>
          <cx:pt idx="317">theater/plays</cx:pt>
          <cx:pt idx="318">music/rock</cx:pt>
          <cx:pt idx="319">technology/web</cx:pt>
          <cx:pt idx="320">publishing/fiction</cx:pt>
          <cx:pt idx="321">film &amp; video/shorts</cx:pt>
          <cx:pt idx="322">theater/plays</cx:pt>
          <cx:pt idx="323">film &amp; video/documentary</cx:pt>
          <cx:pt idx="324">theater/plays</cx:pt>
          <cx:pt idx="325">theater/plays</cx:pt>
          <cx:pt idx="326">film &amp; video/animation</cx:pt>
          <cx:pt idx="327">theater/plays</cx:pt>
          <cx:pt idx="328">music/rock</cx:pt>
          <cx:pt idx="329">games/video games</cx:pt>
          <cx:pt idx="330">film &amp; video/documentary</cx:pt>
          <cx:pt idx="331">food/food trucks</cx:pt>
          <cx:pt idx="332">technology/wearables</cx:pt>
          <cx:pt idx="333">theater/plays</cx:pt>
          <cx:pt idx="334">music/rock</cx:pt>
          <cx:pt idx="335">music/rock</cx:pt>
          <cx:pt idx="336">music/rock</cx:pt>
          <cx:pt idx="337">theater/plays</cx:pt>
          <cx:pt idx="338">theater/plays</cx:pt>
          <cx:pt idx="339">theater/plays</cx:pt>
          <cx:pt idx="340">photography/photography books</cx:pt>
          <cx:pt idx="341">music/indie rock</cx:pt>
          <cx:pt idx="342">theater/plays</cx:pt>
          <cx:pt idx="343">theater/plays</cx:pt>
          <cx:pt idx="344">games/video games</cx:pt>
          <cx:pt idx="345">film &amp; video/drama</cx:pt>
          <cx:pt idx="346">music/indie rock</cx:pt>
          <cx:pt idx="347">technology/web</cx:pt>
          <cx:pt idx="348">food/food trucks</cx:pt>
          <cx:pt idx="349">theater/plays</cx:pt>
          <cx:pt idx="350">music/jazz</cx:pt>
          <cx:pt idx="351">music/rock</cx:pt>
          <cx:pt idx="352">theater/plays</cx:pt>
          <cx:pt idx="353">theater/plays</cx:pt>
          <cx:pt idx="354">film &amp; video/documentary</cx:pt>
          <cx:pt idx="355">technology/wearables</cx:pt>
          <cx:pt idx="356">theater/plays</cx:pt>
          <cx:pt idx="357">games/video games</cx:pt>
          <cx:pt idx="358">photography/photography books</cx:pt>
          <cx:pt idx="359">film &amp; video/animation</cx:pt>
          <cx:pt idx="360">theater/plays</cx:pt>
          <cx:pt idx="361">theater/plays</cx:pt>
          <cx:pt idx="362">music/rock</cx:pt>
          <cx:pt idx="363">music/rock</cx:pt>
          <cx:pt idx="364">music/indie rock</cx:pt>
          <cx:pt idx="365">theater/plays</cx:pt>
          <cx:pt idx="366">theater/plays</cx:pt>
          <cx:pt idx="367">theater/plays</cx:pt>
          <cx:pt idx="368">film &amp; video/documentary</cx:pt>
          <cx:pt idx="369">film &amp; video/television</cx:pt>
          <cx:pt idx="370">theater/plays</cx:pt>
          <cx:pt idx="371">theater/plays</cx:pt>
          <cx:pt idx="372">film &amp; video/documentary</cx:pt>
          <cx:pt idx="373">theater/plays</cx:pt>
          <cx:pt idx="374">film &amp; video/documentary</cx:pt>
          <cx:pt idx="375">music/indie rock</cx:pt>
          <cx:pt idx="376">music/rock</cx:pt>
          <cx:pt idx="377">theater/plays</cx:pt>
          <cx:pt idx="378">film &amp; video/documentary</cx:pt>
          <cx:pt idx="379">theater/plays</cx:pt>
          <cx:pt idx="380">theater/plays</cx:pt>
          <cx:pt idx="381">theater/plays</cx:pt>
          <cx:pt idx="382">photography/photography books</cx:pt>
          <cx:pt idx="383">food/food trucks</cx:pt>
          <cx:pt idx="384">film &amp; video/documentary</cx:pt>
          <cx:pt idx="385">publishing/nonfiction</cx:pt>
          <cx:pt idx="386">theater/plays</cx:pt>
          <cx:pt idx="387">technology/wearables</cx:pt>
          <cx:pt idx="388">music/indie rock</cx:pt>
          <cx:pt idx="389">theater/plays</cx:pt>
          <cx:pt idx="390">photography/photography books</cx:pt>
          <cx:pt idx="391">publishing/nonfiction</cx:pt>
          <cx:pt idx="392">technology/wearables</cx:pt>
          <cx:pt idx="393">music/jazz</cx:pt>
          <cx:pt idx="394">film &amp; video/documentary</cx:pt>
          <cx:pt idx="395">theater/plays</cx:pt>
          <cx:pt idx="396">film &amp; video/drama</cx:pt>
          <cx:pt idx="397">music/rock</cx:pt>
          <cx:pt idx="398">film &amp; video/animation</cx:pt>
          <cx:pt idx="399">music/indie rock</cx:pt>
          <cx:pt idx="400">photography/photography books</cx:pt>
          <cx:pt idx="401">theater/plays</cx:pt>
          <cx:pt idx="402">film &amp; video/shorts</cx:pt>
          <cx:pt idx="403">theater/plays</cx:pt>
          <cx:pt idx="404">theater/plays</cx:pt>
          <cx:pt idx="405">theater/plays</cx:pt>
          <cx:pt idx="406">film &amp; video/documentary</cx:pt>
          <cx:pt idx="407">theater/plays</cx:pt>
          <cx:pt idx="408">film &amp; video/documentary</cx:pt>
          <cx:pt idx="409">music/rock</cx:pt>
          <cx:pt idx="410">games/mobile games</cx:pt>
          <cx:pt idx="411">theater/plays</cx:pt>
          <cx:pt idx="412">publishing/fiction</cx:pt>
          <cx:pt idx="413">film &amp; video/animation</cx:pt>
          <cx:pt idx="414">food/food trucks</cx:pt>
          <cx:pt idx="415">theater/plays</cx:pt>
          <cx:pt idx="416">film &amp; video/documentary</cx:pt>
          <cx:pt idx="417">theater/plays</cx:pt>
          <cx:pt idx="418">film &amp; video/documentary</cx:pt>
          <cx:pt idx="419">technology/web</cx:pt>
          <cx:pt idx="420">theater/plays</cx:pt>
          <cx:pt idx="421">technology/wearables</cx:pt>
          <cx:pt idx="422">theater/plays</cx:pt>
          <cx:pt idx="423">food/food trucks</cx:pt>
          <cx:pt idx="424">music/indie rock</cx:pt>
          <cx:pt idx="425">photography/photography books</cx:pt>
          <cx:pt idx="426">theater/plays</cx:pt>
          <cx:pt idx="427">theater/plays</cx:pt>
          <cx:pt idx="428">film &amp; video/animation</cx:pt>
          <cx:pt idx="429">photography/photography books</cx:pt>
          <cx:pt idx="430">theater/plays</cx:pt>
          <cx:pt idx="431">theater/plays</cx:pt>
          <cx:pt idx="432">theater/plays</cx:pt>
          <cx:pt idx="433">film &amp; video/documentary</cx:pt>
          <cx:pt idx="434">theater/plays</cx:pt>
          <cx:pt idx="435">theater/plays</cx:pt>
          <cx:pt idx="436">music/jazz</cx:pt>
          <cx:pt idx="437">film &amp; video/animation</cx:pt>
          <cx:pt idx="438">theater/plays</cx:pt>
          <cx:pt idx="439">film &amp; video/science fiction</cx:pt>
          <cx:pt idx="440">film &amp; video/television</cx:pt>
          <cx:pt idx="441">technology/wearables</cx:pt>
          <cx:pt idx="442">theater/plays</cx:pt>
          <cx:pt idx="443">theater/plays</cx:pt>
          <cx:pt idx="444">music/indie rock</cx:pt>
          <cx:pt idx="445">theater/plays</cx:pt>
          <cx:pt idx="446">technology/wearables</cx:pt>
          <cx:pt idx="447">film &amp; video/television</cx:pt>
          <cx:pt idx="448">games/video games</cx:pt>
          <cx:pt idx="449">games/video games</cx:pt>
          <cx:pt idx="450">film &amp; video/animation</cx:pt>
          <cx:pt idx="451">music/rock</cx:pt>
          <cx:pt idx="452">film &amp; video/drama</cx:pt>
          <cx:pt idx="453">film &amp; video/science fiction</cx:pt>
          <cx:pt idx="454">film &amp; video/drama</cx:pt>
          <cx:pt idx="455">theater/plays</cx:pt>
          <cx:pt idx="456">music/indie rock</cx:pt>
          <cx:pt idx="457">theater/plays</cx:pt>
          <cx:pt idx="458">theater/plays</cx:pt>
          <cx:pt idx="459">film &amp; video/documentary</cx:pt>
          <cx:pt idx="460">theater/plays</cx:pt>
          <cx:pt idx="461">film &amp; video/drama</cx:pt>
          <cx:pt idx="462">games/mobile games</cx:pt>
          <cx:pt idx="463">film &amp; video/animation</cx:pt>
          <cx:pt idx="464">theater/plays</cx:pt>
          <cx:pt idx="465">publishing/translations</cx:pt>
          <cx:pt idx="466">technology/wearables</cx:pt>
          <cx:pt idx="467">technology/web</cx:pt>
          <cx:pt idx="468">theater/plays</cx:pt>
          <cx:pt idx="469">film &amp; video/drama</cx:pt>
          <cx:pt idx="470">technology/wearables</cx:pt>
          <cx:pt idx="471">food/food trucks</cx:pt>
          <cx:pt idx="472">music/rock</cx:pt>
          <cx:pt idx="473">music/electric music</cx:pt>
          <cx:pt idx="474">film &amp; video/television</cx:pt>
          <cx:pt idx="475">publishing/translations</cx:pt>
          <cx:pt idx="476">publishing/fiction</cx:pt>
          <cx:pt idx="477">film &amp; video/science fiction</cx:pt>
          <cx:pt idx="478">technology/wearables</cx:pt>
          <cx:pt idx="479">food/food trucks</cx:pt>
          <cx:pt idx="480">photography/photography books</cx:pt>
          <cx:pt idx="481">theater/plays</cx:pt>
          <cx:pt idx="482">publishing/fiction</cx:pt>
          <cx:pt idx="483">theater/plays</cx:pt>
          <cx:pt idx="484">food/food trucks</cx:pt>
          <cx:pt idx="485">theater/plays</cx:pt>
          <cx:pt idx="486">publishing/translations</cx:pt>
          <cx:pt idx="487">theater/plays</cx:pt>
          <cx:pt idx="488">theater/plays</cx:pt>
          <cx:pt idx="489">technology/wearables</cx:pt>
          <cx:pt idx="490">journalism/audio</cx:pt>
          <cx:pt idx="491">food/food trucks</cx:pt>
          <cx:pt idx="492">film &amp; video/shorts</cx:pt>
          <cx:pt idx="493">photography/photography books</cx:pt>
          <cx:pt idx="494">technology/wearables</cx:pt>
          <cx:pt idx="495">theater/plays</cx:pt>
          <cx:pt idx="496">film &amp; video/animation</cx:pt>
          <cx:pt idx="497">technology/wearables</cx:pt>
          <cx:pt idx="498">technology/web</cx:pt>
          <cx:pt idx="499">film &amp; video/documentary</cx:pt>
          <cx:pt idx="500">theater/plays</cx:pt>
          <cx:pt idx="501">film &amp; video/documentary</cx:pt>
          <cx:pt idx="502">games/video games</cx:pt>
          <cx:pt idx="503">film &amp; video/drama</cx:pt>
          <cx:pt idx="504">music/rock</cx:pt>
          <cx:pt idx="505">publishing/radio &amp; podcasts</cx:pt>
          <cx:pt idx="506">theater/plays</cx:pt>
          <cx:pt idx="507">technology/web</cx:pt>
          <cx:pt idx="508">theater/plays</cx:pt>
          <cx:pt idx="509">theater/plays</cx:pt>
          <cx:pt idx="510">film &amp; video/drama</cx:pt>
          <cx:pt idx="511">theater/plays</cx:pt>
          <cx:pt idx="512">games/video games</cx:pt>
          <cx:pt idx="513">film &amp; video/television</cx:pt>
          <cx:pt idx="514">music/rock</cx:pt>
          <cx:pt idx="515">theater/plays</cx:pt>
          <cx:pt idx="516">publishing/nonfiction</cx:pt>
          <cx:pt idx="517">food/food trucks</cx:pt>
          <cx:pt idx="518">film &amp; video/animation</cx:pt>
          <cx:pt idx="519">music/rock</cx:pt>
          <cx:pt idx="520">theater/plays</cx:pt>
          <cx:pt idx="521">film &amp; video/drama</cx:pt>
          <cx:pt idx="522">film &amp; video/shorts</cx:pt>
          <cx:pt idx="523">film &amp; video/shorts</cx:pt>
          <cx:pt idx="524">theater/plays</cx:pt>
          <cx:pt idx="525">technology/wearables</cx:pt>
          <cx:pt idx="526">theater/plays</cx:pt>
          <cx:pt idx="527">film &amp; video/animation</cx:pt>
          <cx:pt idx="528">music/indie rock</cx:pt>
          <cx:pt idx="529">games/video games</cx:pt>
          <cx:pt idx="530">publishing/fiction</cx:pt>
          <cx:pt idx="531">games/video games</cx:pt>
          <cx:pt idx="532">theater/plays</cx:pt>
          <cx:pt idx="533">music/indie rock</cx:pt>
          <cx:pt idx="534">film &amp; video/drama</cx:pt>
          <cx:pt idx="535">theater/plays</cx:pt>
          <cx:pt idx="536">publishing/fiction</cx:pt>
          <cx:pt idx="537">film &amp; video/documentary</cx:pt>
          <cx:pt idx="538">games/mobile games</cx:pt>
          <cx:pt idx="539">food/food trucks</cx:pt>
          <cx:pt idx="540">photography/photography books</cx:pt>
          <cx:pt idx="541">games/mobile games</cx:pt>
          <cx:pt idx="542">music/indie rock</cx:pt>
          <cx:pt idx="543">games/video games</cx:pt>
          <cx:pt idx="544">music/rock</cx:pt>
          <cx:pt idx="545">theater/plays</cx:pt>
          <cx:pt idx="546">theater/plays</cx:pt>
          <cx:pt idx="547">film &amp; video/drama</cx:pt>
          <cx:pt idx="548">theater/plays</cx:pt>
          <cx:pt idx="549">technology/wearables</cx:pt>
          <cx:pt idx="550">music/indie rock</cx:pt>
          <cx:pt idx="551">technology/web</cx:pt>
          <cx:pt idx="552">theater/plays</cx:pt>
          <cx:pt idx="553">music/rock</cx:pt>
          <cx:pt idx="554">music/indie rock</cx:pt>
          <cx:pt idx="555">music/rock</cx:pt>
          <cx:pt idx="556">publishing/translations</cx:pt>
          <cx:pt idx="557">film &amp; video/science fiction</cx:pt>
          <cx:pt idx="558">theater/plays</cx:pt>
          <cx:pt idx="559">theater/plays</cx:pt>
          <cx:pt idx="560">film &amp; video/animation</cx:pt>
          <cx:pt idx="561">theater/plays</cx:pt>
          <cx:pt idx="562">music/rock</cx:pt>
          <cx:pt idx="563">film &amp; video/documentary</cx:pt>
          <cx:pt idx="564">theater/plays</cx:pt>
          <cx:pt idx="565">theater/plays</cx:pt>
          <cx:pt idx="566">music/electric music</cx:pt>
          <cx:pt idx="567">music/rock</cx:pt>
          <cx:pt idx="568">theater/plays</cx:pt>
          <cx:pt idx="569">film &amp; video/animation</cx:pt>
          <cx:pt idx="570">music/rock</cx:pt>
          <cx:pt idx="571">film &amp; video/shorts</cx:pt>
          <cx:pt idx="572">music/rock</cx:pt>
          <cx:pt idx="573">journalism/audio</cx:pt>
          <cx:pt idx="574">food/food trucks</cx:pt>
          <cx:pt idx="575">theater/plays</cx:pt>
          <cx:pt idx="576">theater/plays</cx:pt>
          <cx:pt idx="577">music/jazz</cx:pt>
          <cx:pt idx="578">film &amp; video/science fiction</cx:pt>
          <cx:pt idx="579">music/jazz</cx:pt>
          <cx:pt idx="580">theater/plays</cx:pt>
          <cx:pt idx="581">technology/web</cx:pt>
          <cx:pt idx="582">games/video games</cx:pt>
          <cx:pt idx="583">film &amp; video/documentary</cx:pt>
          <cx:pt idx="584">technology/web</cx:pt>
          <cx:pt idx="585">publishing/translations</cx:pt>
          <cx:pt idx="586">music/rock</cx:pt>
          <cx:pt idx="587">food/food trucks</cx:pt>
          <cx:pt idx="588">theater/plays</cx:pt>
          <cx:pt idx="589">film &amp; video/documentary</cx:pt>
          <cx:pt idx="590">publishing/radio &amp; podcasts</cx:pt>
          <cx:pt idx="591">games/video games</cx:pt>
          <cx:pt idx="592">theater/plays</cx:pt>
          <cx:pt idx="593">film &amp; video/animation</cx:pt>
          <cx:pt idx="594">theater/plays</cx:pt>
          <cx:pt idx="595">theater/plays</cx:pt>
          <cx:pt idx="596">film &amp; video/drama</cx:pt>
          <cx:pt idx="597">theater/plays</cx:pt>
          <cx:pt idx="598">music/rock</cx:pt>
          <cx:pt idx="599">film &amp; video/documentary</cx:pt>
          <cx:pt idx="600">food/food trucks</cx:pt>
          <cx:pt idx="601">technology/wearables</cx:pt>
          <cx:pt idx="602">theater/plays</cx:pt>
          <cx:pt idx="603">theater/plays</cx:pt>
          <cx:pt idx="604">theater/plays</cx:pt>
          <cx:pt idx="605">publishing/nonfiction</cx:pt>
          <cx:pt idx="606">music/rock</cx:pt>
          <cx:pt idx="607">food/food trucks</cx:pt>
          <cx:pt idx="608">music/jazz</cx:pt>
          <cx:pt idx="609">film &amp; video/science fiction</cx:pt>
          <cx:pt idx="610">theater/plays</cx:pt>
          <cx:pt idx="611">theater/plays</cx:pt>
          <cx:pt idx="612">music/electric music</cx:pt>
          <cx:pt idx="613">theater/plays</cx:pt>
          <cx:pt idx="614">theater/plays</cx:pt>
          <cx:pt idx="615">theater/plays</cx:pt>
          <cx:pt idx="616">music/indie rock</cx:pt>
          <cx:pt idx="617">theater/plays</cx:pt>
          <cx:pt idx="618">publishing/nonfiction</cx:pt>
          <cx:pt idx="619">theater/plays</cx:pt>
          <cx:pt idx="620">photography/photography books</cx:pt>
          <cx:pt idx="621">theater/plays</cx:pt>
          <cx:pt idx="622">music/indie rock</cx:pt>
          <cx:pt idx="623">theater/plays</cx:pt>
          <cx:pt idx="624">photography/photography books</cx:pt>
          <cx:pt idx="625">theater/plays</cx:pt>
          <cx:pt idx="626">theater/plays</cx:pt>
          <cx:pt idx="627">food/food trucks</cx:pt>
          <cx:pt idx="628">music/indie rock</cx:pt>
          <cx:pt idx="629">theater/plays</cx:pt>
          <cx:pt idx="630">theater/plays</cx:pt>
          <cx:pt idx="631">theater/plays</cx:pt>
          <cx:pt idx="632">theater/plays</cx:pt>
          <cx:pt idx="633">film &amp; video/animation</cx:pt>
          <cx:pt idx="634">film &amp; video/television</cx:pt>
          <cx:pt idx="635">film &amp; video/television</cx:pt>
          <cx:pt idx="636">film &amp; video/animation</cx:pt>
          <cx:pt idx="637">theater/plays</cx:pt>
          <cx:pt idx="638">theater/plays</cx:pt>
          <cx:pt idx="639">film &amp; video/drama</cx:pt>
          <cx:pt idx="640">theater/plays</cx:pt>
          <cx:pt idx="641">theater/plays</cx:pt>
          <cx:pt idx="642">technology/wearables</cx:pt>
          <cx:pt idx="643">theater/plays</cx:pt>
          <cx:pt idx="644">theater/plays</cx:pt>
          <cx:pt idx="645">music/rock</cx:pt>
          <cx:pt idx="646">games/video games</cx:pt>
          <cx:pt idx="647">publishing/translations</cx:pt>
          <cx:pt idx="648">food/food trucks</cx:pt>
          <cx:pt idx="649">theater/plays</cx:pt>
          <cx:pt idx="650">music/jazz</cx:pt>
          <cx:pt idx="651">film &amp; video/shorts</cx:pt>
          <cx:pt idx="652">technology/web</cx:pt>
          <cx:pt idx="653">technology/web</cx:pt>
          <cx:pt idx="654">music/metal</cx:pt>
          <cx:pt idx="655">photography/photography books</cx:pt>
          <cx:pt idx="656">food/food trucks</cx:pt>
          <cx:pt idx="657">film &amp; video/science fiction</cx:pt>
          <cx:pt idx="658">music/rock</cx:pt>
          <cx:pt idx="659">film &amp; video/documentary</cx:pt>
          <cx:pt idx="660">theater/plays</cx:pt>
          <cx:pt idx="661">music/jazz</cx:pt>
          <cx:pt idx="662">theater/plays</cx:pt>
          <cx:pt idx="663">theater/plays</cx:pt>
          <cx:pt idx="664">music/jazz</cx:pt>
          <cx:pt idx="665">film &amp; video/documentary</cx:pt>
          <cx:pt idx="666">theater/plays</cx:pt>
          <cx:pt idx="667">journalism/audio</cx:pt>
          <cx:pt idx="668">theater/plays</cx:pt>
          <cx:pt idx="669">theater/plays</cx:pt>
          <cx:pt idx="670">music/indie rock</cx:pt>
          <cx:pt idx="671">theater/plays</cx:pt>
          <cx:pt idx="672">theater/plays</cx:pt>
          <cx:pt idx="673">music/indie rock</cx:pt>
          <cx:pt idx="674">photography/photography books</cx:pt>
          <cx:pt idx="675">journalism/audio</cx:pt>
          <cx:pt idx="676">photography/photography books</cx:pt>
          <cx:pt idx="677">publishing/fiction</cx:pt>
          <cx:pt idx="678">film &amp; video/drama</cx:pt>
          <cx:pt idx="679">food/food trucks</cx:pt>
          <cx:pt idx="680">games/mobile games</cx:pt>
          <cx:pt idx="681">theater/plays</cx:pt>
          <cx:pt idx="682">theater/plays</cx:pt>
          <cx:pt idx="683">theater/plays</cx:pt>
          <cx:pt idx="684">publishing/nonfiction</cx:pt>
          <cx:pt idx="685">theater/plays</cx:pt>
          <cx:pt idx="686">technology/wearables</cx:pt>
          <cx:pt idx="687">theater/plays</cx:pt>
          <cx:pt idx="688">film &amp; video/television</cx:pt>
          <cx:pt idx="689">technology/web</cx:pt>
          <cx:pt idx="690">film &amp; video/documentary</cx:pt>
          <cx:pt idx="691">film &amp; video/documentary</cx:pt>
          <cx:pt idx="692">music/rock</cx:pt>
          <cx:pt idx="693">theater/plays</cx:pt>
          <cx:pt idx="694">theater/plays</cx:pt>
          <cx:pt idx="695">music/rock</cx:pt>
          <cx:pt idx="696">theater/plays</cx:pt>
          <cx:pt idx="697">music/electric music</cx:pt>
          <cx:pt idx="698">technology/wearables</cx:pt>
          <cx:pt idx="699">film &amp; video/drama</cx:pt>
          <cx:pt idx="700">technology/wearables</cx:pt>
          <cx:pt idx="701">theater/plays</cx:pt>
          <cx:pt idx="702">technology/wearables</cx:pt>
          <cx:pt idx="703">publishing/translations</cx:pt>
          <cx:pt idx="704">film &amp; video/animation</cx:pt>
          <cx:pt idx="705">publishing/nonfiction</cx:pt>
          <cx:pt idx="706">technology/web</cx:pt>
          <cx:pt idx="707">film &amp; video/drama</cx:pt>
          <cx:pt idx="708">theater/plays</cx:pt>
          <cx:pt idx="709">theater/plays</cx:pt>
          <cx:pt idx="710">theater/plays</cx:pt>
          <cx:pt idx="711">theater/plays</cx:pt>
          <cx:pt idx="712">theater/plays</cx:pt>
          <cx:pt idx="713">publishing/radio &amp; podcasts</cx:pt>
          <cx:pt idx="714">music/rock</cx:pt>
          <cx:pt idx="715">games/mobile games</cx:pt>
          <cx:pt idx="716">theater/plays</cx:pt>
          <cx:pt idx="717">film &amp; video/documentary</cx:pt>
          <cx:pt idx="718">technology/wearables</cx:pt>
          <cx:pt idx="719">publishing/fiction</cx:pt>
          <cx:pt idx="720">theater/plays</cx:pt>
          <cx:pt idx="721">music/rock</cx:pt>
          <cx:pt idx="722">film &amp; video/documentary</cx:pt>
          <cx:pt idx="723">theater/plays</cx:pt>
          <cx:pt idx="724">theater/plays</cx:pt>
          <cx:pt idx="725">games/mobile games</cx:pt>
          <cx:pt idx="726">theater/plays</cx:pt>
          <cx:pt idx="727">technology/web</cx:pt>
          <cx:pt idx="728">theater/plays</cx:pt>
          <cx:pt idx="729">film &amp; video/drama</cx:pt>
          <cx:pt idx="730">technology/wearables</cx:pt>
          <cx:pt idx="731">technology/web</cx:pt>
          <cx:pt idx="732">music/rock</cx:pt>
          <cx:pt idx="733">music/metal</cx:pt>
          <cx:pt idx="734">theater/plays</cx:pt>
          <cx:pt idx="735">photography/photography books</cx:pt>
          <cx:pt idx="736">publishing/nonfiction</cx:pt>
          <cx:pt idx="737">music/indie rock</cx:pt>
          <cx:pt idx="738">theater/plays</cx:pt>
          <cx:pt idx="739">music/indie rock</cx:pt>
          <cx:pt idx="740">theater/plays</cx:pt>
          <cx:pt idx="741">theater/plays</cx:pt>
          <cx:pt idx="742">music/electric music</cx:pt>
          <cx:pt idx="743">theater/plays</cx:pt>
          <cx:pt idx="744">theater/plays</cx:pt>
          <cx:pt idx="745">technology/wearables</cx:pt>
          <cx:pt idx="746">technology/web</cx:pt>
          <cx:pt idx="747">theater/plays</cx:pt>
          <cx:pt idx="748">film &amp; video/animation</cx:pt>
          <cx:pt idx="749">technology/wearables</cx:pt>
          <cx:pt idx="750">music/electric music</cx:pt>
          <cx:pt idx="751">publishing/nonfiction</cx:pt>
          <cx:pt idx="752">theater/plays</cx:pt>
          <cx:pt idx="753">photography/photography books</cx:pt>
          <cx:pt idx="754">theater/plays</cx:pt>
          <cx:pt idx="755">theater/plays</cx:pt>
          <cx:pt idx="756">theater/plays</cx:pt>
          <cx:pt idx="757">film &amp; video/drama</cx:pt>
          <cx:pt idx="758">music/rock</cx:pt>
          <cx:pt idx="759">music/electric music</cx:pt>
          <cx:pt idx="760">games/video games</cx:pt>
          <cx:pt idx="761">music/rock</cx:pt>
          <cx:pt idx="762">music/jazz</cx:pt>
          <cx:pt idx="763">theater/plays</cx:pt>
          <cx:pt idx="764">music/rock</cx:pt>
          <cx:pt idx="765">music/indie rock</cx:pt>
          <cx:pt idx="766">film &amp; video/science fiction</cx:pt>
          <cx:pt idx="767">publishing/translations</cx:pt>
          <cx:pt idx="768">theater/plays</cx:pt>
          <cx:pt idx="769">games/video games</cx:pt>
          <cx:pt idx="770">theater/plays</cx:pt>
          <cx:pt idx="771">theater/plays</cx:pt>
          <cx:pt idx="772">music/indie rock</cx:pt>
          <cx:pt idx="773">theater/plays</cx:pt>
          <cx:pt idx="774">technology/web</cx:pt>
          <cx:pt idx="775">music/rock</cx:pt>
          <cx:pt idx="776">theater/plays</cx:pt>
          <cx:pt idx="777">theater/plays</cx:pt>
          <cx:pt idx="778">film &amp; video/animation</cx:pt>
          <cx:pt idx="779">theater/plays</cx:pt>
          <cx:pt idx="780">film &amp; video/drama</cx:pt>
          <cx:pt idx="781">theater/plays</cx:pt>
          <cx:pt idx="782">film &amp; video/animation</cx:pt>
          <cx:pt idx="783">music/rock</cx:pt>
          <cx:pt idx="784">technology/web</cx:pt>
          <cx:pt idx="785">film &amp; video/animation</cx:pt>
          <cx:pt idx="786">music/jazz</cx:pt>
          <cx:pt idx="787">music/rock</cx:pt>
          <cx:pt idx="788">film &amp; video/animation</cx:pt>
          <cx:pt idx="789">theater/plays</cx:pt>
          <cx:pt idx="790">theater/plays</cx:pt>
          <cx:pt idx="791">food/food trucks</cx:pt>
          <cx:pt idx="792">theater/plays</cx:pt>
          <cx:pt idx="793">publishing/nonfiction</cx:pt>
          <cx:pt idx="794">music/rock</cx:pt>
          <cx:pt idx="795">film &amp; video/drama</cx:pt>
          <cx:pt idx="796">games/mobile games</cx:pt>
          <cx:pt idx="797">technology/web</cx:pt>
          <cx:pt idx="798">theater/plays</cx:pt>
          <cx:pt idx="799">theater/plays</cx:pt>
          <cx:pt idx="800">music/rock</cx:pt>
          <cx:pt idx="801">photography/photography books</cx:pt>
          <cx:pt idx="802">photography/photography books</cx:pt>
          <cx:pt idx="803">theater/plays</cx:pt>
          <cx:pt idx="804">music/rock</cx:pt>
          <cx:pt idx="805">film &amp; video/documentary</cx:pt>
          <cx:pt idx="806">film &amp; video/drama</cx:pt>
          <cx:pt idx="807">theater/plays</cx:pt>
          <cx:pt idx="808">food/food trucks</cx:pt>
          <cx:pt idx="809">film &amp; video/documentary</cx:pt>
          <cx:pt idx="810">theater/plays</cx:pt>
          <cx:pt idx="811">games/video games</cx:pt>
          <cx:pt idx="812">publishing/nonfiction</cx:pt>
          <cx:pt idx="813">games/video games</cx:pt>
          <cx:pt idx="814">music/rock</cx:pt>
          <cx:pt idx="815">music/rock</cx:pt>
          <cx:pt idx="816">theater/plays</cx:pt>
          <cx:pt idx="817">publishing/nonfiction</cx:pt>
          <cx:pt idx="818">theater/plays</cx:pt>
          <cx:pt idx="819">games/video games</cx:pt>
          <cx:pt idx="820">music/rock</cx:pt>
          <cx:pt idx="821">film &amp; video/documentary</cx:pt>
          <cx:pt idx="822">music/rock</cx:pt>
          <cx:pt idx="823">music/rock</cx:pt>
          <cx:pt idx="824">publishing/nonfiction</cx:pt>
          <cx:pt idx="825">film &amp; video/shorts</cx:pt>
          <cx:pt idx="826">theater/plays</cx:pt>
          <cx:pt idx="827">film &amp; video/drama</cx:pt>
          <cx:pt idx="828">theater/plays</cx:pt>
          <cx:pt idx="829">theater/plays</cx:pt>
          <cx:pt idx="830">theater/plays</cx:pt>
          <cx:pt idx="831">photography/photography books</cx:pt>
          <cx:pt idx="832">publishing/translations</cx:pt>
          <cx:pt idx="833">publishing/translations</cx:pt>
          <cx:pt idx="834">theater/plays</cx:pt>
          <cx:pt idx="835">technology/web</cx:pt>
          <cx:pt idx="836">music/indie rock</cx:pt>
          <cx:pt idx="837">music/jazz</cx:pt>
          <cx:pt idx="838">theater/plays</cx:pt>
          <cx:pt idx="839">film &amp; video/documentary</cx:pt>
          <cx:pt idx="840">theater/plays</cx:pt>
          <cx:pt idx="841">technology/web</cx:pt>
          <cx:pt idx="842">technology/wearables</cx:pt>
          <cx:pt idx="843">photography/photography books</cx:pt>
          <cx:pt idx="844">film &amp; video/documentary</cx:pt>
          <cx:pt idx="845">technology/web</cx:pt>
          <cx:pt idx="846">technology/web</cx:pt>
          <cx:pt idx="847">food/food trucks</cx:pt>
          <cx:pt idx="848">film &amp; video/drama</cx:pt>
          <cx:pt idx="849">music/indie rock</cx:pt>
          <cx:pt idx="850">music/rock</cx:pt>
          <cx:pt idx="851">music/electric music</cx:pt>
          <cx:pt idx="852">games/video games</cx:pt>
          <cx:pt idx="853">music/indie rock</cx:pt>
          <cx:pt idx="854">publishing/fiction</cx:pt>
          <cx:pt idx="855">theater/plays</cx:pt>
          <cx:pt idx="856">food/food trucks</cx:pt>
          <cx:pt idx="857">film &amp; video/shorts</cx:pt>
          <cx:pt idx="858">food/food trucks</cx:pt>
          <cx:pt idx="859">theater/plays</cx:pt>
          <cx:pt idx="860">technology/wearables</cx:pt>
          <cx:pt idx="861">theater/plays</cx:pt>
          <cx:pt idx="862">theater/plays</cx:pt>
          <cx:pt idx="863">film &amp; video/television</cx:pt>
          <cx:pt idx="864">film &amp; video/shorts</cx:pt>
          <cx:pt idx="865">theater/plays</cx:pt>
          <cx:pt idx="866">photography/photography books</cx:pt>
          <cx:pt idx="867">food/food trucks</cx:pt>
          <cx:pt idx="868">theater/plays</cx:pt>
          <cx:pt idx="869">film &amp; video/drama</cx:pt>
          <cx:pt idx="870">theater/plays</cx:pt>
          <cx:pt idx="871">theater/plays</cx:pt>
          <cx:pt idx="872">film &amp; video/science fiction</cx:pt>
          <cx:pt idx="873">photography/photography books</cx:pt>
          <cx:pt idx="874">photography/photography books</cx:pt>
          <cx:pt idx="875">music/rock</cx:pt>
          <cx:pt idx="876">photography/photography books</cx:pt>
          <cx:pt idx="877">food/food trucks</cx:pt>
          <cx:pt idx="878">music/metal</cx:pt>
          <cx:pt idx="879">publishing/nonfiction</cx:pt>
          <cx:pt idx="880">music/electric music</cx:pt>
          <cx:pt idx="881">theater/plays</cx:pt>
          <cx:pt idx="882">theater/plays</cx:pt>
          <cx:pt idx="883">film &amp; video/shorts</cx:pt>
          <cx:pt idx="884">theater/plays</cx:pt>
          <cx:pt idx="885">theater/plays</cx:pt>
          <cx:pt idx="886">music/indie rock</cx:pt>
          <cx:pt idx="887">theater/plays</cx:pt>
          <cx:pt idx="888">theater/plays</cx:pt>
          <cx:pt idx="889">music/electric music</cx:pt>
          <cx:pt idx="890">music/indie rock</cx:pt>
          <cx:pt idx="891">film &amp; video/documentary</cx:pt>
          <cx:pt idx="892">publishing/translations</cx:pt>
          <cx:pt idx="893">film &amp; video/documentary</cx:pt>
          <cx:pt idx="894">film &amp; video/television</cx:pt>
          <cx:pt idx="895">theater/plays</cx:pt>
          <cx:pt idx="896">food/food trucks</cx:pt>
          <cx:pt idx="897">theater/plays</cx:pt>
          <cx:pt idx="898">film &amp; video/documentary</cx:pt>
          <cx:pt idx="899">music/jazz</cx:pt>
          <cx:pt idx="900">technology/web</cx:pt>
          <cx:pt idx="901">music/rock</cx:pt>
          <cx:pt idx="902">technology/web</cx:pt>
          <cx:pt idx="903">publishing/nonfiction</cx:pt>
          <cx:pt idx="904">publishing/radio &amp; podcasts</cx:pt>
          <cx:pt idx="905">theater/plays</cx:pt>
          <cx:pt idx="906">film &amp; video/documentary</cx:pt>
          <cx:pt idx="907">theater/plays</cx:pt>
          <cx:pt idx="908">games/video games</cx:pt>
          <cx:pt idx="909">theater/plays</cx:pt>
          <cx:pt idx="910">theater/plays</cx:pt>
          <cx:pt idx="911">technology/web</cx:pt>
          <cx:pt idx="912">film &amp; video/drama</cx:pt>
          <cx:pt idx="913">film &amp; video/drama</cx:pt>
          <cx:pt idx="914">theater/plays</cx:pt>
          <cx:pt idx="915">film &amp; video/television</cx:pt>
          <cx:pt idx="916">photography/photography books</cx:pt>
          <cx:pt idx="917">film &amp; video/shorts</cx:pt>
          <cx:pt idx="918">publishing/radio &amp; podcasts</cx:pt>
          <cx:pt idx="919">theater/plays</cx:pt>
          <cx:pt idx="920">film &amp; video/animation</cx:pt>
          <cx:pt idx="921">technology/web</cx:pt>
          <cx:pt idx="922">music/world music</cx:pt>
          <cx:pt idx="923">theater/plays</cx:pt>
          <cx:pt idx="924">theater/plays</cx:pt>
          <cx:pt idx="925">theater/plays</cx:pt>
          <cx:pt idx="926">food/food trucks</cx:pt>
          <cx:pt idx="927">theater/plays</cx:pt>
          <cx:pt idx="928">technology/web</cx:pt>
          <cx:pt idx="929">theater/plays</cx:pt>
          <cx:pt idx="930">theater/plays</cx:pt>
          <cx:pt idx="931">theater/plays</cx:pt>
          <cx:pt idx="932">music/rock</cx:pt>
          <cx:pt idx="933">theater/plays</cx:pt>
          <cx:pt idx="934">theater/plays</cx:pt>
          <cx:pt idx="935">theater/plays</cx:pt>
          <cx:pt idx="936">theater/plays</cx:pt>
          <cx:pt idx="937">film &amp; video/documentary</cx:pt>
          <cx:pt idx="938">publishing/fiction</cx:pt>
          <cx:pt idx="939">games/video games</cx:pt>
          <cx:pt idx="940">technology/web</cx:pt>
          <cx:pt idx="941">theater/plays</cx:pt>
          <cx:pt idx="942">theater/plays</cx:pt>
          <cx:pt idx="943">food/food trucks</cx:pt>
          <cx:pt idx="944">photography/photography books</cx:pt>
          <cx:pt idx="945">photography/photography books</cx:pt>
          <cx:pt idx="946">theater/plays</cx:pt>
          <cx:pt idx="947">theater/plays</cx:pt>
          <cx:pt idx="948">film &amp; video/documentary</cx:pt>
          <cx:pt idx="949">technology/web</cx:pt>
          <cx:pt idx="950">theater/plays</cx:pt>
          <cx:pt idx="951">music/rock</cx:pt>
          <cx:pt idx="952">film &amp; video/documentary</cx:pt>
          <cx:pt idx="953">film &amp; video/science fiction</cx:pt>
          <cx:pt idx="954">technology/web</cx:pt>
          <cx:pt idx="955">theater/plays</cx:pt>
          <cx:pt idx="956">film &amp; video/science fiction</cx:pt>
          <cx:pt idx="957">theater/plays</cx:pt>
          <cx:pt idx="958">film &amp; video/animation</cx:pt>
          <cx:pt idx="959">publishing/translations</cx:pt>
          <cx:pt idx="960">technology/web</cx:pt>
          <cx:pt idx="961">publishing/translations</cx:pt>
          <cx:pt idx="962">food/food trucks</cx:pt>
          <cx:pt idx="963">photography/photography books</cx:pt>
          <cx:pt idx="964">theater/plays</cx:pt>
          <cx:pt idx="965">music/rock</cx:pt>
          <cx:pt idx="966">theater/plays</cx:pt>
          <cx:pt idx="967">music/world music</cx:pt>
          <cx:pt idx="968">food/food trucks</cx:pt>
          <cx:pt idx="969">theater/plays</cx:pt>
          <cx:pt idx="970">theater/plays</cx:pt>
          <cx:pt idx="971">film &amp; video/television</cx:pt>
          <cx:pt idx="972">technology/web</cx:pt>
          <cx:pt idx="973">theater/plays</cx:pt>
          <cx:pt idx="974">music/indie rock</cx:pt>
          <cx:pt idx="975">theater/plays</cx:pt>
          <cx:pt idx="976">theater/plays</cx:pt>
          <cx:pt idx="977">food/food trucks</cx:pt>
          <cx:pt idx="978">games/video games</cx:pt>
          <cx:pt idx="979">theater/plays</cx:pt>
          <cx:pt idx="980">publishing/nonfiction</cx:pt>
          <cx:pt idx="981">technology/web</cx:pt>
          <cx:pt idx="982">film &amp; video/documentary</cx:pt>
          <cx:pt idx="983">film &amp; video/documentary</cx:pt>
          <cx:pt idx="984">theater/plays</cx:pt>
          <cx:pt idx="985">music/rock</cx:pt>
          <cx:pt idx="986">music/rock</cx:pt>
          <cx:pt idx="987">film &amp; video/documentary</cx:pt>
          <cx:pt idx="988">publishing/radio &amp; podcasts</cx:pt>
          <cx:pt idx="989">publishing/translations</cx:pt>
          <cx:pt idx="990">film &amp; video/drama</cx:pt>
          <cx:pt idx="991">music/rock</cx:pt>
          <cx:pt idx="992">film &amp; video/drama</cx:pt>
          <cx:pt idx="993">photography/photography books</cx:pt>
          <cx:pt idx="994">publishing/translations</cx:pt>
          <cx:pt idx="995">food/food trucks</cx:pt>
          <cx:pt idx="996">theater/plays</cx:pt>
          <cx:pt idx="997">theater/plays</cx:pt>
          <cx:pt idx="998">music/indie rock</cx:pt>
          <cx:pt idx="999">food/food trucks</cx:pt>
        </cx:lvl>
        <cx:lvl ptCount="1000">
          <cx:pt idx="0">FALSE</cx:pt>
          <cx:pt idx="1">TRUE</cx:pt>
          <cx:pt idx="2">FALSE</cx:pt>
          <cx:pt idx="3">FALSE</cx:pt>
          <cx:pt idx="4">FALSE</cx:pt>
          <cx:pt idx="5">FALSE</cx:pt>
          <cx:pt idx="6">FALSE</cx:pt>
          <cx:pt idx="7">FALSE</cx:pt>
          <cx:pt idx="8">FALSE</cx:pt>
          <cx:pt idx="9">FALSE</cx:pt>
          <cx:pt idx="10">FALSE</cx:pt>
          <cx:pt idx="11">TRUE</cx:pt>
          <cx:pt idx="12">FALSE</cx:pt>
          <cx:pt idx="13">FALSE</cx:pt>
          <cx:pt idx="14">FALSE</cx:pt>
          <cx:pt idx="15">FALSE</cx:pt>
          <cx:pt idx="16">FALSE</cx:pt>
          <cx:pt idx="17">FALSE</cx:pt>
          <cx:pt idx="18">FALSE</cx:pt>
          <cx:pt idx="19">TRUE</cx:pt>
          <cx:pt idx="20">FALSE</cx:pt>
          <cx:pt idx="21">FALSE</cx:pt>
          <cx:pt idx="22">FALSE</cx:pt>
          <cx:pt idx="23">FALSE</cx:pt>
          <cx:pt idx="24">FALSE</cx:pt>
          <cx:pt idx="25">TRUE</cx:pt>
          <cx:pt idx="26">FALSE</cx:pt>
          <cx:pt idx="27">FALSE</cx:pt>
          <cx:pt idx="28">TRUE</cx:pt>
          <cx:pt idx="29">FALSE</cx:pt>
          <cx:pt idx="30">FALSE</cx:pt>
          <cx:pt idx="31">FALSE</cx:pt>
          <cx:pt idx="32">FALSE</cx:pt>
          <cx:pt idx="33">FALSE</cx:pt>
          <cx:pt idx="34">FALSE</cx:pt>
          <cx:pt idx="35">TRUE</cx:pt>
          <cx:pt idx="36">FALSE</cx:pt>
          <cx:pt idx="37">TRUE</cx:pt>
          <cx:pt idx="38">FALSE</cx:pt>
          <cx:pt idx="39">FALSE</cx:pt>
          <cx:pt idx="40">TRUE</cx:pt>
          <cx:pt idx="41">TRUE</cx:pt>
          <cx:pt idx="42">FALSE</cx:pt>
          <cx:pt idx="43">FALSE</cx:pt>
          <cx:pt idx="44">FALSE</cx:pt>
          <cx:pt idx="45">TRUE</cx:pt>
          <cx:pt idx="46">FALSE</cx:pt>
          <cx:pt idx="47">FALSE</cx:pt>
          <cx:pt idx="48">FALSE</cx:pt>
          <cx:pt idx="49">FALSE</cx:pt>
          <cx:pt idx="50">FALSE</cx:pt>
          <cx:pt idx="51">TRUE</cx:pt>
          <cx:pt idx="52">FALSE</cx:pt>
          <cx:pt idx="53">FALSE</cx:pt>
          <cx:pt idx="54">FALSE</cx:pt>
          <cx:pt idx="55">FALSE</cx:pt>
          <cx:pt idx="56">FALSE</cx:pt>
          <cx:pt idx="57">FALSE</cx:pt>
          <cx:pt idx="58">FALSE</cx:pt>
          <cx:pt idx="59">TRUE</cx:pt>
          <cx:pt idx="60">FALSE</cx:pt>
          <cx:pt idx="61">FALSE</cx:pt>
          <cx:pt idx="62">FALSE</cx:pt>
          <cx:pt idx="63">FALSE</cx:pt>
          <cx:pt idx="64">TRUE</cx:pt>
          <cx:pt idx="65">FALSE</cx:pt>
          <cx:pt idx="66">TRUE</cx:pt>
          <cx:pt idx="67">TRUE</cx:pt>
          <cx:pt idx="68">TRUE</cx:pt>
          <cx:pt idx="69">FALSE</cx:pt>
          <cx:pt idx="70">TRUE</cx:pt>
          <cx:pt idx="71">FALSE</cx:pt>
          <cx:pt idx="72">FALSE</cx:pt>
          <cx:pt idx="73">FALSE</cx:pt>
          <cx:pt idx="74">FALSE</cx:pt>
          <cx:pt idx="75">FALSE</cx:pt>
          <cx:pt idx="76">TRUE</cx:pt>
          <cx:pt idx="77">TRUE</cx:pt>
          <cx:pt idx="78">FALSE</cx:pt>
          <cx:pt idx="79">FALSE</cx:pt>
          <cx:pt idx="80">FALSE</cx:pt>
          <cx:pt idx="81">FALSE</cx:pt>
          <cx:pt idx="82">TRUE</cx:pt>
          <cx:pt idx="83">FALSE</cx:pt>
          <cx:pt idx="84">FALSE</cx:pt>
          <cx:pt idx="85">FALSE</cx:pt>
          <cx:pt idx="86">FALSE</cx:pt>
          <cx:pt idx="87">TRUE</cx:pt>
          <cx:pt idx="88">FALSE</cx:pt>
          <cx:pt idx="89">FALSE</cx:pt>
          <cx:pt idx="90">TRUE</cx:pt>
          <cx:pt idx="91">FALSE</cx:pt>
          <cx:pt idx="92">TRUE</cx:pt>
          <cx:pt idx="93">TRUE</cx:pt>
          <cx:pt idx="94">FALSE</cx:pt>
          <cx:pt idx="95">FALSE</cx:pt>
          <cx:pt idx="96">FALSE</cx:pt>
          <cx:pt idx="97">FALSE</cx:pt>
          <cx:pt idx="98">FALSE</cx:pt>
          <cx:pt idx="99">FALSE</cx:pt>
          <cx:pt idx="100">FALSE</cx:pt>
          <cx:pt idx="101">TRUE</cx:pt>
          <cx:pt idx="102">TRUE</cx:pt>
          <cx:pt idx="103">FALSE</cx:pt>
          <cx:pt idx="104">FALSE</cx:pt>
          <cx:pt idx="105">FALSE</cx:pt>
          <cx:pt idx="106">FALSE</cx:pt>
          <cx:pt idx="107">TRUE</cx:pt>
          <cx:pt idx="108">FALSE</cx:pt>
          <cx:pt idx="109">FALSE</cx:pt>
          <cx:pt idx="110">FALSE</cx:pt>
          <cx:pt idx="111">FALSE</cx:pt>
          <cx:pt idx="112">FALSE</cx:pt>
          <cx:pt idx="113">FALSE</cx:pt>
          <cx:pt idx="114">TRUE</cx:pt>
          <cx:pt idx="115">FALSE</cx:pt>
          <cx:pt idx="116">FALSE</cx:pt>
          <cx:pt idx="117">FALSE</cx:pt>
          <cx:pt idx="118">FALSE</cx:pt>
          <cx:pt idx="119">TRUE</cx:pt>
          <cx:pt idx="120">TRUE</cx:pt>
          <cx:pt idx="121">FALSE</cx:pt>
          <cx:pt idx="122">FALSE</cx:pt>
          <cx:pt idx="123">FALSE</cx:pt>
          <cx:pt idx="124">FALSE</cx:pt>
          <cx:pt idx="125">FALSE</cx:pt>
          <cx:pt idx="126">TRUE</cx:pt>
          <cx:pt idx="127">FALSE</cx:pt>
          <cx:pt idx="128">FALSE</cx:pt>
          <cx:pt idx="129">FALSE</cx:pt>
          <cx:pt idx="130">FALSE</cx:pt>
          <cx:pt idx="131">FALSE</cx:pt>
          <cx:pt idx="132">TRUE</cx:pt>
          <cx:pt idx="133">FALSE</cx:pt>
          <cx:pt idx="134">TRUE</cx:pt>
          <cx:pt idx="135">TRUE</cx:pt>
          <cx:pt idx="136">TRUE</cx:pt>
          <cx:pt idx="137">FALSE</cx:pt>
          <cx:pt idx="138">FALSE</cx:pt>
          <cx:pt idx="139">TRUE</cx:pt>
          <cx:pt idx="140">FALSE</cx:pt>
          <cx:pt idx="141">FALSE</cx:pt>
          <cx:pt idx="142">FALSE</cx:pt>
          <cx:pt idx="143">FALSE</cx:pt>
          <cx:pt idx="144">FALSE</cx:pt>
          <cx:pt idx="145">FALSE</cx:pt>
          <cx:pt idx="146">FALSE</cx:pt>
          <cx:pt idx="147">TRUE</cx:pt>
          <cx:pt idx="148">FALSE</cx:pt>
          <cx:pt idx="149">FALSE</cx:pt>
          <cx:pt idx="150">FALSE</cx:pt>
          <cx:pt idx="151">FALSE</cx:pt>
          <cx:pt idx="152">FALSE</cx:pt>
          <cx:pt idx="153">FALSE</cx:pt>
          <cx:pt idx="154">TRUE</cx:pt>
          <cx:pt idx="155">FALSE</cx:pt>
          <cx:pt idx="156">FALSE</cx:pt>
          <cx:pt idx="157">FALSE</cx:pt>
          <cx:pt idx="158">FALSE</cx:pt>
          <cx:pt idx="159">TRUE</cx:pt>
          <cx:pt idx="160">FALSE</cx:pt>
          <cx:pt idx="161">TRUE</cx:pt>
          <cx:pt idx="162">FALSE</cx:pt>
          <cx:pt idx="163">TRUE</cx:pt>
          <cx:pt idx="164">FALSE</cx:pt>
          <cx:pt idx="165">FALSE</cx:pt>
          <cx:pt idx="166">FALSE</cx:pt>
          <cx:pt idx="167">FALSE</cx:pt>
          <cx:pt idx="168">TRUE</cx:pt>
          <cx:pt idx="169">TRUE</cx:pt>
          <cx:pt idx="170">FALSE</cx:pt>
          <cx:pt idx="171">FALSE</cx:pt>
          <cx:pt idx="172">TRUE</cx:pt>
          <cx:pt idx="173">FALSE</cx:pt>
          <cx:pt idx="174">TRUE</cx:pt>
          <cx:pt idx="175">FALSE</cx:pt>
          <cx:pt idx="176">FALSE</cx:pt>
          <cx:pt idx="177">FALSE</cx:pt>
          <cx:pt idx="178">FALSE</cx:pt>
          <cx:pt idx="179">TRUE</cx:pt>
          <cx:pt idx="180">FALSE</cx:pt>
          <cx:pt idx="181">FALSE</cx:pt>
          <cx:pt idx="182">FALSE</cx:pt>
          <cx:pt idx="183">FALSE</cx:pt>
          <cx:pt idx="184">FALSE</cx:pt>
          <cx:pt idx="185">FALSE</cx:pt>
          <cx:pt idx="186">FALSE</cx:pt>
          <cx:pt idx="187">TRUE</cx:pt>
          <cx:pt idx="188">FALSE</cx:pt>
          <cx:pt idx="189">FALSE</cx:pt>
          <cx:pt idx="190">TRUE</cx:pt>
          <cx:pt idx="191">FALSE</cx:pt>
          <cx:pt idx="192">FALSE</cx:pt>
          <cx:pt idx="193">FALSE</cx:pt>
          <cx:pt idx="194">FALSE</cx:pt>
          <cx:pt idx="195">FALSE</cx:pt>
          <cx:pt idx="196">FALSE</cx:pt>
          <cx:pt idx="197">FALSE</cx:pt>
          <cx:pt idx="198">FALSE</cx:pt>
          <cx:pt idx="199">FALSE</cx:pt>
          <cx:pt idx="200">FALSE</cx:pt>
          <cx:pt idx="201">FALSE</cx:pt>
          <cx:pt idx="202">FALSE</cx:pt>
          <cx:pt idx="203">FALSE</cx:pt>
          <cx:pt idx="204">FALSE</cx:pt>
          <cx:pt idx="205">FALSE</cx:pt>
          <cx:pt idx="206">FALSE</cx:pt>
          <cx:pt idx="207">TRUE</cx:pt>
          <cx:pt idx="208">FALSE</cx:pt>
          <cx:pt idx="209">FALSE</cx:pt>
          <cx:pt idx="210">FALSE</cx:pt>
          <cx:pt idx="211">FALSE</cx:pt>
          <cx:pt idx="212">FALSE</cx:pt>
          <cx:pt idx="213">TRUE</cx:pt>
          <cx:pt idx="214">FALSE</cx:pt>
          <cx:pt idx="215">FALSE</cx:pt>
          <cx:pt idx="216">FALSE</cx:pt>
          <cx:pt idx="217">FALSE</cx:pt>
          <cx:pt idx="218">TRUE</cx:pt>
          <cx:pt idx="219">FALSE</cx:pt>
          <cx:pt idx="220">FALSE</cx:pt>
          <cx:pt idx="221">FALSE</cx:pt>
          <cx:pt idx="222">FALSE</cx:pt>
          <cx:pt idx="223">FALSE</cx:pt>
          <cx:pt idx="224">FALSE</cx:pt>
          <cx:pt idx="225">FALSE</cx:pt>
          <cx:pt idx="226">FALSE</cx:pt>
          <cx:pt idx="227">FALSE</cx:pt>
          <cx:pt idx="228">FALSE</cx:pt>
          <cx:pt idx="229">TRUE</cx:pt>
          <cx:pt idx="230">FALSE</cx:pt>
          <cx:pt idx="231">FALSE</cx:pt>
          <cx:pt idx="232">FALSE</cx:pt>
          <cx:pt idx="233">FALSE</cx:pt>
          <cx:pt idx="234">TRUE</cx:pt>
          <cx:pt idx="235">FALSE</cx:pt>
          <cx:pt idx="236">TRUE</cx:pt>
          <cx:pt idx="237">FALSE</cx:pt>
          <cx:pt idx="238">TRUE</cx:pt>
          <cx:pt idx="239">FALSE</cx:pt>
          <cx:pt idx="240">FALSE</cx:pt>
          <cx:pt idx="241">TRUE</cx:pt>
          <cx:pt idx="242">TRUE</cx:pt>
          <cx:pt idx="243">FALSE</cx:pt>
          <cx:pt idx="244">FALSE</cx:pt>
          <cx:pt idx="245">FALSE</cx:pt>
          <cx:pt idx="246">FALSE</cx:pt>
          <cx:pt idx="247">TRUE</cx:pt>
          <cx:pt idx="248">FALSE</cx:pt>
          <cx:pt idx="249">FALSE</cx:pt>
          <cx:pt idx="250">FALSE</cx:pt>
          <cx:pt idx="251">FALSE</cx:pt>
          <cx:pt idx="252">FALSE</cx:pt>
          <cx:pt idx="253">FALSE</cx:pt>
          <cx:pt idx="254">FALSE</cx:pt>
          <cx:pt idx="255">TRUE</cx:pt>
          <cx:pt idx="256">FALSE</cx:pt>
          <cx:pt idx="257">FALSE</cx:pt>
          <cx:pt idx="258">TRUE</cx:pt>
          <cx:pt idx="259">FALSE</cx:pt>
          <cx:pt idx="260">FALSE</cx:pt>
          <cx:pt idx="261">TRUE</cx:pt>
          <cx:pt idx="262">TRUE</cx:pt>
          <cx:pt idx="263">FALSE</cx:pt>
          <cx:pt idx="264">FALSE</cx:pt>
          <cx:pt idx="265">FALSE</cx:pt>
          <cx:pt idx="266">TRUE</cx:pt>
          <cx:pt idx="267">FALSE</cx:pt>
          <cx:pt idx="268">FALSE</cx:pt>
          <cx:pt idx="269">FALSE</cx:pt>
          <cx:pt idx="270">FALSE</cx:pt>
          <cx:pt idx="271">FALSE</cx:pt>
          <cx:pt idx="272">TRUE</cx:pt>
          <cx:pt idx="273">FALSE</cx:pt>
          <cx:pt idx="274">FALSE</cx:pt>
          <cx:pt idx="275">FALSE</cx:pt>
          <cx:pt idx="276">TRUE</cx:pt>
          <cx:pt idx="277">FALSE</cx:pt>
          <cx:pt idx="278">FALSE</cx:pt>
          <cx:pt idx="279">FALSE</cx:pt>
          <cx:pt idx="280">FALSE</cx:pt>
          <cx:pt idx="281">TRUE</cx:pt>
          <cx:pt idx="282">TRUE</cx:pt>
          <cx:pt idx="283">FALSE</cx:pt>
          <cx:pt idx="284">FALSE</cx:pt>
          <cx:pt idx="285">FALSE</cx:pt>
          <cx:pt idx="286">FALSE</cx:pt>
          <cx:pt idx="287">FALSE</cx:pt>
          <cx:pt idx="288">TRUE</cx:pt>
          <cx:pt idx="289">FALSE</cx:pt>
          <cx:pt idx="290">TRUE</cx:pt>
          <cx:pt idx="291">FALSE</cx:pt>
          <cx:pt idx="292">FALSE</cx:pt>
          <cx:pt idx="293">FALSE</cx:pt>
          <cx:pt idx="294">FALSE</cx:pt>
          <cx:pt idx="295">FALSE</cx:pt>
          <cx:pt idx="296">FALSE</cx:pt>
          <cx:pt idx="297">TRUE</cx:pt>
          <cx:pt idx="298">TRUE</cx:pt>
          <cx:pt idx="299">FALSE</cx:pt>
          <cx:pt idx="300">TRUE</cx:pt>
          <cx:pt idx="301">FALSE</cx:pt>
          <cx:pt idx="302">FALSE</cx:pt>
          <cx:pt idx="303">FALSE</cx:pt>
          <cx:pt idx="304">FALSE</cx:pt>
          <cx:pt idx="305">FALSE</cx:pt>
          <cx:pt idx="306">TRUE</cx:pt>
          <cx:pt idx="307">TRUE</cx:pt>
          <cx:pt idx="308">FALSE</cx:pt>
          <cx:pt idx="309">TRUE</cx:pt>
          <cx:pt idx="310">FALSE</cx:pt>
          <cx:pt idx="311">FALSE</cx:pt>
          <cx:pt idx="312">FALSE</cx:pt>
          <cx:pt idx="313">FALSE</cx:pt>
          <cx:pt idx="314">TRUE</cx:pt>
          <cx:pt idx="315">FALSE</cx:pt>
          <cx:pt idx="316">TRUE</cx:pt>
          <cx:pt idx="317">FALSE</cx:pt>
          <cx:pt idx="318">FALSE</cx:pt>
          <cx:pt idx="319">FALSE</cx:pt>
          <cx:pt idx="320">FALSE</cx:pt>
          <cx:pt idx="321">FALSE</cx:pt>
          <cx:pt idx="322">FALSE</cx:pt>
          <cx:pt idx="323">FALSE</cx:pt>
          <cx:pt idx="324">TRUE</cx:pt>
          <cx:pt idx="325">TRUE</cx:pt>
          <cx:pt idx="326">FALSE</cx:pt>
          <cx:pt idx="327">TRUE</cx:pt>
          <cx:pt idx="328">FALSE</cx:pt>
          <cx:pt idx="329">FALSE</cx:pt>
          <cx:pt idx="330">FALSE</cx:pt>
          <cx:pt idx="331">FALSE</cx:pt>
          <cx:pt idx="332">FALSE</cx:pt>
          <cx:pt idx="333">FALSE</cx:pt>
          <cx:pt idx="334">FALSE</cx:pt>
          <cx:pt idx="335">FALSE</cx:pt>
          <cx:pt idx="336">TRUE</cx:pt>
          <cx:pt idx="337">FALSE</cx:pt>
          <cx:pt idx="338">FALSE</cx:pt>
          <cx:pt idx="339">FALSE</cx:pt>
          <cx:pt idx="340">FALSE</cx:pt>
          <cx:pt idx="341">FALSE</cx:pt>
          <cx:pt idx="342">FALSE</cx:pt>
          <cx:pt idx="343">FALSE</cx:pt>
          <cx:pt idx="344">FALSE</cx:pt>
          <cx:pt idx="345">FALSE</cx:pt>
          <cx:pt idx="346">TRUE</cx:pt>
          <cx:pt idx="347">FALSE</cx:pt>
          <cx:pt idx="348">FALSE</cx:pt>
          <cx:pt idx="349">FALSE</cx:pt>
          <cx:pt idx="350">TRUE</cx:pt>
          <cx:pt idx="351">FALSE</cx:pt>
          <cx:pt idx="352">FALSE</cx:pt>
          <cx:pt idx="353">FALSE</cx:pt>
          <cx:pt idx="354">FALSE</cx:pt>
          <cx:pt idx="355">FALSE</cx:pt>
          <cx:pt idx="356">FALSE</cx:pt>
          <cx:pt idx="357">FALSE</cx:pt>
          <cx:pt idx="358">FALSE</cx:pt>
          <cx:pt idx="359">FALSE</cx:pt>
          <cx:pt idx="360">TRUE</cx:pt>
          <cx:pt idx="361">FALSE</cx:pt>
          <cx:pt idx="362">FALSE</cx:pt>
          <cx:pt idx="363">FALSE</cx:pt>
          <cx:pt idx="364">FALSE</cx:pt>
          <cx:pt idx="365">FALSE</cx:pt>
          <cx:pt idx="366">TRUE</cx:pt>
          <cx:pt idx="367">TRUE</cx:pt>
          <cx:pt idx="368">TRUE</cx:pt>
          <cx:pt idx="369">TRUE</cx:pt>
          <cx:pt idx="370">FALSE</cx:pt>
          <cx:pt idx="371">FALSE</cx:pt>
          <cx:pt idx="372">TRUE</cx:pt>
          <cx:pt idx="373">FALSE</cx:pt>
          <cx:pt idx="374">TRUE</cx:pt>
          <cx:pt idx="375">FALSE</cx:pt>
          <cx:pt idx="376">FALSE</cx:pt>
          <cx:pt idx="377">FALSE</cx:pt>
          <cx:pt idx="378">FALSE</cx:pt>
          <cx:pt idx="379">FALSE</cx:pt>
          <cx:pt idx="380">FALSE</cx:pt>
          <cx:pt idx="381">FALSE</cx:pt>
          <cx:pt idx="382">FALSE</cx:pt>
          <cx:pt idx="383">TRUE</cx:pt>
          <cx:pt idx="384">TRUE</cx:pt>
          <cx:pt idx="385">FALSE</cx:pt>
          <cx:pt idx="386">FALSE</cx:pt>
          <cx:pt idx="387">FALSE</cx:pt>
          <cx:pt idx="388">FALSE</cx:pt>
          <cx:pt idx="389">FALSE</cx:pt>
          <cx:pt idx="390">FALSE</cx:pt>
          <cx:pt idx="391">FALSE</cx:pt>
          <cx:pt idx="392">FALSE</cx:pt>
          <cx:pt idx="393">FALSE</cx:pt>
          <cx:pt idx="394">TRUE</cx:pt>
          <cx:pt idx="395">FALSE</cx:pt>
          <cx:pt idx="396">FALSE</cx:pt>
          <cx:pt idx="397">FALSE</cx:pt>
          <cx:pt idx="398">TRUE</cx:pt>
          <cx:pt idx="399">FALSE</cx:pt>
          <cx:pt idx="400">TRUE</cx:pt>
          <cx:pt idx="401">FALSE</cx:pt>
          <cx:pt idx="402">TRUE</cx:pt>
          <cx:pt idx="403">TRUE</cx:pt>
          <cx:pt idx="404">FALSE</cx:pt>
          <cx:pt idx="405">FALSE</cx:pt>
          <cx:pt idx="406">FALSE</cx:pt>
          <cx:pt idx="407">FALSE</cx:pt>
          <cx:pt idx="408">FALSE</cx:pt>
          <cx:pt idx="409">FALSE</cx:pt>
          <cx:pt idx="410">FALSE</cx:pt>
          <cx:pt idx="411">FALSE</cx:pt>
          <cx:pt idx="412">FALSE</cx:pt>
          <cx:pt idx="413">FALSE</cx:pt>
          <cx:pt idx="414">TRUE</cx:pt>
          <cx:pt idx="415">FALSE</cx:pt>
          <cx:pt idx="416">TRUE</cx:pt>
          <cx:pt idx="417">FALSE</cx:pt>
          <cx:pt idx="418">FALSE</cx:pt>
          <cx:pt idx="419">FALSE</cx:pt>
          <cx:pt idx="420">FALSE</cx:pt>
          <cx:pt idx="421">TRUE</cx:pt>
          <cx:pt idx="422">TRUE</cx:pt>
          <cx:pt idx="423">TRUE</cx:pt>
          <cx:pt idx="424">FALSE</cx:pt>
          <cx:pt idx="425">FALSE</cx:pt>
          <cx:pt idx="426">FALSE</cx:pt>
          <cx:pt idx="427">TRUE</cx:pt>
          <cx:pt idx="428">FALSE</cx:pt>
          <cx:pt idx="429">TRUE</cx:pt>
          <cx:pt idx="430">FALSE</cx:pt>
          <cx:pt idx="431">FALSE</cx:pt>
          <cx:pt idx="432">FALSE</cx:pt>
          <cx:pt idx="433">TRUE</cx:pt>
          <cx:pt idx="434">FALSE</cx:pt>
          <cx:pt idx="435">TRUE</cx:pt>
          <cx:pt idx="436">FALSE</cx:pt>
          <cx:pt idx="437">TRUE</cx:pt>
          <cx:pt idx="438">FALSE</cx:pt>
          <cx:pt idx="439">FALSE</cx:pt>
          <cx:pt idx="440">FALSE</cx:pt>
          <cx:pt idx="441">FALSE</cx:pt>
          <cx:pt idx="442">FALSE</cx:pt>
          <cx:pt idx="443">FALSE</cx:pt>
          <cx:pt idx="444">TRUE</cx:pt>
          <cx:pt idx="445">TRUE</cx:pt>
          <cx:pt idx="446">FALSE</cx:pt>
          <cx:pt idx="447">FALSE</cx:pt>
          <cx:pt idx="448">TRUE</cx:pt>
          <cx:pt idx="449">FALSE</cx:pt>
          <cx:pt idx="450">FALSE</cx:pt>
          <cx:pt idx="451">FALSE</cx:pt>
          <cx:pt idx="452">FALSE</cx:pt>
          <cx:pt idx="453">FALSE</cx:pt>
          <cx:pt idx="454">TRUE</cx:pt>
          <cx:pt idx="455">FALSE</cx:pt>
          <cx:pt idx="456">TRUE</cx:pt>
          <cx:pt idx="457">FALSE</cx:pt>
          <cx:pt idx="458">FALSE</cx:pt>
          <cx:pt idx="459">FALSE</cx:pt>
          <cx:pt idx="460">FALSE</cx:pt>
          <cx:pt idx="461">FALSE</cx:pt>
          <cx:pt idx="462">FALSE</cx:pt>
          <cx:pt idx="463">FALSE</cx:pt>
          <cx:pt idx="464">FALSE</cx:pt>
          <cx:pt idx="465">FALSE</cx:pt>
          <cx:pt idx="466">TRUE</cx:pt>
          <cx:pt idx="467">TRUE</cx:pt>
          <cx:pt idx="468">FALSE</cx:pt>
          <cx:pt idx="469">FALSE</cx:pt>
          <cx:pt idx="470">FALSE</cx:pt>
          <cx:pt idx="471">TRUE</cx:pt>
          <cx:pt idx="472">FALSE</cx:pt>
          <cx:pt idx="473">FALSE</cx:pt>
          <cx:pt idx="474">FALSE</cx:pt>
          <cx:pt idx="475">TRUE</cx:pt>
          <cx:pt idx="476">FALSE</cx:pt>
          <cx:pt idx="477">FALSE</cx:pt>
          <cx:pt idx="478">FALSE</cx:pt>
          <cx:pt idx="479">FALSE</cx:pt>
          <cx:pt idx="480">TRUE</cx:pt>
          <cx:pt idx="481">TRUE</cx:pt>
          <cx:pt idx="482">TRUE</cx:pt>
          <cx:pt idx="483">FALSE</cx:pt>
          <cx:pt idx="484">TRUE</cx:pt>
          <cx:pt idx="485">FALSE</cx:pt>
          <cx:pt idx="486">TRUE</cx:pt>
          <cx:pt idx="487">FALSE</cx:pt>
          <cx:pt idx="488">FALSE</cx:pt>
          <cx:pt idx="489">FALSE</cx:pt>
          <cx:pt idx="490">FALSE</cx:pt>
          <cx:pt idx="491">TRUE</cx:pt>
          <cx:pt idx="492">TRUE</cx:pt>
          <cx:pt idx="493">FALSE</cx:pt>
          <cx:pt idx="494">FALSE</cx:pt>
          <cx:pt idx="495">FALSE</cx:pt>
          <cx:pt idx="496">FALSE</cx:pt>
          <cx:pt idx="497">TRUE</cx:pt>
          <cx:pt idx="498">FALSE</cx:pt>
          <cx:pt idx="499">TRUE</cx:pt>
          <cx:pt idx="500">TRUE</cx:pt>
          <cx:pt idx="501">FALSE</cx:pt>
          <cx:pt idx="502">TRUE</cx:pt>
          <cx:pt idx="503">FALSE</cx:pt>
          <cx:pt idx="504">FALSE</cx:pt>
          <cx:pt idx="505">TRUE</cx:pt>
          <cx:pt idx="506">TRUE</cx:pt>
          <cx:pt idx="507">TRUE</cx:pt>
          <cx:pt idx="508">FALSE</cx:pt>
          <cx:pt idx="509">FALSE</cx:pt>
          <cx:pt idx="510">FALSE</cx:pt>
          <cx:pt idx="511">FALSE</cx:pt>
          <cx:pt idx="512">TRUE</cx:pt>
          <cx:pt idx="513">FALSE</cx:pt>
          <cx:pt idx="514">TRUE</cx:pt>
          <cx:pt idx="515">TRUE</cx:pt>
          <cx:pt idx="516">FALSE</cx:pt>
          <cx:pt idx="517">FALSE</cx:pt>
          <cx:pt idx="518">TRUE</cx:pt>
          <cx:pt idx="519">TRUE</cx:pt>
          <cx:pt idx="520">FALSE</cx:pt>
          <cx:pt idx="521">TRUE</cx:pt>
          <cx:pt idx="522">FALSE</cx:pt>
          <cx:pt idx="523">FALSE</cx:pt>
          <cx:pt idx="524">FALSE</cx:pt>
          <cx:pt idx="525">FALSE</cx:pt>
          <cx:pt idx="526">TRUE</cx:pt>
          <cx:pt idx="527">FALSE</cx:pt>
          <cx:pt idx="528">FALSE</cx:pt>
          <cx:pt idx="529">FALSE</cx:pt>
          <cx:pt idx="530">TRUE</cx:pt>
          <cx:pt idx="531">FALSE</cx:pt>
          <cx:pt idx="532">FALSE</cx:pt>
          <cx:pt idx="533">FALSE</cx:pt>
          <cx:pt idx="534">TRUE</cx:pt>
          <cx:pt idx="535">TRUE</cx:pt>
          <cx:pt idx="536">FALSE</cx:pt>
          <cx:pt idx="537">TRUE</cx:pt>
          <cx:pt idx="538">FALSE</cx:pt>
          <cx:pt idx="539">TRUE</cx:pt>
          <cx:pt idx="540">FALSE</cx:pt>
          <cx:pt idx="541">FALSE</cx:pt>
          <cx:pt idx="542">FALSE</cx:pt>
          <cx:pt idx="543">FALSE</cx:pt>
          <cx:pt idx="544">FALSE</cx:pt>
          <cx:pt idx="545">FALSE</cx:pt>
          <cx:pt idx="546">TRUE</cx:pt>
          <cx:pt idx="547">FALSE</cx:pt>
          <cx:pt idx="548">FALSE</cx:pt>
          <cx:pt idx="549">FALSE</cx:pt>
          <cx:pt idx="550">FALSE</cx:pt>
          <cx:pt idx="551">TRUE</cx:pt>
          <cx:pt idx="552">FALSE</cx:pt>
          <cx:pt idx="553">FALSE</cx:pt>
          <cx:pt idx="554">FALSE</cx:pt>
          <cx:pt idx="555">FALSE</cx:pt>
          <cx:pt idx="556">TRUE</cx:pt>
          <cx:pt idx="557">TRUE</cx:pt>
          <cx:pt idx="558">FALSE</cx:pt>
          <cx:pt idx="559">FALSE</cx:pt>
          <cx:pt idx="560">FALSE</cx:pt>
          <cx:pt idx="561">FALSE</cx:pt>
          <cx:pt idx="562">FALSE</cx:pt>
          <cx:pt idx="563">FALSE</cx:pt>
          <cx:pt idx="564">FALSE</cx:pt>
          <cx:pt idx="565">FALSE</cx:pt>
          <cx:pt idx="566">TRUE</cx:pt>
          <cx:pt idx="567">FALSE</cx:pt>
          <cx:pt idx="568">FALSE</cx:pt>
          <cx:pt idx="569">FALSE</cx:pt>
          <cx:pt idx="570">TRUE</cx:pt>
          <cx:pt idx="571">FALSE</cx:pt>
          <cx:pt idx="572">TRUE</cx:pt>
          <cx:pt idx="573">FALSE</cx:pt>
          <cx:pt idx="574">TRUE</cx:pt>
          <cx:pt idx="575">TRUE</cx:pt>
          <cx:pt idx="576">FALSE</cx:pt>
          <cx:pt idx="577">FALSE</cx:pt>
          <cx:pt idx="578">FALSE</cx:pt>
          <cx:pt idx="579">FALSE</cx:pt>
          <cx:pt idx="580">FALSE</cx:pt>
          <cx:pt idx="581">FALSE</cx:pt>
          <cx:pt idx="582">TRUE</cx:pt>
          <cx:pt idx="583">FALSE</cx:pt>
          <cx:pt idx="584">FALSE</cx:pt>
          <cx:pt idx="585">FALSE</cx:pt>
          <cx:pt idx="586">FALSE</cx:pt>
          <cx:pt idx="587">TRUE</cx:pt>
          <cx:pt idx="588">FALSE</cx:pt>
          <cx:pt idx="589">FALSE</cx:pt>
          <cx:pt idx="590">FALSE</cx:pt>
          <cx:pt idx="591">FALSE</cx:pt>
          <cx:pt idx="592">FALSE</cx:pt>
          <cx:pt idx="593">FALSE</cx:pt>
          <cx:pt idx="594">TRUE</cx:pt>
          <cx:pt idx="595">TRUE</cx:pt>
          <cx:pt idx="596">TRUE</cx:pt>
          <cx:pt idx="597">FALSE</cx:pt>
          <cx:pt idx="598">FALSE</cx:pt>
          <cx:pt idx="599">FALSE</cx:pt>
          <cx:pt idx="600">FALSE</cx:pt>
          <cx:pt idx="601">FALSE</cx:pt>
          <cx:pt idx="602">FALSE</cx:pt>
          <cx:pt idx="603">FALSE</cx:pt>
          <cx:pt idx="604">FALSE</cx:pt>
          <cx:pt idx="605">FALSE</cx:pt>
          <cx:pt idx="606">FALSE</cx:pt>
          <cx:pt idx="607">FALSE</cx:pt>
          <cx:pt idx="608">TRUE</cx:pt>
          <cx:pt idx="609">FALSE</cx:pt>
          <cx:pt idx="610">FALSE</cx:pt>
          <cx:pt idx="611">FALSE</cx:pt>
          <cx:pt idx="612">FALSE</cx:pt>
          <cx:pt idx="613">FALSE</cx:pt>
          <cx:pt idx="614">FALSE</cx:pt>
          <cx:pt idx="615">FALSE</cx:pt>
          <cx:pt idx="616">TRUE</cx:pt>
          <cx:pt idx="617">FALSE</cx:pt>
          <cx:pt idx="618">FALSE</cx:pt>
          <cx:pt idx="619">TRUE</cx:pt>
          <cx:pt idx="620">FALSE</cx:pt>
          <cx:pt idx="621">FALSE</cx:pt>
          <cx:pt idx="622">FALSE</cx:pt>
          <cx:pt idx="623">FALSE</cx:pt>
          <cx:pt idx="624">FALSE</cx:pt>
          <cx:pt idx="625">FALSE</cx:pt>
          <cx:pt idx="626">TRUE</cx:pt>
          <cx:pt idx="627">FALSE</cx:pt>
          <cx:pt idx="628">FALSE</cx:pt>
          <cx:pt idx="629">TRUE</cx:pt>
          <cx:pt idx="630">TRUE</cx:pt>
          <cx:pt idx="631">FALSE</cx:pt>
          <cx:pt idx="632">FALSE</cx:pt>
          <cx:pt idx="633">FALSE</cx:pt>
          <cx:pt idx="634">FALSE</cx:pt>
          <cx:pt idx="635">FALSE</cx:pt>
          <cx:pt idx="636">TRUE</cx:pt>
          <cx:pt idx="637">FALSE</cx:pt>
          <cx:pt idx="638">TRUE</cx:pt>
          <cx:pt idx="639">TRUE</cx:pt>
          <cx:pt idx="640">FALSE</cx:pt>
          <cx:pt idx="641">FALSE</cx:pt>
          <cx:pt idx="642">FALSE</cx:pt>
          <cx:pt idx="643">FALSE</cx:pt>
          <cx:pt idx="644">FALSE</cx:pt>
          <cx:pt idx="645">TRUE</cx:pt>
          <cx:pt idx="646">FALSE</cx:pt>
          <cx:pt idx="647">FALSE</cx:pt>
          <cx:pt idx="648">FALSE</cx:pt>
          <cx:pt idx="649">TRUE</cx:pt>
          <cx:pt idx="650">FALSE</cx:pt>
          <cx:pt idx="651">FALSE</cx:pt>
          <cx:pt idx="652">FALSE</cx:pt>
          <cx:pt idx="653">FALSE</cx:pt>
          <cx:pt idx="654">FALSE</cx:pt>
          <cx:pt idx="655">FALSE</cx:pt>
          <cx:pt idx="656">FALSE</cx:pt>
          <cx:pt idx="657">FALSE</cx:pt>
          <cx:pt idx="658">FALSE</cx:pt>
          <cx:pt idx="659">FALSE</cx:pt>
          <cx:pt idx="660">FALSE</cx:pt>
          <cx:pt idx="661">FALSE</cx:pt>
          <cx:pt idx="662">FALSE</cx:pt>
          <cx:pt idx="663">FALSE</cx:pt>
          <cx:pt idx="664">FALSE</cx:pt>
          <cx:pt idx="665">TRUE</cx:pt>
          <cx:pt idx="666">TRUE</cx:pt>
          <cx:pt idx="667">FALSE</cx:pt>
          <cx:pt idx="668">FALSE</cx:pt>
          <cx:pt idx="669">FALSE</cx:pt>
          <cx:pt idx="670">FALSE</cx:pt>
          <cx:pt idx="671">TRUE</cx:pt>
          <cx:pt idx="672">FALSE</cx:pt>
          <cx:pt idx="673">FALSE</cx:pt>
          <cx:pt idx="674">FALSE</cx:pt>
          <cx:pt idx="675">FALSE</cx:pt>
          <cx:pt idx="676">FALSE</cx:pt>
          <cx:pt idx="677">FALSE</cx:pt>
          <cx:pt idx="678">FALSE</cx:pt>
          <cx:pt idx="679">TRUE</cx:pt>
          <cx:pt idx="680">TRUE</cx:pt>
          <cx:pt idx="681">FALSE</cx:pt>
          <cx:pt idx="682">FALSE</cx:pt>
          <cx:pt idx="683">FALSE</cx:pt>
          <cx:pt idx="684">FALSE</cx:pt>
          <cx:pt idx="685">FALSE</cx:pt>
          <cx:pt idx="686">FALSE</cx:pt>
          <cx:pt idx="687">FALSE</cx:pt>
          <cx:pt idx="688">TRUE</cx:pt>
          <cx:pt idx="689">FALSE</cx:pt>
          <cx:pt idx="690">TRUE</cx:pt>
          <cx:pt idx="691">TRUE</cx:pt>
          <cx:pt idx="692">FALSE</cx:pt>
          <cx:pt idx="693">FALSE</cx:pt>
          <cx:pt idx="694">FALSE</cx:pt>
          <cx:pt idx="695">FALSE</cx:pt>
          <cx:pt idx="696">TRUE</cx:pt>
          <cx:pt idx="697">FALSE</cx:pt>
          <cx:pt idx="698">FALSE</cx:pt>
          <cx:pt idx="699">FALSE</cx:pt>
          <cx:pt idx="700">FALSE</cx:pt>
          <cx:pt idx="701">FALSE</cx:pt>
          <cx:pt idx="702">FALSE</cx:pt>
          <cx:pt idx="703">TRUE</cx:pt>
          <cx:pt idx="704">FALSE</cx:pt>
          <cx:pt idx="705">FALSE</cx:pt>
          <cx:pt idx="706">TRUE</cx:pt>
          <cx:pt idx="707">FALSE</cx:pt>
          <cx:pt idx="708">FALSE</cx:pt>
          <cx:pt idx="709">FALSE</cx:pt>
          <cx:pt idx="710">TRUE</cx:pt>
          <cx:pt idx="711">TRUE</cx:pt>
          <cx:pt idx="712">FALSE</cx:pt>
          <cx:pt idx="713">FALSE</cx:pt>
          <cx:pt idx="714">FALSE</cx:pt>
          <cx:pt idx="715">FALSE</cx:pt>
          <cx:pt idx="716">TRUE</cx:pt>
          <cx:pt idx="717">FALSE</cx:pt>
          <cx:pt idx="718">FALSE</cx:pt>
          <cx:pt idx="719">FALSE</cx:pt>
          <cx:pt idx="720">TRUE</cx:pt>
          <cx:pt idx="721">FALSE</cx:pt>
          <cx:pt idx="722">FALSE</cx:pt>
          <cx:pt idx="723">FALSE</cx:pt>
          <cx:pt idx="724">TRUE</cx:pt>
          <cx:pt idx="725">FALSE</cx:pt>
          <cx:pt idx="726">TRUE</cx:pt>
          <cx:pt idx="727">FALSE</cx:pt>
          <cx:pt idx="728">FALSE</cx:pt>
          <cx:pt idx="729">FALSE</cx:pt>
          <cx:pt idx="730">FALSE</cx:pt>
          <cx:pt idx="731">FALSE</cx:pt>
          <cx:pt idx="732">TRUE</cx:pt>
          <cx:pt idx="733">FALSE</cx:pt>
          <cx:pt idx="734">TRUE</cx:pt>
          <cx:pt idx="735">FALSE</cx:pt>
          <cx:pt idx="736">FALSE</cx:pt>
          <cx:pt idx="737">FALSE</cx:pt>
          <cx:pt idx="738">TRUE</cx:pt>
          <cx:pt idx="739">FALSE</cx:pt>
          <cx:pt idx="740">FALSE</cx:pt>
          <cx:pt idx="741">FALSE</cx:pt>
          <cx:pt idx="742">FALSE</cx:pt>
          <cx:pt idx="743">TRUE</cx:pt>
          <cx:pt idx="744">TRUE</cx:pt>
          <cx:pt idx="745">FALSE</cx:pt>
          <cx:pt idx="746">FALSE</cx:pt>
          <cx:pt idx="747">FALSE</cx:pt>
          <cx:pt idx="748">TRUE</cx:pt>
          <cx:pt idx="749">TRUE</cx:pt>
          <cx:pt idx="750">FALSE</cx:pt>
          <cx:pt idx="751">TRUE</cx:pt>
          <cx:pt idx="752">TRUE</cx:pt>
          <cx:pt idx="753">FALSE</cx:pt>
          <cx:pt idx="754">FALSE</cx:pt>
          <cx:pt idx="755">TRUE</cx:pt>
          <cx:pt idx="756">FALSE</cx:pt>
          <cx:pt idx="757">FALSE</cx:pt>
          <cx:pt idx="758">FALSE</cx:pt>
          <cx:pt idx="759">FALSE</cx:pt>
          <cx:pt idx="760">TRUE</cx:pt>
          <cx:pt idx="761">FALSE</cx:pt>
          <cx:pt idx="762">FALSE</cx:pt>
          <cx:pt idx="763">TRUE</cx:pt>
          <cx:pt idx="764">FALSE</cx:pt>
          <cx:pt idx="765">TRUE</cx:pt>
          <cx:pt idx="766">FALSE</cx:pt>
          <cx:pt idx="767">FALSE</cx:pt>
          <cx:pt idx="768">FALSE</cx:pt>
          <cx:pt idx="769">FALSE</cx:pt>
          <cx:pt idx="770">TRUE</cx:pt>
          <cx:pt idx="771">FALSE</cx:pt>
          <cx:pt idx="772">FALSE</cx:pt>
          <cx:pt idx="773">FALSE</cx:pt>
          <cx:pt idx="774">FALSE</cx:pt>
          <cx:pt idx="775">FALSE</cx:pt>
          <cx:pt idx="776">FALSE</cx:pt>
          <cx:pt idx="777">FALSE</cx:pt>
          <cx:pt idx="778">FALSE</cx:pt>
          <cx:pt idx="779">TRUE</cx:pt>
          <cx:pt idx="780">TRUE</cx:pt>
          <cx:pt idx="781">FALSE</cx:pt>
          <cx:pt idx="782">TRUE</cx:pt>
          <cx:pt idx="783">FALSE</cx:pt>
          <cx:pt idx="784">FALSE</cx:pt>
          <cx:pt idx="785">TRUE</cx:pt>
          <cx:pt idx="786">TRUE</cx:pt>
          <cx:pt idx="787">FALSE</cx:pt>
          <cx:pt idx="788">FALSE</cx:pt>
          <cx:pt idx="789">FALSE</cx:pt>
          <cx:pt idx="790">FALSE</cx:pt>
          <cx:pt idx="791">FALSE</cx:pt>
          <cx:pt idx="792">TRUE</cx:pt>
          <cx:pt idx="793">FALSE</cx:pt>
          <cx:pt idx="794">FALSE</cx:pt>
          <cx:pt idx="795">FALSE</cx:pt>
          <cx:pt idx="796">TRUE</cx:pt>
          <cx:pt idx="797">FALSE</cx:pt>
          <cx:pt idx="798">TRUE</cx:pt>
          <cx:pt idx="799">FALSE</cx:pt>
          <cx:pt idx="800">FALSE</cx:pt>
          <cx:pt idx="801">TRUE</cx:pt>
          <cx:pt idx="802">FALSE</cx:pt>
          <cx:pt idx="803">FALSE</cx:pt>
          <cx:pt idx="804">FALSE</cx:pt>
          <cx:pt idx="805">FALSE</cx:pt>
          <cx:pt idx="806">TRUE</cx:pt>
          <cx:pt idx="807">TRUE</cx:pt>
          <cx:pt idx="808">FALSE</cx:pt>
          <cx:pt idx="809">FALSE</cx:pt>
          <cx:pt idx="810">TRUE</cx:pt>
          <cx:pt idx="811">TRUE</cx:pt>
          <cx:pt idx="812">FALSE</cx:pt>
          <cx:pt idx="813">FALSE</cx:pt>
          <cx:pt idx="814">TRUE</cx:pt>
          <cx:pt idx="815">FALSE</cx:pt>
          <cx:pt idx="816">TRUE</cx:pt>
          <cx:pt idx="817">TRUE</cx:pt>
          <cx:pt idx="818">TRUE</cx:pt>
          <cx:pt idx="819">FALSE</cx:pt>
          <cx:pt idx="820">TRUE</cx:pt>
          <cx:pt idx="821">FALSE</cx:pt>
          <cx:pt idx="822">FALSE</cx:pt>
          <cx:pt idx="823">TRUE</cx:pt>
          <cx:pt idx="824">TRUE</cx:pt>
          <cx:pt idx="825">FALSE</cx:pt>
          <cx:pt idx="826">TRUE</cx:pt>
          <cx:pt idx="827">TRUE</cx:pt>
          <cx:pt idx="828">FALSE</cx:pt>
          <cx:pt idx="829">FALSE</cx:pt>
          <cx:pt idx="830">FALSE</cx:pt>
          <cx:pt idx="831">FALSE</cx:pt>
          <cx:pt idx="832">FALSE</cx:pt>
          <cx:pt idx="833">FALSE</cx:pt>
          <cx:pt idx="834">FALSE</cx:pt>
          <cx:pt idx="835">FALSE</cx:pt>
          <cx:pt idx="836">FALSE</cx:pt>
          <cx:pt idx="837">FALSE</cx:pt>
          <cx:pt idx="838">FALSE</cx:pt>
          <cx:pt idx="839">TRUE</cx:pt>
          <cx:pt idx="840">TRUE</cx:pt>
          <cx:pt idx="841">FALSE</cx:pt>
          <cx:pt idx="842">FALSE</cx:pt>
          <cx:pt idx="843">FALSE</cx:pt>
          <cx:pt idx="844">FALSE</cx:pt>
          <cx:pt idx="845">FALSE</cx:pt>
          <cx:pt idx="846">TRUE</cx:pt>
          <cx:pt idx="847">FALSE</cx:pt>
          <cx:pt idx="848">FALSE</cx:pt>
          <cx:pt idx="849">TRUE</cx:pt>
          <cx:pt idx="850">FALSE</cx:pt>
          <cx:pt idx="851">FALSE</cx:pt>
          <cx:pt idx="852">TRUE</cx:pt>
          <cx:pt idx="853">TRUE</cx:pt>
          <cx:pt idx="854">FALSE</cx:pt>
          <cx:pt idx="855">FALSE</cx:pt>
          <cx:pt idx="856">FALSE</cx:pt>
          <cx:pt idx="857">FALSE</cx:pt>
          <cx:pt idx="858">FALSE</cx:pt>
          <cx:pt idx="859">TRUE</cx:pt>
          <cx:pt idx="860">TRUE</cx:pt>
          <cx:pt idx="861">FALSE</cx:pt>
          <cx:pt idx="862">FALSE</cx:pt>
          <cx:pt idx="863">TRUE</cx:pt>
          <cx:pt idx="864">FALSE</cx:pt>
          <cx:pt idx="865">FALSE</cx:pt>
          <cx:pt idx="866">FALSE</cx:pt>
          <cx:pt idx="867">FALSE</cx:pt>
          <cx:pt idx="868">FALSE</cx:pt>
          <cx:pt idx="869">FALSE</cx:pt>
          <cx:pt idx="870">FALSE</cx:pt>
          <cx:pt idx="871">TRUE</cx:pt>
          <cx:pt idx="872">FALSE</cx:pt>
          <cx:pt idx="873">FALSE</cx:pt>
          <cx:pt idx="874">TRUE</cx:pt>
          <cx:pt idx="875">FALSE</cx:pt>
          <cx:pt idx="876">FALSE</cx:pt>
          <cx:pt idx="877">FALSE</cx:pt>
          <cx:pt idx="878">FALSE</cx:pt>
          <cx:pt idx="879">FALSE</cx:pt>
          <cx:pt idx="880">FALSE</cx:pt>
          <cx:pt idx="881">TRUE</cx:pt>
          <cx:pt idx="882">FALSE</cx:pt>
          <cx:pt idx="883">FALSE</cx:pt>
          <cx:pt idx="884">TRUE</cx:pt>
          <cx:pt idx="885">FALSE</cx:pt>
          <cx:pt idx="886">FALSE</cx:pt>
          <cx:pt idx="887">TRUE</cx:pt>
          <cx:pt idx="888">FALSE</cx:pt>
          <cx:pt idx="889">TRUE</cx:pt>
          <cx:pt idx="890">FALSE</cx:pt>
          <cx:pt idx="891">FALSE</cx:pt>
          <cx:pt idx="892">FALSE</cx:pt>
          <cx:pt idx="893">TRUE</cx:pt>
          <cx:pt idx="894">TRUE</cx:pt>
          <cx:pt idx="895">FALSE</cx:pt>
          <cx:pt idx="896">TRUE</cx:pt>
          <cx:pt idx="897">FALSE</cx:pt>
          <cx:pt idx="898">FALSE</cx:pt>
          <cx:pt idx="899">FALSE</cx:pt>
          <cx:pt idx="900">TRUE</cx:pt>
          <cx:pt idx="901">TRUE</cx:pt>
          <cx:pt idx="902">FALSE</cx:pt>
          <cx:pt idx="903">TRUE</cx:pt>
          <cx:pt idx="904">FALSE</cx:pt>
          <cx:pt idx="905">FALSE</cx:pt>
          <cx:pt idx="906">TRUE</cx:pt>
          <cx:pt idx="907">FALSE</cx:pt>
          <cx:pt idx="908">FALSE</cx:pt>
          <cx:pt idx="909">TRUE</cx:pt>
          <cx:pt idx="910">FALSE</cx:pt>
          <cx:pt idx="911">FALSE</cx:pt>
          <cx:pt idx="912">FALSE</cx:pt>
          <cx:pt idx="913">FALSE</cx:pt>
          <cx:pt idx="914">FALSE</cx:pt>
          <cx:pt idx="915">FALSE</cx:pt>
          <cx:pt idx="916">FALSE</cx:pt>
          <cx:pt idx="917">TRUE</cx:pt>
          <cx:pt idx="918">FALSE</cx:pt>
          <cx:pt idx="919">TRUE</cx:pt>
          <cx:pt idx="920">FALSE</cx:pt>
          <cx:pt idx="921">FALSE</cx:pt>
          <cx:pt idx="922">TRUE</cx:pt>
          <cx:pt idx="923">FALSE</cx:pt>
          <cx:pt idx="924">FALSE</cx:pt>
          <cx:pt idx="925">FALSE</cx:pt>
          <cx:pt idx="926">FALSE</cx:pt>
          <cx:pt idx="927">FALSE</cx:pt>
          <cx:pt idx="928">FALSE</cx:pt>
          <cx:pt idx="929">FALSE</cx:pt>
          <cx:pt idx="930">TRUE</cx:pt>
          <cx:pt idx="931">TRUE</cx:pt>
          <cx:pt idx="932">FALSE</cx:pt>
          <cx:pt idx="933">FALSE</cx:pt>
          <cx:pt idx="934">FALSE</cx:pt>
          <cx:pt idx="935">FALSE</cx:pt>
          <cx:pt idx="936">FALSE</cx:pt>
          <cx:pt idx="937">FALSE</cx:pt>
          <cx:pt idx="938">TRUE</cx:pt>
          <cx:pt idx="939">TRUE</cx:pt>
          <cx:pt idx="940">FALSE</cx:pt>
          <cx:pt idx="941">FALSE</cx:pt>
          <cx:pt idx="942">FALSE</cx:pt>
          <cx:pt idx="943">FALSE</cx:pt>
          <cx:pt idx="944">FALSE</cx:pt>
          <cx:pt idx="945">FALSE</cx:pt>
          <cx:pt idx="946">FALSE</cx:pt>
          <cx:pt idx="947">FALSE</cx:pt>
          <cx:pt idx="948">TRUE</cx:pt>
          <cx:pt idx="949">FALSE</cx:pt>
          <cx:pt idx="950">TRUE</cx:pt>
          <cx:pt idx="951">TRUE</cx:pt>
          <cx:pt idx="952">FALSE</cx:pt>
          <cx:pt idx="953">TRUE</cx:pt>
          <cx:pt idx="954">FALSE</cx:pt>
          <cx:pt idx="955">FALSE</cx:pt>
          <cx:pt idx="956">FALSE</cx:pt>
          <cx:pt idx="957">FALSE</cx:pt>
          <cx:pt idx="958">FALSE</cx:pt>
          <cx:pt idx="959">FALSE</cx:pt>
          <cx:pt idx="960">FALSE</cx:pt>
          <cx:pt idx="961">FALSE</cx:pt>
          <cx:pt idx="962">FALSE</cx:pt>
          <cx:pt idx="963">TRUE</cx:pt>
          <cx:pt idx="964">FALSE</cx:pt>
          <cx:pt idx="965">FALSE</cx:pt>
          <cx:pt idx="966">FALSE</cx:pt>
          <cx:pt idx="967">FALSE</cx:pt>
          <cx:pt idx="968">FALSE</cx:pt>
          <cx:pt idx="969">FALSE</cx:pt>
          <cx:pt idx="970">FALSE</cx:pt>
          <cx:pt idx="971">FALSE</cx:pt>
          <cx:pt idx="972">TRUE</cx:pt>
          <cx:pt idx="973">TRUE</cx:pt>
          <cx:pt idx="974">FALSE</cx:pt>
          <cx:pt idx="975">TRUE</cx:pt>
          <cx:pt idx="976">TRUE</cx:pt>
          <cx:pt idx="977">FALSE</cx:pt>
          <cx:pt idx="978">FALSE</cx:pt>
          <cx:pt idx="979">FALSE</cx:pt>
          <cx:pt idx="980">FALSE</cx:pt>
          <cx:pt idx="981">FALSE</cx:pt>
          <cx:pt idx="982">TRUE</cx:pt>
          <cx:pt idx="983">FALSE</cx:pt>
          <cx:pt idx="984">FALSE</cx:pt>
          <cx:pt idx="985">TRUE</cx:pt>
          <cx:pt idx="986">FALSE</cx:pt>
          <cx:pt idx="987">FALSE</cx:pt>
          <cx:pt idx="988">FALSE</cx:pt>
          <cx:pt idx="989">FALSE</cx:pt>
          <cx:pt idx="990">TRUE</cx:pt>
          <cx:pt idx="991">TRUE</cx:pt>
          <cx:pt idx="992">TRUE</cx:pt>
          <cx:pt idx="993">TRUE</cx:pt>
          <cx:pt idx="994">TRUE</cx:pt>
          <cx:pt idx="995">TRUE</cx:pt>
          <cx:pt idx="996">FALSE</cx:pt>
          <cx:pt idx="997">FALSE</cx:pt>
          <cx:pt idx="998">TRUE</cx:pt>
          <cx:pt idx="999">FALSE</cx:pt>
        </cx:lvl>
        <cx:lvl ptCount="1000">
          <cx:pt idx="0">FALSE</cx:pt>
          <cx:pt idx="1">FALSE</cx:pt>
          <cx:pt idx="2">FALSE</cx:pt>
          <cx:pt idx="3">FALSE</cx:pt>
          <cx:pt idx="4">FALSE</cx:pt>
          <cx:pt idx="5">FALSE</cx:pt>
          <cx:pt idx="6">FALSE</cx:pt>
          <cx:pt idx="7">FALSE</cx:pt>
          <cx:pt idx="8">FALSE</cx:pt>
          <cx:pt idx="9">FALSE</cx:pt>
          <cx:pt idx="10">FALSE</cx:pt>
          <cx:pt idx="11">FALSE</cx:pt>
          <cx:pt idx="12">FALSE</cx:pt>
          <cx:pt idx="13">FALSE</cx:pt>
          <cx:pt idx="14">FALSE</cx:pt>
          <cx:pt idx="15">FALSE</cx:pt>
          <cx:pt idx="16">FALSE</cx:pt>
          <cx:pt idx="17">FALSE</cx:pt>
          <cx:pt idx="18">FALSE</cx:pt>
          <cx:pt idx="19">FALSE</cx:pt>
          <cx:pt idx="20">FALSE</cx:pt>
          <cx:pt idx="21">FALSE</cx:pt>
          <cx:pt idx="22">FALSE</cx:pt>
          <cx:pt idx="23">FALSE</cx:pt>
          <cx:pt idx="24">FALSE</cx:pt>
          <cx:pt idx="25">FALSE</cx:pt>
          <cx:pt idx="26">FALSE</cx:pt>
          <cx:pt idx="27">FALSE</cx:pt>
          <cx:pt idx="28">FALSE</cx:pt>
          <cx:pt idx="29">FALSE</cx:pt>
          <cx:pt idx="30">FALSE</cx:pt>
          <cx:pt idx="31">FALSE</cx:pt>
          <cx:pt idx="32">FALSE</cx:pt>
          <cx:pt idx="33">FALSE</cx:pt>
          <cx:pt idx="34">FALSE</cx:pt>
          <cx:pt idx="35">FALSE</cx:pt>
          <cx:pt idx="36">FALSE</cx:pt>
          <cx:pt idx="37">FALSE</cx:pt>
          <cx:pt idx="38">FALSE</cx:pt>
          <cx:pt idx="39">FALSE</cx:pt>
          <cx:pt idx="40">FALSE</cx:pt>
          <cx:pt idx="41">FALSE</cx:pt>
          <cx:pt idx="42">FALSE</cx:pt>
          <cx:pt idx="43">FALSE</cx:pt>
          <cx:pt idx="44">FALSE</cx:pt>
          <cx:pt idx="45">FALSE</cx:pt>
          <cx:pt idx="46">FALSE</cx:pt>
          <cx:pt idx="47">FALSE</cx:pt>
          <cx:pt idx="48">FALSE</cx:pt>
          <cx:pt idx="49">FALSE</cx:pt>
          <cx:pt idx="50">FALSE</cx:pt>
          <cx:pt idx="51">FALSE</cx:pt>
          <cx:pt idx="52">FALSE</cx:pt>
          <cx:pt idx="53">FALSE</cx:pt>
          <cx:pt idx="54">FALSE</cx:pt>
          <cx:pt idx="55">FALSE</cx:pt>
          <cx:pt idx="56">FALSE</cx:pt>
          <cx:pt idx="57">FALSE</cx:pt>
          <cx:pt idx="58">FALSE</cx:pt>
          <cx:pt idx="59">FALSE</cx:pt>
          <cx:pt idx="60">FALSE</cx:pt>
          <cx:pt idx="61">FALSE</cx:pt>
          <cx:pt idx="62">FALSE</cx:pt>
          <cx:pt idx="63">FALSE</cx:pt>
          <cx:pt idx="64">FALSE</cx:pt>
          <cx:pt idx="65">FALSE</cx:pt>
          <cx:pt idx="66">FALSE</cx:pt>
          <cx:pt idx="67">FALSE</cx:pt>
          <cx:pt idx="68">FALSE</cx:pt>
          <cx:pt idx="69">FALSE</cx:pt>
          <cx:pt idx="70">FALSE</cx:pt>
          <cx:pt idx="71">FALSE</cx:pt>
          <cx:pt idx="72">FALSE</cx:pt>
          <cx:pt idx="73">FALSE</cx:pt>
          <cx:pt idx="74">FALSE</cx:pt>
          <cx:pt idx="75">FALSE</cx:pt>
          <cx:pt idx="76">TRUE</cx:pt>
          <cx:pt idx="77">FALSE</cx:pt>
          <cx:pt idx="78">FALSE</cx:pt>
          <cx:pt idx="79">FALSE</cx:pt>
          <cx:pt idx="80">FALSE</cx:pt>
          <cx:pt idx="81">FALSE</cx:pt>
          <cx:pt idx="82">FALSE</cx:pt>
          <cx:pt idx="83">FALSE</cx:pt>
          <cx:pt idx="84">FALSE</cx:pt>
          <cx:pt idx="85">FALSE</cx:pt>
          <cx:pt idx="86">TRUE</cx:pt>
          <cx:pt idx="87">FALSE</cx:pt>
          <cx:pt idx="88">FALSE</cx:pt>
          <cx:pt idx="89">FALSE</cx:pt>
          <cx:pt idx="90">FALSE</cx:pt>
          <cx:pt idx="91">FALSE</cx:pt>
          <cx:pt idx="92">FALSE</cx:pt>
          <cx:pt idx="93">FALSE</cx:pt>
          <cx:pt idx="94">FALSE</cx:pt>
          <cx:pt idx="95">FALSE</cx:pt>
          <cx:pt idx="96">FALSE</cx:pt>
          <cx:pt idx="97">FALSE</cx:pt>
          <cx:pt idx="98">FALSE</cx:pt>
          <cx:pt idx="99">FALSE</cx:pt>
          <cx:pt idx="100">FALSE</cx:pt>
          <cx:pt idx="101">FALSE</cx:pt>
          <cx:pt idx="102">FALSE</cx:pt>
          <cx:pt idx="103">FALSE</cx:pt>
          <cx:pt idx="104">FALSE</cx:pt>
          <cx:pt idx="105">FALSE</cx:pt>
          <cx:pt idx="106">FALSE</cx:pt>
          <cx:pt idx="107">FALSE</cx:pt>
          <cx:pt idx="108">FALSE</cx:pt>
          <cx:pt idx="109">FALSE</cx:pt>
          <cx:pt idx="110">FALSE</cx:pt>
          <cx:pt idx="111">FALSE</cx:pt>
          <cx:pt idx="112">FALSE</cx:pt>
          <cx:pt idx="113">FALSE</cx:pt>
          <cx:pt idx="114">FALSE</cx:pt>
          <cx:pt idx="115">FALSE</cx:pt>
          <cx:pt idx="116">FALSE</cx:pt>
          <cx:pt idx="117">FALSE</cx:pt>
          <cx:pt idx="118">FALSE</cx:pt>
          <cx:pt idx="119">FALSE</cx:pt>
          <cx:pt idx="120">FALSE</cx:pt>
          <cx:pt idx="121">FALSE</cx:pt>
          <cx:pt idx="122">FALSE</cx:pt>
          <cx:pt idx="123">TRUE</cx:pt>
          <cx:pt idx="124">FALSE</cx:pt>
          <cx:pt idx="125">FALSE</cx:pt>
          <cx:pt idx="126">FALSE</cx:pt>
          <cx:pt idx="127">FALSE</cx:pt>
          <cx:pt idx="128">FALSE</cx:pt>
          <cx:pt idx="129">FALSE</cx:pt>
          <cx:pt idx="130">FALSE</cx:pt>
          <cx:pt idx="131">FALSE</cx:pt>
          <cx:pt idx="132">FALSE</cx:pt>
          <cx:pt idx="133">FALSE</cx:pt>
          <cx:pt idx="134">FALSE</cx:pt>
          <cx:pt idx="135">FALSE</cx:pt>
          <cx:pt idx="136">FALSE</cx:pt>
          <cx:pt idx="137">FALSE</cx:pt>
          <cx:pt idx="138">FALSE</cx:pt>
          <cx:pt idx="139">FALSE</cx:pt>
          <cx:pt idx="140">FALSE</cx:pt>
          <cx:pt idx="141">FALSE</cx:pt>
          <cx:pt idx="142">FALSE</cx:pt>
          <cx:pt idx="143">FALSE</cx:pt>
          <cx:pt idx="144">FALSE</cx:pt>
          <cx:pt idx="145">FALSE</cx:pt>
          <cx:pt idx="146">FALSE</cx:pt>
          <cx:pt idx="147">FALSE</cx:pt>
          <cx:pt idx="148">FALSE</cx:pt>
          <cx:pt idx="149">FALSE</cx:pt>
          <cx:pt idx="150">FALSE</cx:pt>
          <cx:pt idx="151">FALSE</cx:pt>
          <cx:pt idx="152">FALSE</cx:pt>
          <cx:pt idx="153">FALSE</cx:pt>
          <cx:pt idx="154">FALSE</cx:pt>
          <cx:pt idx="155">FALSE</cx:pt>
          <cx:pt idx="156">FALSE</cx:pt>
          <cx:pt idx="157">FALSE</cx:pt>
          <cx:pt idx="158">FALSE</cx:pt>
          <cx:pt idx="159">FALSE</cx:pt>
          <cx:pt idx="160">FALSE</cx:pt>
          <cx:pt idx="161">FALSE</cx:pt>
          <cx:pt idx="162">FALSE</cx:pt>
          <cx:pt idx="163">FALSE</cx:pt>
          <cx:pt idx="164">FALSE</cx:pt>
          <cx:pt idx="165">FALSE</cx:pt>
          <cx:pt idx="166">FALSE</cx:pt>
          <cx:pt idx="167">FALSE</cx:pt>
          <cx:pt idx="168">FALSE</cx:pt>
          <cx:pt idx="169">FALSE</cx:pt>
          <cx:pt idx="170">FALSE</cx:pt>
          <cx:pt idx="171">FALSE</cx:pt>
          <cx:pt idx="172">FALSE</cx:pt>
          <cx:pt idx="173">FALSE</cx:pt>
          <cx:pt idx="174">FALSE</cx:pt>
          <cx:pt idx="175">FALSE</cx:pt>
          <cx:pt idx="176">FALSE</cx:pt>
          <cx:pt idx="177">FALSE</cx:pt>
          <cx:pt idx="178">FALSE</cx:pt>
          <cx:pt idx="179">FALSE</cx:pt>
          <cx:pt idx="180">FALSE</cx:pt>
          <cx:pt idx="181">FALSE</cx:pt>
          <cx:pt idx="182">FALSE</cx:pt>
          <cx:pt idx="183">FALSE</cx:pt>
          <cx:pt idx="184">FALSE</cx:pt>
          <cx:pt idx="185">FALSE</cx:pt>
          <cx:pt idx="186">FALSE</cx:pt>
          <cx:pt idx="187">FALSE</cx:pt>
          <cx:pt idx="188">FALSE</cx:pt>
          <cx:pt idx="189">FALSE</cx:pt>
          <cx:pt idx="190">FALSE</cx:pt>
          <cx:pt idx="191">FALSE</cx:pt>
          <cx:pt idx="192">FALSE</cx:pt>
          <cx:pt idx="193">TRUE</cx:pt>
          <cx:pt idx="194">FALSE</cx:pt>
          <cx:pt idx="195">FALSE</cx:pt>
          <cx:pt idx="196">FALSE</cx:pt>
          <cx:pt idx="197">FALSE</cx:pt>
          <cx:pt idx="198">FALSE</cx:pt>
          <cx:pt idx="199">FALSE</cx:pt>
          <cx:pt idx="200">FALSE</cx:pt>
          <cx:pt idx="201">FALSE</cx:pt>
          <cx:pt idx="202">FALSE</cx:pt>
          <cx:pt idx="203">FALSE</cx:pt>
          <cx:pt idx="204">FALSE</cx:pt>
          <cx:pt idx="205">TRUE</cx:pt>
          <cx:pt idx="206">FALSE</cx:pt>
          <cx:pt idx="207">FALSE</cx:pt>
          <cx:pt idx="208">FALSE</cx:pt>
          <cx:pt idx="209">FALSE</cx:pt>
          <cx:pt idx="210">FALSE</cx:pt>
          <cx:pt idx="211">FALSE</cx:pt>
          <cx:pt idx="212">FALSE</cx:pt>
          <cx:pt idx="213">FALSE</cx:pt>
          <cx:pt idx="214">FALSE</cx:pt>
          <cx:pt idx="215">FALSE</cx:pt>
          <cx:pt idx="216">FALSE</cx:pt>
          <cx:pt idx="217">FALSE</cx:pt>
          <cx:pt idx="218">FALSE</cx:pt>
          <cx:pt idx="219">FALSE</cx:pt>
          <cx:pt idx="220">TRUE</cx:pt>
          <cx:pt idx="221">TRUE</cx:pt>
          <cx:pt idx="222">FALSE</cx:pt>
          <cx:pt idx="223">FALSE</cx:pt>
          <cx:pt idx="224">FALSE</cx:pt>
          <cx:pt idx="225">TRUE</cx:pt>
          <cx:pt idx="226">FALSE</cx:pt>
          <cx:pt idx="227">FALSE</cx:pt>
          <cx:pt idx="228">FALSE</cx:pt>
          <cx:pt idx="229">FALSE</cx:pt>
          <cx:pt idx="230">FALSE</cx:pt>
          <cx:pt idx="231">FALSE</cx:pt>
          <cx:pt idx="232">FALSE</cx:pt>
          <cx:pt idx="233">FALSE</cx:pt>
          <cx:pt idx="234">FALSE</cx:pt>
          <cx:pt idx="235">FALSE</cx:pt>
          <cx:pt idx="236">FALSE</cx:pt>
          <cx:pt idx="237">FALSE</cx:pt>
          <cx:pt idx="238">FALSE</cx:pt>
          <cx:pt idx="239">FALSE</cx:pt>
          <cx:pt idx="240">FALSE</cx:pt>
          <cx:pt idx="241">FALSE</cx:pt>
          <cx:pt idx="242">FALSE</cx:pt>
          <cx:pt idx="243">FALSE</cx:pt>
          <cx:pt idx="244">FALSE</cx:pt>
          <cx:pt idx="245">FALSE</cx:pt>
          <cx:pt idx="246">FALSE</cx:pt>
          <cx:pt idx="247">FALSE</cx:pt>
          <cx:pt idx="248">FALSE</cx:pt>
          <cx:pt idx="249">FALSE</cx:pt>
          <cx:pt idx="250">FALSE</cx:pt>
          <cx:pt idx="251">FALSE</cx:pt>
          <cx:pt idx="252">FALSE</cx:pt>
          <cx:pt idx="253">FALSE</cx:pt>
          <cx:pt idx="254">FALSE</cx:pt>
          <cx:pt idx="255">FALSE</cx:pt>
          <cx:pt idx="256">FALSE</cx:pt>
          <cx:pt idx="257">FALSE</cx:pt>
          <cx:pt idx="258">FALSE</cx:pt>
          <cx:pt idx="259">TRUE</cx:pt>
          <cx:pt idx="260">FALSE</cx:pt>
          <cx:pt idx="261">FALSE</cx:pt>
          <cx:pt idx="262">FALSE</cx:pt>
          <cx:pt idx="263">FALSE</cx:pt>
          <cx:pt idx="264">FALSE</cx:pt>
          <cx:pt idx="265">FALSE</cx:pt>
          <cx:pt idx="266">FALSE</cx:pt>
          <cx:pt idx="267">FALSE</cx:pt>
          <cx:pt idx="268">FALSE</cx:pt>
          <cx:pt idx="269">FALSE</cx:pt>
          <cx:pt idx="270">FALSE</cx:pt>
          <cx:pt idx="271">FALSE</cx:pt>
          <cx:pt idx="272">FALSE</cx:pt>
          <cx:pt idx="273">FALSE</cx:pt>
          <cx:pt idx="274">FALSE</cx:pt>
          <cx:pt idx="275">FALSE</cx:pt>
          <cx:pt idx="276">FALSE</cx:pt>
          <cx:pt idx="277">FALSE</cx:pt>
          <cx:pt idx="278">FALSE</cx:pt>
          <cx:pt idx="279">FALSE</cx:pt>
          <cx:pt idx="280">FALSE</cx:pt>
          <cx:pt idx="281">FALSE</cx:pt>
          <cx:pt idx="282">FALSE</cx:pt>
          <cx:pt idx="283">FALSE</cx:pt>
          <cx:pt idx="284">FALSE</cx:pt>
          <cx:pt idx="285">FALSE</cx:pt>
          <cx:pt idx="286">FALSE</cx:pt>
          <cx:pt idx="287">FALSE</cx:pt>
          <cx:pt idx="288">FALSE</cx:pt>
          <cx:pt idx="289">FALSE</cx:pt>
          <cx:pt idx="290">FALSE</cx:pt>
          <cx:pt idx="291">TRUE</cx:pt>
          <cx:pt idx="292">FALSE</cx:pt>
          <cx:pt idx="293">FALSE</cx:pt>
          <cx:pt idx="294">FALSE</cx:pt>
          <cx:pt idx="295">FALSE</cx:pt>
          <cx:pt idx="296">FALSE</cx:pt>
          <cx:pt idx="297">FALSE</cx:pt>
          <cx:pt idx="298">FALSE</cx:pt>
          <cx:pt idx="299">FALSE</cx:pt>
          <cx:pt idx="300">FALSE</cx:pt>
          <cx:pt idx="301">FALSE</cx:pt>
          <cx:pt idx="302">FALSE</cx:pt>
          <cx:pt idx="303">FALSE</cx:pt>
          <cx:pt idx="304">FALSE</cx:pt>
          <cx:pt idx="305">FALSE</cx:pt>
          <cx:pt idx="306">FALSE</cx:pt>
          <cx:pt idx="307">FALSE</cx:pt>
          <cx:pt idx="308">FALSE</cx:pt>
          <cx:pt idx="309">FALSE</cx:pt>
          <cx:pt idx="310">FALSE</cx:pt>
          <cx:pt idx="311">FALSE</cx:pt>
          <cx:pt idx="312">FALSE</cx:pt>
          <cx:pt idx="313">FALSE</cx:pt>
          <cx:pt idx="314">FALSE</cx:pt>
          <cx:pt idx="315">FALSE</cx:pt>
          <cx:pt idx="316">FALSE</cx:pt>
          <cx:pt idx="317">FALSE</cx:pt>
          <cx:pt idx="318">FALSE</cx:pt>
          <cx:pt idx="319">FALSE</cx:pt>
          <cx:pt idx="320">FALSE</cx:pt>
          <cx:pt idx="321">FALSE</cx:pt>
          <cx:pt idx="322">FALSE</cx:pt>
          <cx:pt idx="323">FALSE</cx:pt>
          <cx:pt idx="324">FALSE</cx:pt>
          <cx:pt idx="325">FALSE</cx:pt>
          <cx:pt idx="326">FALSE</cx:pt>
          <cx:pt idx="327">FALSE</cx:pt>
          <cx:pt idx="328">FALSE</cx:pt>
          <cx:pt idx="329">FALSE</cx:pt>
          <cx:pt idx="330">FALSE</cx:pt>
          <cx:pt idx="331">FALSE</cx:pt>
          <cx:pt idx="332">FALSE</cx:pt>
          <cx:pt idx="333">FALSE</cx:pt>
          <cx:pt idx="334">FALSE</cx:pt>
          <cx:pt idx="335">FALSE</cx:pt>
          <cx:pt idx="336">FALSE</cx:pt>
          <cx:pt idx="337">FALSE</cx:pt>
          <cx:pt idx="338">FALSE</cx:pt>
          <cx:pt idx="339">FALSE</cx:pt>
          <cx:pt idx="340">FALSE</cx:pt>
          <cx:pt idx="341">FALSE</cx:pt>
          <cx:pt idx="342">FALSE</cx:pt>
          <cx:pt idx="343">FALSE</cx:pt>
          <cx:pt idx="344">FALSE</cx:pt>
          <cx:pt idx="345">FALSE</cx:pt>
          <cx:pt idx="346">FALSE</cx:pt>
          <cx:pt idx="347">FALSE</cx:pt>
          <cx:pt idx="348">FALSE</cx:pt>
          <cx:pt idx="349">FALSE</cx:pt>
          <cx:pt idx="350">FALSE</cx:pt>
          <cx:pt idx="351">FALSE</cx:pt>
          <cx:pt idx="352">FALSE</cx:pt>
          <cx:pt idx="353">FALSE</cx:pt>
          <cx:pt idx="354">FALSE</cx:pt>
          <cx:pt idx="355">FALSE</cx:pt>
          <cx:pt idx="356">FALSE</cx:pt>
          <cx:pt idx="357">FALSE</cx:pt>
          <cx:pt idx="358">TRUE</cx:pt>
          <cx:pt idx="359">FALSE</cx:pt>
          <cx:pt idx="360">FALSE</cx:pt>
          <cx:pt idx="361">FALSE</cx:pt>
          <cx:pt idx="362">FALSE</cx:pt>
          <cx:pt idx="363">FALSE</cx:pt>
          <cx:pt idx="364">FALSE</cx:pt>
          <cx:pt idx="365">FALSE</cx:pt>
          <cx:pt idx="366">FALSE</cx:pt>
          <cx:pt idx="367">FALSE</cx:pt>
          <cx:pt idx="368">FALSE</cx:pt>
          <cx:pt idx="369">FALSE</cx:pt>
          <cx:pt idx="370">FALSE</cx:pt>
          <cx:pt idx="371">FALSE</cx:pt>
          <cx:pt idx="372">FALSE</cx:pt>
          <cx:pt idx="373">FALSE</cx:pt>
          <cx:pt idx="374">FALSE</cx:pt>
          <cx:pt idx="375">FALSE</cx:pt>
          <cx:pt idx="376">FALSE</cx:pt>
          <cx:pt idx="377">FALSE</cx:pt>
          <cx:pt idx="378">FALSE</cx:pt>
          <cx:pt idx="379">FALSE</cx:pt>
          <cx:pt idx="380">FALSE</cx:pt>
          <cx:pt idx="381">FALSE</cx:pt>
          <cx:pt idx="382">FALSE</cx:pt>
          <cx:pt idx="383">FALSE</cx:pt>
          <cx:pt idx="384">TRUE</cx:pt>
          <cx:pt idx="385">FALSE</cx:pt>
          <cx:pt idx="386">FALSE</cx:pt>
          <cx:pt idx="387">FALSE</cx:pt>
          <cx:pt idx="388">FALSE</cx:pt>
          <cx:pt idx="389">FALSE</cx:pt>
          <cx:pt idx="390">FALSE</cx:pt>
          <cx:pt idx="391">FALSE</cx:pt>
          <cx:pt idx="392">FALSE</cx:pt>
          <cx:pt idx="393">FALSE</cx:pt>
          <cx:pt idx="394">FALSE</cx:pt>
          <cx:pt idx="395">TRUE</cx:pt>
          <cx:pt idx="396">FALSE</cx:pt>
          <cx:pt idx="397">FALSE</cx:pt>
          <cx:pt idx="398">FALSE</cx:pt>
          <cx:pt idx="399">FALSE</cx:pt>
          <cx:pt idx="400">FALSE</cx:pt>
          <cx:pt idx="401">FALSE</cx:pt>
          <cx:pt idx="402">FALSE</cx:pt>
          <cx:pt idx="403">FALSE</cx:pt>
          <cx:pt idx="404">FALSE</cx:pt>
          <cx:pt idx="405">FALSE</cx:pt>
          <cx:pt idx="406">TRUE</cx:pt>
          <cx:pt idx="407">FALSE</cx:pt>
          <cx:pt idx="408">FALSE</cx:pt>
          <cx:pt idx="409">FALSE</cx:pt>
          <cx:pt idx="410">FALSE</cx:pt>
          <cx:pt idx="411">FALSE</cx:pt>
          <cx:pt idx="412">FALSE</cx:pt>
          <cx:pt idx="413">FALSE</cx:pt>
          <cx:pt idx="414">FALSE</cx:pt>
          <cx:pt idx="415">FALSE</cx:pt>
          <cx:pt idx="416">FALSE</cx:pt>
          <cx:pt idx="417">FALSE</cx:pt>
          <cx:pt idx="418">FALSE</cx:pt>
          <cx:pt idx="419">FALSE</cx:pt>
          <cx:pt idx="420">FALSE</cx:pt>
          <cx:pt idx="421">FALSE</cx:pt>
          <cx:pt idx="422">FALSE</cx:pt>
          <cx:pt idx="423">FALSE</cx:pt>
          <cx:pt idx="424">FALSE</cx:pt>
          <cx:pt idx="425">FALSE</cx:pt>
          <cx:pt idx="426">FALSE</cx:pt>
          <cx:pt idx="427">FALSE</cx:pt>
          <cx:pt idx="428">FALSE</cx:pt>
          <cx:pt idx="429">FALSE</cx:pt>
          <cx:pt idx="430">FALSE</cx:pt>
          <cx:pt idx="431">TRUE</cx:pt>
          <cx:pt idx="432">FALSE</cx:pt>
          <cx:pt idx="433">FALSE</cx:pt>
          <cx:pt idx="434">TRUE</cx:pt>
          <cx:pt idx="435">FALSE</cx:pt>
          <cx:pt idx="436">FALSE</cx:pt>
          <cx:pt idx="437">FALSE</cx:pt>
          <cx:pt idx="438">FALSE</cx:pt>
          <cx:pt idx="439">FALSE</cx:pt>
          <cx:pt idx="440">FALSE</cx:pt>
          <cx:pt idx="441">FALSE</cx:pt>
          <cx:pt idx="442">FALSE</cx:pt>
          <cx:pt idx="443">FALSE</cx:pt>
          <cx:pt idx="444">FALSE</cx:pt>
          <cx:pt idx="445">FALSE</cx:pt>
          <cx:pt idx="446">FALSE</cx:pt>
          <cx:pt idx="447">FALSE</cx:pt>
          <cx:pt idx="448">FALSE</cx:pt>
          <cx:pt idx="449">FALSE</cx:pt>
          <cx:pt idx="450">FALSE</cx:pt>
          <cx:pt idx="451">FALSE</cx:pt>
          <cx:pt idx="452">FALSE</cx:pt>
          <cx:pt idx="453">FALSE</cx:pt>
          <cx:pt idx="454">FALSE</cx:pt>
          <cx:pt idx="455">FALSE</cx:pt>
          <cx:pt idx="456">FALSE</cx:pt>
          <cx:pt idx="457">FALSE</cx:pt>
          <cx:pt idx="458">FALSE</cx:pt>
          <cx:pt idx="459">FALSE</cx:pt>
          <cx:pt idx="460">FALSE</cx:pt>
          <cx:pt idx="461">FALSE</cx:pt>
          <cx:pt idx="462">FALSE</cx:pt>
          <cx:pt idx="463">FALSE</cx:pt>
          <cx:pt idx="464">FALSE</cx:pt>
          <cx:pt idx="465">FALSE</cx:pt>
          <cx:pt idx="466">FALSE</cx:pt>
          <cx:pt idx="467">FALSE</cx:pt>
          <cx:pt idx="468">FALSE</cx:pt>
          <cx:pt idx="469">FALSE</cx:pt>
          <cx:pt idx="470">FALSE</cx:pt>
          <cx:pt idx="471">FALSE</cx:pt>
          <cx:pt idx="472">FALSE</cx:pt>
          <cx:pt idx="473">FALSE</cx:pt>
          <cx:pt idx="474">FALSE</cx:pt>
          <cx:pt idx="475">FALSE</cx:pt>
          <cx:pt idx="476">FALSE</cx:pt>
          <cx:pt idx="477">FALSE</cx:pt>
          <cx:pt idx="478">FALSE</cx:pt>
          <cx:pt idx="479">FALSE</cx:pt>
          <cx:pt idx="480">FALSE</cx:pt>
          <cx:pt idx="481">FALSE</cx:pt>
          <cx:pt idx="482">FALSE</cx:pt>
          <cx:pt idx="483">FALSE</cx:pt>
          <cx:pt idx="484">FALSE</cx:pt>
          <cx:pt idx="485">FALSE</cx:pt>
          <cx:pt idx="486">FALSE</cx:pt>
          <cx:pt idx="487">FALSE</cx:pt>
          <cx:pt idx="488">FALSE</cx:pt>
          <cx:pt idx="489">FALSE</cx:pt>
          <cx:pt idx="490">FALSE</cx:pt>
          <cx:pt idx="491">FALSE</cx:pt>
          <cx:pt idx="492">TRUE</cx:pt>
          <cx:pt idx="493">FALSE</cx:pt>
          <cx:pt idx="494">FALSE</cx:pt>
          <cx:pt idx="495">FALSE</cx:pt>
          <cx:pt idx="496">FALSE</cx:pt>
          <cx:pt idx="497">FALSE</cx:pt>
          <cx:pt idx="498">FALSE</cx:pt>
          <cx:pt idx="499">FALSE</cx:pt>
          <cx:pt idx="500">FALSE</cx:pt>
          <cx:pt idx="501">FALSE</cx:pt>
          <cx:pt idx="502">FALSE</cx:pt>
          <cx:pt idx="503">FALSE</cx:pt>
          <cx:pt idx="504">FALSE</cx:pt>
          <cx:pt idx="505">FALSE</cx:pt>
          <cx:pt idx="506">FALSE</cx:pt>
          <cx:pt idx="507">FALSE</cx:pt>
          <cx:pt idx="508">FALSE</cx:pt>
          <cx:pt idx="509">FALSE</cx:pt>
          <cx:pt idx="510">FALSE</cx:pt>
          <cx:pt idx="511">FALSE</cx:pt>
          <cx:pt idx="512">FALSE</cx:pt>
          <cx:pt idx="513">FALSE</cx:pt>
          <cx:pt idx="514">FALSE</cx:pt>
          <cx:pt idx="515">FALSE</cx:pt>
          <cx:pt idx="516">FALSE</cx:pt>
          <cx:pt idx="517">FALSE</cx:pt>
          <cx:pt idx="518">FALSE</cx:pt>
          <cx:pt idx="519">FALSE</cx:pt>
          <cx:pt idx="520">FALSE</cx:pt>
          <cx:pt idx="521">FALSE</cx:pt>
          <cx:pt idx="522">FALSE</cx:pt>
          <cx:pt idx="523">FALSE</cx:pt>
          <cx:pt idx="524">FALSE</cx:pt>
          <cx:pt idx="525">FALSE</cx:pt>
          <cx:pt idx="526">FALSE</cx:pt>
          <cx:pt idx="527">FALSE</cx:pt>
          <cx:pt idx="528">FALSE</cx:pt>
          <cx:pt idx="529">FALSE</cx:pt>
          <cx:pt idx="530">FALSE</cx:pt>
          <cx:pt idx="531">FALSE</cx:pt>
          <cx:pt idx="532">FALSE</cx:pt>
          <cx:pt idx="533">FALSE</cx:pt>
          <cx:pt idx="534">FALSE</cx:pt>
          <cx:pt idx="535">FALSE</cx:pt>
          <cx:pt idx="536">FALSE</cx:pt>
          <cx:pt idx="537">TRUE</cx:pt>
          <cx:pt idx="538">FALSE</cx:pt>
          <cx:pt idx="539">FALSE</cx:pt>
          <cx:pt idx="540">FALSE</cx:pt>
          <cx:pt idx="541">FALSE</cx:pt>
          <cx:pt idx="542">FALSE</cx:pt>
          <cx:pt idx="543">FALSE</cx:pt>
          <cx:pt idx="544">FALSE</cx:pt>
          <cx:pt idx="545">FALSE</cx:pt>
          <cx:pt idx="546">FALSE</cx:pt>
          <cx:pt idx="547">FALSE</cx:pt>
          <cx:pt idx="548">FALSE</cx:pt>
          <cx:pt idx="549">FALSE</cx:pt>
          <cx:pt idx="550">FALSE</cx:pt>
          <cx:pt idx="551">FALSE</cx:pt>
          <cx:pt idx="552">FALSE</cx:pt>
          <cx:pt idx="553">FALSE</cx:pt>
          <cx:pt idx="554">FALSE</cx:pt>
          <cx:pt idx="555">FALSE</cx:pt>
          <cx:pt idx="556">FALSE</cx:pt>
          <cx:pt idx="557">FALSE</cx:pt>
          <cx:pt idx="558">FALSE</cx:pt>
          <cx:pt idx="559">FALSE</cx:pt>
          <cx:pt idx="560">FALSE</cx:pt>
          <cx:pt idx="561">FALSE</cx:pt>
          <cx:pt idx="562">FALSE</cx:pt>
          <cx:pt idx="563">FALSE</cx:pt>
          <cx:pt idx="564">FALSE</cx:pt>
          <cx:pt idx="565">FALSE</cx:pt>
          <cx:pt idx="566">FALSE</cx:pt>
          <cx:pt idx="567">FALSE</cx:pt>
          <cx:pt idx="568">FALSE</cx:pt>
          <cx:pt idx="569">FALSE</cx:pt>
          <cx:pt idx="570">FALSE</cx:pt>
          <cx:pt idx="571">FALSE</cx:pt>
          <cx:pt idx="572">FALSE</cx:pt>
          <cx:pt idx="573">FALSE</cx:pt>
          <cx:pt idx="574">FALSE</cx:pt>
          <cx:pt idx="575">FALSE</cx:pt>
          <cx:pt idx="576">FALSE</cx:pt>
          <cx:pt idx="577">FALSE</cx:pt>
          <cx:pt idx="578">FALSE</cx:pt>
          <cx:pt idx="579">FALSE</cx:pt>
          <cx:pt idx="580">FALSE</cx:pt>
          <cx:pt idx="581">FALSE</cx:pt>
          <cx:pt idx="582">FALSE</cx:pt>
          <cx:pt idx="583">FALSE</cx:pt>
          <cx:pt idx="584">FALSE</cx:pt>
          <cx:pt idx="585">FALSE</cx:pt>
          <cx:pt idx="586">FALSE</cx:pt>
          <cx:pt idx="587">FALSE</cx:pt>
          <cx:pt idx="588">FALSE</cx:pt>
          <cx:pt idx="589">FALSE</cx:pt>
          <cx:pt idx="590">FALSE</cx:pt>
          <cx:pt idx="591">FALSE</cx:pt>
          <cx:pt idx="592">FALSE</cx:pt>
          <cx:pt idx="593">FALSE</cx:pt>
          <cx:pt idx="594">FALSE</cx:pt>
          <cx:pt idx="595">FALSE</cx:pt>
          <cx:pt idx="596">FALSE</cx:pt>
          <cx:pt idx="597">FALSE</cx:pt>
          <cx:pt idx="598">FALSE</cx:pt>
          <cx:pt idx="599">FALSE</cx:pt>
          <cx:pt idx="600">FALSE</cx:pt>
          <cx:pt idx="601">TRUE</cx:pt>
          <cx:pt idx="602">FALSE</cx:pt>
          <cx:pt idx="603">FALSE</cx:pt>
          <cx:pt idx="604">FALSE</cx:pt>
          <cx:pt idx="605">FALSE</cx:pt>
          <cx:pt idx="606">FALSE</cx:pt>
          <cx:pt idx="607">FALSE</cx:pt>
          <cx:pt idx="608">FALSE</cx:pt>
          <cx:pt idx="609">FALSE</cx:pt>
          <cx:pt idx="610">FALSE</cx:pt>
          <cx:pt idx="611">FALSE</cx:pt>
          <cx:pt idx="612">FALSE</cx:pt>
          <cx:pt idx="613">FALSE</cx:pt>
          <cx:pt idx="614">FALSE</cx:pt>
          <cx:pt idx="615">FALSE</cx:pt>
          <cx:pt idx="616">FALSE</cx:pt>
          <cx:pt idx="617">FALSE</cx:pt>
          <cx:pt idx="618">FALSE</cx:pt>
          <cx:pt idx="619">TRUE</cx:pt>
          <cx:pt idx="620">FALSE</cx:pt>
          <cx:pt idx="621">FALSE</cx:pt>
          <cx:pt idx="622">FALSE</cx:pt>
          <cx:pt idx="623">FALSE</cx:pt>
          <cx:pt idx="624">FALSE</cx:pt>
          <cx:pt idx="625">FALSE</cx:pt>
          <cx:pt idx="626">FALSE</cx:pt>
          <cx:pt idx="627">TRUE</cx:pt>
          <cx:pt idx="628">FALSE</cx:pt>
          <cx:pt idx="629">FALSE</cx:pt>
          <cx:pt idx="630">FALSE</cx:pt>
          <cx:pt idx="631">FALSE</cx:pt>
          <cx:pt idx="632">FALSE</cx:pt>
          <cx:pt idx="633">FALSE</cx:pt>
          <cx:pt idx="634">FALSE</cx:pt>
          <cx:pt idx="635">FALSE</cx:pt>
          <cx:pt idx="636">FALSE</cx:pt>
          <cx:pt idx="637">FALSE</cx:pt>
          <cx:pt idx="638">FALSE</cx:pt>
          <cx:pt idx="639">FALSE</cx:pt>
          <cx:pt idx="640">FALSE</cx:pt>
          <cx:pt idx="641">FALSE</cx:pt>
          <cx:pt idx="642">FALSE</cx:pt>
          <cx:pt idx="643">FALSE</cx:pt>
          <cx:pt idx="644">FALSE</cx:pt>
          <cx:pt idx="645">FALSE</cx:pt>
          <cx:pt idx="646">FALSE</cx:pt>
          <cx:pt idx="647">FALSE</cx:pt>
          <cx:pt idx="648">TRUE</cx:pt>
          <cx:pt idx="649">TRUE</cx:pt>
          <cx:pt idx="650">FALSE</cx:pt>
          <cx:pt idx="651">FALSE</cx:pt>
          <cx:pt idx="652">FALSE</cx:pt>
          <cx:pt idx="653">FALSE</cx:pt>
          <cx:pt idx="654">FALSE</cx:pt>
          <cx:pt idx="655">TRUE</cx:pt>
          <cx:pt idx="656">FALSE</cx:pt>
          <cx:pt idx="657">FALSE</cx:pt>
          <cx:pt idx="658">FALSE</cx:pt>
          <cx:pt idx="659">FALSE</cx:pt>
          <cx:pt idx="660">TRUE</cx:pt>
          <cx:pt idx="661">FALSE</cx:pt>
          <cx:pt idx="662">FALSE</cx:pt>
          <cx:pt idx="663">FALSE</cx:pt>
          <cx:pt idx="664">FALSE</cx:pt>
          <cx:pt idx="665">FALSE</cx:pt>
          <cx:pt idx="666">FALSE</cx:pt>
          <cx:pt idx="667">FALSE</cx:pt>
          <cx:pt idx="668">FALSE</cx:pt>
          <cx:pt idx="669">FALSE</cx:pt>
          <cx:pt idx="670">FALSE</cx:pt>
          <cx:pt idx="671">FALSE</cx:pt>
          <cx:pt idx="672">FALSE</cx:pt>
          <cx:pt idx="673">FALSE</cx:pt>
          <cx:pt idx="674">FALSE</cx:pt>
          <cx:pt idx="675">FALSE</cx:pt>
          <cx:pt idx="676">FALSE</cx:pt>
          <cx:pt idx="677">FALSE</cx:pt>
          <cx:pt idx="678">FALSE</cx:pt>
          <cx:pt idx="679">FALSE</cx:pt>
          <cx:pt idx="680">FALSE</cx:pt>
          <cx:pt idx="681">FALSE</cx:pt>
          <cx:pt idx="682">FALSE</cx:pt>
          <cx:pt idx="683">FALSE</cx:pt>
          <cx:pt idx="684">FALSE</cx:pt>
          <cx:pt idx="685">FALSE</cx:pt>
          <cx:pt idx="686">FALSE</cx:pt>
          <cx:pt idx="687">FALSE</cx:pt>
          <cx:pt idx="688">FALSE</cx:pt>
          <cx:pt idx="689">FALSE</cx:pt>
          <cx:pt idx="690">FALSE</cx:pt>
          <cx:pt idx="691">TRUE</cx:pt>
          <cx:pt idx="692">FALSE</cx:pt>
          <cx:pt idx="693">FALSE</cx:pt>
          <cx:pt idx="694">FALSE</cx:pt>
          <cx:pt idx="695">TRUE</cx:pt>
          <cx:pt idx="696">FALSE</cx:pt>
          <cx:pt idx="697">FALSE</cx:pt>
          <cx:pt idx="698">FALSE</cx:pt>
          <cx:pt idx="699">FALSE</cx:pt>
          <cx:pt idx="700">FALSE</cx:pt>
          <cx:pt idx="701">TRUE</cx:pt>
          <cx:pt idx="702">FALSE</cx:pt>
          <cx:pt idx="703">TRUE</cx:pt>
          <cx:pt idx="704">FALSE</cx:pt>
          <cx:pt idx="705">FALSE</cx:pt>
          <cx:pt idx="706">FALSE</cx:pt>
          <cx:pt idx="707">FALSE</cx:pt>
          <cx:pt idx="708">FALSE</cx:pt>
          <cx:pt idx="709">FALSE</cx:pt>
          <cx:pt idx="710">FALSE</cx:pt>
          <cx:pt idx="711">TRUE</cx:pt>
          <cx:pt idx="712">FALSE</cx:pt>
          <cx:pt idx="713">FALSE</cx:pt>
          <cx:pt idx="714">FALSE</cx:pt>
          <cx:pt idx="715">FALSE</cx:pt>
          <cx:pt idx="716">FALSE</cx:pt>
          <cx:pt idx="717">FALSE</cx:pt>
          <cx:pt idx="718">FALSE</cx:pt>
          <cx:pt idx="719">FALSE</cx:pt>
          <cx:pt idx="720">FALSE</cx:pt>
          <cx:pt idx="721">FALSE</cx:pt>
          <cx:pt idx="722">FALSE</cx:pt>
          <cx:pt idx="723">FALSE</cx:pt>
          <cx:pt idx="724">FALSE</cx:pt>
          <cx:pt idx="725">FALSE</cx:pt>
          <cx:pt idx="726">FALSE</cx:pt>
          <cx:pt idx="727">FALSE</cx:pt>
          <cx:pt idx="728">FALSE</cx:pt>
          <cx:pt idx="729">FALSE</cx:pt>
          <cx:pt idx="730">FALSE</cx:pt>
          <cx:pt idx="731">FALSE</cx:pt>
          <cx:pt idx="732">FALSE</cx:pt>
          <cx:pt idx="733">FALSE</cx:pt>
          <cx:pt idx="734">FALSE</cx:pt>
          <cx:pt idx="735">FALSE</cx:pt>
          <cx:pt idx="736">FALSE</cx:pt>
          <cx:pt idx="737">FALSE</cx:pt>
          <cx:pt idx="738">FALSE</cx:pt>
          <cx:pt idx="739">FALSE</cx:pt>
          <cx:pt idx="740">FALSE</cx:pt>
          <cx:pt idx="741">FALSE</cx:pt>
          <cx:pt idx="742">FALSE</cx:pt>
          <cx:pt idx="743">FALSE</cx:pt>
          <cx:pt idx="744">FALSE</cx:pt>
          <cx:pt idx="745">FALSE</cx:pt>
          <cx:pt idx="746">FALSE</cx:pt>
          <cx:pt idx="747">FALSE</cx:pt>
          <cx:pt idx="748">FALSE</cx:pt>
          <cx:pt idx="749">FALSE</cx:pt>
          <cx:pt idx="750">FALSE</cx:pt>
          <cx:pt idx="751">TRUE</cx:pt>
          <cx:pt idx="752">FALSE</cx:pt>
          <cx:pt idx="753">FALSE</cx:pt>
          <cx:pt idx="754">FALSE</cx:pt>
          <cx:pt idx="755">FALSE</cx:pt>
          <cx:pt idx="756">FALSE</cx:pt>
          <cx:pt idx="757">FALSE</cx:pt>
          <cx:pt idx="758">FALSE</cx:pt>
          <cx:pt idx="759">FALSE</cx:pt>
          <cx:pt idx="760">FALSE</cx:pt>
          <cx:pt idx="761">FALSE</cx:pt>
          <cx:pt idx="762">FALSE</cx:pt>
          <cx:pt idx="763">FALSE</cx:pt>
          <cx:pt idx="764">FALSE</cx:pt>
          <cx:pt idx="765">TRUE</cx:pt>
          <cx:pt idx="766">FALSE</cx:pt>
          <cx:pt idx="767">FALSE</cx:pt>
          <cx:pt idx="768">FALSE</cx:pt>
          <cx:pt idx="769">FALSE</cx:pt>
          <cx:pt idx="770">FALSE</cx:pt>
          <cx:pt idx="771">FALSE</cx:pt>
          <cx:pt idx="772">FALSE</cx:pt>
          <cx:pt idx="773">FALSE</cx:pt>
          <cx:pt idx="774">FALSE</cx:pt>
          <cx:pt idx="775">FALSE</cx:pt>
          <cx:pt idx="776">FALSE</cx:pt>
          <cx:pt idx="777">FALSE</cx:pt>
          <cx:pt idx="778">FALSE</cx:pt>
          <cx:pt idx="779">FALSE</cx:pt>
          <cx:pt idx="780">FALSE</cx:pt>
          <cx:pt idx="781">FALSE</cx:pt>
          <cx:pt idx="782">FALSE</cx:pt>
          <cx:pt idx="783">FALSE</cx:pt>
          <cx:pt idx="784">FALSE</cx:pt>
          <cx:pt idx="785">FALSE</cx:pt>
          <cx:pt idx="786">FALSE</cx:pt>
          <cx:pt idx="787">FALSE</cx:pt>
          <cx:pt idx="788">FALSE</cx:pt>
          <cx:pt idx="789">FALSE</cx:pt>
          <cx:pt idx="790">FALSE</cx:pt>
          <cx:pt idx="791">FALSE</cx:pt>
          <cx:pt idx="792">FALSE</cx:pt>
          <cx:pt idx="793">FALSE</cx:pt>
          <cx:pt idx="794">FALSE</cx:pt>
          <cx:pt idx="795">FALSE</cx:pt>
          <cx:pt idx="796">FALSE</cx:pt>
          <cx:pt idx="797">FALSE</cx:pt>
          <cx:pt idx="798">FALSE</cx:pt>
          <cx:pt idx="799">FALSE</cx:pt>
          <cx:pt idx="800">FALSE</cx:pt>
          <cx:pt idx="801">FALSE</cx:pt>
          <cx:pt idx="802">FALSE</cx:pt>
          <cx:pt idx="803">FALSE</cx:pt>
          <cx:pt idx="804">FALSE</cx:pt>
          <cx:pt idx="805">FALSE</cx:pt>
          <cx:pt idx="806">FALSE</cx:pt>
          <cx:pt idx="807">FALSE</cx:pt>
          <cx:pt idx="808">FALSE</cx:pt>
          <cx:pt idx="809">FALSE</cx:pt>
          <cx:pt idx="810">FALSE</cx:pt>
          <cx:pt idx="811">FALSE</cx:pt>
          <cx:pt idx="812">FALSE</cx:pt>
          <cx:pt idx="813">FALSE</cx:pt>
          <cx:pt idx="814">FALSE</cx:pt>
          <cx:pt idx="815">FALSE</cx:pt>
          <cx:pt idx="816">TRUE</cx:pt>
          <cx:pt idx="817">FALSE</cx:pt>
          <cx:pt idx="818">FALSE</cx:pt>
          <cx:pt idx="819">TRUE</cx:pt>
          <cx:pt idx="820">FALSE</cx:pt>
          <cx:pt idx="821">FALSE</cx:pt>
          <cx:pt idx="822">FALSE</cx:pt>
          <cx:pt idx="823">TRUE</cx:pt>
          <cx:pt idx="824">FALSE</cx:pt>
          <cx:pt idx="825">FALSE</cx:pt>
          <cx:pt idx="826">FALSE</cx:pt>
          <cx:pt idx="827">FALSE</cx:pt>
          <cx:pt idx="828">FALSE</cx:pt>
          <cx:pt idx="829">FALSE</cx:pt>
          <cx:pt idx="830">FALSE</cx:pt>
          <cx:pt idx="831">FALSE</cx:pt>
          <cx:pt idx="832">TRUE</cx:pt>
          <cx:pt idx="833">FALSE</cx:pt>
          <cx:pt idx="834">FALSE</cx:pt>
          <cx:pt idx="835">FALSE</cx:pt>
          <cx:pt idx="836">FALSE</cx:pt>
          <cx:pt idx="837">FALSE</cx:pt>
          <cx:pt idx="838">FALSE</cx:pt>
          <cx:pt idx="839">FALSE</cx:pt>
          <cx:pt idx="840">FALSE</cx:pt>
          <cx:pt idx="841">FALSE</cx:pt>
          <cx:pt idx="842">FALSE</cx:pt>
          <cx:pt idx="843">FALSE</cx:pt>
          <cx:pt idx="844">FALSE</cx:pt>
          <cx:pt idx="845">FALSE</cx:pt>
          <cx:pt idx="846">TRUE</cx:pt>
          <cx:pt idx="847">FALSE</cx:pt>
          <cx:pt idx="848">FALSE</cx:pt>
          <cx:pt idx="849">FALSE</cx:pt>
          <cx:pt idx="850">TRUE</cx:pt>
          <cx:pt idx="851">FALSE</cx:pt>
          <cx:pt idx="852">FALSE</cx:pt>
          <cx:pt idx="853">FALSE</cx:pt>
          <cx:pt idx="854">FALSE</cx:pt>
          <cx:pt idx="855">FALSE</cx:pt>
          <cx:pt idx="856">FALSE</cx:pt>
          <cx:pt idx="857">TRUE</cx:pt>
          <cx:pt idx="858">TRUE</cx:pt>
          <cx:pt idx="859">FALSE</cx:pt>
          <cx:pt idx="860">FALSE</cx:pt>
          <cx:pt idx="861">FALSE</cx:pt>
          <cx:pt idx="862">FALSE</cx:pt>
          <cx:pt idx="863">FALSE</cx:pt>
          <cx:pt idx="864">FALSE</cx:pt>
          <cx:pt idx="865">FALSE</cx:pt>
          <cx:pt idx="866">FALSE</cx:pt>
          <cx:pt idx="867">FALSE</cx:pt>
          <cx:pt idx="868">FALSE</cx:pt>
          <cx:pt idx="869">FALSE</cx:pt>
          <cx:pt idx="870">FALSE</cx:pt>
          <cx:pt idx="871">FALSE</cx:pt>
          <cx:pt idx="872">FALSE</cx:pt>
          <cx:pt idx="873">FALSE</cx:pt>
          <cx:pt idx="874">FALSE</cx:pt>
          <cx:pt idx="875">FALSE</cx:pt>
          <cx:pt idx="876">FALSE</cx:pt>
          <cx:pt idx="877">FALSE</cx:pt>
          <cx:pt idx="878">FALSE</cx:pt>
          <cx:pt idx="879">FALSE</cx:pt>
          <cx:pt idx="880">FALSE</cx:pt>
          <cx:pt idx="881">FALSE</cx:pt>
          <cx:pt idx="882">FALSE</cx:pt>
          <cx:pt idx="883">FALSE</cx:pt>
          <cx:pt idx="884">FALSE</cx:pt>
          <cx:pt idx="885">FALSE</cx:pt>
          <cx:pt idx="886">FALSE</cx:pt>
          <cx:pt idx="887">FALSE</cx:pt>
          <cx:pt idx="888">FALSE</cx:pt>
          <cx:pt idx="889">FALSE</cx:pt>
          <cx:pt idx="890">FALSE</cx:pt>
          <cx:pt idx="891">FALSE</cx:pt>
          <cx:pt idx="892">FALSE</cx:pt>
          <cx:pt idx="893">FALSE</cx:pt>
          <cx:pt idx="894">FALSE</cx:pt>
          <cx:pt idx="895">FALSE</cx:pt>
          <cx:pt idx="896">FALSE</cx:pt>
          <cx:pt idx="897">FALSE</cx:pt>
          <cx:pt idx="898">FALSE</cx:pt>
          <cx:pt idx="899">FALSE</cx:pt>
          <cx:pt idx="900">FALSE</cx:pt>
          <cx:pt idx="901">FALSE</cx:pt>
          <cx:pt idx="902">FALSE</cx:pt>
          <cx:pt idx="903">FALSE</cx:pt>
          <cx:pt idx="904">FALSE</cx:pt>
          <cx:pt idx="905">FALSE</cx:pt>
          <cx:pt idx="906">TRUE</cx:pt>
          <cx:pt idx="907">FALSE</cx:pt>
          <cx:pt idx="908">FALSE</cx:pt>
          <cx:pt idx="909">FALSE</cx:pt>
          <cx:pt idx="910">FALSE</cx:pt>
          <cx:pt idx="911">TRUE</cx:pt>
          <cx:pt idx="912">TRUE</cx:pt>
          <cx:pt idx="913">FALSE</cx:pt>
          <cx:pt idx="914">FALSE</cx:pt>
          <cx:pt idx="915">FALSE</cx:pt>
          <cx:pt idx="916">FALSE</cx:pt>
          <cx:pt idx="917">FALSE</cx:pt>
          <cx:pt idx="918">FALSE</cx:pt>
          <cx:pt idx="919">FALSE</cx:pt>
          <cx:pt idx="920">TRUE</cx:pt>
          <cx:pt idx="921">FALSE</cx:pt>
          <cx:pt idx="922">FALSE</cx:pt>
          <cx:pt idx="923">FALSE</cx:pt>
          <cx:pt idx="924">FALSE</cx:pt>
          <cx:pt idx="925">FALSE</cx:pt>
          <cx:pt idx="926">FALSE</cx:pt>
          <cx:pt idx="927">FALSE</cx:pt>
          <cx:pt idx="928">FALSE</cx:pt>
          <cx:pt idx="929">FALSE</cx:pt>
          <cx:pt idx="930">FALSE</cx:pt>
          <cx:pt idx="931">FALSE</cx:pt>
          <cx:pt idx="932">FALSE</cx:pt>
          <cx:pt idx="933">FALSE</cx:pt>
          <cx:pt idx="934">FALSE</cx:pt>
          <cx:pt idx="935">FALSE</cx:pt>
          <cx:pt idx="936">TRUE</cx:pt>
          <cx:pt idx="937">FALSE</cx:pt>
          <cx:pt idx="938">FALSE</cx:pt>
          <cx:pt idx="939">FALSE</cx:pt>
          <cx:pt idx="940">FALSE</cx:pt>
          <cx:pt idx="941">TRUE</cx:pt>
          <cx:pt idx="942">FALSE</cx:pt>
          <cx:pt idx="943">FALSE</cx:pt>
          <cx:pt idx="944">FALSE</cx:pt>
          <cx:pt idx="945">TRUE</cx:pt>
          <cx:pt idx="946">FALSE</cx:pt>
          <cx:pt idx="947">FALSE</cx:pt>
          <cx:pt idx="948">TRUE</cx:pt>
          <cx:pt idx="949">FALSE</cx:pt>
          <cx:pt idx="950">FALSE</cx:pt>
          <cx:pt idx="951">FALSE</cx:pt>
          <cx:pt idx="952">FALSE</cx:pt>
          <cx:pt idx="953">FALSE</cx:pt>
          <cx:pt idx="954">FALSE</cx:pt>
          <cx:pt idx="955">FALSE</cx:pt>
          <cx:pt idx="956">FALSE</cx:pt>
          <cx:pt idx="957">FALSE</cx:pt>
          <cx:pt idx="958">FALSE</cx:pt>
          <cx:pt idx="959">FALSE</cx:pt>
          <cx:pt idx="960">FALSE</cx:pt>
          <cx:pt idx="961">FALSE</cx:pt>
          <cx:pt idx="962">FALSE</cx:pt>
          <cx:pt idx="963">FALSE</cx:pt>
          <cx:pt idx="964">FALSE</cx:pt>
          <cx:pt idx="965">FALSE</cx:pt>
          <cx:pt idx="966">FALSE</cx:pt>
          <cx:pt idx="967">FALSE</cx:pt>
          <cx:pt idx="968">FALSE</cx:pt>
          <cx:pt idx="969">FALSE</cx:pt>
          <cx:pt idx="970">FALSE</cx:pt>
          <cx:pt idx="971">FALSE</cx:pt>
          <cx:pt idx="972">FALSE</cx:pt>
          <cx:pt idx="973">FALSE</cx:pt>
          <cx:pt idx="974">FALSE</cx:pt>
          <cx:pt idx="975">FALSE</cx:pt>
          <cx:pt idx="976">FALSE</cx:pt>
          <cx:pt idx="977">FALSE</cx:pt>
          <cx:pt idx="978">FALSE</cx:pt>
          <cx:pt idx="979">FALSE</cx:pt>
          <cx:pt idx="980">TRUE</cx:pt>
          <cx:pt idx="981">FALSE</cx:pt>
          <cx:pt idx="982">FALSE</cx:pt>
          <cx:pt idx="983">FALSE</cx:pt>
          <cx:pt idx="984">FALSE</cx:pt>
          <cx:pt idx="985">FALSE</cx:pt>
          <cx:pt idx="986">FALSE</cx:pt>
          <cx:pt idx="987">FALSE</cx:pt>
          <cx:pt idx="988">FALSE</cx:pt>
          <cx:pt idx="989">FALSE</cx:pt>
          <cx:pt idx="990">FALSE</cx:pt>
          <cx:pt idx="991">FALSE</cx:pt>
          <cx:pt idx="992">FALSE</cx:pt>
          <cx:pt idx="993">FALSE</cx:pt>
          <cx:pt idx="994">FALSE</cx:pt>
          <cx:pt idx="995">FALSE</cx:pt>
          <cx:pt idx="996">FALSE</cx:pt>
          <cx:pt idx="997">FALSE</cx:pt>
          <cx:pt idx="998">FALSE</cx:pt>
          <cx:pt idx="999">FALSE</cx:pt>
        </cx:lvl>
        <cx:lvl ptCount="1000">
          <cx:pt idx="0">1450159200</cx:pt>
          <cx:pt idx="1">1408597200</cx:pt>
          <cx:pt idx="2">1384840800</cx:pt>
          <cx:pt idx="3">1568955600</cx:pt>
          <cx:pt idx="4">1548309600</cx:pt>
          <cx:pt idx="5">1347080400</cx:pt>
          <cx:pt idx="6">1505365200</cx:pt>
          <cx:pt idx="7">1439614800</cx:pt>
          <cx:pt idx="8">1281502800</cx:pt>
          <cx:pt idx="9">1383804000</cx:pt>
          <cx:pt idx="10">1285909200</cx:pt>
          <cx:pt idx="11">1285563600</cx:pt>
          <cx:pt idx="12">1572411600</cx:pt>
          <cx:pt idx="13">1466658000</cx:pt>
          <cx:pt idx="14">1333342800</cx:pt>
          <cx:pt idx="15">1576303200</cx:pt>
          <cx:pt idx="16">1392271200</cx:pt>
          <cx:pt idx="17">1294898400</cx:pt>
          <cx:pt idx="18">1537074000</cx:pt>
          <cx:pt idx="19">1553490000</cx:pt>
          <cx:pt idx="20">1406523600</cx:pt>
          <cx:pt idx="21">1316322000</cx:pt>
          <cx:pt idx="22">1524027600</cx:pt>
          <cx:pt idx="23">1554699600</cx:pt>
          <cx:pt idx="24">1403499600</cx:pt>
          <cx:pt idx="25">1307422800</cx:pt>
          <cx:pt idx="26">1535346000</cx:pt>
          <cx:pt idx="27">1444539600</cx:pt>
          <cx:pt idx="28">1267682400</cx:pt>
          <cx:pt idx="29">1535518800</cx:pt>
          <cx:pt idx="30">1559106000</cx:pt>
          <cx:pt idx="31">1454392800</cx:pt>
          <cx:pt idx="32">1517896800</cx:pt>
          <cx:pt idx="33">1415685600</cx:pt>
          <cx:pt idx="34">1490677200</cx:pt>
          <cx:pt idx="35">1551506400</cx:pt>
          <cx:pt idx="36">1300856400</cx:pt>
          <cx:pt idx="37">1573192800</cx:pt>
          <cx:pt idx="38">1287810000</cx:pt>
          <cx:pt idx="39">1362978000</cx:pt>
          <cx:pt idx="40">1277355600</cx:pt>
          <cx:pt idx="41">1348981200</cx:pt>
          <cx:pt idx="42">1310533200</cx:pt>
          <cx:pt idx="43">1407560400</cx:pt>
          <cx:pt idx="44">1552885200</cx:pt>
          <cx:pt idx="45">1479362400</cx:pt>
          <cx:pt idx="46">1280552400</cx:pt>
          <cx:pt idx="47">1398661200</cx:pt>
          <cx:pt idx="48">1436245200</cx:pt>
          <cx:pt idx="49">1575439200</cx:pt>
          <cx:pt idx="50">1377752400</cx:pt>
          <cx:pt idx="51">1334206800</cx:pt>
          <cx:pt idx="52">1284872400</cx:pt>
          <cx:pt idx="53">1403931600</cx:pt>
          <cx:pt idx="54">1521262800</cx:pt>
          <cx:pt idx="55">1533358800</cx:pt>
          <cx:pt idx="56">1421474400</cx:pt>
          <cx:pt idx="57">1505278800</cx:pt>
          <cx:pt idx="58">1443934800</cx:pt>
          <cx:pt idx="59">1498539600</cx:pt>
          <cx:pt idx="60">1342760400</cx:pt>
          <cx:pt idx="61">1301720400</cx:pt>
          <cx:pt idx="62">1433566800</cx:pt>
          <cx:pt idx="63">1493874000</cx:pt>
          <cx:pt idx="64">1531803600</cx:pt>
          <cx:pt idx="65">1296712800</cx:pt>
          <cx:pt idx="66">1428901200</cx:pt>
          <cx:pt idx="67">1264831200</cx:pt>
          <cx:pt idx="68">1505192400</cx:pt>
          <cx:pt idx="69">1295676000</cx:pt>
          <cx:pt idx="70">1292911200</cx:pt>
          <cx:pt idx="71">1575439200</cx:pt>
          <cx:pt idx="72">1438837200</cx:pt>
          <cx:pt idx="73">1480485600</cx:pt>
          <cx:pt idx="74">1459141200</cx:pt>
          <cx:pt idx="75">1532322000</cx:pt>
          <cx:pt idx="76">1426222800</cx:pt>
          <cx:pt idx="77">1286773200</cx:pt>
          <cx:pt idx="78">1523941200</cx:pt>
          <cx:pt idx="79">1529557200</cx:pt>
          <cx:pt idx="80">1506574800</cx:pt>
          <cx:pt idx="81">1513576800</cx:pt>
          <cx:pt idx="82">1548309600</cx:pt>
          <cx:pt idx="83">1471582800</cx:pt>
          <cx:pt idx="84">1344315600</cx:pt>
          <cx:pt idx="85">1316408400</cx:pt>
          <cx:pt idx="86">1431838800</cx:pt>
          <cx:pt idx="87">1300510800</cx:pt>
          <cx:pt idx="88">1431061200</cx:pt>
          <cx:pt idx="89">1271480400</cx:pt>
          <cx:pt idx="90">1456380000</cx:pt>
          <cx:pt idx="91">1472878800</cx:pt>
          <cx:pt idx="92">1277355600</cx:pt>
          <cx:pt idx="93">1351054800</cx:pt>
          <cx:pt idx="94">1555563600</cx:pt>
          <cx:pt idx="95">1571634000</cx:pt>
          <cx:pt idx="96">1300856400</cx:pt>
          <cx:pt idx="97">1439874000</cx:pt>
          <cx:pt idx="98">1438318800</cx:pt>
          <cx:pt idx="99">1419400800</cx:pt>
          <cx:pt idx="100">1320555600</cx:pt>
          <cx:pt idx="101">1425103200</cx:pt>
          <cx:pt idx="102">1526878800</cx:pt>
          <cx:pt idx="103">1288674000</cx:pt>
          <cx:pt idx="104">1495602000</cx:pt>
          <cx:pt idx="105">1366434000</cx:pt>
          <cx:pt idx="106">1568350800</cx:pt>
          <cx:pt idx="107">1525928400</cx:pt>
          <cx:pt idx="108">1336885200</cx:pt>
          <cx:pt idx="109">1389679200</cx:pt>
          <cx:pt idx="110">1538283600</cx:pt>
          <cx:pt idx="111">1348808400</cx:pt>
          <cx:pt idx="112">1410152400</cx:pt>
          <cx:pt idx="113">1505797200</cx:pt>
          <cx:pt idx="114">1554872400</cx:pt>
          <cx:pt idx="115">1513922400</cx:pt>
          <cx:pt idx="116">1442638800</cx:pt>
          <cx:pt idx="117">1317186000</cx:pt>
          <cx:pt idx="118">1391234400</cx:pt>
          <cx:pt idx="119">1404363600</cx:pt>
          <cx:pt idx="120">1429592400</cx:pt>
          <cx:pt idx="121">1413608400</cx:pt>
          <cx:pt idx="122">1419400800</cx:pt>
          <cx:pt idx="123">1448604000</cx:pt>
          <cx:pt idx="124">1562302800</cx:pt>
          <cx:pt idx="125">1537678800</cx:pt>
          <cx:pt idx="126">1473570000</cx:pt>
          <cx:pt idx="127">1273899600</cx:pt>
          <cx:pt idx="128">1284008400</cx:pt>
          <cx:pt idx="129">1425103200</cx:pt>
          <cx:pt idx="130">1320991200</cx:pt>
          <cx:pt idx="131">1386828000</cx:pt>
          <cx:pt idx="132">1517119200</cx:pt>
          <cx:pt idx="133">1315026000</cx:pt>
          <cx:pt idx="134">1312693200</cx:pt>
          <cx:pt idx="135">1363064400</cx:pt>
          <cx:pt idx="136">1403154000</cx:pt>
          <cx:pt idx="137">1286859600</cx:pt>
          <cx:pt idx="138">1349326800</cx:pt>
          <cx:pt idx="139">1430974800</cx:pt>
          <cx:pt idx="140">1519970400</cx:pt>
          <cx:pt idx="141">1434603600</cx:pt>
          <cx:pt idx="142">1337230800</cx:pt>
          <cx:pt idx="143">1279429200</cx:pt>
          <cx:pt idx="144">1561438800</cx:pt>
          <cx:pt idx="145">1410498000</cx:pt>
          <cx:pt idx="146">1322460000</cx:pt>
          <cx:pt idx="147">1466312400</cx:pt>
          <cx:pt idx="148">1501736400</cx:pt>
          <cx:pt idx="149">1361512800</cx:pt>
          <cx:pt idx="150">1545026400</cx:pt>
          <cx:pt idx="151">1406696400</cx:pt>
          <cx:pt idx="152">1487916000</cx:pt>
          <cx:pt idx="153">1351141200</cx:pt>
          <cx:pt idx="154">1465016400</cx:pt>
          <cx:pt idx="155">1270789200</cx:pt>
          <cx:pt idx="156">1572325200</cx:pt>
          <cx:pt idx="157">1389420000</cx:pt>
          <cx:pt idx="158">1449640800</cx:pt>
          <cx:pt idx="159">1555218000</cx:pt>
          <cx:pt idx="160">1557723600</cx:pt>
          <cx:pt idx="161">1443502800</cx:pt>
          <cx:pt idx="162">1546840800</cx:pt>
          <cx:pt idx="163">1512712800</cx:pt>
          <cx:pt idx="164">1507525200</cx:pt>
          <cx:pt idx="165">1504328400</cx:pt>
          <cx:pt idx="166">1293343200</cx:pt>
          <cx:pt idx="167">1371704400</cx:pt>
          <cx:pt idx="168">1552798800</cx:pt>
          <cx:pt idx="169">1342328400</cx:pt>
          <cx:pt idx="170">1502341200</cx:pt>
          <cx:pt idx="171">1397192400</cx:pt>
          <cx:pt idx="172">1407042000</cx:pt>
          <cx:pt idx="173">1369371600</cx:pt>
          <cx:pt idx="174">1444107600</cx:pt>
          <cx:pt idx="175">1474261200</cx:pt>
          <cx:pt idx="176">1473656400</cx:pt>
          <cx:pt idx="177">1291960800</cx:pt>
          <cx:pt idx="178">1506747600</cx:pt>
          <cx:pt idx="179">1363582800</cx:pt>
          <cx:pt idx="180">1269666000</cx:pt>
          <cx:pt idx="181">1508648400</cx:pt>
          <cx:pt idx="182">1561957200</cx:pt>
          <cx:pt idx="183">1285131600</cx:pt>
          <cx:pt idx="184">1556946000</cx:pt>
          <cx:pt idx="185">1527138000</cx:pt>
          <cx:pt idx="186">1402117200</cx:pt>
          <cx:pt idx="187">1364014800</cx:pt>
          <cx:pt idx="188">1417586400</cx:pt>
          <cx:pt idx="189">1457071200</cx:pt>
          <cx:pt idx="190">1370408400</cx:pt>
          <cx:pt idx="191">1552626000</cx:pt>
          <cx:pt idx="192">1404190800</cx:pt>
          <cx:pt idx="193">1523509200</cx:pt>
          <cx:pt idx="194">1443589200</cx:pt>
          <cx:pt idx="195">1533445200</cx:pt>
          <cx:pt idx="196">1474520400</cx:pt>
          <cx:pt idx="197">1499403600</cx:pt>
          <cx:pt idx="198">1283576400</cx:pt>
          <cx:pt idx="199">1436590800</cx:pt>
          <cx:pt idx="200">1270443600</cx:pt>
          <cx:pt idx="201">1407819600</cx:pt>
          <cx:pt idx="202">1317877200</cx:pt>
          <cx:pt idx="203">1484805600</cx:pt>
          <cx:pt idx="204">1302670800</cx:pt>
          <cx:pt idx="205">1540789200</cx:pt>
          <cx:pt idx="206">1268028000</cx:pt>
          <cx:pt idx="207">1537160400</cx:pt>
          <cx:pt idx="208">1512280800</cx:pt>
          <cx:pt idx="209">1463115600</cx:pt>
          <cx:pt idx="210">1490850000</cx:pt>
          <cx:pt idx="211">1379653200</cx:pt>
          <cx:pt idx="212">1580364000</cx:pt>
          <cx:pt idx="213">1289714400</cx:pt>
          <cx:pt idx="214">1282712400</cx:pt>
          <cx:pt idx="215">1550210400</cx:pt>
          <cx:pt idx="216">1322114400</cx:pt>
          <cx:pt idx="217">1557205200</cx:pt>
          <cx:pt idx="218">1323928800</cx:pt>
          <cx:pt idx="219">1346130000</cx:pt>
          <cx:pt idx="220">1311051600</cx:pt>
          <cx:pt idx="221">1340427600</cx:pt>
          <cx:pt idx="222">1412312400</cx:pt>
          <cx:pt idx="223">1459314000</cx:pt>
          <cx:pt idx="224">1415426400</cx:pt>
          <cx:pt idx="225">1399093200</cx:pt>
          <cx:pt idx="226">1273899600</cx:pt>
          <cx:pt idx="227">1432184400</cx:pt>
          <cx:pt idx="228">1474779600</cx:pt>
          <cx:pt idx="229">1500440400</cx:pt>
          <cx:pt idx="230">1575612000</cx:pt>
          <cx:pt idx="231">1374123600</cx:pt>
          <cx:pt idx="232">1469509200</cx:pt>
          <cx:pt idx="233">1309237200</cx:pt>
          <cx:pt idx="234">1503982800</cx:pt>
          <cx:pt idx="235">1487397600</cx:pt>
          <cx:pt idx="236">1562043600</cx:pt>
          <cx:pt idx="237">1398574800</cx:pt>
          <cx:pt idx="238">1515391200</cx:pt>
          <cx:pt idx="239">1441170000</cx:pt>
          <cx:pt idx="240">1281157200</cx:pt>
          <cx:pt idx="241">1398229200</cx:pt>
          <cx:pt idx="242">1495256400</cx:pt>
          <cx:pt idx="243">1520402400</cx:pt>
          <cx:pt idx="244">1409806800</cx:pt>
          <cx:pt idx="245">1396933200</cx:pt>
          <cx:pt idx="246">1376024400</cx:pt>
          <cx:pt idx="247">1483682400</cx:pt>
          <cx:pt idx="248">1420437600</cx:pt>
          <cx:pt idx="249">1420783200</cx:pt>
          <cx:pt idx="250">1267423200</cx:pt>
          <cx:pt idx="251">1355205600</cx:pt>
          <cx:pt idx="252">1383109200</cx:pt>
          <cx:pt idx="253">1303275600</cx:pt>
          <cx:pt idx="254">1487829600</cx:pt>
          <cx:pt idx="255">1298268000</cx:pt>
          <cx:pt idx="256">1456812000</cx:pt>
          <cx:pt idx="257">1363669200</cx:pt>
          <cx:pt idx="258">1482904800</cx:pt>
          <cx:pt idx="259">1356588000</cx:pt>
          <cx:pt idx="260">1349845200</cx:pt>
          <cx:pt idx="261">1283058000</cx:pt>
          <cx:pt idx="262">1304226000</cx:pt>
          <cx:pt idx="263">1263016800</cx:pt>
          <cx:pt idx="264">1362031200</cx:pt>
          <cx:pt idx="265">1455602400</cx:pt>
          <cx:pt idx="266">1418191200</cx:pt>
          <cx:pt idx="267">1352440800</cx:pt>
          <cx:pt idx="268">1353304800</cx:pt>
          <cx:pt idx="269">1550728800</cx:pt>
          <cx:pt idx="270">1291442400</cx:pt>
          <cx:pt idx="271">1452146400</cx:pt>
          <cx:pt idx="272">1564894800</cx:pt>
          <cx:pt idx="273">1505883600</cx:pt>
          <cx:pt idx="274">1510380000</cx:pt>
          <cx:pt idx="275">1555218000</cx:pt>
          <cx:pt idx="276">1335243600</cx:pt>
          <cx:pt idx="277">1279688400</cx:pt>
          <cx:pt idx="278">1356069600</cx:pt>
          <cx:pt idx="279">1536210000</cx:pt>
          <cx:pt idx="280">1511762400</cx:pt>
          <cx:pt idx="281">1333256400</cx:pt>
          <cx:pt idx="282">1480744800</cx:pt>
          <cx:pt idx="283">1465016400</cx:pt>
          <cx:pt idx="284">1336280400</cx:pt>
          <cx:pt idx="285">1476766800</cx:pt>
          <cx:pt idx="286">1480485600</cx:pt>
          <cx:pt idx="287">1430197200</cx:pt>
          <cx:pt idx="288">1331787600</cx:pt>
          <cx:pt idx="289">1438837200</cx:pt>
          <cx:pt idx="290">1370926800</cx:pt>
          <cx:pt idx="291">1319000400</cx:pt>
          <cx:pt idx="292">1333429200</cx:pt>
          <cx:pt idx="293">1287032400</cx:pt>
          <cx:pt idx="294">1541570400</cx:pt>
          <cx:pt idx="295">1383976800</cx:pt>
          <cx:pt idx="296">1550556000</cx:pt>
          <cx:pt idx="297">1390456800</cx:pt>
          <cx:pt idx="298">1458018000</cx:pt>
          <cx:pt idx="299">1461819600</cx:pt>
          <cx:pt idx="300">1504155600</cx:pt>
          <cx:pt idx="301">1426395600</cx:pt>
          <cx:pt idx="302">1537074000</cx:pt>
          <cx:pt idx="303">1452578400</cx:pt>
          <cx:pt idx="304">1474088400</cx:pt>
          <cx:pt idx="305">1461906000</cx:pt>
          <cx:pt idx="306">1500267600</cx:pt>
          <cx:pt idx="307">1340686800</cx:pt>
          <cx:pt idx="308">1303189200</cx:pt>
          <cx:pt idx="309">1318309200</cx:pt>
          <cx:pt idx="310">1272171600</cx:pt>
          <cx:pt idx="311">1298872800</cx:pt>
          <cx:pt idx="312">1383282000</cx:pt>
          <cx:pt idx="313">1330495200</cx:pt>
          <cx:pt idx="314">1552798800</cx:pt>
          <cx:pt idx="315">1403413200</cx:pt>
          <cx:pt idx="316">1574229600</cx:pt>
          <cx:pt idx="317">1495861200</cx:pt>
          <cx:pt idx="318">1392530400</cx:pt>
          <cx:pt idx="319">1283662800</cx:pt>
          <cx:pt idx="320">1305781200</cx:pt>
          <cx:pt idx="321">1302325200</cx:pt>
          <cx:pt idx="322">1291788000</cx:pt>
          <cx:pt idx="323">1396069200</cx:pt>
          <cx:pt idx="324">1435899600</cx:pt>
          <cx:pt idx="325">1531112400</cx:pt>
          <cx:pt idx="326">1451628000</cx:pt>
          <cx:pt idx="327">1567314000</cx:pt>
          <cx:pt idx="328">1544508000</cx:pt>
          <cx:pt idx="329">1482472800</cx:pt>
          <cx:pt idx="330">1512799200</cx:pt>
          <cx:pt idx="331">1324360800</cx:pt>
          <cx:pt idx="332">1364533200</cx:pt>
          <cx:pt idx="333">1545112800</cx:pt>
          <cx:pt idx="334">1516168800</cx:pt>
          <cx:pt idx="335">1574920800</cx:pt>
          <cx:pt idx="336">1292479200</cx:pt>
          <cx:pt idx="337">1573538400</cx:pt>
          <cx:pt idx="338">1320382800</cx:pt>
          <cx:pt idx="339">1502859600</cx:pt>
          <cx:pt idx="340">1323756000</cx:pt>
          <cx:pt idx="341">1441342800</cx:pt>
          <cx:pt idx="342">1375333200</cx:pt>
          <cx:pt idx="343">1389420000</cx:pt>
          <cx:pt idx="344">1520056800</cx:pt>
          <cx:pt idx="345">1436504400</cx:pt>
          <cx:pt idx="346">1508302800</cx:pt>
          <cx:pt idx="347">1425708000</cx:pt>
          <cx:pt idx="348">1488348000</cx:pt>
          <cx:pt idx="349">1502600400</cx:pt>
          <cx:pt idx="350">1433653200</cx:pt>
          <cx:pt idx="351">1441602000</cx:pt>
          <cx:pt idx="352">1447567200</cx:pt>
          <cx:pt idx="353">1562389200</cx:pt>
          <cx:pt idx="354">1378789200</cx:pt>
          <cx:pt idx="355">1488520800</cx:pt>
          <cx:pt idx="356">1327298400</cx:pt>
          <cx:pt idx="357">1443416400</cx:pt>
          <cx:pt idx="358">1534136400</cx:pt>
          <cx:pt idx="359">1315026000</cx:pt>
          <cx:pt idx="360">1295071200</cx:pt>
          <cx:pt idx="361">1509426000</cx:pt>
          <cx:pt idx="362">1299391200</cx:pt>
          <cx:pt idx="363">1325052000</cx:pt>
          <cx:pt idx="364">1522818000</cx:pt>
          <cx:pt idx="365">1485324000</cx:pt>
          <cx:pt idx="366">1294120800</cx:pt>
          <cx:pt idx="367">1415685600</cx:pt>
          <cx:pt idx="368">1288933200</cx:pt>
          <cx:pt idx="369">1363237200</cx:pt>
          <cx:pt idx="370">1555822800</cx:pt>
          <cx:pt idx="371">1427778000</cx:pt>
          <cx:pt idx="372">1422424800</cx:pt>
          <cx:pt idx="373">1503637200</cx:pt>
          <cx:pt idx="374">1547618400</cx:pt>
          <cx:pt idx="375">1449900000</cx:pt>
          <cx:pt idx="376">1405141200</cx:pt>
          <cx:pt idx="377">1572933600</cx:pt>
          <cx:pt idx="378">1530162000</cx:pt>
          <cx:pt idx="379">1320904800</cx:pt>
          <cx:pt idx="380">1372395600</cx:pt>
          <cx:pt idx="381">1437714000</cx:pt>
          <cx:pt idx="382">1509771600</cx:pt>
          <cx:pt idx="383">1550556000</cx:pt>
          <cx:pt idx="384">1489039200</cx:pt>
          <cx:pt idx="385">1556600400</cx:pt>
          <cx:pt idx="386">1278565200</cx:pt>
          <cx:pt idx="387">1339909200</cx:pt>
          <cx:pt idx="388">1325829600</cx:pt>
          <cx:pt idx="389">1290578400</cx:pt>
          <cx:pt idx="390">1380344400</cx:pt>
          <cx:pt idx="391">1389852000</cx:pt>
          <cx:pt idx="392">1294466400</cx:pt>
          <cx:pt idx="393">1500354000</cx:pt>
          <cx:pt idx="394">1375938000</cx:pt>
          <cx:pt idx="395">1323410400</cx:pt>
          <cx:pt idx="396">1539406800</cx:pt>
          <cx:pt idx="397">1369803600</cx:pt>
          <cx:pt idx="398">1525928400</cx:pt>
          <cx:pt idx="399">1297231200</cx:pt>
          <cx:pt idx="400">1378530000</cx:pt>
          <cx:pt idx="401">1572152400</cx:pt>
          <cx:pt idx="402">1329890400</cx:pt>
          <cx:pt idx="403">1276750800</cx:pt>
          <cx:pt idx="404">1510898400</cx:pt>
          <cx:pt idx="405">1532408400</cx:pt>
          <cx:pt idx="406">1360562400</cx:pt>
          <cx:pt idx="407">1571547600</cx:pt>
          <cx:pt idx="408">1468126800</cx:pt>
          <cx:pt idx="409">1492837200</cx:pt>
          <cx:pt idx="410">1430197200</cx:pt>
          <cx:pt idx="411">1496206800</cx:pt>
          <cx:pt idx="412">1389592800</cx:pt>
          <cx:pt idx="413">1545631200</cx:pt>
          <cx:pt idx="414">1272430800</cx:pt>
          <cx:pt idx="415">1327903200</cx:pt>
          <cx:pt idx="416">1296021600</cx:pt>
          <cx:pt idx="417">1543298400</cx:pt>
          <cx:pt idx="418">1336366800</cx:pt>
          <cx:pt idx="419">1325052000</cx:pt>
          <cx:pt idx="420">1499576400</cx:pt>
          <cx:pt idx="421">1501304400</cx:pt>
          <cx:pt idx="422">1273208400</cx:pt>
          <cx:pt idx="423">1316840400</cx:pt>
          <cx:pt idx="424">1524546000</cx:pt>
          <cx:pt idx="425">1438578000</cx:pt>
          <cx:pt idx="426">1362549600</cx:pt>
          <cx:pt idx="427">1413349200</cx:pt>
          <cx:pt idx="428">1298008800</cx:pt>
          <cx:pt idx="429">1394427600</cx:pt>
          <cx:pt idx="430">1572670800</cx:pt>
          <cx:pt idx="431">1531112400</cx:pt>
          <cx:pt idx="432">1400734800</cx:pt>
          <cx:pt idx="433">1386741600</cx:pt>
          <cx:pt idx="434">1481781600</cx:pt>
          <cx:pt idx="435">1419660000</cx:pt>
          <cx:pt idx="436">1555822800</cx:pt>
          <cx:pt idx="437">1442379600</cx:pt>
          <cx:pt idx="438">1364965200</cx:pt>
          <cx:pt idx="439">1479016800</cx:pt>
          <cx:pt idx="440">1499662800</cx:pt>
          <cx:pt idx="441">1337835600</cx:pt>
          <cx:pt idx="442">1505710800</cx:pt>
          <cx:pt idx="443">1287464400</cx:pt>
          <cx:pt idx="444">1311656400</cx:pt>
          <cx:pt idx="445">1293170400</cx:pt>
          <cx:pt idx="446">1355983200</cx:pt>
          <cx:pt idx="447">1515045600</cx:pt>
          <cx:pt idx="448">1366088400</cx:pt>
          <cx:pt idx="449">1553317200</cx:pt>
          <cx:pt idx="450">1542088800</cx:pt>
          <cx:pt idx="451">1503118800</cx:pt>
          <cx:pt idx="452">1278478800</cx:pt>
          <cx:pt idx="453">1484114400</cx:pt>
          <cx:pt idx="454">1385445600</cx:pt>
          <cx:pt idx="455">1318741200</cx:pt>
          <cx:pt idx="456">1518242400</cx:pt>
          <cx:pt idx="457">1476594000</cx:pt>
          <cx:pt idx="458">1273554000</cx:pt>
          <cx:pt idx="459">1421906400</cx:pt>
          <cx:pt idx="460">1281589200</cx:pt>
          <cx:pt idx="461">1400389200</cx:pt>
          <cx:pt idx="462">1362808800</cx:pt>
          <cx:pt idx="463">1388815200</cx:pt>
          <cx:pt idx="464">1519538400</cx:pt>
          <cx:pt idx="465">1517810400</cx:pt>
          <cx:pt idx="466">1370581200</cx:pt>
          <cx:pt idx="467">1448863200</cx:pt>
          <cx:pt idx="468">1556600400</cx:pt>
          <cx:pt idx="469">1432098000</cx:pt>
          <cx:pt idx="470">1482127200</cx:pt>
          <cx:pt idx="471">1335934800</cx:pt>
          <cx:pt idx="472">1556946000</cx:pt>
          <cx:pt idx="473">1530075600</cx:pt>
          <cx:pt idx="474">1418796000</cx:pt>
          <cx:pt idx="475">1372482000</cx:pt>
          <cx:pt idx="476">1534395600</cx:pt>
          <cx:pt idx="477">1311397200</cx:pt>
          <cx:pt idx="478">1426914000</cx:pt>
          <cx:pt idx="479">1501477200</cx:pt>
          <cx:pt idx="480">1269061200</cx:pt>
          <cx:pt idx="481">1415772000</cx:pt>
          <cx:pt idx="482">1331013600</cx:pt>
          <cx:pt idx="483">1576735200</cx:pt>
          <cx:pt idx="484">1411362000</cx:pt>
          <cx:pt idx="485">1563685200</cx:pt>
          <cx:pt idx="486">1521867600</cx:pt>
          <cx:pt idx="487">1495515600</cx:pt>
          <cx:pt idx="488">1455948000</cx:pt>
          <cx:pt idx="489">1282366800</cx:pt>
          <cx:pt idx="490">1574575200</cx:pt>
          <cx:pt idx="491">1374901200</cx:pt>
          <cx:pt idx="492">1278910800</cx:pt>
          <cx:pt idx="493">1562907600</cx:pt>
          <cx:pt idx="494">1332478800</cx:pt>
          <cx:pt idx="495">1402722000</cx:pt>
          <cx:pt idx="496">1496811600</cx:pt>
          <cx:pt idx="497">1482213600</cx:pt>
          <cx:pt idx="498">1420264800</cx:pt>
          <cx:pt idx="499">1458450000</cx:pt>
          <cx:pt idx="500">1369803600</cx:pt>
          <cx:pt idx="501">1363237200</cx:pt>
          <cx:pt idx="502">1345870800</cx:pt>
          <cx:pt idx="503">1437454800</cx:pt>
          <cx:pt idx="504">1432011600</cx:pt>
          <cx:pt idx="505">1366347600</cx:pt>
          <cx:pt idx="506">1512885600</cx:pt>
          <cx:pt idx="507">1369717200</cx:pt>
          <cx:pt idx="508">1534654800</cx:pt>
          <cx:pt idx="509">1337058000</cx:pt>
          <cx:pt idx="510">1529816400</cx:pt>
          <cx:pt idx="511">1564894800</cx:pt>
          <cx:pt idx="512">1404622800</cx:pt>
          <cx:pt idx="513">1284181200</cx:pt>
          <cx:pt idx="514">1386741600</cx:pt>
          <cx:pt idx="515">1324792800</cx:pt>
          <cx:pt idx="516">1284354000</cx:pt>
          <cx:pt idx="517">1494392400</cx:pt>
          <cx:pt idx="518">1519538400</cx:pt>
          <cx:pt idx="519">1421906400</cx:pt>
          <cx:pt idx="520">1555909200</cx:pt>
          <cx:pt idx="521">1472446800</cx:pt>
          <cx:pt idx="522">1342328400</cx:pt>
          <cx:pt idx="523">1268114400</cx:pt>
          <cx:pt idx="524">1273381200</cx:pt>
          <cx:pt idx="525">1290837600</cx:pt>
          <cx:pt idx="526">1454306400</cx:pt>
          <cx:pt idx="527">1457762400</cx:pt>
          <cx:pt idx="528">1389074400</cx:pt>
          <cx:pt idx="529">1402117200</cx:pt>
          <cx:pt idx="530">1284440400</cx:pt>
          <cx:pt idx="531">1388988000</cx:pt>
          <cx:pt idx="532">1516946400</cx:pt>
          <cx:pt idx="533">1377752400</cx:pt>
          <cx:pt idx="534">1534568400</cx:pt>
          <cx:pt idx="535">1528606800</cx:pt>
          <cx:pt idx="536">1284872400</cx:pt>
          <cx:pt idx="537">1537592400</cx:pt>
          <cx:pt idx="538">1381208400</cx:pt>
          <cx:pt idx="539">1562475600</cx:pt>
          <cx:pt idx="540">1527397200</cx:pt>
          <cx:pt idx="541">1436158800</cx:pt>
          <cx:pt idx="542">1456034400</cx:pt>
          <cx:pt idx="543">1380171600</cx:pt>
          <cx:pt idx="544">1453356000</cx:pt>
          <cx:pt idx="545">1578981600</cx:pt>
          <cx:pt idx="546">1537419600</cx:pt>
          <cx:pt idx="547">1423202400</cx:pt>
          <cx:pt idx="548">1460610000</cx:pt>
          <cx:pt idx="549">1370494800</cx:pt>
          <cx:pt idx="550">1332306000</cx:pt>
          <cx:pt idx="551">1422511200</cx:pt>
          <cx:pt idx="552">1480312800</cx:pt>
          <cx:pt idx="553">1294034400</cx:pt>
          <cx:pt idx="554">1482645600</cx:pt>
          <cx:pt idx="555">1399093200</cx:pt>
          <cx:pt idx="556">1315890000</cx:pt>
          <cx:pt idx="557">1444021200</cx:pt>
          <cx:pt idx="558">1460005200</cx:pt>
          <cx:pt idx="559">1470718800</cx:pt>
          <cx:pt idx="560">1325052000</cx:pt>
          <cx:pt idx="561">1319000400</cx:pt>
          <cx:pt idx="562">1552539600</cx:pt>
          <cx:pt idx="563">1543816800</cx:pt>
          <cx:pt idx="564">1427086800</cx:pt>
          <cx:pt idx="565">1323064800</cx:pt>
          <cx:pt idx="566">1458277200</cx:pt>
          <cx:pt idx="567">1405141200</cx:pt>
          <cx:pt idx="568">1283058000</cx:pt>
          <cx:pt idx="569">1295762400</cx:pt>
          <cx:pt idx="570">1419573600</cx:pt>
          <cx:pt idx="571">1438750800</cx:pt>
          <cx:pt idx="572">1444798800</cx:pt>
          <cx:pt idx="573">1399179600</cx:pt>
          <cx:pt idx="574">1576562400</cx:pt>
          <cx:pt idx="575">1400821200</cx:pt>
          <cx:pt idx="576">1510984800</cx:pt>
          <cx:pt idx="577">1302066000</cx:pt>
          <cx:pt idx="578">1322978400</cx:pt>
          <cx:pt idx="579">1313730000</cx:pt>
          <cx:pt idx="580">1394085600</cx:pt>
          <cx:pt idx="581">1305349200</cx:pt>
          <cx:pt idx="582">1434344400</cx:pt>
          <cx:pt idx="583">1331186400</cx:pt>
          <cx:pt idx="584">1336539600</cx:pt>
          <cx:pt idx="585">1269752400</cx:pt>
          <cx:pt idx="586">1291615200</cx:pt>
          <cx:pt idx="587">1552366800</cx:pt>
          <cx:pt idx="588">1272171600</cx:pt>
          <cx:pt idx="589">1436677200</cx:pt>
          <cx:pt idx="590">1420092000</cx:pt>
          <cx:pt idx="591">1279947600</cx:pt>
          <cx:pt idx="592">1402203600</cx:pt>
          <cx:pt idx="593">1396933200</cx:pt>
          <cx:pt idx="594">1467262800</cx:pt>
          <cx:pt idx="595">1270530000</cx:pt>
          <cx:pt idx="596">1457762400</cx:pt>
          <cx:pt idx="597">1575525600</cx:pt>
          <cx:pt idx="598">1279083600</cx:pt>
          <cx:pt idx="599">1424412000</cx:pt>
          <cx:pt idx="600">1376197200</cx:pt>
          <cx:pt idx="601">1402894800</cx:pt>
          <cx:pt idx="602">1434430800</cx:pt>
          <cx:pt idx="603">1557896400</cx:pt>
          <cx:pt idx="604">1297490400</cx:pt>
          <cx:pt idx="605">1447394400</cx:pt>
          <cx:pt idx="606">1458277200</cx:pt>
          <cx:pt idx="607">1395723600</cx:pt>
          <cx:pt idx="608">1552197600</cx:pt>
          <cx:pt idx="609">1549087200</cx:pt>
          <cx:pt idx="610">1356847200</cx:pt>
          <cx:pt idx="611">1375765200</cx:pt>
          <cx:pt idx="612">1289800800</cx:pt>
          <cx:pt idx="613">1504501200</cx:pt>
          <cx:pt idx="614">1485669600</cx:pt>
          <cx:pt idx="615">1462770000</cx:pt>
          <cx:pt idx="616">1379739600</cx:pt>
          <cx:pt idx="617">1402722000</cx:pt>
          <cx:pt idx="618">1369285200</cx:pt>
          <cx:pt idx="619">1304744400</cx:pt>
          <cx:pt idx="620">1468299600</cx:pt>
          <cx:pt idx="621">1474174800</cx:pt>
          <cx:pt idx="622">1526014800</cx:pt>
          <cx:pt idx="623">1437454800</cx:pt>
          <cx:pt idx="624">1422684000</cx:pt>
          <cx:pt idx="625">1581314400</cx:pt>
          <cx:pt idx="626">1286427600</cx:pt>
          <cx:pt idx="627">1278738000</cx:pt>
          <cx:pt idx="628">1286427600</cx:pt>
          <cx:pt idx="629">1467954000</cx:pt>
          <cx:pt idx="630">1557637200</cx:pt>
          <cx:pt idx="631">1553922000</cx:pt>
          <cx:pt idx="632">1416463200</cx:pt>
          <cx:pt idx="633">1447221600</cx:pt>
          <cx:pt idx="634">1491627600</cx:pt>
          <cx:pt idx="635">1363150800</cx:pt>
          <cx:pt idx="636">1330754400</cx:pt>
          <cx:pt idx="637">1479794400</cx:pt>
          <cx:pt idx="638">1281243600</cx:pt>
          <cx:pt idx="639">1532754000</cx:pt>
          <cx:pt idx="640">1453356000</cx:pt>
          <cx:pt idx="641">1489986000</cx:pt>
          <cx:pt idx="642">1545804000</cx:pt>
          <cx:pt idx="643">1489899600</cx:pt>
          <cx:pt idx="644">1546495200</cx:pt>
          <cx:pt idx="645">1539752400</cx:pt>
          <cx:pt idx="646">1364101200</cx:pt>
          <cx:pt idx="647">1525323600</cx:pt>
          <cx:pt idx="648">1500872400</cx:pt>
          <cx:pt idx="649">1288501200</cx:pt>
          <cx:pt idx="650">1407128400</cx:pt>
          <cx:pt idx="651">1394344800</cx:pt>
          <cx:pt idx="652">1474088400</cx:pt>
          <cx:pt idx="653">1460264400</cx:pt>
          <cx:pt idx="654">1440824400</cx:pt>
          <cx:pt idx="655">1489554000</cx:pt>
          <cx:pt idx="656">1514872800</cx:pt>
          <cx:pt idx="657">1515736800</cx:pt>
          <cx:pt idx="658">1442898000</cx:pt>
          <cx:pt idx="659">1296194400</cx:pt>
          <cx:pt idx="660">1440910800</cx:pt>
          <cx:pt idx="661">1335502800</cx:pt>
          <cx:pt idx="662">1544680800</cx:pt>
          <cx:pt idx="663">1288414800</cx:pt>
          <cx:pt idx="664">1330581600</cx:pt>
          <cx:pt idx="665">1311397200</cx:pt>
          <cx:pt idx="666">1378357200</cx:pt>
          <cx:pt idx="667">1411102800</cx:pt>
          <cx:pt idx="668">1344834000</cx:pt>
          <cx:pt idx="669">1499230800</cx:pt>
          <cx:pt idx="670">1457416800</cx:pt>
          <cx:pt idx="671">1280898000</cx:pt>
          <cx:pt idx="672">1522472400</cx:pt>
          <cx:pt idx="673">1462510800</cx:pt>
          <cx:pt idx="674">1317790800</cx:pt>
          <cx:pt idx="675">1568782800</cx:pt>
          <cx:pt idx="676">1349413200</cx:pt>
          <cx:pt idx="677">1472446800</cx:pt>
          <cx:pt idx="678">1548050400</cx:pt>
          <cx:pt idx="679">1571806800</cx:pt>
          <cx:pt idx="680">1576476000</cx:pt>
          <cx:pt idx="681">1324965600</cx:pt>
          <cx:pt idx="682">1387519200</cx:pt>
          <cx:pt idx="683">1537246800</cx:pt>
          <cx:pt idx="684">1279515600</cx:pt>
          <cx:pt idx="685">1442379600</cx:pt>
          <cx:pt idx="686">1523077200</cx:pt>
          <cx:pt idx="687">1489554000</cx:pt>
          <cx:pt idx="688">1548482400</cx:pt>
          <cx:pt idx="689">1384063200</cx:pt>
          <cx:pt idx="690">1322892000</cx:pt>
          <cx:pt idx="691">1350709200</cx:pt>
          <cx:pt idx="692">1564203600</cx:pt>
          <cx:pt idx="693">1509685200</cx:pt>
          <cx:pt idx="694">1514959200</cx:pt>
          <cx:pt idx="695">1448863200</cx:pt>
          <cx:pt idx="696">1429592400</cx:pt>
          <cx:pt idx="697">1522645200</cx:pt>
          <cx:pt idx="698">1323324000</cx:pt>
          <cx:pt idx="699">1561525200</cx:pt>
          <cx:pt idx="700">1265695200</cx:pt>
          <cx:pt idx="701">1301806800</cx:pt>
          <cx:pt idx="702">1374901200</cx:pt>
          <cx:pt idx="703">1336453200</cx:pt>
          <cx:pt idx="704">1468904400</cx:pt>
          <cx:pt idx="705">1387087200</cx:pt>
          <cx:pt idx="706">1547445600</cx:pt>
          <cx:pt idx="707">1547359200</cx:pt>
          <cx:pt idx="708">1496293200</cx:pt>
          <cx:pt idx="709">1335416400</cx:pt>
          <cx:pt idx="710">1532149200</cx:pt>
          <cx:pt idx="711">1453788000</cx:pt>
          <cx:pt idx="712">1471496400</cx:pt>
          <cx:pt idx="713">1472878800</cx:pt>
          <cx:pt idx="714">1408510800</cx:pt>
          <cx:pt idx="715">1281589200</cx:pt>
          <cx:pt idx="716">1375851600</cx:pt>
          <cx:pt idx="717">1315803600</cx:pt>
          <cx:pt idx="718">1373691600</cx:pt>
          <cx:pt idx="719">1339218000</cx:pt>
          <cx:pt idx="720">1520402400</cx:pt>
          <cx:pt idx="721">1523336400</cx:pt>
          <cx:pt idx="722">1512280800</cx:pt>
          <cx:pt idx="723">1458709200</cx:pt>
          <cx:pt idx="724">1414126800</cx:pt>
          <cx:pt idx="725">1416204000</cx:pt>
          <cx:pt idx="726">1288501200</cx:pt>
          <cx:pt idx="727">1552971600</cx:pt>
          <cx:pt idx="728">1465102800</cx:pt>
          <cx:pt idx="729">1360130400</cx:pt>
          <cx:pt idx="730">1432875600</cx:pt>
          <cx:pt idx="731">1500872400</cx:pt>
          <cx:pt idx="732">1492146000</cx:pt>
          <cx:pt idx="733">1407301200</cx:pt>
          <cx:pt idx="734">1486620000</cx:pt>
          <cx:pt idx="735">1459918800</cx:pt>
          <cx:pt idx="736">1424757600</cx:pt>
          <cx:pt idx="737">1479880800</cx:pt>
          <cx:pt idx="738">1418018400</cx:pt>
          <cx:pt idx="739">1341032400</cx:pt>
          <cx:pt idx="740">1486360800</cx:pt>
          <cx:pt idx="741">1274677200</cx:pt>
          <cx:pt idx="742">1267509600</cx:pt>
          <cx:pt idx="743">1445922000</cx:pt>
          <cx:pt idx="744">1534050000</cx:pt>
          <cx:pt idx="745">1277528400</cx:pt>
          <cx:pt idx="746">1318568400</cx:pt>
          <cx:pt idx="747">1284354000</cx:pt>
          <cx:pt idx="748">1269579600</cx:pt>
          <cx:pt idx="749">1413781200</cx:pt>
          <cx:pt idx="750">1280120400</cx:pt>
          <cx:pt idx="751">1459486800</cx:pt>
          <cx:pt idx="752">1282539600</cx:pt>
          <cx:pt idx="753">1275886800</cx:pt>
          <cx:pt idx="754">1355983200</cx:pt>
          <cx:pt idx="755">1515391200</cx:pt>
          <cx:pt idx="756">1422252000</cx:pt>
          <cx:pt idx="757">1305522000</cx:pt>
          <cx:pt idx="758">1414904400</cx:pt>
          <cx:pt idx="759">1520402400</cx:pt>
          <cx:pt idx="760">1567141200</cx:pt>
          <cx:pt idx="761">1501131600</cx:pt>
          <cx:pt idx="762">1355032800</cx:pt>
          <cx:pt idx="763">1339477200</cx:pt>
          <cx:pt idx="764">1305954000</cx:pt>
          <cx:pt idx="765">1494392400</cx:pt>
          <cx:pt idx="766">1537419600</cx:pt>
          <cx:pt idx="767">1447999200</cx:pt>
          <cx:pt idx="768">1388037600</cx:pt>
          <cx:pt idx="769">1378789200</cx:pt>
          <cx:pt idx="770">1398056400</cx:pt>
          <cx:pt idx="771">1550815200</cx:pt>
          <cx:pt idx="772">1550037600</cx:pt>
          <cx:pt idx="773">1492923600</cx:pt>
          <cx:pt idx="774">1467522000</cx:pt>
          <cx:pt idx="775">1416117600</cx:pt>
          <cx:pt idx="776">1563771600</cx:pt>
          <cx:pt idx="777">1319259600</cx:pt>
          <cx:pt idx="778">1313643600</cx:pt>
          <cx:pt idx="779">1440306000</cx:pt>
          <cx:pt idx="780">1470805200</cx:pt>
          <cx:pt idx="781">1292911200</cx:pt>
          <cx:pt idx="782">1301374800</cx:pt>
          <cx:pt idx="783">1387864800</cx:pt>
          <cx:pt idx="784">1458190800</cx:pt>
          <cx:pt idx="785">1559278800</cx:pt>
          <cx:pt idx="786">1522731600</cx:pt>
          <cx:pt idx="787">1306731600</cx:pt>
          <cx:pt idx="788">1352527200</cx:pt>
          <cx:pt idx="789">1404363600</cx:pt>
          <cx:pt idx="790">1266645600</cx:pt>
          <cx:pt idx="791">1482818400</cx:pt>
          <cx:pt idx="792">1374642000</cx:pt>
          <cx:pt idx="793">1372482000</cx:pt>
          <cx:pt idx="794">1514959200</cx:pt>
          <cx:pt idx="795">1478235600</cx:pt>
          <cx:pt idx="796">1408078800</cx:pt>
          <cx:pt idx="797">1548136800</cx:pt>
          <cx:pt idx="798">1340859600</cx:pt>
          <cx:pt idx="799">1454479200</cx:pt>
          <cx:pt idx="800">1434430800</cx:pt>
          <cx:pt idx="801">1579672800</cx:pt>
          <cx:pt idx="802">1562389200</cx:pt>
          <cx:pt idx="803">1551506400</cx:pt>
          <cx:pt idx="804">1516600800</cx:pt>
          <cx:pt idx="805">1420437600</cx:pt>
          <cx:pt idx="806">1332997200</cx:pt>
          <cx:pt idx="807">1574920800</cx:pt>
          <cx:pt idx="808">1464930000</cx:pt>
          <cx:pt idx="809">1345006800</cx:pt>
          <cx:pt idx="810">1512712800</cx:pt>
          <cx:pt idx="811">1452492000</cx:pt>
          <cx:pt idx="812">1524286800</cx:pt>
          <cx:pt idx="813">1346907600</cx:pt>
          <cx:pt idx="814">1464498000</cx:pt>
          <cx:pt idx="815">1514181600</cx:pt>
          <cx:pt idx="816">1392184800</cx:pt>
          <cx:pt idx="817">1559365200</cx:pt>
          <cx:pt idx="818">1549173600</cx:pt>
          <cx:pt idx="819">1355032800</cx:pt>
          <cx:pt idx="820">1533963600</cx:pt>
          <cx:pt idx="821">1489381200</cx:pt>
          <cx:pt idx="822">1395032400</cx:pt>
          <cx:pt idx="823">1412485200</cx:pt>
          <cx:pt idx="824">1279688400</cx:pt>
          <cx:pt idx="825">1501995600</cx:pt>
          <cx:pt idx="826">1294639200</cx:pt>
          <cx:pt idx="827">1305435600</cx:pt>
          <cx:pt idx="828">1537592400</cx:pt>
          <cx:pt idx="829">1435122000</cx:pt>
          <cx:pt idx="830">1520056800</cx:pt>
          <cx:pt idx="831">1335675600</cx:pt>
          <cx:pt idx="832">1448431200</cx:pt>
          <cx:pt idx="833">1298613600</cx:pt>
          <cx:pt idx="834">1372482000</cx:pt>
          <cx:pt idx="835">1425621600</cx:pt>
          <cx:pt idx="836">1266300000</cx:pt>
          <cx:pt idx="837">1305867600</cx:pt>
          <cx:pt idx="838">1538802000</cx:pt>
          <cx:pt idx="839">1398920400</cx:pt>
          <cx:pt idx="840">1405659600</cx:pt>
          <cx:pt idx="841">1457244000</cx:pt>
          <cx:pt idx="842">1529298000</cx:pt>
          <cx:pt idx="843">1535778000</cx:pt>
          <cx:pt idx="844">1327471200</cx:pt>
          <cx:pt idx="845">1529557200</cx:pt>
          <cx:pt idx="846">1535259600</cx:pt>
          <cx:pt idx="847">1515564000</cx:pt>
          <cx:pt idx="848">1277096400</cx:pt>
          <cx:pt idx="849">1329026400</cx:pt>
          <cx:pt idx="850">1322978400</cx:pt>
          <cx:pt idx="851">1338786000</cx:pt>
          <cx:pt idx="852">1311656400</cx:pt>
          <cx:pt idx="853">1308978000</cx:pt>
          <cx:pt idx="854">1576389600</cx:pt>
          <cx:pt idx="855">1311051600</cx:pt>
          <cx:pt idx="856">1336712400</cx:pt>
          <cx:pt idx="857">1330408800</cx:pt>
          <cx:pt idx="858">1524891600</cx:pt>
          <cx:pt idx="859">1363669200</cx:pt>
          <cx:pt idx="860">1551420000</cx:pt>
          <cx:pt idx="861">1269838800</cx:pt>
          <cx:pt idx="862">1312520400</cx:pt>
          <cx:pt idx="863">1436504400</cx:pt>
          <cx:pt idx="864">1472014800</cx:pt>
          <cx:pt idx="865">1411534800</cx:pt>
          <cx:pt idx="866">1304917200</cx:pt>
          <cx:pt idx="867">1539579600</cx:pt>
          <cx:pt idx="868">1382504400</cx:pt>
          <cx:pt idx="869">1278306000</cx:pt>
          <cx:pt idx="870">1442552400</cx:pt>
          <cx:pt idx="871">1511071200</cx:pt>
          <cx:pt idx="872">1536382800</cx:pt>
          <cx:pt idx="873">1389592800</cx:pt>
          <cx:pt idx="874">1275282000</cx:pt>
          <cx:pt idx="875">1294984800</cx:pt>
          <cx:pt idx="876">1562043600</cx:pt>
          <cx:pt idx="877">1469595600</cx:pt>
          <cx:pt idx="878">1581141600</cx:pt>
          <cx:pt idx="879">1488520800</cx:pt>
          <cx:pt idx="880">1563858000</cx:pt>
          <cx:pt idx="881">1438923600</cx:pt>
          <cx:pt idx="882">1422165600</cx:pt>
          <cx:pt idx="883">1277874000</cx:pt>
          <cx:pt idx="884">1399352400</cx:pt>
          <cx:pt idx="885">1279083600</cx:pt>
          <cx:pt idx="886">1284354000</cx:pt>
          <cx:pt idx="887">1441170000</cx:pt>
          <cx:pt idx="888">1493528400</cx:pt>
          <cx:pt idx="889">1395205200</cx:pt>
          <cx:pt idx="890">1561438800</cx:pt>
          <cx:pt idx="891">1326693600</cx:pt>
          <cx:pt idx="892">1277960400</cx:pt>
          <cx:pt idx="893">1434690000</cx:pt>
          <cx:pt idx="894">1376110800</cx:pt>
          <cx:pt idx="895">1518415200</cx:pt>
          <cx:pt idx="896">1310878800</cx:pt>
          <cx:pt idx="897">1556600400</cx:pt>
          <cx:pt idx="898">1576994400</cx:pt>
          <cx:pt idx="899">1382677200</cx:pt>
          <cx:pt idx="900">1411189200</cx:pt>
          <cx:pt idx="901">1534654800</cx:pt>
          <cx:pt idx="902">1457762400</cx:pt>
          <cx:pt idx="903">1337490000</cx:pt>
          <cx:pt idx="904">1349672400</cx:pt>
          <cx:pt idx="905">1379826000</cx:pt>
          <cx:pt idx="906">1497762000</cx:pt>
          <cx:pt idx="907">1304485200</cx:pt>
          <cx:pt idx="908">1336885200</cx:pt>
          <cx:pt idx="909">1530421200</cx:pt>
          <cx:pt idx="910">1421992800</cx:pt>
          <cx:pt idx="911">1568178000</cx:pt>
          <cx:pt idx="912">1347944400</cx:pt>
          <cx:pt idx="913">1558760400</cx:pt>
          <cx:pt idx="914">1376629200</cx:pt>
          <cx:pt idx="915">1504760400</cx:pt>
          <cx:pt idx="916">1419660000</cx:pt>
          <cx:pt idx="917">1311310800</cx:pt>
          <cx:pt idx="918">1344315600</cx:pt>
          <cx:pt idx="919">1510725600</cx:pt>
          <cx:pt idx="920">1551247200</cx:pt>
          <cx:pt idx="921">1330236000</cx:pt>
          <cx:pt idx="922">1545112800</cx:pt>
          <cx:pt idx="923">1279170000</cx:pt>
          <cx:pt idx="924">1573452000</cx:pt>
          <cx:pt idx="925">1507093200</cx:pt>
          <cx:pt idx="926">1463374800</cx:pt>
          <cx:pt idx="927">1344574800</cx:pt>
          <cx:pt idx="928">1389074400</cx:pt>
          <cx:pt idx="929">1494997200</cx:pt>
          <cx:pt idx="930">1425448800</cx:pt>
          <cx:pt idx="931">1404104400</cx:pt>
          <cx:pt idx="932">1394773200</cx:pt>
          <cx:pt idx="933">1366520400</cx:pt>
          <cx:pt idx="934">1456639200</cx:pt>
          <cx:pt idx="935">1438318800</cx:pt>
          <cx:pt idx="936">1564030800</cx:pt>
          <cx:pt idx="937">1449295200</cx:pt>
          <cx:pt idx="938">1531890000</cx:pt>
          <cx:pt idx="939">1306213200</cx:pt>
          <cx:pt idx="940">1356242400</cx:pt>
          <cx:pt idx="941">1297576800</cx:pt>
          <cx:pt idx="942">1296194400</cx:pt>
          <cx:pt idx="943">1414558800</cx:pt>
          <cx:pt idx="944">1488348000</cx:pt>
          <cx:pt idx="945">1334898000</cx:pt>
          <cx:pt idx="946">1308373200</cx:pt>
          <cx:pt idx="947">1412312400</cx:pt>
          <cx:pt idx="948">1419228000</cx:pt>
          <cx:pt idx="949">1430974800</cx:pt>
          <cx:pt idx="950">1555822800</cx:pt>
          <cx:pt idx="951">1482818400</cx:pt>
          <cx:pt idx="952">1471928400</cx:pt>
          <cx:pt idx="953">1453701600</cx:pt>
          <cx:pt idx="954">1350363600</cx:pt>
          <cx:pt idx="955">1353996000</cx:pt>
          <cx:pt idx="956">1451109600</cx:pt>
          <cx:pt idx="957">1329631200</cx:pt>
          <cx:pt idx="958">1278997200</cx:pt>
          <cx:pt idx="959">1280120400</cx:pt>
          <cx:pt idx="960">1458104400</cx:pt>
          <cx:pt idx="961">1298268000</cx:pt>
          <cx:pt idx="962">1386223200</cx:pt>
          <cx:pt idx="963">1299823200</cx:pt>
          <cx:pt idx="964">1431752400</cx:pt>
          <cx:pt idx="965">1267855200</cx:pt>
          <cx:pt idx="966">1497675600</cx:pt>
          <cx:pt idx="967">1336885200</cx:pt>
          <cx:pt idx="968">1295157600</cx:pt>
          <cx:pt idx="969">1577599200</cx:pt>
          <cx:pt idx="970">1305003600</cx:pt>
          <cx:pt idx="971">1381726800</cx:pt>
          <cx:pt idx="972">1402462800</cx:pt>
          <cx:pt idx="973">1292133600</cx:pt>
          <cx:pt idx="974">1368939600</cx:pt>
          <cx:pt idx="975">1452146400</cx:pt>
          <cx:pt idx="976">1296712800</cx:pt>
          <cx:pt idx="977">1520748000</cx:pt>
          <cx:pt idx="978">1480831200</cx:pt>
          <cx:pt idx="979">1426914000</cx:pt>
          <cx:pt idx="980">1446616800</cx:pt>
          <cx:pt idx="981">1517032800</cx:pt>
          <cx:pt idx="982">1311224400</cx:pt>
          <cx:pt idx="983">1566190800</cx:pt>
          <cx:pt idx="984">1570165200</cx:pt>
          <cx:pt idx="985">1388556000</cx:pt>
          <cx:pt idx="986">1303189200</cx:pt>
          <cx:pt idx="987">1494478800</cx:pt>
          <cx:pt idx="988">1480744800</cx:pt>
          <cx:pt idx="989">1555822800</cx:pt>
          <cx:pt idx="990">1458882000</cx:pt>
          <cx:pt idx="991">1411966800</cx:pt>
          <cx:pt idx="992">1526878800</cx:pt>
          <cx:pt idx="993">1452405600</cx:pt>
          <cx:pt idx="994">1414040400</cx:pt>
          <cx:pt idx="995">1543816800</cx:pt>
          <cx:pt idx="996">1359698400</cx:pt>
          <cx:pt idx="997">1390629600</cx:pt>
          <cx:pt idx="998">1267077600</cx:pt>
          <cx:pt idx="999">1467781200</cx:pt>
        </cx:lvl>
        <cx:lvl ptCount="1000">
          <cx:pt idx="0">1448690400</cx:pt>
          <cx:pt idx="1">1408424400</cx:pt>
          <cx:pt idx="2">1384668000</cx:pt>
          <cx:pt idx="3">1565499600</cx:pt>
          <cx:pt idx="4">1547964000</cx:pt>
          <cx:pt idx="5">1346130000</cx:pt>
          <cx:pt idx="6">1505278800</cx:pt>
          <cx:pt idx="7">1439442000</cx:pt>
          <cx:pt idx="8">1281330000</cx:pt>
          <cx:pt idx="9">1379566800</cx:pt>
          <cx:pt idx="10">1281762000</cx:pt>
          <cx:pt idx="11">1285045200</cx:pt>
          <cx:pt idx="12">1571720400</cx:pt>
          <cx:pt idx="13">1465621200</cx:pt>
          <cx:pt idx="14">1331013600</cx:pt>
          <cx:pt idx="15">1575957600</cx:pt>
          <cx:pt idx="16">1390370400</cx:pt>
          <cx:pt idx="17">1294812000</cx:pt>
          <cx:pt idx="18">1536382800</cx:pt>
          <cx:pt idx="19">1551679200</cx:pt>
          <cx:pt idx="20">1406523600</cx:pt>
          <cx:pt idx="21">1313384400</cx:pt>
          <cx:pt idx="22">1522731600</cx:pt>
          <cx:pt idx="23">1550124000</cx:pt>
          <cx:pt idx="24">1403326800</cx:pt>
          <cx:pt idx="25">1305694800</cx:pt>
          <cx:pt idx="26">1533013200</cx:pt>
          <cx:pt idx="27">1443848400</cx:pt>
          <cx:pt idx="28">1265695200</cx:pt>
          <cx:pt idx="29">1532062800</cx:pt>
          <cx:pt idx="30">1558674000</cx:pt>
          <cx:pt idx="31">1451973600</cx:pt>
          <cx:pt idx="32">1515564000</cx:pt>
          <cx:pt idx="33">1412485200</cx:pt>
          <cx:pt idx="34">1490245200</cx:pt>
          <cx:pt idx="35">1547877600</cx:pt>
          <cx:pt idx="36">1298700000</cx:pt>
          <cx:pt idx="37">1570338000</cx:pt>
          <cx:pt idx="38">1287378000</cx:pt>
          <cx:pt idx="39">1361772000</cx:pt>
          <cx:pt idx="40">1275714000</cx:pt>
          <cx:pt idx="41">1346734800</cx:pt>
          <cx:pt idx="42">1309755600</cx:pt>
          <cx:pt idx="43">1406178000</cx:pt>
          <cx:pt idx="44">1552798800</cx:pt>
          <cx:pt idx="45">1478062800</cx:pt>
          <cx:pt idx="46">1278565200</cx:pt>
          <cx:pt idx="47">1396069200</cx:pt>
          <cx:pt idx="48">1435208400</cx:pt>
          <cx:pt idx="49">1571547600</cx:pt>
          <cx:pt idx="50">1375333200</cx:pt>
          <cx:pt idx="51">1332824400</cx:pt>
          <cx:pt idx="52">1284526800</cx:pt>
          <cx:pt idx="53">1400562000</cx:pt>
          <cx:pt idx="54">1520748000</cx:pt>
          <cx:pt idx="55">1532926800</cx:pt>
          <cx:pt idx="56">1420869600</cx:pt>
          <cx:pt idx="57">1504242000</cx:pt>
          <cx:pt idx="58">1442811600</cx:pt>
          <cx:pt idx="59">1497243600</cx:pt>
          <cx:pt idx="60">1342501200</cx:pt>
          <cx:pt idx="61">1298268000</cx:pt>
          <cx:pt idx="62">1433480400</cx:pt>
          <cx:pt idx="63">1493355600</cx:pt>
          <cx:pt idx="64">1530507600</cx:pt>
          <cx:pt idx="65">1296108000</cx:pt>
          <cx:pt idx="66">1428469200</cx:pt>
          <cx:pt idx="67">1264399200</cx:pt>
          <cx:pt idx="68">1501131600</cx:pt>
          <cx:pt idx="69">1292738400</cx:pt>
          <cx:pt idx="70">1288674000</cx:pt>
          <cx:pt idx="71">1575093600</cx:pt>
          <cx:pt idx="72">1435726800</cx:pt>
          <cx:pt idx="73">1480226400</cx:pt>
          <cx:pt idx="74">1459054800</cx:pt>
          <cx:pt idx="75">1531630800</cx:pt>
          <cx:pt idx="76">1421992800</cx:pt>
          <cx:pt idx="77">1285563600</cx:pt>
          <cx:pt idx="78">1523854800</cx:pt>
          <cx:pt idx="79">1529125200</cx:pt>
          <cx:pt idx="80">1503982800</cx:pt>
          <cx:pt idx="81">1511416800</cx:pt>
          <cx:pt idx="82">1547704800</cx:pt>
          <cx:pt idx="83">1469682000</cx:pt>
          <cx:pt idx="84">1343451600</cx:pt>
          <cx:pt idx="85">1315717200</cx:pt>
          <cx:pt idx="86">1430715600</cx:pt>
          <cx:pt idx="87">1299564000</cx:pt>
          <cx:pt idx="88">1429160400</cx:pt>
          <cx:pt idx="89">1271307600</cx:pt>
          <cx:pt idx="90">1456380000</cx:pt>
          <cx:pt idx="91">1470459600</cx:pt>
          <cx:pt idx="92">1277269200</cx:pt>
          <cx:pt idx="93">1350709200</cx:pt>
          <cx:pt idx="94">1554613200</cx:pt>
          <cx:pt idx="95">1571029200</cx:pt>
          <cx:pt idx="96">1299736800</cx:pt>
          <cx:pt idx="97">1435208400</cx:pt>
          <cx:pt idx="98">1437973200</cx:pt>
          <cx:pt idx="99">1416895200</cx:pt>
          <cx:pt idx="100">1319000400</cx:pt>
          <cx:pt idx="101">1424498400</cx:pt>
          <cx:pt idx="102">1526274000</cx:pt>
          <cx:pt idx="103">1287896400</cx:pt>
          <cx:pt idx="104">1495515600</cx:pt>
          <cx:pt idx="105">1364878800</cx:pt>
          <cx:pt idx="106">1567918800</cx:pt>
          <cx:pt idx="107">1524459600</cx:pt>
          <cx:pt idx="108">1333688400</cx:pt>
          <cx:pt idx="109">1389506400</cx:pt>
          <cx:pt idx="110">1536642000</cx:pt>
          <cx:pt idx="111">1348290000</cx:pt>
          <cx:pt idx="112">1408856400</cx:pt>
          <cx:pt idx="113">1505192400</cx:pt>
          <cx:pt idx="114">1554786000</cx:pt>
          <cx:pt idx="115">1510898400</cx:pt>
          <cx:pt idx="116">1442552400</cx:pt>
          <cx:pt idx="117">1316667600</cx:pt>
          <cx:pt idx="118">1390716000</cx:pt>
          <cx:pt idx="119">1402894800</cx:pt>
          <cx:pt idx="120">1429246800</cx:pt>
          <cx:pt idx="121">1412485200</cx:pt>
          <cx:pt idx="122">1417068000</cx:pt>
          <cx:pt idx="123">1448344800</cx:pt>
          <cx:pt idx="124">1557723600</cx:pt>
          <cx:pt idx="125">1537333200</cx:pt>
          <cx:pt idx="126">1471150800</cx:pt>
          <cx:pt idx="127">1273640400</cx:pt>
          <cx:pt idx="128">1282885200</cx:pt>
          <cx:pt idx="129">1422943200</cx:pt>
          <cx:pt idx="130">1319605200</cx:pt>
          <cx:pt idx="131">1385704800</cx:pt>
          <cx:pt idx="132">1515736800</cx:pt>
          <cx:pt idx="133">1313125200</cx:pt>
          <cx:pt idx="134">1308459600</cx:pt>
          <cx:pt idx="135">1362636000</cx:pt>
          <cx:pt idx="136">1402117200</cx:pt>
          <cx:pt idx="137">1286341200</cx:pt>
          <cx:pt idx="138">1348808400</cx:pt>
          <cx:pt idx="139">1429592400</cx:pt>
          <cx:pt idx="140">1519538400</cx:pt>
          <cx:pt idx="141">1434085200</cx:pt>
          <cx:pt idx="142">1333688400</cx:pt>
          <cx:pt idx="143">1277701200</cx:pt>
          <cx:pt idx="144">1560747600</cx:pt>
          <cx:pt idx="145">1410066000</cx:pt>
          <cx:pt idx="146">1320732000</cx:pt>
          <cx:pt idx="147">1465794000</cx:pt>
          <cx:pt idx="148">1500958800</cx:pt>
          <cx:pt idx="149">1357020000</cx:pt>
          <cx:pt idx="150">1544940000</cx:pt>
          <cx:pt idx="151">1402290000</cx:pt>
          <cx:pt idx="152">1487311200</cx:pt>
          <cx:pt idx="153">1350622800</cx:pt>
          <cx:pt idx="154">1463029200</cx:pt>
          <cx:pt idx="155">1269493200</cx:pt>
          <cx:pt idx="156">1570251600</cx:pt>
          <cx:pt idx="157">1388383200</cx:pt>
          <cx:pt idx="158">1449554400</cx:pt>
          <cx:pt idx="159">1553662800</cx:pt>
          <cx:pt idx="160">1556341200</cx:pt>
          <cx:pt idx="161">1442984400</cx:pt>
          <cx:pt idx="162">1544248800</cx:pt>
          <cx:pt idx="163">1508475600</cx:pt>
          <cx:pt idx="164">1507438800</cx:pt>
          <cx:pt idx="165">1501563600</cx:pt>
          <cx:pt idx="166">1292997600</cx:pt>
          <cx:pt idx="167">1370840400</cx:pt>
          <cx:pt idx="168">1550815200</cx:pt>
          <cx:pt idx="169">1339909200</cx:pt>
          <cx:pt idx="170">1501736400</cx:pt>
          <cx:pt idx="171">1395291600</cx:pt>
          <cx:pt idx="172">1405746000</cx:pt>
          <cx:pt idx="173">1368853200</cx:pt>
          <cx:pt idx="174">1444021200</cx:pt>
          <cx:pt idx="175">1472619600</cx:pt>
          <cx:pt idx="176">1472878800</cx:pt>
          <cx:pt idx="177">1289800800</cx:pt>
          <cx:pt idx="178">1505970000</cx:pt>
          <cx:pt idx="179">1363496400</cx:pt>
          <cx:pt idx="180">1269234000</cx:pt>
          <cx:pt idx="181">1507093200</cx:pt>
          <cx:pt idx="182">1560574800</cx:pt>
          <cx:pt idx="183">1284008400</cx:pt>
          <cx:pt idx="184">1556859600</cx:pt>
          <cx:pt idx="185">1526187600</cx:pt>
          <cx:pt idx="186">1400821200</cx:pt>
          <cx:pt idx="187">1361599200</cx:pt>
          <cx:pt idx="188">1417500000</cx:pt>
          <cx:pt idx="189">1457071200</cx:pt>
          <cx:pt idx="190">1370322000</cx:pt>
          <cx:pt idx="191">1552366800</cx:pt>
          <cx:pt idx="192">1403845200</cx:pt>
          <cx:pt idx="193">1523163600</cx:pt>
          <cx:pt idx="194">1442206800</cx:pt>
          <cx:pt idx="195">1532840400</cx:pt>
          <cx:pt idx="196">1472878800</cx:pt>
          <cx:pt idx="197">1498194000</cx:pt>
          <cx:pt idx="198">1281070800</cx:pt>
          <cx:pt idx="199">1436245200</cx:pt>
          <cx:pt idx="200">1269493200</cx:pt>
          <cx:pt idx="201">1406264400</cx:pt>
          <cx:pt idx="202">1317531600</cx:pt>
          <cx:pt idx="203">1484632800</cx:pt>
          <cx:pt idx="204">1301806800</cx:pt>
          <cx:pt idx="205">1539752400</cx:pt>
          <cx:pt idx="206">1267250400</cx:pt>
          <cx:pt idx="207">1535432400</cx:pt>
          <cx:pt idx="208">1510207200</cx:pt>
          <cx:pt idx="209">1462510800</cx:pt>
          <cx:pt idx="210">1488520800</cx:pt>
          <cx:pt idx="211">1377579600</cx:pt>
          <cx:pt idx="212">1576389600</cx:pt>
          <cx:pt idx="213">1289019600</cx:pt>
          <cx:pt idx="214">1282194000</cx:pt>
          <cx:pt idx="215">1550037600</cx:pt>
          <cx:pt idx="216">1321941600</cx:pt>
          <cx:pt idx="217">1556427600</cx:pt>
          <cx:pt idx="218">1320991200</cx:pt>
          <cx:pt idx="219">1345093200</cx:pt>
          <cx:pt idx="220">1309496400</cx:pt>
          <cx:pt idx="221">1340254800</cx:pt>
          <cx:pt idx="222">1412226000</cx:pt>
          <cx:pt idx="223">1458104400</cx:pt>
          <cx:pt idx="224">1411534800</cx:pt>
          <cx:pt idx="225">1399093200</cx:pt>
          <cx:pt idx="226">1270702800</cx:pt>
          <cx:pt idx="227">1431666000</cx:pt>
          <cx:pt idx="228">1472619600</cx:pt>
          <cx:pt idx="229">1496293200</cx:pt>
          <cx:pt idx="230">1575612000</cx:pt>
          <cx:pt idx="231">1369112400</cx:pt>
          <cx:pt idx="232">1469422800</cx:pt>
          <cx:pt idx="233">1307854800</cx:pt>
          <cx:pt idx="234">1503378000</cx:pt>
          <cx:pt idx="235">1486965600</cx:pt>
          <cx:pt idx="236">1561438800</cx:pt>
          <cx:pt idx="237">1398402000</cx:pt>
          <cx:pt idx="238">1513231200</cx:pt>
          <cx:pt idx="239">1440824400</cx:pt>
          <cx:pt idx="240">1281070800</cx:pt>
          <cx:pt idx="241">1397365200</cx:pt>
          <cx:pt idx="242">1494392400</cx:pt>
          <cx:pt idx="243">1520143200</cx:pt>
          <cx:pt idx="244">1405314000</cx:pt>
          <cx:pt idx="245">1396846800</cx:pt>
          <cx:pt idx="246">1375678800</cx:pt>
          <cx:pt idx="247">1482386400</cx:pt>
          <cx:pt idx="248">1420005600</cx:pt>
          <cx:pt idx="249">1420178400</cx:pt>
          <cx:pt idx="250">1264399200</cx:pt>
          <cx:pt idx="251">1355032800</cx:pt>
          <cx:pt idx="252">1382677200</cx:pt>
          <cx:pt idx="253">1302238800</cx:pt>
          <cx:pt idx="254">1487656800</cx:pt>
          <cx:pt idx="255">1297836000</cx:pt>
          <cx:pt idx="256">1453615200</cx:pt>
          <cx:pt idx="257">1362463200</cx:pt>
          <cx:pt idx="258">1481176800</cx:pt>
          <cx:pt idx="259">1354946400</cx:pt>
          <cx:pt idx="260">1348808400</cx:pt>
          <cx:pt idx="261">1282712400</cx:pt>
          <cx:pt idx="262">1301979600</cx:pt>
          <cx:pt idx="263">1263016800</cx:pt>
          <cx:pt idx="264">1360648800</cx:pt>
          <cx:pt idx="265">1451800800</cx:pt>
          <cx:pt idx="266">1415340000</cx:pt>
          <cx:pt idx="267">1351054800</cx:pt>
          <cx:pt idx="268">1349326800</cx:pt>
          <cx:pt idx="269">1548914400</cx:pt>
          <cx:pt idx="270">1291269600</cx:pt>
          <cx:pt idx="271">1449468000</cx:pt>
          <cx:pt idx="272">1562734800</cx:pt>
          <cx:pt idx="273">1505624400</cx:pt>
          <cx:pt idx="274">1509948000</cx:pt>
          <cx:pt idx="275">1554526800</cx:pt>
          <cx:pt idx="276">1334811600</cx:pt>
          <cx:pt idx="277">1279515600</cx:pt>
          <cx:pt idx="278">1353909600</cx:pt>
          <cx:pt idx="279">1535950800</cx:pt>
          <cx:pt idx="280">1511244000</cx:pt>
          <cx:pt idx="281">1331445600</cx:pt>
          <cx:pt idx="282">1480226400</cx:pt>
          <cx:pt idx="283">1464584400</cx:pt>
          <cx:pt idx="284">1335848400</cx:pt>
          <cx:pt idx="285">1473483600</cx:pt>
          <cx:pt idx="286">1479880800</cx:pt>
          <cx:pt idx="287">1430197200</cx:pt>
          <cx:pt idx="288">1331701200</cx:pt>
          <cx:pt idx="289">1438578000</cx:pt>
          <cx:pt idx="290">1368162000</cx:pt>
          <cx:pt idx="291">1318654800</cx:pt>
          <cx:pt idx="292">1331874000</cx:pt>
          <cx:pt idx="293">1286254800</cx:pt>
          <cx:pt idx="294">1540530000</cx:pt>
          <cx:pt idx="295">1381813200</cx:pt>
          <cx:pt idx="296">1548655200</cx:pt>
          <cx:pt idx="297">1389679200</cx:pt>
          <cx:pt idx="298">1456466400</cx:pt>
          <cx:pt idx="299">1456984800</cx:pt>
          <cx:pt idx="300">1504069200</cx:pt>
          <cx:pt idx="301">1424930400</cx:pt>
          <cx:pt idx="302">1535864400</cx:pt>
          <cx:pt idx="303">1452146400</cx:pt>
          <cx:pt idx="304">1470546000</cx:pt>
          <cx:pt idx="305">1458363600</cx:pt>
          <cx:pt idx="306">1500008400</cx:pt>
          <cx:pt idx="307">1338958800</cx:pt>
          <cx:pt idx="308">1303102800</cx:pt>
          <cx:pt idx="309">1316581200</cx:pt>
          <cx:pt idx="310">1270789200</cx:pt>
          <cx:pt idx="311">1297836000</cx:pt>
          <cx:pt idx="312">1382677200</cx:pt>
          <cx:pt idx="313">1330322400</cx:pt>
          <cx:pt idx="314">1552366800</cx:pt>
          <cx:pt idx="315">1400907600</cx:pt>
          <cx:pt idx="316">1574143200</cx:pt>
          <cx:pt idx="317">1494738000</cx:pt>
          <cx:pt idx="318">1392357600</cx:pt>
          <cx:pt idx="319">1281589200</cx:pt>
          <cx:pt idx="320">1305003600</cx:pt>
          <cx:pt idx="321">1301634000</cx:pt>
          <cx:pt idx="322">1290664800</cx:pt>
          <cx:pt idx="323">1395896400</cx:pt>
          <cx:pt idx="324">1434862800</cx:pt>
          <cx:pt idx="325">1529125200</cx:pt>
          <cx:pt idx="326">1451109600</cx:pt>
          <cx:pt idx="327">1566968400</cx:pt>
          <cx:pt idx="328">1543557600</cx:pt>
          <cx:pt idx="329">1481522400</cx:pt>
          <cx:pt idx="330">1512712800</cx:pt>
          <cx:pt idx="331">1324274400</cx:pt>
          <cx:pt idx="332">1364446800</cx:pt>
          <cx:pt idx="333">1542693600</cx:pt>
          <cx:pt idx="334">1515564000</cx:pt>
          <cx:pt idx="335">1573797600</cx:pt>
          <cx:pt idx="336">1292392800</cx:pt>
          <cx:pt idx="337">1573452000</cx:pt>
          <cx:pt idx="338">1317790800</cx:pt>
          <cx:pt idx="339">1501650000</cx:pt>
          <cx:pt idx="340">1323669600</cx:pt>
          <cx:pt idx="341">1440738000</cx:pt>
          <cx:pt idx="342">1374296400</cx:pt>
          <cx:pt idx="343">1384840800</cx:pt>
          <cx:pt idx="344">1516600800</cx:pt>
          <cx:pt idx="345">1436418000</cx:pt>
          <cx:pt idx="346">1503550800</cx:pt>
          <cx:pt idx="347">1423634400</cx:pt>
          <cx:pt idx="348">1487224800</cx:pt>
          <cx:pt idx="349">1500008400</cx:pt>
          <cx:pt idx="350">1432098000</cx:pt>
          <cx:pt idx="351">1440392400</cx:pt>
          <cx:pt idx="352">1446876000</cx:pt>
          <cx:pt idx="353">1562302800</cx:pt>
          <cx:pt idx="354">1378184400</cx:pt>
          <cx:pt idx="355">1485064800</cx:pt>
          <cx:pt idx="356">1326520800</cx:pt>
          <cx:pt idx="357">1441256400</cx:pt>
          <cx:pt idx="358">1533877200</cx:pt>
          <cx:pt idx="359">1314421200</cx:pt>
          <cx:pt idx="360">1293861600</cx:pt>
          <cx:pt idx="361">1507352400</cx:pt>
          <cx:pt idx="362">1296108000</cx:pt>
          <cx:pt idx="363">1324965600</cx:pt>
          <cx:pt idx="364">1520229600</cx:pt>
          <cx:pt idx="365">1482991200</cx:pt>
          <cx:pt idx="366">1294034400</cx:pt>
          <cx:pt idx="367">1413608400</cx:pt>
          <cx:pt idx="368">1286946000</cx:pt>
          <cx:pt idx="369">1359871200</cx:pt>
          <cx:pt idx="370">1555304400</cx:pt>
          <cx:pt idx="371">1423375200</cx:pt>
          <cx:pt idx="372">1420696800</cx:pt>
          <cx:pt idx="373">1502946000</cx:pt>
          <cx:pt idx="374">1547186400</cx:pt>
          <cx:pt idx="375">1444971600</cx:pt>
          <cx:pt idx="376">1404622800</cx:pt>
          <cx:pt idx="377">1571720400</cx:pt>
          <cx:pt idx="378">1526878800</cx:pt>
          <cx:pt idx="379">1319691600</cx:pt>
          <cx:pt idx="380">1371963600</cx:pt>
          <cx:pt idx="381">1433739600</cx:pt>
          <cx:pt idx="382">1508130000</cx:pt>
          <cx:pt idx="383">1550037600</cx:pt>
          <cx:pt idx="384">1486706400</cx:pt>
          <cx:pt idx="385">1553835600</cx:pt>
          <cx:pt idx="386">1277528400</cx:pt>
          <cx:pt idx="387">1339477200</cx:pt>
          <cx:pt idx="388">1325656800</cx:pt>
          <cx:pt idx="389">1288242000</cx:pt>
          <cx:pt idx="390">1379048400</cx:pt>
          <cx:pt idx="391">1389679200</cx:pt>
          <cx:pt idx="392">1294293600</cx:pt>
          <cx:pt idx="393">1500267600</cx:pt>
          <cx:pt idx="394">1375074000</cx:pt>
          <cx:pt idx="395">1323324000</cx:pt>
          <cx:pt idx="396">1538715600</cx:pt>
          <cx:pt idx="397">1369285200</cx:pt>
          <cx:pt idx="398">1525755600</cx:pt>
          <cx:pt idx="399">1296626400</cx:pt>
          <cx:pt idx="400">1376629200</cx:pt>
          <cx:pt idx="401">1572152400</cx:pt>
          <cx:pt idx="402">1325829600</cx:pt>
          <cx:pt idx="403">1273640400</cx:pt>
          <cx:pt idx="404">1510639200</cx:pt>
          <cx:pt idx="405">1528088400</cx:pt>
          <cx:pt idx="406">1359525600</cx:pt>
          <cx:pt idx="407">1570942800</cx:pt>
          <cx:pt idx="408">1466398800</cx:pt>
          <cx:pt idx="409">1492491600</cx:pt>
          <cx:pt idx="410">1430197200</cx:pt>
          <cx:pt idx="411">1496034000</cx:pt>
          <cx:pt idx="412">1388728800</cx:pt>
          <cx:pt idx="413">1543298400</cx:pt>
          <cx:pt idx="414">1271739600</cx:pt>
          <cx:pt idx="415">1326434400</cx:pt>
          <cx:pt idx="416">1295244000</cx:pt>
          <cx:pt idx="417">1541221200</cx:pt>
          <cx:pt idx="418">1336280400</cx:pt>
          <cx:pt idx="419">1324533600</cx:pt>
          <cx:pt idx="420">1498366800</cx:pt>
          <cx:pt idx="421">1498712400</cx:pt>
          <cx:pt idx="422">1271480400</cx:pt>
          <cx:pt idx="423">1316667600</cx:pt>
          <cx:pt idx="424">1524027600</cx:pt>
          <cx:pt idx="425">1438059600</cx:pt>
          <cx:pt idx="426">1361944800</cx:pt>
          <cx:pt idx="427">1410584400</cx:pt>
          <cx:pt idx="428">1297404000</cx:pt>
          <cx:pt idx="429">1392012000</cx:pt>
          <cx:pt idx="430">1569733200</cx:pt>
          <cx:pt idx="431">1529643600</cx:pt>
          <cx:pt idx="432">1399006800</cx:pt>
          <cx:pt idx="433">1385359200</cx:pt>
          <cx:pt idx="434">1480572000</cx:pt>
          <cx:pt idx="435">1418623200</cx:pt>
          <cx:pt idx="436">1555736400</cx:pt>
          <cx:pt idx="437">1442120400</cx:pt>
          <cx:pt idx="438">1362376800</cx:pt>
          <cx:pt idx="439">1478408400</cx:pt>
          <cx:pt idx="440">1498798800</cx:pt>
          <cx:pt idx="441">1335416400</cx:pt>
          <cx:pt idx="442">1504328400</cx:pt>
          <cx:pt idx="443">1285822800</cx:pt>
          <cx:pt idx="444">1311483600</cx:pt>
          <cx:pt idx="445">1291356000</cx:pt>
          <cx:pt idx="446">1355810400</cx:pt>
          <cx:pt idx="447">1513663200</cx:pt>
          <cx:pt idx="448">1365915600</cx:pt>
          <cx:pt idx="449">1551852000</cx:pt>
          <cx:pt idx="450">1540098000</cx:pt>
          <cx:pt idx="451">1500440400</cx:pt>
          <cx:pt idx="452">1278392400</cx:pt>
          <cx:pt idx="453">1480572000</cx:pt>
          <cx:pt idx="454">1382331600</cx:pt>
          <cx:pt idx="455">1316754000</cx:pt>
          <cx:pt idx="456">1518242400</cx:pt>
          <cx:pt idx="457">1476421200</cx:pt>
          <cx:pt idx="458">1269752400</cx:pt>
          <cx:pt idx="459">1419746400</cx:pt>
          <cx:pt idx="460">1281330000</cx:pt>
          <cx:pt idx="461">1398661200</cx:pt>
          <cx:pt idx="462">1359525600</cx:pt>
          <cx:pt idx="463">1388469600</cx:pt>
          <cx:pt idx="464">1518328800</cx:pt>
          <cx:pt idx="465">1517032800</cx:pt>
          <cx:pt idx="466">1368594000</cx:pt>
          <cx:pt idx="467">1448258400</cx:pt>
          <cx:pt idx="468">1555218000</cx:pt>
          <cx:pt idx="469">1431925200</cx:pt>
          <cx:pt idx="470">1481522400</cx:pt>
          <cx:pt idx="471">1335934800</cx:pt>
          <cx:pt idx="472">1552280400</cx:pt>
          <cx:pt idx="473">1529989200</cx:pt>
          <cx:pt idx="474">1418709600</cx:pt>
          <cx:pt idx="475">1372136400</cx:pt>
          <cx:pt idx="476">1533877200</cx:pt>
          <cx:pt idx="477">1309064400</cx:pt>
          <cx:pt idx="478">1425877200</cx:pt>
          <cx:pt idx="479">1501304400</cx:pt>
          <cx:pt idx="480">1268287200</cx:pt>
          <cx:pt idx="481">1412139600</cx:pt>
          <cx:pt idx="482">1330063200</cx:pt>
          <cx:pt idx="483">1576130400</cx:pt>
          <cx:pt idx="484">1407128400</cx:pt>
          <cx:pt idx="485">1560142800</cx:pt>
          <cx:pt idx="486">1520575200</cx:pt>
          <cx:pt idx="487">1492664400</cx:pt>
          <cx:pt idx="488">1454479200</cx:pt>
          <cx:pt idx="489">1281934800</cx:pt>
          <cx:pt idx="490">1573970400</cx:pt>
          <cx:pt idx="491">1372654800</cx:pt>
          <cx:pt idx="492">1275886800</cx:pt>
          <cx:pt idx="493">1561784400</cx:pt>
          <cx:pt idx="494">1332392400</cx:pt>
          <cx:pt idx="495">1402376400</cx:pt>
          <cx:pt idx="496">1495342800</cx:pt>
          <cx:pt idx="497">1482213600</cx:pt>
          <cx:pt idx="498">1420092000</cx:pt>
          <cx:pt idx="499">1458018000</cx:pt>
          <cx:pt idx="500">1367384400</cx:pt>
          <cx:pt idx="501">1363064400</cx:pt>
          <cx:pt idx="502">1343365200</cx:pt>
          <cx:pt idx="503">1435726800</cx:pt>
          <cx:pt idx="504">1431925200</cx:pt>
          <cx:pt idx="505">1362722400</cx:pt>
          <cx:pt idx="506">1511416800</cx:pt>
          <cx:pt idx="507">1365483600</cx:pt>
          <cx:pt idx="508">1532840400</cx:pt>
          <cx:pt idx="509">1336194000</cx:pt>
          <cx:pt idx="510">1527742800</cx:pt>
          <cx:pt idx="511">1564030800</cx:pt>
          <cx:pt idx="512">1404536400</cx:pt>
          <cx:pt idx="513">1284008400</cx:pt>
          <cx:pt idx="514">1386309600</cx:pt>
          <cx:pt idx="515">1324620000</cx:pt>
          <cx:pt idx="516">1281070800</cx:pt>
          <cx:pt idx="517">1493960400</cx:pt>
          <cx:pt idx="518">1519365600</cx:pt>
          <cx:pt idx="519">1420696800</cx:pt>
          <cx:pt idx="520">1555650000</cx:pt>
          <cx:pt idx="521">1471928400</cx:pt>
          <cx:pt idx="522">1341291600</cx:pt>
          <cx:pt idx="523">1267682400</cx:pt>
          <cx:pt idx="524">1272258000</cx:pt>
          <cx:pt idx="525">1290492000</cx:pt>
          <cx:pt idx="526">1451109600</cx:pt>
          <cx:pt idx="527">1454652000</cx:pt>
          <cx:pt idx="528">1385186400</cx:pt>
          <cx:pt idx="529">1399698000</cx:pt>
          <cx:pt idx="530">1283230800</cx:pt>
          <cx:pt idx="531">1384149600</cx:pt>
          <cx:pt idx="532">1516860000</cx:pt>
          <cx:pt idx="533">1374642000</cx:pt>
          <cx:pt idx="534">1534482000</cx:pt>
          <cx:pt idx="535">1528434000</cx:pt>
          <cx:pt idx="536">1282626000</cx:pt>
          <cx:pt idx="537">1535605200</cx:pt>
          <cx:pt idx="538">1379826000</cx:pt>
          <cx:pt idx="539">1561957200</cx:pt>
          <cx:pt idx="540">1525496400</cx:pt>
          <cx:pt idx="541">1433912400</cx:pt>
          <cx:pt idx="542">1453442400</cx:pt>
          <cx:pt idx="543">1378875600</cx:pt>
          <cx:pt idx="544">1452232800</cx:pt>
          <cx:pt idx="545">1577253600</cx:pt>
          <cx:pt idx="546">1537160400</cx:pt>
          <cx:pt idx="547">1422165600</cx:pt>
          <cx:pt idx="548">1459486800</cx:pt>
          <cx:pt idx="549">1369717200</cx:pt>
          <cx:pt idx="550">1330495200</cx:pt>
          <cx:pt idx="551">1419055200</cx:pt>
          <cx:pt idx="552">1480140000</cx:pt>
          <cx:pt idx="553">1293948000</cx:pt>
          <cx:pt idx="554">1482127200</cx:pt>
          <cx:pt idx="555">1396414800</cx:pt>
          <cx:pt idx="556">1315285200</cx:pt>
          <cx:pt idx="557">1443762000</cx:pt>
          <cx:pt idx="558">1456293600</cx:pt>
          <cx:pt idx="559">1470114000</cx:pt>
          <cx:pt idx="560">1321596000</cx:pt>
          <cx:pt idx="561">1318827600</cx:pt>
          <cx:pt idx="562">1552366800</cx:pt>
          <cx:pt idx="563">1542088800</cx:pt>
          <cx:pt idx="564">1426395600</cx:pt>
          <cx:pt idx="565">1321336800</cx:pt>
          <cx:pt idx="566">1456293600</cx:pt>
          <cx:pt idx="567">1404968400</cx:pt>
          <cx:pt idx="568">1279170000</cx:pt>
          <cx:pt idx="569">1294725600</cx:pt>
          <cx:pt idx="570">1419055200</cx:pt>
          <cx:pt idx="571">1434690000</cx:pt>
          <cx:pt idx="572">1443416400</cx:pt>
          <cx:pt idx="573">1399006800</cx:pt>
          <cx:pt idx="574">1575698400</cx:pt>
          <cx:pt idx="575">1400562000</cx:pt>
          <cx:pt idx="576">1509512400</cx:pt>
          <cx:pt idx="577">1299823200</cx:pt>
          <cx:pt idx="578">1322719200</cx:pt>
          <cx:pt idx="579">1312693200</cx:pt>
          <cx:pt idx="580">1393394400</cx:pt>
          <cx:pt idx="581">1304053200</cx:pt>
          <cx:pt idx="582">1433912400</cx:pt>
          <cx:pt idx="583">1329717600</cx:pt>
          <cx:pt idx="584">1335330000</cx:pt>
          <cx:pt idx="585">1268888400</cx:pt>
          <cx:pt idx="586">1289973600</cx:pt>
          <cx:pt idx="587">1547877600</cx:pt>
          <cx:pt idx="588">1269493200</cx:pt>
          <cx:pt idx="589">1436072400</cx:pt>
          <cx:pt idx="590">1419141600</cx:pt>
          <cx:pt idx="591">1279083600</cx:pt>
          <cx:pt idx="592">1401426000</cx:pt>
          <cx:pt idx="593">1395810000</cx:pt>
          <cx:pt idx="594">1467003600</cx:pt>
          <cx:pt idx="595">1268715600</cx:pt>
          <cx:pt idx="596">1457157600</cx:pt>
          <cx:pt idx="597">1573970400</cx:pt>
          <cx:pt idx="598">1276578000</cx:pt>
          <cx:pt idx="599">1423720800</cx:pt>
          <cx:pt idx="600">1375160400</cx:pt>
          <cx:pt idx="601">1401426000</cx:pt>
          <cx:pt idx="602">1433480400</cx:pt>
          <cx:pt idx="603">1555563600</cx:pt>
          <cx:pt idx="604">1295676000</cx:pt>
          <cx:pt idx="605">1443848400</cx:pt>
          <cx:pt idx="606">1457330400</cx:pt>
          <cx:pt idx="607">1395550800</cx:pt>
          <cx:pt idx="608">1551852000</cx:pt>
          <cx:pt idx="609">1547618400</cx:pt>
          <cx:pt idx="610">1355637600</cx:pt>
          <cx:pt idx="611">1374728400</cx:pt>
          <cx:pt idx="612">1287810000</cx:pt>
          <cx:pt idx="613">1503723600</cx:pt>
          <cx:pt idx="614">1484114400</cx:pt>
          <cx:pt idx="615">1461906000</cx:pt>
          <cx:pt idx="616">1379653200</cx:pt>
          <cx:pt idx="617">1401858000</cx:pt>
          <cx:pt idx="618">1367470800</cx:pt>
          <cx:pt idx="619">1304658000</cx:pt>
          <cx:pt idx="620">1467954000</cx:pt>
          <cx:pt idx="621">1473742800</cx:pt>
          <cx:pt idx="622">1523768400</cx:pt>
          <cx:pt idx="623">1437022800</cx:pt>
          <cx:pt idx="624">1422165600</cx:pt>
          <cx:pt idx="625">1580104800</cx:pt>
          <cx:pt idx="626">1285650000</cx:pt>
          <cx:pt idx="627">1276664400</cx:pt>
          <cx:pt idx="628">1286168400</cx:pt>
          <cx:pt idx="629">1467781200</cx:pt>
          <cx:pt idx="630">1556686800</cx:pt>
          <cx:pt idx="631">1553576400</cx:pt>
          <cx:pt idx="632">1414904400</cx:pt>
          <cx:pt idx="633">1446876000</cx:pt>
          <cx:pt idx="634">1490418000</cx:pt>
          <cx:pt idx="635">1360389600</cx:pt>
          <cx:pt idx="636">1326866400</cx:pt>
          <cx:pt idx="637">1479103200</cx:pt>
          <cx:pt idx="638">1280206800</cx:pt>
          <cx:pt idx="639">1532754000</cx:pt>
          <cx:pt idx="640">1453096800</cx:pt>
          <cx:pt idx="641">1487570400</cx:pt>
          <cx:pt idx="642">1545026400</cx:pt>
          <cx:pt idx="643">1488348000</cx:pt>
          <cx:pt idx="644">1545112800</cx:pt>
          <cx:pt idx="645">1537938000</cx:pt>
          <cx:pt idx="646">1363150800</cx:pt>
          <cx:pt idx="647">1523250000</cx:pt>
          <cx:pt idx="648">1499317200</cx:pt>
          <cx:pt idx="649">1287550800</cx:pt>
          <cx:pt idx="650">1404795600</cx:pt>
          <cx:pt idx="651">1393048800</cx:pt>
          <cx:pt idx="652">1470373200</cx:pt>
          <cx:pt idx="653">1460091600</cx:pt>
          <cx:pt idx="654">1440392400</cx:pt>
          <cx:pt idx="655">1488434400</cx:pt>
          <cx:pt idx="656">1514440800</cx:pt>
          <cx:pt idx="657">1514354400</cx:pt>
          <cx:pt idx="658">1440910800</cx:pt>
          <cx:pt idx="659">1296108000</cx:pt>
          <cx:pt idx="660">1440133200</cx:pt>
          <cx:pt idx="661">1332910800</cx:pt>
          <cx:pt idx="662">1544335200</cx:pt>
          <cx:pt idx="663">1286427600</cx:pt>
          <cx:pt idx="664">1329717600</cx:pt>
          <cx:pt idx="665">1310187600</cx:pt>
          <cx:pt idx="666">1377838800</cx:pt>
          <cx:pt idx="667">1410325200</cx:pt>
          <cx:pt idx="668">1343797200</cx:pt>
          <cx:pt idx="669">1498453200</cx:pt>
          <cx:pt idx="670">1456380000</cx:pt>
          <cx:pt idx="671">1280552400</cx:pt>
          <cx:pt idx="672">1521608400</cx:pt>
          <cx:pt idx="673">1460696400</cx:pt>
          <cx:pt idx="674">1313730000</cx:pt>
          <cx:pt idx="675">1568178000</cx:pt>
          <cx:pt idx="676">1348635600</cx:pt>
          <cx:pt idx="677">1468126800</cx:pt>
          <cx:pt idx="678">1547877600</cx:pt>
          <cx:pt idx="679">1571374800</cx:pt>
          <cx:pt idx="680">1576303200</cx:pt>
          <cx:pt idx="681">1324447200</cx:pt>
          <cx:pt idx="682">1386741600</cx:pt>
          <cx:pt idx="683">1537074000</cx:pt>
          <cx:pt idx="684">1277787600</cx:pt>
          <cx:pt idx="685">1440306000</cx:pt>
          <cx:pt idx="686">1522126800</cx:pt>
          <cx:pt idx="687">1489298400</cx:pt>
          <cx:pt idx="688">1547100000</cx:pt>
          <cx:pt idx="689">1383022800</cx:pt>
          <cx:pt idx="690">1322373600</cx:pt>
          <cx:pt idx="691">1349240400</cx:pt>
          <cx:pt idx="692">1562648400</cx:pt>
          <cx:pt idx="693">1508216400</cx:pt>
          <cx:pt idx="694">1511762400</cx:pt>
          <cx:pt idx="695">1447480800</cx:pt>
          <cx:pt idx="696">1429506000</cx:pt>
          <cx:pt idx="697">1522472400</cx:pt>
          <cx:pt idx="698">1322114400</cx:pt>
          <cx:pt idx="699">1561438800</cx:pt>
          <cx:pt idx="700">1264399200</cx:pt>
          <cx:pt idx="701">1301202000</cx:pt>
          <cx:pt idx="702">1374469200</cx:pt>
          <cx:pt idx="703">1334984400</cx:pt>
          <cx:pt idx="704">1467608400</cx:pt>
          <cx:pt idx="705">1386741600</cx:pt>
          <cx:pt idx="706">1546754400</cx:pt>
          <cx:pt idx="707">1544248800</cx:pt>
          <cx:pt idx="708">1495429200</cx:pt>
          <cx:pt idx="709">1334811600</cx:pt>
          <cx:pt idx="710">1531544400</cx:pt>
          <cx:pt idx="711">1453615200</cx:pt>
          <cx:pt idx="712">1467954000</cx:pt>
          <cx:pt idx="713">1471842000</cx:pt>
          <cx:pt idx="714">1408424400</cx:pt>
          <cx:pt idx="715">1281157200</cx:pt>
          <cx:pt idx="716">1373432400</cx:pt>
          <cx:pt idx="717">1313989200</cx:pt>
          <cx:pt idx="718">1371445200</cx:pt>
          <cx:pt idx="719">1338267600</cx:pt>
          <cx:pt idx="720">1519192800</cx:pt>
          <cx:pt idx="721">1522818000</cx:pt>
          <cx:pt idx="722">1509948000</cx:pt>
          <cx:pt idx="723">1456898400</cx:pt>
          <cx:pt idx="724">1413954000</cx:pt>
          <cx:pt idx="725">1416031200</cx:pt>
          <cx:pt idx="726">1287982800</cx:pt>
          <cx:pt idx="727">1547964000</cx:pt>
          <cx:pt idx="728">1464152400</cx:pt>
          <cx:pt idx="729">1359957600</cx:pt>
          <cx:pt idx="730">1432357200</cx:pt>
          <cx:pt idx="731">1500786000</cx:pt>
          <cx:pt idx="732">1490158800</cx:pt>
          <cx:pt idx="733">1406178000</cx:pt>
          <cx:pt idx="734">1485583200</cx:pt>
          <cx:pt idx="735">1459314000</cx:pt>
          <cx:pt idx="736">1424412000</cx:pt>
          <cx:pt idx="737">1478844000</cx:pt>
          <cx:pt idx="738">1416117600</cx:pt>
          <cx:pt idx="739">1340946000</cx:pt>
          <cx:pt idx="740">1486101600</cx:pt>
          <cx:pt idx="741">1274590800</cx:pt>
          <cx:pt idx="742">1263880800</cx:pt>
          <cx:pt idx="743">1445403600</cx:pt>
          <cx:pt idx="744">1533877200</cx:pt>
          <cx:pt idx="745">1275195600</cx:pt>
          <cx:pt idx="746">1318136400</cx:pt>
          <cx:pt idx="747">1283403600</cx:pt>
          <cx:pt idx="748">1267423200</cx:pt>
          <cx:pt idx="749">1412744400</cx:pt>
          <cx:pt idx="750">1277960400</cx:pt>
          <cx:pt idx="751">1458190800</cx:pt>
          <cx:pt idx="752">1280984400</cx:pt>
          <cx:pt idx="753">1274590800</cx:pt>
          <cx:pt idx="754">1351400400</cx:pt>
          <cx:pt idx="755">1514354400</cx:pt>
          <cx:pt idx="756">1421733600</cx:pt>
          <cx:pt idx="757">1305176400</cx:pt>
          <cx:pt idx="758">1414126800</cx:pt>
          <cx:pt idx="759">1517810400</cx:pt>
          <cx:pt idx="760">1564635600</cx:pt>
          <cx:pt idx="761">1500699600</cx:pt>
          <cx:pt idx="762">1354082400</cx:pt>
          <cx:pt idx="763">1336453200</cx:pt>
          <cx:pt idx="764">1305262800</cx:pt>
          <cx:pt idx="765">1492232400</cx:pt>
          <cx:pt idx="766">1537333200</cx:pt>
          <cx:pt idx="767">1444107600</cx:pt>
          <cx:pt idx="768">1386741600</cx:pt>
          <cx:pt idx="769">1376542800</cx:pt>
          <cx:pt idx="770">1397451600</cx:pt>
          <cx:pt idx="771">1548482400</cx:pt>
          <cx:pt idx="772">1549692000</cx:pt>
          <cx:pt idx="773">1492059600</cx:pt>
          <cx:pt idx="774">1463979600</cx:pt>
          <cx:pt idx="775">1415253600</cx:pt>
          <cx:pt idx="776">1562216400</cx:pt>
          <cx:pt idx="777">1316754000</cx:pt>
          <cx:pt idx="778">1313211600</cx:pt>
          <cx:pt idx="779">1439528400</cx:pt>
          <cx:pt idx="780">1469163600</cx:pt>
          <cx:pt idx="781">1288501200</cx:pt>
          <cx:pt idx="782">1298959200</cx:pt>
          <cx:pt idx="783">1387260000</cx:pt>
          <cx:pt idx="784">1457244000</cx:pt>
          <cx:pt idx="785">1556341200</cx:pt>
          <cx:pt idx="786">1522126800</cx:pt>
          <cx:pt idx="787">1305954000</cx:pt>
          <cx:pt idx="788">1350709200</cx:pt>
          <cx:pt idx="789">1401166800</cx:pt>
          <cx:pt idx="790">1266127200</cx:pt>
          <cx:pt idx="791">1481436000</cx:pt>
          <cx:pt idx="792">1372222800</cx:pt>
          <cx:pt idx="793">1372136400</cx:pt>
          <cx:pt idx="794">1513922400</cx:pt>
          <cx:pt idx="795">1477976400</cx:pt>
          <cx:pt idx="796">1407474000</cx:pt>
          <cx:pt idx="797">1546149600</cx:pt>
          <cx:pt idx="798">1338440400</cx:pt>
          <cx:pt idx="799">1454133600</cx:pt>
          <cx:pt idx="800">1434085200</cx:pt>
          <cx:pt idx="801">1577772000</cx:pt>
          <cx:pt idx="802">1562216400</cx:pt>
          <cx:pt idx="803">1548568800</cx:pt>
          <cx:pt idx="804">1514872800</cx:pt>
          <cx:pt idx="805">1416031200</cx:pt>
          <cx:pt idx="806">1330927200</cx:pt>
          <cx:pt idx="807">1571115600</cx:pt>
          <cx:pt idx="808">1463461200</cx:pt>
          <cx:pt idx="809">1344920400</cx:pt>
          <cx:pt idx="810">1511848800</cx:pt>
          <cx:pt idx="811">1452319200</cx:pt>
          <cx:pt idx="812">1523854800</cx:pt>
          <cx:pt idx="813">1346043600</cx:pt>
          <cx:pt idx="814">1464325200</cx:pt>
          <cx:pt idx="815">1511935200</cx:pt>
          <cx:pt idx="816">1392012000</cx:pt>
          <cx:pt idx="817">1556946000</cx:pt>
          <cx:pt idx="818">1548050400</cx:pt>
          <cx:pt idx="819">1353736800</cx:pt>
          <cx:pt idx="820">1532840400</cx:pt>
          <cx:pt idx="821">1488261600</cx:pt>
          <cx:pt idx="822">1393567200</cx:pt>
          <cx:pt idx="823">1410325200</cx:pt>
          <cx:pt idx="824">1276923600</cx:pt>
          <cx:pt idx="825">1500958800</cx:pt>
          <cx:pt idx="826">1292220000</cx:pt>
          <cx:pt idx="827">1304398800</cx:pt>
          <cx:pt idx="828">1535432400</cx:pt>
          <cx:pt idx="829">1433826000</cx:pt>
          <cx:pt idx="830">1514959200</cx:pt>
          <cx:pt idx="831">1332738000</cx:pt>
          <cx:pt idx="832">1445490000</cx:pt>
          <cx:pt idx="833">1297663200</cx:pt>
          <cx:pt idx="834">1371963600</cx:pt>
          <cx:pt idx="835">1425103200</cx:pt>
          <cx:pt idx="836">1265349600</cx:pt>
          <cx:pt idx="837">1301202000</cx:pt>
          <cx:pt idx="838">1538024400</cx:pt>
          <cx:pt idx="839">1395032400</cx:pt>
          <cx:pt idx="840">1405486800</cx:pt>
          <cx:pt idx="841">1455861600</cx:pt>
          <cx:pt idx="842">1529038800</cx:pt>
          <cx:pt idx="843">1535259600</cx:pt>
          <cx:pt idx="844">1327212000</cx:pt>
          <cx:pt idx="845">1526360400</cx:pt>
          <cx:pt idx="846">1532149200</cx:pt>
          <cx:pt idx="847">1515304800</cx:pt>
          <cx:pt idx="848">1276318800</cx:pt>
          <cx:pt idx="849">1328767200</cx:pt>
          <cx:pt idx="850">1321682400</cx:pt>
          <cx:pt idx="851">1335934800</cx:pt>
          <cx:pt idx="852">1310792400</cx:pt>
          <cx:pt idx="853">1308546000</cx:pt>
          <cx:pt idx="854">1574056800</cx:pt>
          <cx:pt idx="855">1308373200</cx:pt>
          <cx:pt idx="856">1335243600</cx:pt>
          <cx:pt idx="857">1328421600</cx:pt>
          <cx:pt idx="858">1524286800</cx:pt>
          <cx:pt idx="859">1362117600</cx:pt>
          <cx:pt idx="860">1550556000</cx:pt>
          <cx:pt idx="861">1269147600</cx:pt>
          <cx:pt idx="862">1312174800</cx:pt>
          <cx:pt idx="863">1434517200</cx:pt>
          <cx:pt idx="864">1471582800</cx:pt>
          <cx:pt idx="865">1410757200</cx:pt>
          <cx:pt idx="866">1304830800</cx:pt>
          <cx:pt idx="867">1539061200</cx:pt>
          <cx:pt idx="868">1381554000</cx:pt>
          <cx:pt idx="869">1277096400</cx:pt>
          <cx:pt idx="870">1440392400</cx:pt>
          <cx:pt idx="871">1509512400</cx:pt>
          <cx:pt idx="872">1535950800</cx:pt>
          <cx:pt idx="873">1389160800</cx:pt>
          <cx:pt idx="874">1271998800</cx:pt>
          <cx:pt idx="875">1294898400</cx:pt>
          <cx:pt idx="876">1559970000</cx:pt>
          <cx:pt idx="877">1469509200</cx:pt>
          <cx:pt idx="878">1579068000</cx:pt>
          <cx:pt idx="879">1487743200</cx:pt>
          <cx:pt idx="880">1563685200</cx:pt>
          <cx:pt idx="881">1436418000</cx:pt>
          <cx:pt idx="882">1421820000</cx:pt>
          <cx:pt idx="883">1274763600</cx:pt>
          <cx:pt idx="884">1399179600</cx:pt>
          <cx:pt idx="885">1275800400</cx:pt>
          <cx:pt idx="886">1282798800</cx:pt>
          <cx:pt idx="887">1437109200</cx:pt>
          <cx:pt idx="888">1491886800</cx:pt>
          <cx:pt idx="889">1394600400</cx:pt>
          <cx:pt idx="890">1561352400</cx:pt>
          <cx:pt idx="891">1322892000</cx:pt>
          <cx:pt idx="892">1274418000</cx:pt>
          <cx:pt idx="893">1434344400</cx:pt>
          <cx:pt idx="894">1373518800</cx:pt>
          <cx:pt idx="895">1517637600</cx:pt>
          <cx:pt idx="896">1310619600</cx:pt>
          <cx:pt idx="897">1556427600</cx:pt>
          <cx:pt idx="898">1576476000</cx:pt>
          <cx:pt idx="899">1381122000</cx:pt>
          <cx:pt idx="900">1411102800</cx:pt>
          <cx:pt idx="901">1531803600</cx:pt>
          <cx:pt idx="902">1454133600</cx:pt>
          <cx:pt idx="903">1336194000</cx:pt>
          <cx:pt idx="904">1349326800</cx:pt>
          <cx:pt idx="905">1379566800</cx:pt>
          <cx:pt idx="906">1494651600</cx:pt>
          <cx:pt idx="907">1303880400</cx:pt>
          <cx:pt idx="908">1335934800</cx:pt>
          <cx:pt idx="909">1528088400</cx:pt>
          <cx:pt idx="910">1421906400</cx:pt>
          <cx:pt idx="911">1568005200</cx:pt>
          <cx:pt idx="912">1346821200</cx:pt>
          <cx:pt idx="913">1557637200</cx:pt>
          <cx:pt idx="914">1375592400</cx:pt>
          <cx:pt idx="915">1503982800</cx:pt>
          <cx:pt idx="916">1418882400</cx:pt>
          <cx:pt idx="917">1309237200</cx:pt>
          <cx:pt idx="918">1343365200</cx:pt>
          <cx:pt idx="919">1507957200</cx:pt>
          <cx:pt idx="920">1549519200</cx:pt>
          <cx:pt idx="921">1329026400</cx:pt>
          <cx:pt idx="922">1544335200</cx:pt>
          <cx:pt idx="923">1279083600</cx:pt>
          <cx:pt idx="924">1572498000</cx:pt>
          <cx:pt idx="925">1506056400</cx:pt>
          <cx:pt idx="926">1463029200</cx:pt>
          <cx:pt idx="927">1342069200</cx:pt>
          <cx:pt idx="928">1388296800</cx:pt>
          <cx:pt idx="929">1493787600</cx:pt>
          <cx:pt idx="930">1424844000</cx:pt>
          <cx:pt idx="931">1403931600</cx:pt>
          <cx:pt idx="932">1394514000</cx:pt>
          <cx:pt idx="933">1365397200</cx:pt>
          <cx:pt idx="934">1456120800</cx:pt>
          <cx:pt idx="935">1437714000</cx:pt>
          <cx:pt idx="936">1563771600</cx:pt>
          <cx:pt idx="937">1448517600</cx:pt>
          <cx:pt idx="938">1528779600</cx:pt>
          <cx:pt idx="939">1304744400</cx:pt>
          <cx:pt idx="940">1354341600</cx:pt>
          <cx:pt idx="941">1294552800</cx:pt>
          <cx:pt idx="942">1295935200</cx:pt>
          <cx:pt idx="943">1411534800</cx:pt>
          <cx:pt idx="944">1486706400</cx:pt>
          <cx:pt idx="945">1333602000</cx:pt>
          <cx:pt idx="946">1308200400</cx:pt>
          <cx:pt idx="947">1411707600</cx:pt>
          <cx:pt idx="948">1418364000</cx:pt>
          <cx:pt idx="949">1429333200</cx:pt>
          <cx:pt idx="950">1555390800</cx:pt>
          <cx:pt idx="951">1482732000</cx:pt>
          <cx:pt idx="952">1470718800</cx:pt>
          <cx:pt idx="953">1450591200</cx:pt>
          <cx:pt idx="954">1348290000</cx:pt>
          <cx:pt idx="955">1353823200</cx:pt>
          <cx:pt idx="956">1450764000</cx:pt>
          <cx:pt idx="957">1329372000</cx:pt>
          <cx:pt idx="958">1277096400</cx:pt>
          <cx:pt idx="959">1277701200</cx:pt>
          <cx:pt idx="960">1454911200</cx:pt>
          <cx:pt idx="961">1297922400</cx:pt>
          <cx:pt idx="962">1384408800</cx:pt>
          <cx:pt idx="963">1299304800</cx:pt>
          <cx:pt idx="964">1431320400</cx:pt>
          <cx:pt idx="965">1264399200</cx:pt>
          <cx:pt idx="966">1497502800</cx:pt>
          <cx:pt idx="967">1333688400</cx:pt>
          <cx:pt idx="968">1293861600</cx:pt>
          <cx:pt idx="969">1576994400</cx:pt>
          <cx:pt idx="970">1304917200</cx:pt>
          <cx:pt idx="971">1381208400</cx:pt>
          <cx:pt idx="972">1401685200</cx:pt>
          <cx:pt idx="973">1291960800</cx:pt>
          <cx:pt idx="974">1368853200</cx:pt>
          <cx:pt idx="975">1448776800</cx:pt>
          <cx:pt idx="976">1296194400</cx:pt>
          <cx:pt idx="977">1517983200</cx:pt>
          <cx:pt idx="978">1478930400</cx:pt>
          <cx:pt idx="979">1426395600</cx:pt>
          <cx:pt idx="980">1446181200</cx:pt>
          <cx:pt idx="981">1514181600</cx:pt>
          <cx:pt idx="982">1311051600</cx:pt>
          <cx:pt idx="983">1564894800</cx:pt>
          <cx:pt idx="984">1567918800</cx:pt>
          <cx:pt idx="985">1386309600</cx:pt>
          <cx:pt idx="986">1301979600</cx:pt>
          <cx:pt idx="987">1493269200</cx:pt>
          <cx:pt idx="988">1478930400</cx:pt>
          <cx:pt idx="989">1555390800</cx:pt>
          <cx:pt idx="990">1456984800</cx:pt>
          <cx:pt idx="991">1411621200</cx:pt>
          <cx:pt idx="992">1525669200</cx:pt>
          <cx:pt idx="993">1450936800</cx:pt>
          <cx:pt idx="994">1413522000</cx:pt>
          <cx:pt idx="995">1541307600</cx:pt>
          <cx:pt idx="996">1357106400</cx:pt>
          <cx:pt idx="997">1390197600</cx:pt>
          <cx:pt idx="998">1265868000</cx:pt>
          <cx:pt idx="999">1467176400</cx:pt>
        </cx:lvl>
        <cx:lvl ptCount="1000">
          <cx:pt idx="0">CAD</cx:pt>
          <cx:pt idx="1">USD</cx:pt>
          <cx:pt idx="2">AUD</cx:pt>
          <cx:pt idx="3">USD</cx:pt>
          <cx:pt idx="4">USD</cx:pt>
          <cx:pt idx="5">DKK</cx:pt>
          <cx:pt idx="6">GBP</cx:pt>
          <cx:pt idx="7">DKK</cx:pt>
          <cx:pt idx="8">DKK</cx:pt>
          <cx:pt idx="9">USD</cx:pt>
          <cx:pt idx="10">USD</cx:pt>
          <cx:pt idx="11">USD</cx:pt>
          <cx:pt idx="12">USD</cx:pt>
          <cx:pt idx="13">USD</cx:pt>
          <cx:pt idx="14">USD</cx:pt>
          <cx:pt idx="15">USD</cx:pt>
          <cx:pt idx="16">USD</cx:pt>
          <cx:pt idx="17">USD</cx:pt>
          <cx:pt idx="18">USD</cx:pt>
          <cx:pt idx="19">USD</cx:pt>
          <cx:pt idx="20">USD</cx:pt>
          <cx:pt idx="21">USD</cx:pt>
          <cx:pt idx="22">USD</cx:pt>
          <cx:pt idx="23">GBP</cx:pt>
          <cx:pt idx="24">USD</cx:pt>
          <cx:pt idx="25">USD</cx:pt>
          <cx:pt idx="26">USD</cx:pt>
          <cx:pt idx="27">USD</cx:pt>
          <cx:pt idx="28">USD</cx:pt>
          <cx:pt idx="29">CHF</cx:pt>
          <cx:pt idx="30">USD</cx:pt>
          <cx:pt idx="31">GBP</cx:pt>
          <cx:pt idx="32">EUR</cx:pt>
          <cx:pt idx="33">USD</cx:pt>
          <cx:pt idx="34">USD</cx:pt>
          <cx:pt idx="35">DKK</cx:pt>
          <cx:pt idx="36">USD</cx:pt>
          <cx:pt idx="37">USD</cx:pt>
          <cx:pt idx="38">USD</cx:pt>
          <cx:pt idx="39">DKK</cx:pt>
          <cx:pt idx="40">USD</cx:pt>
          <cx:pt idx="41">EUR</cx:pt>
          <cx:pt idx="42">USD</cx:pt>
          <cx:pt idx="43">USD</cx:pt>
          <cx:pt idx="44">DKK</cx:pt>
          <cx:pt idx="45">USD</cx:pt>
          <cx:pt idx="46">USD</cx:pt>
          <cx:pt idx="47">USD</cx:pt>
          <cx:pt idx="48">USD</cx:pt>
          <cx:pt idx="49">USD</cx:pt>
          <cx:pt idx="50">EUR</cx:pt>
          <cx:pt idx="51">GBP</cx:pt>
          <cx:pt idx="52">USD</cx:pt>
          <cx:pt idx="53">USD</cx:pt>
          <cx:pt idx="54">USD</cx:pt>
          <cx:pt idx="55">USD</cx:pt>
          <cx:pt idx="56">USD</cx:pt>
          <cx:pt idx="57">USD</cx:pt>
          <cx:pt idx="58">USD</cx:pt>
          <cx:pt idx="59">USD</cx:pt>
          <cx:pt idx="60">CAD</cx:pt>
          <cx:pt idx="61">CAD</cx:pt>
          <cx:pt idx="62">USD</cx:pt>
          <cx:pt idx="63">USD</cx:pt>
          <cx:pt idx="64">USD</cx:pt>
          <cx:pt idx="65">USD</cx:pt>
          <cx:pt idx="66">USD</cx:pt>
          <cx:pt idx="67">GBP</cx:pt>
          <cx:pt idx="68">EUR</cx:pt>
          <cx:pt idx="69">USD</cx:pt>
          <cx:pt idx="70">EUR</cx:pt>
          <cx:pt idx="71">USD</cx:pt>
          <cx:pt idx="72">USD</cx:pt>
          <cx:pt idx="73">USD</cx:pt>
          <cx:pt idx="74">GBP</cx:pt>
          <cx:pt idx="75">USD</cx:pt>
          <cx:pt idx="76">USD</cx:pt>
          <cx:pt idx="77">USD</cx:pt>
          <cx:pt idx="78">USD</cx:pt>
          <cx:pt idx="79">USD</cx:pt>
          <cx:pt idx="80">USD</cx:pt>
          <cx:pt idx="81">USD</cx:pt>
          <cx:pt idx="82">GBP</cx:pt>
          <cx:pt idx="83">USD</cx:pt>
          <cx:pt idx="84">USD</cx:pt>
          <cx:pt idx="85">AUD</cx:pt>
          <cx:pt idx="86">USD</cx:pt>
          <cx:pt idx="87">AUD</cx:pt>
          <cx:pt idx="88">USD</cx:pt>
          <cx:pt idx="89">USD</cx:pt>
          <cx:pt idx="90">USD</cx:pt>
          <cx:pt idx="91">EUR</cx:pt>
          <cx:pt idx="92">CHF</cx:pt>
          <cx:pt idx="93">USD</cx:pt>
          <cx:pt idx="94">GBP</cx:pt>
          <cx:pt idx="95">USD</cx:pt>
          <cx:pt idx="96">USD</cx:pt>
          <cx:pt idx="97">USD</cx:pt>
          <cx:pt idx="98">AUD</cx:pt>
          <cx:pt idx="99">USD</cx:pt>
          <cx:pt idx="100">USD</cx:pt>
          <cx:pt idx="101">USD</cx:pt>
          <cx:pt idx="102">USD</cx:pt>
          <cx:pt idx="103">EUR</cx:pt>
          <cx:pt idx="104">USD</cx:pt>
          <cx:pt idx="105">USD</cx:pt>
          <cx:pt idx="106">USD</cx:pt>
          <cx:pt idx="107">USD</cx:pt>
          <cx:pt idx="108">USD</cx:pt>
          <cx:pt idx="109">USD</cx:pt>
          <cx:pt idx="110">USD</cx:pt>
          <cx:pt idx="111">USD</cx:pt>
          <cx:pt idx="112">AUD</cx:pt>
          <cx:pt idx="113">USD</cx:pt>
          <cx:pt idx="114">USD</cx:pt>
          <cx:pt idx="115">EUR</cx:pt>
          <cx:pt idx="116">USD</cx:pt>
          <cx:pt idx="117">USD</cx:pt>
          <cx:pt idx="118">USD</cx:pt>
          <cx:pt idx="119">USD</cx:pt>
          <cx:pt idx="120">USD</cx:pt>
          <cx:pt idx="121">USD</cx:pt>
          <cx:pt idx="122">USD</cx:pt>
          <cx:pt idx="123">CAD</cx:pt>
          <cx:pt idx="124">EUR</cx:pt>
          <cx:pt idx="125">USD</cx:pt>
          <cx:pt idx="126">USD</cx:pt>
          <cx:pt idx="127">CAD</cx:pt>
          <cx:pt idx="128">USD</cx:pt>
          <cx:pt idx="129">AUD</cx:pt>
          <cx:pt idx="130">DKK</cx:pt>
          <cx:pt idx="131">GBP</cx:pt>
          <cx:pt idx="132">USD</cx:pt>
          <cx:pt idx="133">USD</cx:pt>
          <cx:pt idx="134">CHF</cx:pt>
          <cx:pt idx="135">USD</cx:pt>
          <cx:pt idx="136">USD</cx:pt>
          <cx:pt idx="137">USD</cx:pt>
          <cx:pt idx="138">USD</cx:pt>
          <cx:pt idx="139">USD</cx:pt>
          <cx:pt idx="140">USD</cx:pt>
          <cx:pt idx="141">USD</cx:pt>
          <cx:pt idx="142">USD</cx:pt>
          <cx:pt idx="143">USD</cx:pt>
          <cx:pt idx="144">USD</cx:pt>
          <cx:pt idx="145">CHF</cx:pt>
          <cx:pt idx="146">USD</cx:pt>
          <cx:pt idx="147">USD</cx:pt>
          <cx:pt idx="148">USD</cx:pt>
          <cx:pt idx="149">USD</cx:pt>
          <cx:pt idx="150">USD</cx:pt>
          <cx:pt idx="151">USD</cx:pt>
          <cx:pt idx="152">USD</cx:pt>
          <cx:pt idx="153">USD</cx:pt>
          <cx:pt idx="154">USD</cx:pt>
          <cx:pt idx="155">USD</cx:pt>
          <cx:pt idx="156">AUD</cx:pt>
          <cx:pt idx="157">AUD</cx:pt>
          <cx:pt idx="158">USD</cx:pt>
          <cx:pt idx="159">USD</cx:pt>
          <cx:pt idx="160">USD</cx:pt>
          <cx:pt idx="161">USD</cx:pt>
          <cx:pt idx="162">CHF</cx:pt>
          <cx:pt idx="163">USD</cx:pt>
          <cx:pt idx="164">USD</cx:pt>
          <cx:pt idx="165">USD</cx:pt>
          <cx:pt idx="166">USD</cx:pt>
          <cx:pt idx="167">AUD</cx:pt>
          <cx:pt idx="168">DKK</cx:pt>
          <cx:pt idx="169">USD</cx:pt>
          <cx:pt idx="170">USD</cx:pt>
          <cx:pt idx="171">USD</cx:pt>
          <cx:pt idx="172">USD</cx:pt>
          <cx:pt idx="173">USD</cx:pt>
          <cx:pt idx="174">USD</cx:pt>
          <cx:pt idx="175">USD</cx:pt>
          <cx:pt idx="176">USD</cx:pt>
          <cx:pt idx="177">USD</cx:pt>
          <cx:pt idx="178">USD</cx:pt>
          <cx:pt idx="179">CAD</cx:pt>
          <cx:pt idx="180">AUD</cx:pt>
          <cx:pt idx="181">USD</cx:pt>
          <cx:pt idx="182">DKK</cx:pt>
          <cx:pt idx="183">CAD</cx:pt>
          <cx:pt idx="184">USD</cx:pt>
          <cx:pt idx="185">USD</cx:pt>
          <cx:pt idx="186">USD</cx:pt>
          <cx:pt idx="187">CAD</cx:pt>
          <cx:pt idx="188">EUR</cx:pt>
          <cx:pt idx="189">USD</cx:pt>
          <cx:pt idx="190">USD</cx:pt>
          <cx:pt idx="191">EUR</cx:pt>
          <cx:pt idx="192">USD</cx:pt>
          <cx:pt idx="193">USD</cx:pt>
          <cx:pt idx="194">USD</cx:pt>
          <cx:pt idx="195">USD</cx:pt>
          <cx:pt idx="196">DKK</cx:pt>
          <cx:pt idx="197">USD</cx:pt>
          <cx:pt idx="198">USD</cx:pt>
          <cx:pt idx="199">USD</cx:pt>
          <cx:pt idx="200">CAD</cx:pt>
          <cx:pt idx="201">USD</cx:pt>
          <cx:pt idx="202">USD</cx:pt>
          <cx:pt idx="203">AUD</cx:pt>
          <cx:pt idx="204">USD</cx:pt>
          <cx:pt idx="205">USD</cx:pt>
          <cx:pt idx="206">USD</cx:pt>
          <cx:pt idx="207">USD</cx:pt>
          <cx:pt idx="208">USD</cx:pt>
          <cx:pt idx="209">AUD</cx:pt>
          <cx:pt idx="210">DKK</cx:pt>
          <cx:pt idx="211">USD</cx:pt>
          <cx:pt idx="212">USD</cx:pt>
          <cx:pt idx="213">USD</cx:pt>
          <cx:pt idx="214">USD</cx:pt>
          <cx:pt idx="215">USD</cx:pt>
          <cx:pt idx="216">USD</cx:pt>
          <cx:pt idx="217">USD</cx:pt>
          <cx:pt idx="218">GBP</cx:pt>
          <cx:pt idx="219">USD</cx:pt>
          <cx:pt idx="220">USD</cx:pt>
          <cx:pt idx="221">USD</cx:pt>
          <cx:pt idx="222">USD</cx:pt>
          <cx:pt idx="223">USD</cx:pt>
          <cx:pt idx="224">USD</cx:pt>
          <cx:pt idx="225">USD</cx:pt>
          <cx:pt idx="226">USD</cx:pt>
          <cx:pt idx="227">USD</cx:pt>
          <cx:pt idx="228">USD</cx:pt>
          <cx:pt idx="229">USD</cx:pt>
          <cx:pt idx="230">USD</cx:pt>
          <cx:pt idx="231">USD</cx:pt>
          <cx:pt idx="232">USD</cx:pt>
          <cx:pt idx="233">USD</cx:pt>
          <cx:pt idx="234">EUR</cx:pt>
          <cx:pt idx="235">USD</cx:pt>
          <cx:pt idx="236">AUD</cx:pt>
          <cx:pt idx="237">USD</cx:pt>
          <cx:pt idx="238">DKK</cx:pt>
          <cx:pt idx="239">USD</cx:pt>
          <cx:pt idx="240">USD</cx:pt>
          <cx:pt idx="241">AUD</cx:pt>
          <cx:pt idx="242">USD</cx:pt>
          <cx:pt idx="243">USD</cx:pt>
          <cx:pt idx="244">USD</cx:pt>
          <cx:pt idx="245">USD</cx:pt>
          <cx:pt idx="246">USD</cx:pt>
          <cx:pt idx="247">USD</cx:pt>
          <cx:pt idx="248">AUD</cx:pt>
          <cx:pt idx="249">USD</cx:pt>
          <cx:pt idx="250">USD</cx:pt>
          <cx:pt idx="251">USD</cx:pt>
          <cx:pt idx="252">USD</cx:pt>
          <cx:pt idx="253">CAD</cx:pt>
          <cx:pt idx="254">USD</cx:pt>
          <cx:pt idx="255">USD</cx:pt>
          <cx:pt idx="256">GBP</cx:pt>
          <cx:pt idx="257">USD</cx:pt>
          <cx:pt idx="258">USD</cx:pt>
          <cx:pt idx="259">USD</cx:pt>
          <cx:pt idx="260">USD</cx:pt>
          <cx:pt idx="261">USD</cx:pt>
          <cx:pt idx="262">USD</cx:pt>
          <cx:pt idx="263">USD</cx:pt>
          <cx:pt idx="264">USD</cx:pt>
          <cx:pt idx="265">USD</cx:pt>
          <cx:pt idx="266">EUR</cx:pt>
          <cx:pt idx="267">AUD</cx:pt>
          <cx:pt idx="268">USD</cx:pt>
          <cx:pt idx="269">USD</cx:pt>
          <cx:pt idx="270">USD</cx:pt>
          <cx:pt idx="271">USD</cx:pt>
          <cx:pt idx="272">USD</cx:pt>
          <cx:pt idx="273">CAD</cx:pt>
          <cx:pt idx="274">USD</cx:pt>
          <cx:pt idx="275">USD</cx:pt>
          <cx:pt idx="276">USD</cx:pt>
          <cx:pt idx="277">USD</cx:pt>
          <cx:pt idx="278">USD</cx:pt>
          <cx:pt idx="279">USD</cx:pt>
          <cx:pt idx="280">USD</cx:pt>
          <cx:pt idx="281">USD</cx:pt>
          <cx:pt idx="282">USD</cx:pt>
          <cx:pt idx="283">DKK</cx:pt>
          <cx:pt idx="284">USD</cx:pt>
          <cx:pt idx="285">USD</cx:pt>
          <cx:pt idx="286">USD</cx:pt>
          <cx:pt idx="287">USD</cx:pt>
          <cx:pt idx="288">DKK</cx:pt>
          <cx:pt idx="289">CAD</cx:pt>
          <cx:pt idx="290">USD</cx:pt>
          <cx:pt idx="291">USD</cx:pt>
          <cx:pt idx="292">USD</cx:pt>
          <cx:pt idx="293">EUR</cx:pt>
          <cx:pt idx="294">USD</cx:pt>
          <cx:pt idx="295">CHF</cx:pt>
          <cx:pt idx="296">AUD</cx:pt>
          <cx:pt idx="297">AUD</cx:pt>
          <cx:pt idx="298">USD</cx:pt>
          <cx:pt idx="299">USD</cx:pt>
          <cx:pt idx="300">DKK</cx:pt>
          <cx:pt idx="301">USD</cx:pt>
          <cx:pt idx="302">USD</cx:pt>
          <cx:pt idx="303">USD</cx:pt>
          <cx:pt idx="304">USD</cx:pt>
          <cx:pt idx="305">USD</cx:pt>
          <cx:pt idx="306">USD</cx:pt>
          <cx:pt idx="307">DKK</cx:pt>
          <cx:pt idx="308">USD</cx:pt>
          <cx:pt idx="309">USD</cx:pt>
          <cx:pt idx="310">USD</cx:pt>
          <cx:pt idx="311">USD</cx:pt>
          <cx:pt idx="312">USD</cx:pt>
          <cx:pt idx="313">USD</cx:pt>
          <cx:pt idx="314">USD</cx:pt>
          <cx:pt idx="315">USD</cx:pt>
          <cx:pt idx="316">EUR</cx:pt>
          <cx:pt idx="317">USD</cx:pt>
          <cx:pt idx="318">USD</cx:pt>
          <cx:pt idx="319">USD</cx:pt>
          <cx:pt idx="320">USD</cx:pt>
          <cx:pt idx="321">USD</cx:pt>
          <cx:pt idx="322">USD</cx:pt>
          <cx:pt idx="323">GBP</cx:pt>
          <cx:pt idx="324">USD</cx:pt>
          <cx:pt idx="325">USD</cx:pt>
          <cx:pt idx="326">USD</cx:pt>
          <cx:pt idx="327">USD</cx:pt>
          <cx:pt idx="328">USD</cx:pt>
          <cx:pt idx="329">USD</cx:pt>
          <cx:pt idx="330">GBP</cx:pt>
          <cx:pt idx="331">USD</cx:pt>
          <cx:pt idx="332">USD</cx:pt>
          <cx:pt idx="333">USD</cx:pt>
          <cx:pt idx="334">USD</cx:pt>
          <cx:pt idx="335">USD</cx:pt>
          <cx:pt idx="336">USD</cx:pt>
          <cx:pt idx="337">USD</cx:pt>
          <cx:pt idx="338">USD</cx:pt>
          <cx:pt idx="339">CAD</cx:pt>
          <cx:pt idx="340">USD</cx:pt>
          <cx:pt idx="341">USD</cx:pt>
          <cx:pt idx="342">USD</cx:pt>
          <cx:pt idx="343">USD</cx:pt>
          <cx:pt idx="344">USD</cx:pt>
          <cx:pt idx="345">GBP</cx:pt>
          <cx:pt idx="346">USD</cx:pt>
          <cx:pt idx="347">USD</cx:pt>
          <cx:pt idx="348">USD</cx:pt>
          <cx:pt idx="349">USD</cx:pt>
          <cx:pt idx="350">USD</cx:pt>
          <cx:pt idx="351">USD</cx:pt>
          <cx:pt idx="352">CAD</cx:pt>
          <cx:pt idx="353">USD</cx:pt>
          <cx:pt idx="354">DKK</cx:pt>
          <cx:pt idx="355">USD</cx:pt>
          <cx:pt idx="356">EUR</cx:pt>
          <cx:pt idx="357">USD</cx:pt>
          <cx:pt idx="358">CAD</cx:pt>
          <cx:pt idx="359">USD</cx:pt>
          <cx:pt idx="360">GBP</cx:pt>
          <cx:pt idx="361">USD</cx:pt>
          <cx:pt idx="362">USD</cx:pt>
          <cx:pt idx="363">USD</cx:pt>
          <cx:pt idx="364">USD</cx:pt>
          <cx:pt idx="365">AUD</cx:pt>
          <cx:pt idx="366">USD</cx:pt>
          <cx:pt idx="367">USD</cx:pt>
          <cx:pt idx="368">GBP</cx:pt>
          <cx:pt idx="369">USD</cx:pt>
          <cx:pt idx="370">USD</cx:pt>
          <cx:pt idx="371">USD</cx:pt>
          <cx:pt idx="372">USD</cx:pt>
          <cx:pt idx="373">USD</cx:pt>
          <cx:pt idx="374">USD</cx:pt>
          <cx:pt idx="375">USD</cx:pt>
          <cx:pt idx="376">USD</cx:pt>
          <cx:pt idx="377">USD</cx:pt>
          <cx:pt idx="378">USD</cx:pt>
          <cx:pt idx="379">GBP</cx:pt>
          <cx:pt idx="380">USD</cx:pt>
          <cx:pt idx="381">USD</cx:pt>
          <cx:pt idx="382">USD</cx:pt>
          <cx:pt idx="383">USD</cx:pt>
          <cx:pt idx="384">USD</cx:pt>
          <cx:pt idx="385">USD</cx:pt>
          <cx:pt idx="386">USD</cx:pt>
          <cx:pt idx="387">USD</cx:pt>
          <cx:pt idx="388">CHF</cx:pt>
          <cx:pt idx="389">USD</cx:pt>
          <cx:pt idx="390">USD</cx:pt>
          <cx:pt idx="391">USD</cx:pt>
          <cx:pt idx="392">USD</cx:pt>
          <cx:pt idx="393">CAD</cx:pt>
          <cx:pt idx="394">USD</cx:pt>
          <cx:pt idx="395">USD</cx:pt>
          <cx:pt idx="396">AUD</cx:pt>
          <cx:pt idx="397">USD</cx:pt>
          <cx:pt idx="398">EUR</cx:pt>
          <cx:pt idx="399">USD</cx:pt>
          <cx:pt idx="400">USD</cx:pt>
          <cx:pt idx="401">USD</cx:pt>
          <cx:pt idx="402">USD</cx:pt>
          <cx:pt idx="403">CAD</cx:pt>
          <cx:pt idx="404">USD</cx:pt>
          <cx:pt idx="405">USD</cx:pt>
          <cx:pt idx="406">USD</cx:pt>
          <cx:pt idx="407">DKK</cx:pt>
          <cx:pt idx="408">CAD</cx:pt>
          <cx:pt idx="409">USD</cx:pt>
          <cx:pt idx="410">USD</cx:pt>
          <cx:pt idx="411">USD</cx:pt>
          <cx:pt idx="412">USD</cx:pt>
          <cx:pt idx="413">USD</cx:pt>
          <cx:pt idx="414">USD</cx:pt>
          <cx:pt idx="415">USD</cx:pt>
          <cx:pt idx="416">USD</cx:pt>
          <cx:pt idx="417">USD</cx:pt>
          <cx:pt idx="418">CAD</cx:pt>
          <cx:pt idx="419">USD</cx:pt>
          <cx:pt idx="420">USD</cx:pt>
          <cx:pt idx="421">USD</cx:pt>
          <cx:pt idx="422">USD</cx:pt>
          <cx:pt idx="423">USD</cx:pt>
          <cx:pt idx="424">USD</cx:pt>
          <cx:pt idx="425">USD</cx:pt>
          <cx:pt idx="426">USD</cx:pt>
          <cx:pt idx="427">USD</cx:pt>
          <cx:pt idx="428">USD</cx:pt>
          <cx:pt idx="429">USD</cx:pt>
          <cx:pt idx="430">USD</cx:pt>
          <cx:pt idx="431">USD</cx:pt>
          <cx:pt idx="432">USD</cx:pt>
          <cx:pt idx="433">USD</cx:pt>
          <cx:pt idx="434">CAD</cx:pt>
          <cx:pt idx="435">EUR</cx:pt>
          <cx:pt idx="436">USD</cx:pt>
          <cx:pt idx="437">USD</cx:pt>
          <cx:pt idx="438">USD</cx:pt>
          <cx:pt idx="439">USD</cx:pt>
          <cx:pt idx="440">USD</cx:pt>
          <cx:pt idx="441">USD</cx:pt>
          <cx:pt idx="442">EUR</cx:pt>
          <cx:pt idx="443">USD</cx:pt>
          <cx:pt idx="444">USD</cx:pt>
          <cx:pt idx="445">USD</cx:pt>
          <cx:pt idx="446">USD</cx:pt>
          <cx:pt idx="447">GBP</cx:pt>
          <cx:pt idx="448">USD</cx:pt>
          <cx:pt idx="449">DKK</cx:pt>
          <cx:pt idx="450">CAD</cx:pt>
          <cx:pt idx="451">USD</cx:pt>
          <cx:pt idx="452">USD</cx:pt>
          <cx:pt idx="453">USD</cx:pt>
          <cx:pt idx="454">USD</cx:pt>
          <cx:pt idx="455">USD</cx:pt>
          <cx:pt idx="456">USD</cx:pt>
          <cx:pt idx="457">USD</cx:pt>
          <cx:pt idx="458">USD</cx:pt>
          <cx:pt idx="459">USD</cx:pt>
          <cx:pt idx="460">USD</cx:pt>
          <cx:pt idx="461">USD</cx:pt>
          <cx:pt idx="462">USD</cx:pt>
          <cx:pt idx="463">USD</cx:pt>
          <cx:pt idx="464">USD</cx:pt>
          <cx:pt idx="465">USD</cx:pt>
          <cx:pt idx="466">USD</cx:pt>
          <cx:pt idx="467">CAD</cx:pt>
          <cx:pt idx="468">USD</cx:pt>
          <cx:pt idx="469">USD</cx:pt>
          <cx:pt idx="470">USD</cx:pt>
          <cx:pt idx="471">GBP</cx:pt>
          <cx:pt idx="472">USD</cx:pt>
          <cx:pt idx="473">USD</cx:pt>
          <cx:pt idx="474">USD</cx:pt>
          <cx:pt idx="475">USD</cx:pt>
          <cx:pt idx="476">USD</cx:pt>
          <cx:pt idx="477">USD</cx:pt>
          <cx:pt idx="478">USD</cx:pt>
          <cx:pt idx="479">GBP</cx:pt>
          <cx:pt idx="480">USD</cx:pt>
          <cx:pt idx="481">USD</cx:pt>
          <cx:pt idx="482">USD</cx:pt>
          <cx:pt idx="483">USD</cx:pt>
          <cx:pt idx="484">GBP</cx:pt>
          <cx:pt idx="485">GBP</cx:pt>
          <cx:pt idx="486">GBP</cx:pt>
          <cx:pt idx="487">USD</cx:pt>
          <cx:pt idx="488">USD</cx:pt>
          <cx:pt idx="489">EUR</cx:pt>
          <cx:pt idx="490">USD</cx:pt>
          <cx:pt idx="491">USD</cx:pt>
          <cx:pt idx="492">USD</cx:pt>
          <cx:pt idx="493">USD</cx:pt>
          <cx:pt idx="494">USD</cx:pt>
          <cx:pt idx="495">DKK</cx:pt>
          <cx:pt idx="496">USD</cx:pt>
          <cx:pt idx="497">USD</cx:pt>
          <cx:pt idx="498">DKK</cx:pt>
          <cx:pt idx="499">USD</cx:pt>
          <cx:pt idx="500">USD</cx:pt>
          <cx:pt idx="501">USD</cx:pt>
          <cx:pt idx="502">AUD</cx:pt>
          <cx:pt idx="503">USD</cx:pt>
          <cx:pt idx="504">EUR</cx:pt>
          <cx:pt idx="505">USD</cx:pt>
          <cx:pt idx="506">USD</cx:pt>
          <cx:pt idx="507">USD</cx:pt>
          <cx:pt idx="508">USD</cx:pt>
          <cx:pt idx="509">USD</cx:pt>
          <cx:pt idx="510">AUD</cx:pt>
          <cx:pt idx="511">USD</cx:pt>
          <cx:pt idx="512">USD</cx:pt>
          <cx:pt idx="513">USD</cx:pt>
          <cx:pt idx="514">CHF</cx:pt>
          <cx:pt idx="515">CAD</cx:pt>
          <cx:pt idx="516">USD</cx:pt>
          <cx:pt idx="517">USD</cx:pt>
          <cx:pt idx="518">USD</cx:pt>
          <cx:pt idx="519">USD</cx:pt>
          <cx:pt idx="520">USD</cx:pt>
          <cx:pt idx="521">USD</cx:pt>
          <cx:pt idx="522">USD</cx:pt>
          <cx:pt idx="523">USD</cx:pt>
          <cx:pt idx="524">USD</cx:pt>
          <cx:pt idx="525">USD</cx:pt>
          <cx:pt idx="526">USD</cx:pt>
          <cx:pt idx="527">CAD</cx:pt>
          <cx:pt idx="528">GBP</cx:pt>
          <cx:pt idx="529">USD</cx:pt>
          <cx:pt idx="530">USD</cx:pt>
          <cx:pt idx="531">CHF</cx:pt>
          <cx:pt idx="532">CAD</cx:pt>
          <cx:pt idx="533">GBP</cx:pt>
          <cx:pt idx="534">USD</cx:pt>
          <cx:pt idx="535">EUR</cx:pt>
          <cx:pt idx="536">EUR</cx:pt>
          <cx:pt idx="537">DKK</cx:pt>
          <cx:pt idx="538">USD</cx:pt>
          <cx:pt idx="539">USD</cx:pt>
          <cx:pt idx="540">USD</cx:pt>
          <cx:pt idx="541">EUR</cx:pt>
          <cx:pt idx="542">GBP</cx:pt>
          <cx:pt idx="543">USD</cx:pt>
          <cx:pt idx="544">USD</cx:pt>
          <cx:pt idx="545">USD</cx:pt>
          <cx:pt idx="546">USD</cx:pt>
          <cx:pt idx="547">USD</cx:pt>
          <cx:pt idx="548">USD</cx:pt>
          <cx:pt idx="549">USD</cx:pt>
          <cx:pt idx="550">CHF</cx:pt>
          <cx:pt idx="551">AUD</cx:pt>
          <cx:pt idx="552">USD</cx:pt>
          <cx:pt idx="553">USD</cx:pt>
          <cx:pt idx="554">CAD</cx:pt>
          <cx:pt idx="555">DKK</cx:pt>
          <cx:pt idx="556">USD</cx:pt>
          <cx:pt idx="557">USD</cx:pt>
          <cx:pt idx="558">USD</cx:pt>
          <cx:pt idx="559">USD</cx:pt>
          <cx:pt idx="560">USD</cx:pt>
          <cx:pt idx="561">CHF</cx:pt>
          <cx:pt idx="562">CHF</cx:pt>
          <cx:pt idx="563">AUD</cx:pt>
          <cx:pt idx="564">USD</cx:pt>
          <cx:pt idx="565">USD</cx:pt>
          <cx:pt idx="566">USD</cx:pt>
          <cx:pt idx="567">USD</cx:pt>
          <cx:pt idx="568">USD</cx:pt>
          <cx:pt idx="569">EUR</cx:pt>
          <cx:pt idx="570">USD</cx:pt>
          <cx:pt idx="571">EUR</cx:pt>
          <cx:pt idx="572">USD</cx:pt>
          <cx:pt idx="573">USD</cx:pt>
          <cx:pt idx="574">USD</cx:pt>
          <cx:pt idx="575">USD</cx:pt>
          <cx:pt idx="576">USD</cx:pt>
          <cx:pt idx="577">USD</cx:pt>
          <cx:pt idx="578">USD</cx:pt>
          <cx:pt idx="579">USD</cx:pt>
          <cx:pt idx="580">USD</cx:pt>
          <cx:pt idx="581">USD</cx:pt>
          <cx:pt idx="582">USD</cx:pt>
          <cx:pt idx="583">USD</cx:pt>
          <cx:pt idx="584">USD</cx:pt>
          <cx:pt idx="585">USD</cx:pt>
          <cx:pt idx="586">USD</cx:pt>
          <cx:pt idx="587">CAD</cx:pt>
          <cx:pt idx="588">GBP</cx:pt>
          <cx:pt idx="589">USD</cx:pt>
          <cx:pt idx="590">AUD</cx:pt>
          <cx:pt idx="591">USD</cx:pt>
          <cx:pt idx="592">USD</cx:pt>
          <cx:pt idx="593">USD</cx:pt>
          <cx:pt idx="594">USD</cx:pt>
          <cx:pt idx="595">USD</cx:pt>
          <cx:pt idx="596">USD</cx:pt>
          <cx:pt idx="597">USD</cx:pt>
          <cx:pt idx="598">EUR</cx:pt>
          <cx:pt idx="599">DKK</cx:pt>
          <cx:pt idx="600">GBP</cx:pt>
          <cx:pt idx="601">USD</cx:pt>
          <cx:pt idx="602">USD</cx:pt>
          <cx:pt idx="603">USD</cx:pt>
          <cx:pt idx="604">USD</cx:pt>
          <cx:pt idx="605">USD</cx:pt>
          <cx:pt idx="606">GBP</cx:pt>
          <cx:pt idx="607">USD</cx:pt>
          <cx:pt idx="608">USD</cx:pt>
          <cx:pt idx="609">USD</cx:pt>
          <cx:pt idx="610">USD</cx:pt>
          <cx:pt idx="611">USD</cx:pt>
          <cx:pt idx="612">USD</cx:pt>
          <cx:pt idx="613">CAD</cx:pt>
          <cx:pt idx="614">USD</cx:pt>
          <cx:pt idx="615">EUR</cx:pt>
          <cx:pt idx="616">GBP</cx:pt>
          <cx:pt idx="617">USD</cx:pt>
          <cx:pt idx="618">USD</cx:pt>
          <cx:pt idx="619">USD</cx:pt>
          <cx:pt idx="620">AUD</cx:pt>
          <cx:pt idx="621">USD</cx:pt>
          <cx:pt idx="622">USD</cx:pt>
          <cx:pt idx="623">GBP</cx:pt>
          <cx:pt idx="624">USD</cx:pt>
          <cx:pt idx="625">USD</cx:pt>
          <cx:pt idx="626">USD</cx:pt>
          <cx:pt idx="627">GBP</cx:pt>
          <cx:pt idx="628">USD</cx:pt>
          <cx:pt idx="629">USD</cx:pt>
          <cx:pt idx="630">USD</cx:pt>
          <cx:pt idx="631">USD</cx:pt>
          <cx:pt idx="632">USD</cx:pt>
          <cx:pt idx="633">USD</cx:pt>
          <cx:pt idx="634">USD</cx:pt>
          <cx:pt idx="635">USD</cx:pt>
          <cx:pt idx="636">DKK</cx:pt>
          <cx:pt idx="637">USD</cx:pt>
          <cx:pt idx="638">USD</cx:pt>
          <cx:pt idx="639">USD</cx:pt>
          <cx:pt idx="640">USD</cx:pt>
          <cx:pt idx="641">CHF</cx:pt>
          <cx:pt idx="642">CAD</cx:pt>
          <cx:pt idx="643">USD</cx:pt>
          <cx:pt idx="644">CAD</cx:pt>
          <cx:pt idx="645">USD</cx:pt>
          <cx:pt idx="646">USD</cx:pt>
          <cx:pt idx="647">USD</cx:pt>
          <cx:pt idx="648">USD</cx:pt>
          <cx:pt idx="649">CHF</cx:pt>
          <cx:pt idx="650">USD</cx:pt>
          <cx:pt idx="651">EUR</cx:pt>
          <cx:pt idx="652">USD</cx:pt>
          <cx:pt idx="653">USD</cx:pt>
          <cx:pt idx="654">USD</cx:pt>
          <cx:pt idx="655">USD</cx:pt>
          <cx:pt idx="656">AUD</cx:pt>
          <cx:pt idx="657">USD</cx:pt>
          <cx:pt idx="658">USD</cx:pt>
          <cx:pt idx="659">GBP</cx:pt>
          <cx:pt idx="660">USD</cx:pt>
          <cx:pt idx="661">DKK</cx:pt>
          <cx:pt idx="662">USD</cx:pt>
          <cx:pt idx="663">USD</cx:pt>
          <cx:pt idx="664">USD</cx:pt>
          <cx:pt idx="665">USD</cx:pt>
          <cx:pt idx="666">USD</cx:pt>
          <cx:pt idx="667">USD</cx:pt>
          <cx:pt idx="668">USD</cx:pt>
          <cx:pt idx="669">EUR</cx:pt>
          <cx:pt idx="670">USD</cx:pt>
          <cx:pt idx="671">USD</cx:pt>
          <cx:pt idx="672">AUD</cx:pt>
          <cx:pt idx="673">EUR</cx:pt>
          <cx:pt idx="674">USD</cx:pt>
          <cx:pt idx="675">USD</cx:pt>
          <cx:pt idx="676">USD</cx:pt>
          <cx:pt idx="677">USD</cx:pt>
          <cx:pt idx="678">USD</cx:pt>
          <cx:pt idx="679">USD</cx:pt>
          <cx:pt idx="680">USD</cx:pt>
          <cx:pt idx="681">USD</cx:pt>
          <cx:pt idx="682">USD</cx:pt>
          <cx:pt idx="683">USD</cx:pt>
          <cx:pt idx="684">CAD</cx:pt>
          <cx:pt idx="685">CAD</cx:pt>
          <cx:pt idx="686">USD</cx:pt>
          <cx:pt idx="687">USD</cx:pt>
          <cx:pt idx="688">USD</cx:pt>
          <cx:pt idx="689">USD</cx:pt>
          <cx:pt idx="690">USD</cx:pt>
          <cx:pt idx="691">USD</cx:pt>
          <cx:pt idx="692">GBP</cx:pt>
          <cx:pt idx="693">USD</cx:pt>
          <cx:pt idx="694">USD</cx:pt>
          <cx:pt idx="695">EUR</cx:pt>
          <cx:pt idx="696">USD</cx:pt>
          <cx:pt idx="697">USD</cx:pt>
          <cx:pt idx="698">CAD</cx:pt>
          <cx:pt idx="699">USD</cx:pt>
          <cx:pt idx="700">USD</cx:pt>
          <cx:pt idx="701">USD</cx:pt>
          <cx:pt idx="702">USD</cx:pt>
          <cx:pt idx="703">USD</cx:pt>
          <cx:pt idx="704">USD</cx:pt>
          <cx:pt idx="705">GBP</cx:pt>
          <cx:pt idx="706">AUD</cx:pt>
          <cx:pt idx="707">USD</cx:pt>
          <cx:pt idx="708">CHF</cx:pt>
          <cx:pt idx="709">EUR</cx:pt>
          <cx:pt idx="710">USD</cx:pt>
          <cx:pt idx="711">EUR</cx:pt>
          <cx:pt idx="712">USD</cx:pt>
          <cx:pt idx="713">USD</cx:pt>
          <cx:pt idx="714">USD</cx:pt>
          <cx:pt idx="715">USD</cx:pt>
          <cx:pt idx="716">USD</cx:pt>
          <cx:pt idx="717">USD</cx:pt>
          <cx:pt idx="718">USD</cx:pt>
          <cx:pt idx="719">USD</cx:pt>
          <cx:pt idx="720">DKK</cx:pt>
          <cx:pt idx="721">USD</cx:pt>
          <cx:pt idx="722">USD</cx:pt>
          <cx:pt idx="723">AUD</cx:pt>
          <cx:pt idx="724">GBP</cx:pt>
          <cx:pt idx="725">USD</cx:pt>
          <cx:pt idx="726">USD</cx:pt>
          <cx:pt idx="727">USD</cx:pt>
          <cx:pt idx="728">USD</cx:pt>
          <cx:pt idx="729">USD</cx:pt>
          <cx:pt idx="730">CAD</cx:pt>
          <cx:pt idx="731">USD</cx:pt>
          <cx:pt idx="732">USD</cx:pt>
          <cx:pt idx="733">USD</cx:pt>
          <cx:pt idx="734">USD</cx:pt>
          <cx:pt idx="735">USD</cx:pt>
          <cx:pt idx="736">USD</cx:pt>
          <cx:pt idx="737">USD</cx:pt>
          <cx:pt idx="738">USD</cx:pt>
          <cx:pt idx="739">USD</cx:pt>
          <cx:pt idx="740">USD</cx:pt>
          <cx:pt idx="741">USD</cx:pt>
          <cx:pt idx="742">USD</cx:pt>
          <cx:pt idx="743">USD</cx:pt>
          <cx:pt idx="744">USD</cx:pt>
          <cx:pt idx="745">USD</cx:pt>
          <cx:pt idx="746">USD</cx:pt>
          <cx:pt idx="747">USD</cx:pt>
          <cx:pt idx="748">USD</cx:pt>
          <cx:pt idx="749">EUR</cx:pt>
          <cx:pt idx="750">GBP</cx:pt>
          <cx:pt idx="751">USD</cx:pt>
          <cx:pt idx="752">USD</cx:pt>
          <cx:pt idx="753">USD</cx:pt>
          <cx:pt idx="754">USD</cx:pt>
          <cx:pt idx="755">DKK</cx:pt>
          <cx:pt idx="756">USD</cx:pt>
          <cx:pt idx="757">USD</cx:pt>
          <cx:pt idx="758">CAD</cx:pt>
          <cx:pt idx="759">USD</cx:pt>
          <cx:pt idx="760">EUR</cx:pt>
          <cx:pt idx="761">USD</cx:pt>
          <cx:pt idx="762">AUD</cx:pt>
          <cx:pt idx="763">USD</cx:pt>
          <cx:pt idx="764">USD</cx:pt>
          <cx:pt idx="765">USD</cx:pt>
          <cx:pt idx="766">AUD</cx:pt>
          <cx:pt idx="767">USD</cx:pt>
          <cx:pt idx="768">USD</cx:pt>
          <cx:pt idx="769">USD</cx:pt>
          <cx:pt idx="770">EUR</cx:pt>
          <cx:pt idx="771">USD</cx:pt>
          <cx:pt idx="772">USD</cx:pt>
          <cx:pt idx="773">USD</cx:pt>
          <cx:pt idx="774">EUR</cx:pt>
          <cx:pt idx="775">USD</cx:pt>
          <cx:pt idx="776">USD</cx:pt>
          <cx:pt idx="777">USD</cx:pt>
          <cx:pt idx="778">CHF</cx:pt>
          <cx:pt idx="779">USD</cx:pt>
          <cx:pt idx="780">USD</cx:pt>
          <cx:pt idx="781">CHF</cx:pt>
          <cx:pt idx="782">USD</cx:pt>
          <cx:pt idx="783">USD</cx:pt>
          <cx:pt idx="784">USD</cx:pt>
          <cx:pt idx="785">AUD</cx:pt>
          <cx:pt idx="786">EUR</cx:pt>
          <cx:pt idx="787">CAD</cx:pt>
          <cx:pt idx="788">USD</cx:pt>
          <cx:pt idx="789">USD</cx:pt>
          <cx:pt idx="790">USD</cx:pt>
          <cx:pt idx="791">USD</cx:pt>
          <cx:pt idx="792">USD</cx:pt>
          <cx:pt idx="793">CHF</cx:pt>
          <cx:pt idx="794">USD</cx:pt>
          <cx:pt idx="795">USD</cx:pt>
          <cx:pt idx="796">USD</cx:pt>
          <cx:pt idx="797">USD</cx:pt>
          <cx:pt idx="798">USD</cx:pt>
          <cx:pt idx="799">GBP</cx:pt>
          <cx:pt idx="800">CHF</cx:pt>
          <cx:pt idx="801">USD</cx:pt>
          <cx:pt idx="802">USD</cx:pt>
          <cx:pt idx="803">USD</cx:pt>
          <cx:pt idx="804">USD</cx:pt>
          <cx:pt idx="805">AUD</cx:pt>
          <cx:pt idx="806">USD</cx:pt>
          <cx:pt idx="807">USD</cx:pt>
          <cx:pt idx="808">USD</cx:pt>
          <cx:pt idx="809">CHF</cx:pt>
          <cx:pt idx="810">USD</cx:pt>
          <cx:pt idx="811">USD</cx:pt>
          <cx:pt idx="812">CAD</cx:pt>
          <cx:pt idx="813">USD</cx:pt>
          <cx:pt idx="814">DKK</cx:pt>
          <cx:pt idx="815">CAD</cx:pt>
          <cx:pt idx="816">USD</cx:pt>
          <cx:pt idx="817">EUR</cx:pt>
          <cx:pt idx="818">USD</cx:pt>
          <cx:pt idx="819">USD</cx:pt>
          <cx:pt idx="820">GBP</cx:pt>
          <cx:pt idx="821">USD</cx:pt>
          <cx:pt idx="822">USD</cx:pt>
          <cx:pt idx="823">USD</cx:pt>
          <cx:pt idx="824">USD</cx:pt>
          <cx:pt idx="825">GBP</cx:pt>
          <cx:pt idx="826">USD</cx:pt>
          <cx:pt idx="827">AUD</cx:pt>
          <cx:pt idx="828">USD</cx:pt>
          <cx:pt idx="829">USD</cx:pt>
          <cx:pt idx="830">USD</cx:pt>
          <cx:pt idx="831">USD</cx:pt>
          <cx:pt idx="832">DKK</cx:pt>
          <cx:pt idx="833">DKK</cx:pt>
          <cx:pt idx="834">USD</cx:pt>
          <cx:pt idx="835">USD</cx:pt>
          <cx:pt idx="836">USD</cx:pt>
          <cx:pt idx="837">USD</cx:pt>
          <cx:pt idx="838">USD</cx:pt>
          <cx:pt idx="839">USD</cx:pt>
          <cx:pt idx="840">USD</cx:pt>
          <cx:pt idx="841">USD</cx:pt>
          <cx:pt idx="842">EUR</cx:pt>
          <cx:pt idx="843">USD</cx:pt>
          <cx:pt idx="844">USD</cx:pt>
          <cx:pt idx="845">GBP</cx:pt>
          <cx:pt idx="846">USD</cx:pt>
          <cx:pt idx="847">USD</cx:pt>
          <cx:pt idx="848">USD</cx:pt>
          <cx:pt idx="849">USD</cx:pt>
          <cx:pt idx="850">USD</cx:pt>
          <cx:pt idx="851">USD</cx:pt>
          <cx:pt idx="852">USD</cx:pt>
          <cx:pt idx="853">CAD</cx:pt>
          <cx:pt idx="854">CAD</cx:pt>
          <cx:pt idx="855">AUD</cx:pt>
          <cx:pt idx="856">USD</cx:pt>
          <cx:pt idx="857">CHF</cx:pt>
          <cx:pt idx="858">USD</cx:pt>
          <cx:pt idx="859">USD</cx:pt>
          <cx:pt idx="860">USD</cx:pt>
          <cx:pt idx="861">USD</cx:pt>
          <cx:pt idx="862">USD</cx:pt>
          <cx:pt idx="863">USD</cx:pt>
          <cx:pt idx="864">USD</cx:pt>
          <cx:pt idx="865">USD</cx:pt>
          <cx:pt idx="866">USD</cx:pt>
          <cx:pt idx="867">USD</cx:pt>
          <cx:pt idx="868">USD</cx:pt>
          <cx:pt idx="869">USD</cx:pt>
          <cx:pt idx="870">USD</cx:pt>
          <cx:pt idx="871">USD</cx:pt>
          <cx:pt idx="872">AUD</cx:pt>
          <cx:pt idx="873">USD</cx:pt>
          <cx:pt idx="874">USD</cx:pt>
          <cx:pt idx="875">USD</cx:pt>
          <cx:pt idx="876">CAD</cx:pt>
          <cx:pt idx="877">USD</cx:pt>
          <cx:pt idx="878">EUR</cx:pt>
          <cx:pt idx="879">USD</cx:pt>
          <cx:pt idx="880">USD</cx:pt>
          <cx:pt idx="881">USD</cx:pt>
          <cx:pt idx="882">USD</cx:pt>
          <cx:pt idx="883">USD</cx:pt>
          <cx:pt idx="884">USD</cx:pt>
          <cx:pt idx="885">USD</cx:pt>
          <cx:pt idx="886">USD</cx:pt>
          <cx:pt idx="887">USD</cx:pt>
          <cx:pt idx="888">USD</cx:pt>
          <cx:pt idx="889">USD</cx:pt>
          <cx:pt idx="890">USD</cx:pt>
          <cx:pt idx="891">CAD</cx:pt>
          <cx:pt idx="892">USD</cx:pt>
          <cx:pt idx="893">EUR</cx:pt>
          <cx:pt idx="894">GBP</cx:pt>
          <cx:pt idx="895">USD</cx:pt>
          <cx:pt idx="896">AUD</cx:pt>
          <cx:pt idx="897">USD</cx:pt>
          <cx:pt idx="898">USD</cx:pt>
          <cx:pt idx="899">CHF</cx:pt>
          <cx:pt idx="900">USD</cx:pt>
          <cx:pt idx="901">USD</cx:pt>
          <cx:pt idx="902">USD</cx:pt>
          <cx:pt idx="903">USD</cx:pt>
          <cx:pt idx="904">USD</cx:pt>
          <cx:pt idx="905">USD</cx:pt>
          <cx:pt idx="906">USD</cx:pt>
          <cx:pt idx="907">USD</cx:pt>
          <cx:pt idx="908">USD</cx:pt>
          <cx:pt idx="909">CAD</cx:pt>
          <cx:pt idx="910">USD</cx:pt>
          <cx:pt idx="911">USD</cx:pt>
          <cx:pt idx="912">USD</cx:pt>
          <cx:pt idx="913">AUD</cx:pt>
          <cx:pt idx="914">GBP</cx:pt>
          <cx:pt idx="915">GBP</cx:pt>
          <cx:pt idx="916">USD</cx:pt>
          <cx:pt idx="917">GBP</cx:pt>
          <cx:pt idx="918">CHF</cx:pt>
          <cx:pt idx="919">AUD</cx:pt>
          <cx:pt idx="920">USD</cx:pt>
          <cx:pt idx="921">USD</cx:pt>
          <cx:pt idx="922">USD</cx:pt>
          <cx:pt idx="923">USD</cx:pt>
          <cx:pt idx="924">EUR</cx:pt>
          <cx:pt idx="925">USD</cx:pt>
          <cx:pt idx="926">USD</cx:pt>
          <cx:pt idx="927">USD</cx:pt>
          <cx:pt idx="928">EUR</cx:pt>
          <cx:pt idx="929">GBP</cx:pt>
          <cx:pt idx="930">USD</cx:pt>
          <cx:pt idx="931">USD</cx:pt>
          <cx:pt idx="932">USD</cx:pt>
          <cx:pt idx="933">USD</cx:pt>
          <cx:pt idx="934">USD</cx:pt>
          <cx:pt idx="935">USD</cx:pt>
          <cx:pt idx="936">USD</cx:pt>
          <cx:pt idx="937">USD</cx:pt>
          <cx:pt idx="938">USD</cx:pt>
          <cx:pt idx="939">USD</cx:pt>
          <cx:pt idx="940">CAD</cx:pt>
          <cx:pt idx="941">USD</cx:pt>
          <cx:pt idx="942">AUD</cx:pt>
          <cx:pt idx="943">USD</cx:pt>
          <cx:pt idx="944">AUD</cx:pt>
          <cx:pt idx="945">USD</cx:pt>
          <cx:pt idx="946">USD</cx:pt>
          <cx:pt idx="947">USD</cx:pt>
          <cx:pt idx="948">USD</cx:pt>
          <cx:pt idx="949">USD</cx:pt>
          <cx:pt idx="950">USD</cx:pt>
          <cx:pt idx="951">USD</cx:pt>
          <cx:pt idx="952">USD</cx:pt>
          <cx:pt idx="953">USD</cx:pt>
          <cx:pt idx="954">AUD</cx:pt>
          <cx:pt idx="955">USD</cx:pt>
          <cx:pt idx="956">USD</cx:pt>
          <cx:pt idx="957">USD</cx:pt>
          <cx:pt idx="958">USD</cx:pt>
          <cx:pt idx="959">USD</cx:pt>
          <cx:pt idx="960">USD</cx:pt>
          <cx:pt idx="961">USD</cx:pt>
          <cx:pt idx="962">USD</cx:pt>
          <cx:pt idx="963">EUR</cx:pt>
          <cx:pt idx="964">USD</cx:pt>
          <cx:pt idx="965">GBP</cx:pt>
          <cx:pt idx="966">USD</cx:pt>
          <cx:pt idx="967">USD</cx:pt>
          <cx:pt idx="968">USD</cx:pt>
          <cx:pt idx="969">USD</cx:pt>
          <cx:pt idx="970">USD</cx:pt>
          <cx:pt idx="971">USD</cx:pt>
          <cx:pt idx="972">USD</cx:pt>
          <cx:pt idx="973">USD</cx:pt>
          <cx:pt idx="974">USD</cx:pt>
          <cx:pt idx="975">USD</cx:pt>
          <cx:pt idx="976">USD</cx:pt>
          <cx:pt idx="977">USD</cx:pt>
          <cx:pt idx="978">USD</cx:pt>
          <cx:pt idx="979">GBP</cx:pt>
          <cx:pt idx="980">USD</cx:pt>
          <cx:pt idx="981">USD</cx:pt>
          <cx:pt idx="982">USD</cx:pt>
          <cx:pt idx="983">USD</cx:pt>
          <cx:pt idx="984">USD</cx:pt>
          <cx:pt idx="985">USD</cx:pt>
          <cx:pt idx="986">USD</cx:pt>
          <cx:pt idx="987">USD</cx:pt>
          <cx:pt idx="988">USD</cx:pt>
          <cx:pt idx="989">USD</cx:pt>
          <cx:pt idx="990">USD</cx:pt>
          <cx:pt idx="991">USD</cx:pt>
          <cx:pt idx="992">USD</cx:pt>
          <cx:pt idx="993">EUR</cx:pt>
          <cx:pt idx="994">USD</cx:pt>
          <cx:pt idx="995">USD</cx:pt>
          <cx:pt idx="996">USD</cx:pt>
          <cx:pt idx="997">EUR</cx:pt>
          <cx:pt idx="998">USD</cx:pt>
          <cx:pt idx="999">USD</cx:pt>
        </cx:lvl>
        <cx:lvl ptCount="1000">
          <cx:pt idx="0">CA</cx:pt>
          <cx:pt idx="1">US</cx:pt>
          <cx:pt idx="2">AU</cx:pt>
          <cx:pt idx="3">US</cx:pt>
          <cx:pt idx="4">US</cx:pt>
          <cx:pt idx="5">DK</cx:pt>
          <cx:pt idx="6">GB</cx:pt>
          <cx:pt idx="7">DK</cx:pt>
          <cx:pt idx="8">DK</cx:pt>
          <cx:pt idx="9">US</cx:pt>
          <cx:pt idx="10">US</cx:pt>
          <cx:pt idx="11">US</cx:pt>
          <cx:pt idx="12">US</cx:pt>
          <cx:pt idx="13">US</cx:pt>
          <cx:pt idx="14">US</cx:pt>
          <cx:pt idx="15">US</cx:pt>
          <cx:pt idx="16">US</cx:pt>
          <cx:pt idx="17">US</cx:pt>
          <cx:pt idx="18">US</cx:pt>
          <cx:pt idx="19">US</cx:pt>
          <cx:pt idx="20">US</cx:pt>
          <cx:pt idx="21">US</cx:pt>
          <cx:pt idx="22">US</cx:pt>
          <cx:pt idx="23">GB</cx:pt>
          <cx:pt idx="24">US</cx:pt>
          <cx:pt idx="25">US</cx:pt>
          <cx:pt idx="26">US</cx:pt>
          <cx:pt idx="27">US</cx:pt>
          <cx:pt idx="28">US</cx:pt>
          <cx:pt idx="29">CH</cx:pt>
          <cx:pt idx="30">US</cx:pt>
          <cx:pt idx="31">GB</cx:pt>
          <cx:pt idx="32">IT</cx:pt>
          <cx:pt idx="33">US</cx:pt>
          <cx:pt idx="34">US</cx:pt>
          <cx:pt idx="35">DK</cx:pt>
          <cx:pt idx="36">US</cx:pt>
          <cx:pt idx="37">US</cx:pt>
          <cx:pt idx="38">US</cx:pt>
          <cx:pt idx="39">DK</cx:pt>
          <cx:pt idx="40">US</cx:pt>
          <cx:pt idx="41">IT</cx:pt>
          <cx:pt idx="42">US</cx:pt>
          <cx:pt idx="43">US</cx:pt>
          <cx:pt idx="44">DK</cx:pt>
          <cx:pt idx="45">US</cx:pt>
          <cx:pt idx="46">US</cx:pt>
          <cx:pt idx="47">US</cx:pt>
          <cx:pt idx="48">US</cx:pt>
          <cx:pt idx="49">US</cx:pt>
          <cx:pt idx="50">IT</cx:pt>
          <cx:pt idx="51">GB</cx:pt>
          <cx:pt idx="52">US</cx:pt>
          <cx:pt idx="53">US</cx:pt>
          <cx:pt idx="54">US</cx:pt>
          <cx:pt idx="55">US</cx:pt>
          <cx:pt idx="56">US</cx:pt>
          <cx:pt idx="57">US</cx:pt>
          <cx:pt idx="58">US</cx:pt>
          <cx:pt idx="59">US</cx:pt>
          <cx:pt idx="60">CA</cx:pt>
          <cx:pt idx="61">CA</cx:pt>
          <cx:pt idx="62">US</cx:pt>
          <cx:pt idx="63">US</cx:pt>
          <cx:pt idx="64">US</cx:pt>
          <cx:pt idx="65">US</cx:pt>
          <cx:pt idx="66">US</cx:pt>
          <cx:pt idx="67">GB</cx:pt>
          <cx:pt idx="68">IT</cx:pt>
          <cx:pt idx="69">US</cx:pt>
          <cx:pt idx="70">IT</cx:pt>
          <cx:pt idx="71">US</cx:pt>
          <cx:pt idx="72">US</cx:pt>
          <cx:pt idx="73">US</cx:pt>
          <cx:pt idx="74">GB</cx:pt>
          <cx:pt idx="75">US</cx:pt>
          <cx:pt idx="76">US</cx:pt>
          <cx:pt idx="77">US</cx:pt>
          <cx:pt idx="78">US</cx:pt>
          <cx:pt idx="79">US</cx:pt>
          <cx:pt idx="80">US</cx:pt>
          <cx:pt idx="81">US</cx:pt>
          <cx:pt idx="82">GB</cx:pt>
          <cx:pt idx="83">US</cx:pt>
          <cx:pt idx="84">US</cx:pt>
          <cx:pt idx="85">AU</cx:pt>
          <cx:pt idx="86">US</cx:pt>
          <cx:pt idx="87">AU</cx:pt>
          <cx:pt idx="88">US</cx:pt>
          <cx:pt idx="89">US</cx:pt>
          <cx:pt idx="90">US</cx:pt>
          <cx:pt idx="91">IT</cx:pt>
          <cx:pt idx="92">CH</cx:pt>
          <cx:pt idx="93">US</cx:pt>
          <cx:pt idx="94">GB</cx:pt>
          <cx:pt idx="95">US</cx:pt>
          <cx:pt idx="96">US</cx:pt>
          <cx:pt idx="97">US</cx:pt>
          <cx:pt idx="98">AU</cx:pt>
          <cx:pt idx="99">US</cx:pt>
          <cx:pt idx="100">US</cx:pt>
          <cx:pt idx="101">US</cx:pt>
          <cx:pt idx="102">US</cx:pt>
          <cx:pt idx="103">IT</cx:pt>
          <cx:pt idx="104">US</cx:pt>
          <cx:pt idx="105">US</cx:pt>
          <cx:pt idx="106">US</cx:pt>
          <cx:pt idx="107">US</cx:pt>
          <cx:pt idx="108">US</cx:pt>
          <cx:pt idx="109">US</cx:pt>
          <cx:pt idx="110">US</cx:pt>
          <cx:pt idx="111">US</cx:pt>
          <cx:pt idx="112">AU</cx:pt>
          <cx:pt idx="113">US</cx:pt>
          <cx:pt idx="114">US</cx:pt>
          <cx:pt idx="115">IT</cx:pt>
          <cx:pt idx="116">US</cx:pt>
          <cx:pt idx="117">US</cx:pt>
          <cx:pt idx="118">US</cx:pt>
          <cx:pt idx="119">US</cx:pt>
          <cx:pt idx="120">US</cx:pt>
          <cx:pt idx="121">US</cx:pt>
          <cx:pt idx="122">US</cx:pt>
          <cx:pt idx="123">CA</cx:pt>
          <cx:pt idx="124">IT</cx:pt>
          <cx:pt idx="125">US</cx:pt>
          <cx:pt idx="126">US</cx:pt>
          <cx:pt idx="127">CA</cx:pt>
          <cx:pt idx="128">US</cx:pt>
          <cx:pt idx="129">AU</cx:pt>
          <cx:pt idx="130">DK</cx:pt>
          <cx:pt idx="131">GB</cx:pt>
          <cx:pt idx="132">US</cx:pt>
          <cx:pt idx="133">US</cx:pt>
          <cx:pt idx="134">CH</cx:pt>
          <cx:pt idx="135">US</cx:pt>
          <cx:pt idx="136">US</cx:pt>
          <cx:pt idx="137">US</cx:pt>
          <cx:pt idx="138">US</cx:pt>
          <cx:pt idx="139">US</cx:pt>
          <cx:pt idx="140">US</cx:pt>
          <cx:pt idx="141">US</cx:pt>
          <cx:pt idx="142">US</cx:pt>
          <cx:pt idx="143">US</cx:pt>
          <cx:pt idx="144">US</cx:pt>
          <cx:pt idx="145">CH</cx:pt>
          <cx:pt idx="146">US</cx:pt>
          <cx:pt idx="147">US</cx:pt>
          <cx:pt idx="148">US</cx:pt>
          <cx:pt idx="149">US</cx:pt>
          <cx:pt idx="150">US</cx:pt>
          <cx:pt idx="151">US</cx:pt>
          <cx:pt idx="152">US</cx:pt>
          <cx:pt idx="153">US</cx:pt>
          <cx:pt idx="154">US</cx:pt>
          <cx:pt idx="155">US</cx:pt>
          <cx:pt idx="156">AU</cx:pt>
          <cx:pt idx="157">AU</cx:pt>
          <cx:pt idx="158">US</cx:pt>
          <cx:pt idx="159">US</cx:pt>
          <cx:pt idx="160">US</cx:pt>
          <cx:pt idx="161">US</cx:pt>
          <cx:pt idx="162">CH</cx:pt>
          <cx:pt idx="163">US</cx:pt>
          <cx:pt idx="164">US</cx:pt>
          <cx:pt idx="165">US</cx:pt>
          <cx:pt idx="166">US</cx:pt>
          <cx:pt idx="167">AU</cx:pt>
          <cx:pt idx="168">DK</cx:pt>
          <cx:pt idx="169">US</cx:pt>
          <cx:pt idx="170">US</cx:pt>
          <cx:pt idx="171">US</cx:pt>
          <cx:pt idx="172">US</cx:pt>
          <cx:pt idx="173">US</cx:pt>
          <cx:pt idx="174">US</cx:pt>
          <cx:pt idx="175">US</cx:pt>
          <cx:pt idx="176">US</cx:pt>
          <cx:pt idx="177">US</cx:pt>
          <cx:pt idx="178">US</cx:pt>
          <cx:pt idx="179">CA</cx:pt>
          <cx:pt idx="180">AU</cx:pt>
          <cx:pt idx="181">US</cx:pt>
          <cx:pt idx="182">DK</cx:pt>
          <cx:pt idx="183">CA</cx:pt>
          <cx:pt idx="184">US</cx:pt>
          <cx:pt idx="185">US</cx:pt>
          <cx:pt idx="186">US</cx:pt>
          <cx:pt idx="187">CA</cx:pt>
          <cx:pt idx="188">IT</cx:pt>
          <cx:pt idx="189">US</cx:pt>
          <cx:pt idx="190">US</cx:pt>
          <cx:pt idx="191">IT</cx:pt>
          <cx:pt idx="192">US</cx:pt>
          <cx:pt idx="193">US</cx:pt>
          <cx:pt idx="194">US</cx:pt>
          <cx:pt idx="195">US</cx:pt>
          <cx:pt idx="196">DK</cx:pt>
          <cx:pt idx="197">US</cx:pt>
          <cx:pt idx="198">US</cx:pt>
          <cx:pt idx="199">US</cx:pt>
          <cx:pt idx="200">CA</cx:pt>
          <cx:pt idx="201">US</cx:pt>
          <cx:pt idx="202">US</cx:pt>
          <cx:pt idx="203">AU</cx:pt>
          <cx:pt idx="204">US</cx:pt>
          <cx:pt idx="205">US</cx:pt>
          <cx:pt idx="206">US</cx:pt>
          <cx:pt idx="207">US</cx:pt>
          <cx:pt idx="208">US</cx:pt>
          <cx:pt idx="209">AU</cx:pt>
          <cx:pt idx="210">DK</cx:pt>
          <cx:pt idx="211">US</cx:pt>
          <cx:pt idx="212">US</cx:pt>
          <cx:pt idx="213">US</cx:pt>
          <cx:pt idx="214">US</cx:pt>
          <cx:pt idx="215">US</cx:pt>
          <cx:pt idx="216">US</cx:pt>
          <cx:pt idx="217">US</cx:pt>
          <cx:pt idx="218">GB</cx:pt>
          <cx:pt idx="219">US</cx:pt>
          <cx:pt idx="220">US</cx:pt>
          <cx:pt idx="221">US</cx:pt>
          <cx:pt idx="222">US</cx:pt>
          <cx:pt idx="223">US</cx:pt>
          <cx:pt idx="224">US</cx:pt>
          <cx:pt idx="225">US</cx:pt>
          <cx:pt idx="226">US</cx:pt>
          <cx:pt idx="227">US</cx:pt>
          <cx:pt idx="228">US</cx:pt>
          <cx:pt idx="229">US</cx:pt>
          <cx:pt idx="230">US</cx:pt>
          <cx:pt idx="231">US</cx:pt>
          <cx:pt idx="232">US</cx:pt>
          <cx:pt idx="233">US</cx:pt>
          <cx:pt idx="234">IT</cx:pt>
          <cx:pt idx="235">US</cx:pt>
          <cx:pt idx="236">AU</cx:pt>
          <cx:pt idx="237">US</cx:pt>
          <cx:pt idx="238">DK</cx:pt>
          <cx:pt idx="239">US</cx:pt>
          <cx:pt idx="240">US</cx:pt>
          <cx:pt idx="241">AU</cx:pt>
          <cx:pt idx="242">US</cx:pt>
          <cx:pt idx="243">US</cx:pt>
          <cx:pt idx="244">US</cx:pt>
          <cx:pt idx="245">US</cx:pt>
          <cx:pt idx="246">US</cx:pt>
          <cx:pt idx="247">US</cx:pt>
          <cx:pt idx="248">AU</cx:pt>
          <cx:pt idx="249">US</cx:pt>
          <cx:pt idx="250">US</cx:pt>
          <cx:pt idx="251">US</cx:pt>
          <cx:pt idx="252">US</cx:pt>
          <cx:pt idx="253">CA</cx:pt>
          <cx:pt idx="254">US</cx:pt>
          <cx:pt idx="255">US</cx:pt>
          <cx:pt idx="256">GB</cx:pt>
          <cx:pt idx="257">US</cx:pt>
          <cx:pt idx="258">US</cx:pt>
          <cx:pt idx="259">US</cx:pt>
          <cx:pt idx="260">US</cx:pt>
          <cx:pt idx="261">US</cx:pt>
          <cx:pt idx="262">US</cx:pt>
          <cx:pt idx="263">US</cx:pt>
          <cx:pt idx="264">US</cx:pt>
          <cx:pt idx="265">US</cx:pt>
          <cx:pt idx="266">IT</cx:pt>
          <cx:pt idx="267">AU</cx:pt>
          <cx:pt idx="268">US</cx:pt>
          <cx:pt idx="269">US</cx:pt>
          <cx:pt idx="270">US</cx:pt>
          <cx:pt idx="271">US</cx:pt>
          <cx:pt idx="272">US</cx:pt>
          <cx:pt idx="273">CA</cx:pt>
          <cx:pt idx="274">US</cx:pt>
          <cx:pt idx="275">US</cx:pt>
          <cx:pt idx="276">US</cx:pt>
          <cx:pt idx="277">US</cx:pt>
          <cx:pt idx="278">US</cx:pt>
          <cx:pt idx="279">US</cx:pt>
          <cx:pt idx="280">US</cx:pt>
          <cx:pt idx="281">US</cx:pt>
          <cx:pt idx="282">US</cx:pt>
          <cx:pt idx="283">DK</cx:pt>
          <cx:pt idx="284">US</cx:pt>
          <cx:pt idx="285">US</cx:pt>
          <cx:pt idx="286">US</cx:pt>
          <cx:pt idx="287">US</cx:pt>
          <cx:pt idx="288">DK</cx:pt>
          <cx:pt idx="289">CA</cx:pt>
          <cx:pt idx="290">US</cx:pt>
          <cx:pt idx="291">US</cx:pt>
          <cx:pt idx="292">US</cx:pt>
          <cx:pt idx="293">IT</cx:pt>
          <cx:pt idx="294">US</cx:pt>
          <cx:pt idx="295">CH</cx:pt>
          <cx:pt idx="296">AU</cx:pt>
          <cx:pt idx="297">AU</cx:pt>
          <cx:pt idx="298">US</cx:pt>
          <cx:pt idx="299">US</cx:pt>
          <cx:pt idx="300">DK</cx:pt>
          <cx:pt idx="301">US</cx:pt>
          <cx:pt idx="302">US</cx:pt>
          <cx:pt idx="303">US</cx:pt>
          <cx:pt idx="304">US</cx:pt>
          <cx:pt idx="305">US</cx:pt>
          <cx:pt idx="306">US</cx:pt>
          <cx:pt idx="307">DK</cx:pt>
          <cx:pt idx="308">US</cx:pt>
          <cx:pt idx="309">US</cx:pt>
          <cx:pt idx="310">US</cx:pt>
          <cx:pt idx="311">US</cx:pt>
          <cx:pt idx="312">US</cx:pt>
          <cx:pt idx="313">US</cx:pt>
          <cx:pt idx="314">US</cx:pt>
          <cx:pt idx="315">US</cx:pt>
          <cx:pt idx="316">IT</cx:pt>
          <cx:pt idx="317">US</cx:pt>
          <cx:pt idx="318">US</cx:pt>
          <cx:pt idx="319">US</cx:pt>
          <cx:pt idx="320">US</cx:pt>
          <cx:pt idx="321">US</cx:pt>
          <cx:pt idx="322">US</cx:pt>
          <cx:pt idx="323">GB</cx:pt>
          <cx:pt idx="324">US</cx:pt>
          <cx:pt idx="325">US</cx:pt>
          <cx:pt idx="326">US</cx:pt>
          <cx:pt idx="327">US</cx:pt>
          <cx:pt idx="328">US</cx:pt>
          <cx:pt idx="329">US</cx:pt>
          <cx:pt idx="330">GB</cx:pt>
          <cx:pt idx="331">US</cx:pt>
          <cx:pt idx="332">US</cx:pt>
          <cx:pt idx="333">US</cx:pt>
          <cx:pt idx="334">US</cx:pt>
          <cx:pt idx="335">US</cx:pt>
          <cx:pt idx="336">US</cx:pt>
          <cx:pt idx="337">US</cx:pt>
          <cx:pt idx="338">US</cx:pt>
          <cx:pt idx="339">CA</cx:pt>
          <cx:pt idx="340">US</cx:pt>
          <cx:pt idx="341">US</cx:pt>
          <cx:pt idx="342">US</cx:pt>
          <cx:pt idx="343">US</cx:pt>
          <cx:pt idx="344">US</cx:pt>
          <cx:pt idx="345">GB</cx:pt>
          <cx:pt idx="346">US</cx:pt>
          <cx:pt idx="347">US</cx:pt>
          <cx:pt idx="348">US</cx:pt>
          <cx:pt idx="349">US</cx:pt>
          <cx:pt idx="350">US</cx:pt>
          <cx:pt idx="351">US</cx:pt>
          <cx:pt idx="352">CA</cx:pt>
          <cx:pt idx="353">US</cx:pt>
          <cx:pt idx="354">DK</cx:pt>
          <cx:pt idx="355">US</cx:pt>
          <cx:pt idx="356">IT</cx:pt>
          <cx:pt idx="357">US</cx:pt>
          <cx:pt idx="358">CA</cx:pt>
          <cx:pt idx="359">US</cx:pt>
          <cx:pt idx="360">GB</cx:pt>
          <cx:pt idx="361">US</cx:pt>
          <cx:pt idx="362">US</cx:pt>
          <cx:pt idx="363">US</cx:pt>
          <cx:pt idx="364">US</cx:pt>
          <cx:pt idx="365">AU</cx:pt>
          <cx:pt idx="366">US</cx:pt>
          <cx:pt idx="367">US</cx:pt>
          <cx:pt idx="368">GB</cx:pt>
          <cx:pt idx="369">US</cx:pt>
          <cx:pt idx="370">US</cx:pt>
          <cx:pt idx="371">US</cx:pt>
          <cx:pt idx="372">US</cx:pt>
          <cx:pt idx="373">US</cx:pt>
          <cx:pt idx="374">US</cx:pt>
          <cx:pt idx="375">US</cx:pt>
          <cx:pt idx="376">US</cx:pt>
          <cx:pt idx="377">US</cx:pt>
          <cx:pt idx="378">US</cx:pt>
          <cx:pt idx="379">GB</cx:pt>
          <cx:pt idx="380">US</cx:pt>
          <cx:pt idx="381">US</cx:pt>
          <cx:pt idx="382">US</cx:pt>
          <cx:pt idx="383">US</cx:pt>
          <cx:pt idx="384">US</cx:pt>
          <cx:pt idx="385">US</cx:pt>
          <cx:pt idx="386">US</cx:pt>
          <cx:pt idx="387">US</cx:pt>
          <cx:pt idx="388">CH</cx:pt>
          <cx:pt idx="389">US</cx:pt>
          <cx:pt idx="390">US</cx:pt>
          <cx:pt idx="391">US</cx:pt>
          <cx:pt idx="392">US</cx:pt>
          <cx:pt idx="393">CA</cx:pt>
          <cx:pt idx="394">US</cx:pt>
          <cx:pt idx="395">US</cx:pt>
          <cx:pt idx="396">AU</cx:pt>
          <cx:pt idx="397">US</cx:pt>
          <cx:pt idx="398">IT</cx:pt>
          <cx:pt idx="399">US</cx:pt>
          <cx:pt idx="400">US</cx:pt>
          <cx:pt idx="401">US</cx:pt>
          <cx:pt idx="402">US</cx:pt>
          <cx:pt idx="403">CA</cx:pt>
          <cx:pt idx="404">US</cx:pt>
          <cx:pt idx="405">US</cx:pt>
          <cx:pt idx="406">US</cx:pt>
          <cx:pt idx="407">DK</cx:pt>
          <cx:pt idx="408">CA</cx:pt>
          <cx:pt idx="409">US</cx:pt>
          <cx:pt idx="410">US</cx:pt>
          <cx:pt idx="411">US</cx:pt>
          <cx:pt idx="412">US</cx:pt>
          <cx:pt idx="413">US</cx:pt>
          <cx:pt idx="414">US</cx:pt>
          <cx:pt idx="415">US</cx:pt>
          <cx:pt idx="416">US</cx:pt>
          <cx:pt idx="417">US</cx:pt>
          <cx:pt idx="418">CA</cx:pt>
          <cx:pt idx="419">US</cx:pt>
          <cx:pt idx="420">US</cx:pt>
          <cx:pt idx="421">US</cx:pt>
          <cx:pt idx="422">US</cx:pt>
          <cx:pt idx="423">US</cx:pt>
          <cx:pt idx="424">US</cx:pt>
          <cx:pt idx="425">US</cx:pt>
          <cx:pt idx="426">US</cx:pt>
          <cx:pt idx="427">US</cx:pt>
          <cx:pt idx="428">US</cx:pt>
          <cx:pt idx="429">US</cx:pt>
          <cx:pt idx="430">US</cx:pt>
          <cx:pt idx="431">US</cx:pt>
          <cx:pt idx="432">US</cx:pt>
          <cx:pt idx="433">US</cx:pt>
          <cx:pt idx="434">CA</cx:pt>
          <cx:pt idx="435">IT</cx:pt>
          <cx:pt idx="436">US</cx:pt>
          <cx:pt idx="437">US</cx:pt>
          <cx:pt idx="438">US</cx:pt>
          <cx:pt idx="439">US</cx:pt>
          <cx:pt idx="440">US</cx:pt>
          <cx:pt idx="441">US</cx:pt>
          <cx:pt idx="442">IT</cx:pt>
          <cx:pt idx="443">US</cx:pt>
          <cx:pt idx="444">US</cx:pt>
          <cx:pt idx="445">US</cx:pt>
          <cx:pt idx="446">US</cx:pt>
          <cx:pt idx="447">GB</cx:pt>
          <cx:pt idx="448">US</cx:pt>
          <cx:pt idx="449">DK</cx:pt>
          <cx:pt idx="450">CA</cx:pt>
          <cx:pt idx="451">US</cx:pt>
          <cx:pt idx="452">US</cx:pt>
          <cx:pt idx="453">US</cx:pt>
          <cx:pt idx="454">US</cx:pt>
          <cx:pt idx="455">US</cx:pt>
          <cx:pt idx="456">US</cx:pt>
          <cx:pt idx="457">US</cx:pt>
          <cx:pt idx="458">US</cx:pt>
          <cx:pt idx="459">US</cx:pt>
          <cx:pt idx="460">US</cx:pt>
          <cx:pt idx="461">US</cx:pt>
          <cx:pt idx="462">US</cx:pt>
          <cx:pt idx="463">US</cx:pt>
          <cx:pt idx="464">US</cx:pt>
          <cx:pt idx="465">US</cx:pt>
          <cx:pt idx="466">US</cx:pt>
          <cx:pt idx="467">CA</cx:pt>
          <cx:pt idx="468">US</cx:pt>
          <cx:pt idx="469">US</cx:pt>
          <cx:pt idx="470">US</cx:pt>
          <cx:pt idx="471">GB</cx:pt>
          <cx:pt idx="472">US</cx:pt>
          <cx:pt idx="473">US</cx:pt>
          <cx:pt idx="474">US</cx:pt>
          <cx:pt idx="475">US</cx:pt>
          <cx:pt idx="476">US</cx:pt>
          <cx:pt idx="477">US</cx:pt>
          <cx:pt idx="478">US</cx:pt>
          <cx:pt idx="479">GB</cx:pt>
          <cx:pt idx="480">US</cx:pt>
          <cx:pt idx="481">US</cx:pt>
          <cx:pt idx="482">US</cx:pt>
          <cx:pt idx="483">US</cx:pt>
          <cx:pt idx="484">GB</cx:pt>
          <cx:pt idx="485">GB</cx:pt>
          <cx:pt idx="486">GB</cx:pt>
          <cx:pt idx="487">US</cx:pt>
          <cx:pt idx="488">US</cx:pt>
          <cx:pt idx="489">IT</cx:pt>
          <cx:pt idx="490">US</cx:pt>
          <cx:pt idx="491">US</cx:pt>
          <cx:pt idx="492">US</cx:pt>
          <cx:pt idx="493">US</cx:pt>
          <cx:pt idx="494">US</cx:pt>
          <cx:pt idx="495">DK</cx:pt>
          <cx:pt idx="496">US</cx:pt>
          <cx:pt idx="497">US</cx:pt>
          <cx:pt idx="498">DK</cx:pt>
          <cx:pt idx="499">US</cx:pt>
          <cx:pt idx="500">US</cx:pt>
          <cx:pt idx="501">US</cx:pt>
          <cx:pt idx="502">AU</cx:pt>
          <cx:pt idx="503">US</cx:pt>
          <cx:pt idx="504">IT</cx:pt>
          <cx:pt idx="505">US</cx:pt>
          <cx:pt idx="506">US</cx:pt>
          <cx:pt idx="507">US</cx:pt>
          <cx:pt idx="508">US</cx:pt>
          <cx:pt idx="509">US</cx:pt>
          <cx:pt idx="510">AU</cx:pt>
          <cx:pt idx="511">US</cx:pt>
          <cx:pt idx="512">US</cx:pt>
          <cx:pt idx="513">US</cx:pt>
          <cx:pt idx="514">CH</cx:pt>
          <cx:pt idx="515">CA</cx:pt>
          <cx:pt idx="516">US</cx:pt>
          <cx:pt idx="517">US</cx:pt>
          <cx:pt idx="518">US</cx:pt>
          <cx:pt idx="519">US</cx:pt>
          <cx:pt idx="520">US</cx:pt>
          <cx:pt idx="521">US</cx:pt>
          <cx:pt idx="522">US</cx:pt>
          <cx:pt idx="523">US</cx:pt>
          <cx:pt idx="524">US</cx:pt>
          <cx:pt idx="525">US</cx:pt>
          <cx:pt idx="526">US</cx:pt>
          <cx:pt idx="527">CA</cx:pt>
          <cx:pt idx="528">GB</cx:pt>
          <cx:pt idx="529">US</cx:pt>
          <cx:pt idx="530">US</cx:pt>
          <cx:pt idx="531">CH</cx:pt>
          <cx:pt idx="532">CA</cx:pt>
          <cx:pt idx="533">GB</cx:pt>
          <cx:pt idx="534">US</cx:pt>
          <cx:pt idx="535">IT</cx:pt>
          <cx:pt idx="536">IT</cx:pt>
          <cx:pt idx="537">DK</cx:pt>
          <cx:pt idx="538">US</cx:pt>
          <cx:pt idx="539">US</cx:pt>
          <cx:pt idx="540">US</cx:pt>
          <cx:pt idx="541">IT</cx:pt>
          <cx:pt idx="542">GB</cx:pt>
          <cx:pt idx="543">US</cx:pt>
          <cx:pt idx="544">US</cx:pt>
          <cx:pt idx="545">US</cx:pt>
          <cx:pt idx="546">US</cx:pt>
          <cx:pt idx="547">US</cx:pt>
          <cx:pt idx="548">US</cx:pt>
          <cx:pt idx="549">US</cx:pt>
          <cx:pt idx="550">CH</cx:pt>
          <cx:pt idx="551">AU</cx:pt>
          <cx:pt idx="552">US</cx:pt>
          <cx:pt idx="553">US</cx:pt>
          <cx:pt idx="554">CA</cx:pt>
          <cx:pt idx="555">DK</cx:pt>
          <cx:pt idx="556">US</cx:pt>
          <cx:pt idx="557">US</cx:pt>
          <cx:pt idx="558">US</cx:pt>
          <cx:pt idx="559">US</cx:pt>
          <cx:pt idx="560">US</cx:pt>
          <cx:pt idx="561">CH</cx:pt>
          <cx:pt idx="562">CH</cx:pt>
          <cx:pt idx="563">AU</cx:pt>
          <cx:pt idx="564">US</cx:pt>
          <cx:pt idx="565">US</cx:pt>
          <cx:pt idx="566">US</cx:pt>
          <cx:pt idx="567">US</cx:pt>
          <cx:pt idx="568">US</cx:pt>
          <cx:pt idx="569">IT</cx:pt>
          <cx:pt idx="570">US</cx:pt>
          <cx:pt idx="571">IT</cx:pt>
          <cx:pt idx="572">US</cx:pt>
          <cx:pt idx="573">US</cx:pt>
          <cx:pt idx="574">US</cx:pt>
          <cx:pt idx="575">US</cx:pt>
          <cx:pt idx="576">US</cx:pt>
          <cx:pt idx="577">US</cx:pt>
          <cx:pt idx="578">US</cx:pt>
          <cx:pt idx="579">US</cx:pt>
          <cx:pt idx="580">US</cx:pt>
          <cx:pt idx="581">US</cx:pt>
          <cx:pt idx="582">US</cx:pt>
          <cx:pt idx="583">US</cx:pt>
          <cx:pt idx="584">US</cx:pt>
          <cx:pt idx="585">US</cx:pt>
          <cx:pt idx="586">US</cx:pt>
          <cx:pt idx="587">CA</cx:pt>
          <cx:pt idx="588">GB</cx:pt>
          <cx:pt idx="589">US</cx:pt>
          <cx:pt idx="590">AU</cx:pt>
          <cx:pt idx="591">US</cx:pt>
          <cx:pt idx="592">US</cx:pt>
          <cx:pt idx="593">US</cx:pt>
          <cx:pt idx="594">US</cx:pt>
          <cx:pt idx="595">US</cx:pt>
          <cx:pt idx="596">US</cx:pt>
          <cx:pt idx="597">US</cx:pt>
          <cx:pt idx="598">IT</cx:pt>
          <cx:pt idx="599">DK</cx:pt>
          <cx:pt idx="600">GB</cx:pt>
          <cx:pt idx="601">US</cx:pt>
          <cx:pt idx="602">US</cx:pt>
          <cx:pt idx="603">US</cx:pt>
          <cx:pt idx="604">US</cx:pt>
          <cx:pt idx="605">US</cx:pt>
          <cx:pt idx="606">GB</cx:pt>
          <cx:pt idx="607">US</cx:pt>
          <cx:pt idx="608">US</cx:pt>
          <cx:pt idx="609">US</cx:pt>
          <cx:pt idx="610">US</cx:pt>
          <cx:pt idx="611">US</cx:pt>
          <cx:pt idx="612">US</cx:pt>
          <cx:pt idx="613">CA</cx:pt>
          <cx:pt idx="614">US</cx:pt>
          <cx:pt idx="615">IT</cx:pt>
          <cx:pt idx="616">GB</cx:pt>
          <cx:pt idx="617">US</cx:pt>
          <cx:pt idx="618">US</cx:pt>
          <cx:pt idx="619">US</cx:pt>
          <cx:pt idx="620">AU</cx:pt>
          <cx:pt idx="621">US</cx:pt>
          <cx:pt idx="622">US</cx:pt>
          <cx:pt idx="623">GB</cx:pt>
          <cx:pt idx="624">US</cx:pt>
          <cx:pt idx="625">US</cx:pt>
          <cx:pt idx="626">US</cx:pt>
          <cx:pt idx="627">GB</cx:pt>
          <cx:pt idx="628">US</cx:pt>
          <cx:pt idx="629">US</cx:pt>
          <cx:pt idx="630">US</cx:pt>
          <cx:pt idx="631">US</cx:pt>
          <cx:pt idx="632">US</cx:pt>
          <cx:pt idx="633">US</cx:pt>
          <cx:pt idx="634">US</cx:pt>
          <cx:pt idx="635">US</cx:pt>
          <cx:pt idx="636">DK</cx:pt>
          <cx:pt idx="637">US</cx:pt>
          <cx:pt idx="638">US</cx:pt>
          <cx:pt idx="639">US</cx:pt>
          <cx:pt idx="640">US</cx:pt>
          <cx:pt idx="641">CH</cx:pt>
          <cx:pt idx="642">CA</cx:pt>
          <cx:pt idx="643">US</cx:pt>
          <cx:pt idx="644">CA</cx:pt>
          <cx:pt idx="645">US</cx:pt>
          <cx:pt idx="646">US</cx:pt>
          <cx:pt idx="647">US</cx:pt>
          <cx:pt idx="648">US</cx:pt>
          <cx:pt idx="649">CH</cx:pt>
          <cx:pt idx="650">US</cx:pt>
          <cx:pt idx="651">IT</cx:pt>
          <cx:pt idx="652">US</cx:pt>
          <cx:pt idx="653">US</cx:pt>
          <cx:pt idx="654">US</cx:pt>
          <cx:pt idx="655">US</cx:pt>
          <cx:pt idx="656">AU</cx:pt>
          <cx:pt idx="657">US</cx:pt>
          <cx:pt idx="658">US</cx:pt>
          <cx:pt idx="659">GB</cx:pt>
          <cx:pt idx="660">US</cx:pt>
          <cx:pt idx="661">DK</cx:pt>
          <cx:pt idx="662">US</cx:pt>
          <cx:pt idx="663">US</cx:pt>
          <cx:pt idx="664">US</cx:pt>
          <cx:pt idx="665">US</cx:pt>
          <cx:pt idx="666">US</cx:pt>
          <cx:pt idx="667">US</cx:pt>
          <cx:pt idx="668">US</cx:pt>
          <cx:pt idx="669">IT</cx:pt>
          <cx:pt idx="670">US</cx:pt>
          <cx:pt idx="671">US</cx:pt>
          <cx:pt idx="672">AU</cx:pt>
          <cx:pt idx="673">IT</cx:pt>
          <cx:pt idx="674">US</cx:pt>
          <cx:pt idx="675">US</cx:pt>
          <cx:pt idx="676">US</cx:pt>
          <cx:pt idx="677">US</cx:pt>
          <cx:pt idx="678">US</cx:pt>
          <cx:pt idx="679">US</cx:pt>
          <cx:pt idx="680">US</cx:pt>
          <cx:pt idx="681">US</cx:pt>
          <cx:pt idx="682">US</cx:pt>
          <cx:pt idx="683">US</cx:pt>
          <cx:pt idx="684">CA</cx:pt>
          <cx:pt idx="685">CA</cx:pt>
          <cx:pt idx="686">US</cx:pt>
          <cx:pt idx="687">US</cx:pt>
          <cx:pt idx="688">US</cx:pt>
          <cx:pt idx="689">US</cx:pt>
          <cx:pt idx="690">US</cx:pt>
          <cx:pt idx="691">US</cx:pt>
          <cx:pt idx="692">GB</cx:pt>
          <cx:pt idx="693">US</cx:pt>
          <cx:pt idx="694">US</cx:pt>
          <cx:pt idx="695">IT</cx:pt>
          <cx:pt idx="696">US</cx:pt>
          <cx:pt idx="697">US</cx:pt>
          <cx:pt idx="698">CA</cx:pt>
          <cx:pt idx="699">US</cx:pt>
          <cx:pt idx="700">US</cx:pt>
          <cx:pt idx="701">US</cx:pt>
          <cx:pt idx="702">US</cx:pt>
          <cx:pt idx="703">US</cx:pt>
          <cx:pt idx="704">US</cx:pt>
          <cx:pt idx="705">GB</cx:pt>
          <cx:pt idx="706">AU</cx:pt>
          <cx:pt idx="707">US</cx:pt>
          <cx:pt idx="708">CH</cx:pt>
          <cx:pt idx="709">IT</cx:pt>
          <cx:pt idx="710">US</cx:pt>
          <cx:pt idx="711">IT</cx:pt>
          <cx:pt idx="712">US</cx:pt>
          <cx:pt idx="713">US</cx:pt>
          <cx:pt idx="714">US</cx:pt>
          <cx:pt idx="715">US</cx:pt>
          <cx:pt idx="716">US</cx:pt>
          <cx:pt idx="717">US</cx:pt>
          <cx:pt idx="718">US</cx:pt>
          <cx:pt idx="719">US</cx:pt>
          <cx:pt idx="720">DK</cx:pt>
          <cx:pt idx="721">US</cx:pt>
          <cx:pt idx="722">US</cx:pt>
          <cx:pt idx="723">AU</cx:pt>
          <cx:pt idx="724">GB</cx:pt>
          <cx:pt idx="725">US</cx:pt>
          <cx:pt idx="726">US</cx:pt>
          <cx:pt idx="727">US</cx:pt>
          <cx:pt idx="728">US</cx:pt>
          <cx:pt idx="729">US</cx:pt>
          <cx:pt idx="730">CA</cx:pt>
          <cx:pt idx="731">US</cx:pt>
          <cx:pt idx="732">US</cx:pt>
          <cx:pt idx="733">US</cx:pt>
          <cx:pt idx="734">US</cx:pt>
          <cx:pt idx="735">US</cx:pt>
          <cx:pt idx="736">US</cx:pt>
          <cx:pt idx="737">US</cx:pt>
          <cx:pt idx="738">US</cx:pt>
          <cx:pt idx="739">US</cx:pt>
          <cx:pt idx="740">US</cx:pt>
          <cx:pt idx="741">US</cx:pt>
          <cx:pt idx="742">US</cx:pt>
          <cx:pt idx="743">US</cx:pt>
          <cx:pt idx="744">US</cx:pt>
          <cx:pt idx="745">US</cx:pt>
          <cx:pt idx="746">US</cx:pt>
          <cx:pt idx="747">US</cx:pt>
          <cx:pt idx="748">US</cx:pt>
          <cx:pt idx="749">IT</cx:pt>
          <cx:pt idx="750">GB</cx:pt>
          <cx:pt idx="751">US</cx:pt>
          <cx:pt idx="752">US</cx:pt>
          <cx:pt idx="753">US</cx:pt>
          <cx:pt idx="754">US</cx:pt>
          <cx:pt idx="755">DK</cx:pt>
          <cx:pt idx="756">US</cx:pt>
          <cx:pt idx="757">US</cx:pt>
          <cx:pt idx="758">CA</cx:pt>
          <cx:pt idx="759">US</cx:pt>
          <cx:pt idx="760">IT</cx:pt>
          <cx:pt idx="761">US</cx:pt>
          <cx:pt idx="762">AU</cx:pt>
          <cx:pt idx="763">US</cx:pt>
          <cx:pt idx="764">US</cx:pt>
          <cx:pt idx="765">US</cx:pt>
          <cx:pt idx="766">AU</cx:pt>
          <cx:pt idx="767">US</cx:pt>
          <cx:pt idx="768">US</cx:pt>
          <cx:pt idx="769">US</cx:pt>
          <cx:pt idx="770">IT</cx:pt>
          <cx:pt idx="771">US</cx:pt>
          <cx:pt idx="772">US</cx:pt>
          <cx:pt idx="773">US</cx:pt>
          <cx:pt idx="774">IT</cx:pt>
          <cx:pt idx="775">US</cx:pt>
          <cx:pt idx="776">US</cx:pt>
          <cx:pt idx="777">US</cx:pt>
          <cx:pt idx="778">CH</cx:pt>
          <cx:pt idx="779">US</cx:pt>
          <cx:pt idx="780">US</cx:pt>
          <cx:pt idx="781">CH</cx:pt>
          <cx:pt idx="782">US</cx:pt>
          <cx:pt idx="783">US</cx:pt>
          <cx:pt idx="784">US</cx:pt>
          <cx:pt idx="785">AU</cx:pt>
          <cx:pt idx="786">IT</cx:pt>
          <cx:pt idx="787">CA</cx:pt>
          <cx:pt idx="788">US</cx:pt>
          <cx:pt idx="789">US</cx:pt>
          <cx:pt idx="790">US</cx:pt>
          <cx:pt idx="791">US</cx:pt>
          <cx:pt idx="792">US</cx:pt>
          <cx:pt idx="793">CH</cx:pt>
          <cx:pt idx="794">US</cx:pt>
          <cx:pt idx="795">US</cx:pt>
          <cx:pt idx="796">US</cx:pt>
          <cx:pt idx="797">US</cx:pt>
          <cx:pt idx="798">US</cx:pt>
          <cx:pt idx="799">GB</cx:pt>
          <cx:pt idx="800">CH</cx:pt>
          <cx:pt idx="801">US</cx:pt>
          <cx:pt idx="802">US</cx:pt>
          <cx:pt idx="803">US</cx:pt>
          <cx:pt idx="804">US</cx:pt>
          <cx:pt idx="805">AU</cx:pt>
          <cx:pt idx="806">US</cx:pt>
          <cx:pt idx="807">US</cx:pt>
          <cx:pt idx="808">US</cx:pt>
          <cx:pt idx="809">CH</cx:pt>
          <cx:pt idx="810">US</cx:pt>
          <cx:pt idx="811">US</cx:pt>
          <cx:pt idx="812">CA</cx:pt>
          <cx:pt idx="813">US</cx:pt>
          <cx:pt idx="814">DK</cx:pt>
          <cx:pt idx="815">CA</cx:pt>
          <cx:pt idx="816">US</cx:pt>
          <cx:pt idx="817">IT</cx:pt>
          <cx:pt idx="818">US</cx:pt>
          <cx:pt idx="819">US</cx:pt>
          <cx:pt idx="820">GB</cx:pt>
          <cx:pt idx="821">US</cx:pt>
          <cx:pt idx="822">US</cx:pt>
          <cx:pt idx="823">US</cx:pt>
          <cx:pt idx="824">US</cx:pt>
          <cx:pt idx="825">GB</cx:pt>
          <cx:pt idx="826">US</cx:pt>
          <cx:pt idx="827">AU</cx:pt>
          <cx:pt idx="828">US</cx:pt>
          <cx:pt idx="829">US</cx:pt>
          <cx:pt idx="830">US</cx:pt>
          <cx:pt idx="831">US</cx:pt>
          <cx:pt idx="832">DK</cx:pt>
          <cx:pt idx="833">DK</cx:pt>
          <cx:pt idx="834">US</cx:pt>
          <cx:pt idx="835">US</cx:pt>
          <cx:pt idx="836">US</cx:pt>
          <cx:pt idx="837">US</cx:pt>
          <cx:pt idx="838">US</cx:pt>
          <cx:pt idx="839">US</cx:pt>
          <cx:pt idx="840">US</cx:pt>
          <cx:pt idx="841">US</cx:pt>
          <cx:pt idx="842">IT</cx:pt>
          <cx:pt idx="843">US</cx:pt>
          <cx:pt idx="844">US</cx:pt>
          <cx:pt idx="845">GB</cx:pt>
          <cx:pt idx="846">US</cx:pt>
          <cx:pt idx="847">US</cx:pt>
          <cx:pt idx="848">US</cx:pt>
          <cx:pt idx="849">US</cx:pt>
          <cx:pt idx="850">US</cx:pt>
          <cx:pt idx="851">US</cx:pt>
          <cx:pt idx="852">US</cx:pt>
          <cx:pt idx="853">CA</cx:pt>
          <cx:pt idx="854">CA</cx:pt>
          <cx:pt idx="855">AU</cx:pt>
          <cx:pt idx="856">US</cx:pt>
          <cx:pt idx="857">CH</cx:pt>
          <cx:pt idx="858">US</cx:pt>
          <cx:pt idx="859">US</cx:pt>
          <cx:pt idx="860">US</cx:pt>
          <cx:pt idx="861">US</cx:pt>
          <cx:pt idx="862">US</cx:pt>
          <cx:pt idx="863">US</cx:pt>
          <cx:pt idx="864">US</cx:pt>
          <cx:pt idx="865">US</cx:pt>
          <cx:pt idx="866">US</cx:pt>
          <cx:pt idx="867">US</cx:pt>
          <cx:pt idx="868">US</cx:pt>
          <cx:pt idx="869">US</cx:pt>
          <cx:pt idx="870">US</cx:pt>
          <cx:pt idx="871">US</cx:pt>
          <cx:pt idx="872">AU</cx:pt>
          <cx:pt idx="873">US</cx:pt>
          <cx:pt idx="874">US</cx:pt>
          <cx:pt idx="875">US</cx:pt>
          <cx:pt idx="876">CA</cx:pt>
          <cx:pt idx="877">US</cx:pt>
          <cx:pt idx="878">IT</cx:pt>
          <cx:pt idx="879">US</cx:pt>
          <cx:pt idx="880">US</cx:pt>
          <cx:pt idx="881">US</cx:pt>
          <cx:pt idx="882">US</cx:pt>
          <cx:pt idx="883">US</cx:pt>
          <cx:pt idx="884">US</cx:pt>
          <cx:pt idx="885">US</cx:pt>
          <cx:pt idx="886">US</cx:pt>
          <cx:pt idx="887">US</cx:pt>
          <cx:pt idx="888">US</cx:pt>
          <cx:pt idx="889">US</cx:pt>
          <cx:pt idx="890">US</cx:pt>
          <cx:pt idx="891">CA</cx:pt>
          <cx:pt idx="892">US</cx:pt>
          <cx:pt idx="893">IT</cx:pt>
          <cx:pt idx="894">GB</cx:pt>
          <cx:pt idx="895">US</cx:pt>
          <cx:pt idx="896">AU</cx:pt>
          <cx:pt idx="897">US</cx:pt>
          <cx:pt idx="898">US</cx:pt>
          <cx:pt idx="899">CH</cx:pt>
          <cx:pt idx="900">US</cx:pt>
          <cx:pt idx="901">US</cx:pt>
          <cx:pt idx="902">US</cx:pt>
          <cx:pt idx="903">US</cx:pt>
          <cx:pt idx="904">US</cx:pt>
          <cx:pt idx="905">US</cx:pt>
          <cx:pt idx="906">US</cx:pt>
          <cx:pt idx="907">US</cx:pt>
          <cx:pt idx="908">US</cx:pt>
          <cx:pt idx="909">CA</cx:pt>
          <cx:pt idx="910">US</cx:pt>
          <cx:pt idx="911">US</cx:pt>
          <cx:pt idx="912">US</cx:pt>
          <cx:pt idx="913">AU</cx:pt>
          <cx:pt idx="914">GB</cx:pt>
          <cx:pt idx="915">GB</cx:pt>
          <cx:pt idx="916">US</cx:pt>
          <cx:pt idx="917">GB</cx:pt>
          <cx:pt idx="918">CH</cx:pt>
          <cx:pt idx="919">AU</cx:pt>
          <cx:pt idx="920">US</cx:pt>
          <cx:pt idx="921">US</cx:pt>
          <cx:pt idx="922">US</cx:pt>
          <cx:pt idx="923">US</cx:pt>
          <cx:pt idx="924">IT</cx:pt>
          <cx:pt idx="925">US</cx:pt>
          <cx:pt idx="926">US</cx:pt>
          <cx:pt idx="927">US</cx:pt>
          <cx:pt idx="928">IT</cx:pt>
          <cx:pt idx="929">GB</cx:pt>
          <cx:pt idx="930">US</cx:pt>
          <cx:pt idx="931">US</cx:pt>
          <cx:pt idx="932">US</cx:pt>
          <cx:pt idx="933">US</cx:pt>
          <cx:pt idx="934">US</cx:pt>
          <cx:pt idx="935">US</cx:pt>
          <cx:pt idx="936">US</cx:pt>
          <cx:pt idx="937">US</cx:pt>
          <cx:pt idx="938">US</cx:pt>
          <cx:pt idx="939">US</cx:pt>
          <cx:pt idx="940">CA</cx:pt>
          <cx:pt idx="941">US</cx:pt>
          <cx:pt idx="942">AU</cx:pt>
          <cx:pt idx="943">US</cx:pt>
          <cx:pt idx="944">AU</cx:pt>
          <cx:pt idx="945">US</cx:pt>
          <cx:pt idx="946">US</cx:pt>
          <cx:pt idx="947">US</cx:pt>
          <cx:pt idx="948">US</cx:pt>
          <cx:pt idx="949">US</cx:pt>
          <cx:pt idx="950">US</cx:pt>
          <cx:pt idx="951">US</cx:pt>
          <cx:pt idx="952">US</cx:pt>
          <cx:pt idx="953">US</cx:pt>
          <cx:pt idx="954">AU</cx:pt>
          <cx:pt idx="955">US</cx:pt>
          <cx:pt idx="956">US</cx:pt>
          <cx:pt idx="957">US</cx:pt>
          <cx:pt idx="958">US</cx:pt>
          <cx:pt idx="959">US</cx:pt>
          <cx:pt idx="960">US</cx:pt>
          <cx:pt idx="961">US</cx:pt>
          <cx:pt idx="962">US</cx:pt>
          <cx:pt idx="963">IT</cx:pt>
          <cx:pt idx="964">US</cx:pt>
          <cx:pt idx="965">GB</cx:pt>
          <cx:pt idx="966">US</cx:pt>
          <cx:pt idx="967">US</cx:pt>
          <cx:pt idx="968">US</cx:pt>
          <cx:pt idx="969">US</cx:pt>
          <cx:pt idx="970">US</cx:pt>
          <cx:pt idx="971">US</cx:pt>
          <cx:pt idx="972">US</cx:pt>
          <cx:pt idx="973">US</cx:pt>
          <cx:pt idx="974">US</cx:pt>
          <cx:pt idx="975">US</cx:pt>
          <cx:pt idx="976">US</cx:pt>
          <cx:pt idx="977">US</cx:pt>
          <cx:pt idx="978">US</cx:pt>
          <cx:pt idx="979">GB</cx:pt>
          <cx:pt idx="980">US</cx:pt>
          <cx:pt idx="981">US</cx:pt>
          <cx:pt idx="982">US</cx:pt>
          <cx:pt idx="983">US</cx:pt>
          <cx:pt idx="984">US</cx:pt>
          <cx:pt idx="985">US</cx:pt>
          <cx:pt idx="986">US</cx:pt>
          <cx:pt idx="987">US</cx:pt>
          <cx:pt idx="988">US</cx:pt>
          <cx:pt idx="989">US</cx:pt>
          <cx:pt idx="990">US</cx:pt>
          <cx:pt idx="991">US</cx:pt>
          <cx:pt idx="992">US</cx:pt>
          <cx:pt idx="993">IT</cx:pt>
          <cx:pt idx="994">US</cx:pt>
          <cx:pt idx="995">US</cx:pt>
          <cx:pt idx="996">US</cx:pt>
          <cx:pt idx="997">IT</cx:pt>
          <cx:pt idx="998">US</cx:pt>
          <cx:pt idx="999">US</cx:pt>
        </cx:lvl>
        <cx:lvl ptCount="1000">
          <cx:pt idx="0">n/a</cx:pt>
          <cx:pt idx="1">$92.15</cx:pt>
          <cx:pt idx="2">$100.02</cx:pt>
          <cx:pt idx="3">$103.21</cx:pt>
          <cx:pt idx="4">$99.34</cx:pt>
          <cx:pt idx="5">$75.83</cx:pt>
          <cx:pt idx="6">$60.56</cx:pt>
          <cx:pt idx="7">$64.94</cx:pt>
          <cx:pt idx="8">$31.00</cx:pt>
          <cx:pt idx="9">$72.91</cx:pt>
          <cx:pt idx="10">$62.90</cx:pt>
          <cx:pt idx="11">$112.22</cx:pt>
          <cx:pt idx="12">$102.35</cx:pt>
          <cx:pt idx="13">$105.05</cx:pt>
          <cx:pt idx="14">$94.15</cx:pt>
          <cx:pt idx="15">$84.99</cx:pt>
          <cx:pt idx="16">$110.41</cx:pt>
          <cx:pt idx="17">$107.96</cx:pt>
          <cx:pt idx="18">$45.10</cx:pt>
          <cx:pt idx="19">$45.00</cx:pt>
          <cx:pt idx="20">$105.97</cx:pt>
          <cx:pt idx="21">$69.06</cx:pt>
          <cx:pt idx="22">$85.04</cx:pt>
          <cx:pt idx="23">$105.23</cx:pt>
          <cx:pt idx="24">$39.00</cx:pt>
          <cx:pt idx="25">$73.03</cx:pt>
          <cx:pt idx="26">$35.01</cx:pt>
          <cx:pt idx="27">$106.60</cx:pt>
          <cx:pt idx="28">$62.00</cx:pt>
          <cx:pt idx="29">$94.00</cx:pt>
          <cx:pt idx="30">$112.05</cx:pt>
          <cx:pt idx="31">$48.01</cx:pt>
          <cx:pt idx="32">$38.00</cx:pt>
          <cx:pt idx="33">$35.00</cx:pt>
          <cx:pt idx="34">$85.00</cx:pt>
          <cx:pt idx="35">$95.99</cx:pt>
          <cx:pt idx="36">$68.81</cx:pt>
          <cx:pt idx="37">$105.97</cx:pt>
          <cx:pt idx="38">$75.26</cx:pt>
          <cx:pt idx="39">$57.13</cx:pt>
          <cx:pt idx="40">$75.14</cx:pt>
          <cx:pt idx="41">$107.42</cx:pt>
          <cx:pt idx="42">$36.00</cx:pt>
          <cx:pt idx="43">$27.00</cx:pt>
          <cx:pt idx="44">$107.56</cx:pt>
          <cx:pt idx="45">$94.38</cx:pt>
          <cx:pt idx="46">$46.16</cx:pt>
          <cx:pt idx="47">$47.85</cx:pt>
          <cx:pt idx="48">$53.01</cx:pt>
          <cx:pt idx="49">$45.06</cx:pt>
          <cx:pt idx="50">$2.00</cx:pt>
          <cx:pt idx="51">$99.01</cx:pt>
          <cx:pt idx="52">$32.79</cx:pt>
          <cx:pt idx="53">$59.12</cx:pt>
          <cx:pt idx="54">$44.93</cx:pt>
          <cx:pt idx="55">$89.66</cx:pt>
          <cx:pt idx="56">$70.08</cx:pt>
          <cx:pt idx="57">$31.06</cx:pt>
          <cx:pt idx="58">$29.06</cx:pt>
          <cx:pt idx="59">$30.09</cx:pt>
          <cx:pt idx="60">$85.00</cx:pt>
          <cx:pt idx="61">$82.00</cx:pt>
          <cx:pt idx="62">$58.04</cx:pt>
          <cx:pt idx="63">$111.40</cx:pt>
          <cx:pt idx="64">$71.95</cx:pt>
          <cx:pt idx="65">$61.04</cx:pt>
          <cx:pt idx="66">$108.92</cx:pt>
          <cx:pt idx="67">$29.00</cx:pt>
          <cx:pt idx="68">$58.98</cx:pt>
          <cx:pt idx="69">$111.82</cx:pt>
          <cx:pt idx="70">$64.00</cx:pt>
          <cx:pt idx="71">$85.32</cx:pt>
          <cx:pt idx="72">$74.48</cx:pt>
          <cx:pt idx="73">$105.15</cx:pt>
          <cx:pt idx="74">$56.19</cx:pt>
          <cx:pt idx="75">$85.92</cx:pt>
          <cx:pt idx="76">$57.00</cx:pt>
          <cx:pt idx="77">$79.64</cx:pt>
          <cx:pt idx="78">$41.02</cx:pt>
          <cx:pt idx="79">$48.00</cx:pt>
          <cx:pt idx="80">$55.21</cx:pt>
          <cx:pt idx="81">$92.11</cx:pt>
          <cx:pt idx="82">$83.18</cx:pt>
          <cx:pt idx="83">$40.00</cx:pt>
          <cx:pt idx="84">$111.13</cx:pt>
          <cx:pt idx="85">$90.56</cx:pt>
          <cx:pt idx="86">$61.11</cx:pt>
          <cx:pt idx="87">$83.02</cx:pt>
          <cx:pt idx="88">$110.76</cx:pt>
          <cx:pt idx="89">$89.46</cx:pt>
          <cx:pt idx="90">$57.85</cx:pt>
          <cx:pt idx="91">$110.00</cx:pt>
          <cx:pt idx="92">$103.97</cx:pt>
          <cx:pt idx="93">$108.00</cx:pt>
          <cx:pt idx="94">$48.93</cx:pt>
          <cx:pt idx="95">$37.67</cx:pt>
          <cx:pt idx="96">$65.00</cx:pt>
          <cx:pt idx="97">$106.61</cx:pt>
          <cx:pt idx="98">$27.01</cx:pt>
          <cx:pt idx="99">$91.16</cx:pt>
          <cx:pt idx="100">$1.00</cx:pt>
          <cx:pt idx="101">$56.05</cx:pt>
          <cx:pt idx="102">$31.02</cx:pt>
          <cx:pt idx="103">$66.51</cx:pt>
          <cx:pt idx="104">$89.01</cx:pt>
          <cx:pt idx="105">$103.46</cx:pt>
          <cx:pt idx="106">$95.28</cx:pt>
          <cx:pt idx="107">$75.90</cx:pt>
          <cx:pt idx="108">$107.58</cx:pt>
          <cx:pt idx="109">$51.32</cx:pt>
          <cx:pt idx="110">$71.98</cx:pt>
          <cx:pt idx="111">$108.95</cx:pt>
          <cx:pt idx="112">$35.00</cx:pt>
          <cx:pt idx="113">$94.94</cx:pt>
          <cx:pt idx="114">$109.65</cx:pt>
          <cx:pt idx="115">$44.00</cx:pt>
          <cx:pt idx="116">$86.79</cx:pt>
          <cx:pt idx="117">$30.99</cx:pt>
          <cx:pt idx="118">$94.79</cx:pt>
          <cx:pt idx="119">$69.79</cx:pt>
          <cx:pt idx="120">$63.00</cx:pt>
          <cx:pt idx="121">$110.03</cx:pt>
          <cx:pt idx="122">$26.00</cx:pt>
          <cx:pt idx="123">$49.99</cx:pt>
          <cx:pt idx="124">$101.72</cx:pt>
          <cx:pt idx="125">$47.08</cx:pt>
          <cx:pt idx="126">$89.94</cx:pt>
          <cx:pt idx="127">$78.97</cx:pt>
          <cx:pt idx="128">$80.07</cx:pt>
          <cx:pt idx="129">$86.47</cx:pt>
          <cx:pt idx="130">$28.00</cx:pt>
          <cx:pt idx="131">$68.00</cx:pt>
          <cx:pt idx="132">$43.08</cx:pt>
          <cx:pt idx="133">$87.96</cx:pt>
          <cx:pt idx="134">$94.99</cx:pt>
          <cx:pt idx="135">$46.91</cx:pt>
          <cx:pt idx="136">$46.91</cx:pt>
          <cx:pt idx="137">$94.24</cx:pt>
          <cx:pt idx="138">$80.14</cx:pt>
          <cx:pt idx="139">$59.04</cx:pt>
          <cx:pt idx="140">$65.99</cx:pt>
          <cx:pt idx="141">$60.99</cx:pt>
          <cx:pt idx="142">$98.31</cx:pt>
          <cx:pt idx="143">$104.60</cx:pt>
          <cx:pt idx="144">$86.07</cx:pt>
          <cx:pt idx="145">$76.99</cx:pt>
          <cx:pt idx="146">$29.76</cx:pt>
          <cx:pt idx="147">$46.92</cx:pt>
          <cx:pt idx="148">$105.19</cx:pt>
          <cx:pt idx="149">$69.91</cx:pt>
          <cx:pt idx="150">$1.00</cx:pt>
          <cx:pt idx="151">$60.01</cx:pt>
          <cx:pt idx="152">$52.01</cx:pt>
          <cx:pt idx="153">$31.00</cx:pt>
          <cx:pt idx="154">$95.04</cx:pt>
          <cx:pt idx="155">$75.97</cx:pt>
          <cx:pt idx="156">$71.01</cx:pt>
          <cx:pt idx="157">$73.73</cx:pt>
          <cx:pt idx="158">$113.17</cx:pt>
          <cx:pt idx="159">$105.01</cx:pt>
          <cx:pt idx="160">$79.18</cx:pt>
          <cx:pt idx="161">$57.33</cx:pt>
          <cx:pt idx="162">$58.18</cx:pt>
          <cx:pt idx="163">$36.03</cx:pt>
          <cx:pt idx="164">$107.99</cx:pt>
          <cx:pt idx="165">$44.01</cx:pt>
          <cx:pt idx="166">$55.08</cx:pt>
          <cx:pt idx="167">$74.00</cx:pt>
          <cx:pt idx="168">$42.00</cx:pt>
          <cx:pt idx="169">$77.99</cx:pt>
          <cx:pt idx="170">$82.51</cx:pt>
          <cx:pt idx="171">$104.20</cx:pt>
          <cx:pt idx="172">$25.50</cx:pt>
          <cx:pt idx="173">$100.98</cx:pt>
          <cx:pt idx="174">$111.83</cx:pt>
          <cx:pt idx="175">$42.00</cx:pt>
          <cx:pt idx="176">$110.05</cx:pt>
          <cx:pt idx="177">$59.00</cx:pt>
          <cx:pt idx="178">$32.99</cx:pt>
          <cx:pt idx="179">$45.01</cx:pt>
          <cx:pt idx="180">$81.98</cx:pt>
          <cx:pt idx="181">$39.08</cx:pt>
          <cx:pt idx="182">$59.00</cx:pt>
          <cx:pt idx="183">$40.99</cx:pt>
          <cx:pt idx="184">$31.03</cx:pt>
          <cx:pt idx="185">$37.79</cx:pt>
          <cx:pt idx="186">$32.01</cx:pt>
          <cx:pt idx="187">$95.97</cx:pt>
          <cx:pt idx="188">$75.00</cx:pt>
          <cx:pt idx="189">$102.05</cx:pt>
          <cx:pt idx="190">$105.75</cx:pt>
          <cx:pt idx="191">$37.07</cx:pt>
          <cx:pt idx="192">$35.05</cx:pt>
          <cx:pt idx="193">$46.34</cx:pt>
          <cx:pt idx="194">$69.17</cx:pt>
          <cx:pt idx="195">$109.08</cx:pt>
          <cx:pt idx="196">$51.78</cx:pt>
          <cx:pt idx="197">$82.01</cx:pt>
          <cx:pt idx="198">$35.96</cx:pt>
          <cx:pt idx="199">$74.46</cx:pt>
          <cx:pt idx="200">$2.00</cx:pt>
          <cx:pt idx="201">$91.11</cx:pt>
          <cx:pt idx="202">$79.79</cx:pt>
          <cx:pt idx="203">$43.00</cx:pt>
          <cx:pt idx="204">$63.23</cx:pt>
          <cx:pt idx="205">$70.18</cx:pt>
          <cx:pt idx="206">$61.33</cx:pt>
          <cx:pt idx="207">$99.00</cx:pt>
          <cx:pt idx="208">$96.98</cx:pt>
          <cx:pt idx="209">$51.00</cx:pt>
          <cx:pt idx="210">$28.04</cx:pt>
          <cx:pt idx="211">$60.98</cx:pt>
          <cx:pt idx="212">$73.21</cx:pt>
          <cx:pt idx="213">$40.00</cx:pt>
          <cx:pt idx="214">$86.81</cx:pt>
          <cx:pt idx="215">$42.13</cx:pt>
          <cx:pt idx="216">$103.98</cx:pt>
          <cx:pt idx="217">$62.00</cx:pt>
          <cx:pt idx="218">$31.01</cx:pt>
          <cx:pt idx="219">$89.99</cx:pt>
          <cx:pt idx="220">$39.24</cx:pt>
          <cx:pt idx="221">$54.99</cx:pt>
          <cx:pt idx="222">$47.99</cx:pt>
          <cx:pt idx="223">$87.97</cx:pt>
          <cx:pt idx="224">$52.00</cx:pt>
          <cx:pt idx="225">$30.00</cx:pt>
          <cx:pt idx="226">$98.21</cx:pt>
          <cx:pt idx="227">$108.96</cx:pt>
          <cx:pt idx="228">$67.00</cx:pt>
          <cx:pt idx="229">$64.99</cx:pt>
          <cx:pt idx="230">$99.84</cx:pt>
          <cx:pt idx="231">$82.43</cx:pt>
          <cx:pt idx="232">$63.29</cx:pt>
          <cx:pt idx="233">$96.77</cx:pt>
          <cx:pt idx="234">$54.91</cx:pt>
          <cx:pt idx="235">$39.01</cx:pt>
          <cx:pt idx="236">$75.84</cx:pt>
          <cx:pt idx="237">$45.05</cx:pt>
          <cx:pt idx="238">$104.52</cx:pt>
          <cx:pt idx="239">$76.27</cx:pt>
          <cx:pt idx="240">$69.02</cx:pt>
          <cx:pt idx="241">$101.98</cx:pt>
          <cx:pt idx="242">$42.92</cx:pt>
          <cx:pt idx="243">$43.03</cx:pt>
          <cx:pt idx="244">$75.25</cx:pt>
          <cx:pt idx="245">$69.02</cx:pt>
          <cx:pt idx="246">$65.99</cx:pt>
          <cx:pt idx="247">$98.01</cx:pt>
          <cx:pt idx="248">$60.11</cx:pt>
          <cx:pt idx="249">$26.00</cx:pt>
          <cx:pt idx="250">$3.00</cx:pt>
          <cx:pt idx="251">$38.02</cx:pt>
          <cx:pt idx="252">$106.15</cx:pt>
          <cx:pt idx="253">$81.02</cx:pt>
          <cx:pt idx="254">$96.65</cx:pt>
          <cx:pt idx="255">$57.00</cx:pt>
          <cx:pt idx="256">$63.93</cx:pt>
          <cx:pt idx="257">$90.46</cx:pt>
          <cx:pt idx="258">$72.17</cx:pt>
          <cx:pt idx="259">$77.93</cx:pt>
          <cx:pt idx="260">$38.07</cx:pt>
          <cx:pt idx="261">$57.94</cx:pt>
          <cx:pt idx="262">$49.79</cx:pt>
          <cx:pt idx="263">$54.05</cx:pt>
          <cx:pt idx="264">$30.00</cx:pt>
          <cx:pt idx="265">$70.13</cx:pt>
          <cx:pt idx="266">$27.00</cx:pt>
          <cx:pt idx="267">$51.99</cx:pt>
          <cx:pt idx="268">$56.42</cx:pt>
          <cx:pt idx="269">$101.63</cx:pt>
          <cx:pt idx="270">$25.01</cx:pt>
          <cx:pt idx="271">$32.02</cx:pt>
          <cx:pt idx="272">$82.02</cx:pt>
          <cx:pt idx="273">$37.96</cx:pt>
          <cx:pt idx="274">$51.53</cx:pt>
          <cx:pt idx="275">$81.20</cx:pt>
          <cx:pt idx="276">$40.03</cx:pt>
          <cx:pt idx="277">$89.94</cx:pt>
          <cx:pt idx="278">$96.69</cx:pt>
          <cx:pt idx="279">$25.01</cx:pt>
          <cx:pt idx="280">$36.99</cx:pt>
          <cx:pt idx="281">$73.01</cx:pt>
          <cx:pt idx="282">$68.24</cx:pt>
          <cx:pt idx="283">$52.31</cx:pt>
          <cx:pt idx="284">$61.77</cx:pt>
          <cx:pt idx="285">$25.03</cx:pt>
          <cx:pt idx="286">$106.29</cx:pt>
          <cx:pt idx="287">$75.07</cx:pt>
          <cx:pt idx="288">$39.97</cx:pt>
          <cx:pt idx="289">$39.98</cx:pt>
          <cx:pt idx="290">$101.02</cx:pt>
          <cx:pt idx="291">$76.81</cx:pt>
          <cx:pt idx="292">$71.70</cx:pt>
          <cx:pt idx="293">$33.28</cx:pt>
          <cx:pt idx="294">$43.92</cx:pt>
          <cx:pt idx="295">$36.00</cx:pt>
          <cx:pt idx="296">$88.21</cx:pt>
          <cx:pt idx="297">$65.24</cx:pt>
          <cx:pt idx="298">$69.96</cx:pt>
          <cx:pt idx="299">$39.88</cx:pt>
          <cx:pt idx="300">$5.00</cx:pt>
          <cx:pt idx="301">$41.02</cx:pt>
          <cx:pt idx="302">$98.91</cx:pt>
          <cx:pt idx="303">$87.78</cx:pt>
          <cx:pt idx="304">$80.77</cx:pt>
          <cx:pt idx="305">$94.28</cx:pt>
          <cx:pt idx="306">$73.43</cx:pt>
          <cx:pt idx="307">$65.97</cx:pt>
          <cx:pt idx="308">$109.04</cx:pt>
          <cx:pt idx="309">$41.16</cx:pt>
          <cx:pt idx="310">$99.13</cx:pt>
          <cx:pt idx="311">$105.88</cx:pt>
          <cx:pt idx="312">$49.00</cx:pt>
          <cx:pt idx="313">$39.00</cx:pt>
          <cx:pt idx="314">$31.02</cx:pt>
          <cx:pt idx="315">$103.87</cx:pt>
          <cx:pt idx="316">$59.27</cx:pt>
          <cx:pt idx="317">$42.30</cx:pt>
          <cx:pt idx="318">$53.12</cx:pt>
          <cx:pt idx="319">$50.80</cx:pt>
          <cx:pt idx="320">$101.15</cx:pt>
          <cx:pt idx="321">$65.00</cx:pt>
          <cx:pt idx="322">$38.00</cx:pt>
          <cx:pt idx="323">$82.62</cx:pt>
          <cx:pt idx="324">$37.94</cx:pt>
          <cx:pt idx="325">$80.78</cx:pt>
          <cx:pt idx="326">$25.98</cx:pt>
          <cx:pt idx="327">$30.36</cx:pt>
          <cx:pt idx="328">$54.00</cx:pt>
          <cx:pt idx="329">$101.79</cx:pt>
          <cx:pt idx="330">$45.00</cx:pt>
          <cx:pt idx="331">$77.07</cx:pt>
          <cx:pt idx="332">$88.08</cx:pt>
          <cx:pt idx="333">$47.04</cx:pt>
          <cx:pt idx="334">$111.00</cx:pt>
          <cx:pt idx="335">$87.00</cx:pt>
          <cx:pt idx="336">$63.99</cx:pt>
          <cx:pt idx="337">$105.99</cx:pt>
          <cx:pt idx="338">$73.99</cx:pt>
          <cx:pt idx="339">$84.02</cx:pt>
          <cx:pt idx="340">$88.97</cx:pt>
          <cx:pt idx="341">$76.99</cx:pt>
          <cx:pt idx="342">$97.15</cx:pt>
          <cx:pt idx="343">$33.01</cx:pt>
          <cx:pt idx="344">$99.95</cx:pt>
          <cx:pt idx="345">$69.97</cx:pt>
          <cx:pt idx="346">$110.32</cx:pt>
          <cx:pt idx="347">$66.01</cx:pt>
          <cx:pt idx="348">$41.01</cx:pt>
          <cx:pt idx="349">$103.96</cx:pt>
          <cx:pt idx="350">$5.00</cx:pt>
          <cx:pt idx="351">$47.01</cx:pt>
          <cx:pt idx="352">$29.61</cx:pt>
          <cx:pt idx="353">$81.01</cx:pt>
          <cx:pt idx="354">$94.35</cx:pt>
          <cx:pt idx="355">$26.06</cx:pt>
          <cx:pt idx="356">$85.78</cx:pt>
          <cx:pt idx="357">$103.73</cx:pt>
          <cx:pt idx="358">$49.83</cx:pt>
          <cx:pt idx="359">$63.89</cx:pt>
          <cx:pt idx="360">$47.00</cx:pt>
          <cx:pt idx="361">$108.48</cx:pt>
          <cx:pt idx="362">$72.02</cx:pt>
          <cx:pt idx="363">$59.93</cx:pt>
          <cx:pt idx="364">$78.21</cx:pt>
          <cx:pt idx="365">$104.78</cx:pt>
          <cx:pt idx="366">$105.52</cx:pt>
          <cx:pt idx="367">$24.93</cx:pt>
          <cx:pt idx="368">$69.87</cx:pt>
          <cx:pt idx="369">$95.73</cx:pt>
          <cx:pt idx="370">$30.00</cx:pt>
          <cx:pt idx="371">$59.01</cx:pt>
          <cx:pt idx="372">$84.76</cx:pt>
          <cx:pt idx="373">$78.01</cx:pt>
          <cx:pt idx="374">$50.05</cx:pt>
          <cx:pt idx="375">$59.16</cx:pt>
          <cx:pt idx="376">$93.70</cx:pt>
          <cx:pt idx="377">$40.14</cx:pt>
          <cx:pt idx="378">$70.09</cx:pt>
          <cx:pt idx="379">$66.18</cx:pt>
          <cx:pt idx="380">$47.71</cx:pt>
          <cx:pt idx="381">$62.90</cx:pt>
          <cx:pt idx="382">$86.61</cx:pt>
          <cx:pt idx="383">$75.13</cx:pt>
          <cx:pt idx="384">$41.00</cx:pt>
          <cx:pt idx="385">$50.01</cx:pt>
          <cx:pt idx="386">$96.96</cx:pt>
          <cx:pt idx="387">$100.93</cx:pt>
          <cx:pt idx="388">$89.23</cx:pt>
          <cx:pt idx="389">$87.98</cx:pt>
          <cx:pt idx="390">$89.54</cx:pt>
          <cx:pt idx="391">$29.09</cx:pt>
          <cx:pt idx="392">$42.01</cx:pt>
          <cx:pt idx="393">$47.00</cx:pt>
          <cx:pt idx="394">$110.44</cx:pt>
          <cx:pt idx="395">$41.99</cx:pt>
          <cx:pt idx="396">$48.01</cx:pt>
          <cx:pt idx="397">$31.02</cx:pt>
          <cx:pt idx="398">$99.20</cx:pt>
          <cx:pt idx="399">$66.02</cx:pt>
          <cx:pt idx="400">$2.00</cx:pt>
          <cx:pt idx="401">$46.06</cx:pt>
          <cx:pt idx="402">$73.65</cx:pt>
          <cx:pt idx="403">$55.99</cx:pt>
          <cx:pt idx="404">$68.99</cx:pt>
          <cx:pt idx="405">$60.98</cx:pt>
          <cx:pt idx="406">$110.98</cx:pt>
          <cx:pt idx="407">$25.00</cx:pt>
          <cx:pt idx="408">$78.76</cx:pt>
          <cx:pt idx="409">$87.96</cx:pt>
          <cx:pt idx="410">$49.99</cx:pt>
          <cx:pt idx="411">$99.52</cx:pt>
          <cx:pt idx="412">$104.82</cx:pt>
          <cx:pt idx="413">$108.01</cx:pt>
          <cx:pt idx="414">$29.00</cx:pt>
          <cx:pt idx="415">$30.03</cx:pt>
          <cx:pt idx="416">$41.01</cx:pt>
          <cx:pt idx="417">$62.87</cx:pt>
          <cx:pt idx="418">$47.01</cx:pt>
          <cx:pt idx="419">$27.00</cx:pt>
          <cx:pt idx="420">$68.33</cx:pt>
          <cx:pt idx="421">$50.97</cx:pt>
          <cx:pt idx="422">$54.02</cx:pt>
          <cx:pt idx="423">$97.06</cx:pt>
          <cx:pt idx="424">$24.87</cx:pt>
          <cx:pt idx="425">$84.42</cx:pt>
          <cx:pt idx="426">$47.09</cx:pt>
          <cx:pt idx="427">$78.00</cx:pt>
          <cx:pt idx="428">$62.97</cx:pt>
          <cx:pt idx="429">$81.01</cx:pt>
          <cx:pt idx="430">$65.32</cx:pt>
          <cx:pt idx="431">$104.44</cx:pt>
          <cx:pt idx="432">$69.99</cx:pt>
          <cx:pt idx="433">$83.02</cx:pt>
          <cx:pt idx="434">$90.30</cx:pt>
          <cx:pt idx="435">$103.98</cx:pt>
          <cx:pt idx="436">$54.93</cx:pt>
          <cx:pt idx="437">$51.92</cx:pt>
          <cx:pt idx="438">$60.03</cx:pt>
          <cx:pt idx="439">$44.00</cx:pt>
          <cx:pt idx="440">$53.00</cx:pt>
          <cx:pt idx="441">$54.50</cx:pt>
          <cx:pt idx="442">$75.04</cx:pt>
          <cx:pt idx="443">$35.91</cx:pt>
          <cx:pt idx="444">$36.95</cx:pt>
          <cx:pt idx="445">$63.17</cx:pt>
          <cx:pt idx="446">$29.99</cx:pt>
          <cx:pt idx="447">$86.00</cx:pt>
          <cx:pt idx="448">$75.01</cx:pt>
          <cx:pt idx="449">$101.20</cx:pt>
          <cx:pt idx="450">$4.00</cx:pt>
          <cx:pt idx="451">$29.00</cx:pt>
          <cx:pt idx="452">$98.23</cx:pt>
          <cx:pt idx="453">$87.00</cx:pt>
          <cx:pt idx="454">$45.21</cx:pt>
          <cx:pt idx="455">$37.00</cx:pt>
          <cx:pt idx="456">$94.98</cx:pt>
          <cx:pt idx="457">$28.96</cx:pt>
          <cx:pt idx="458">$55.99</cx:pt>
          <cx:pt idx="459">$54.04</cx:pt>
          <cx:pt idx="460">$82.38</cx:pt>
          <cx:pt idx="461">$67.00</cx:pt>
          <cx:pt idx="462">$107.91</cx:pt>
          <cx:pt idx="463">$69.01</cx:pt>
          <cx:pt idx="464">$39.01</cx:pt>
          <cx:pt idx="465">$110.36</cx:pt>
          <cx:pt idx="466">$94.86</cx:pt>
          <cx:pt idx="467">$57.94</cx:pt>
          <cx:pt idx="468">$101.25</cx:pt>
          <cx:pt idx="469">$64.96</cx:pt>
          <cx:pt idx="470">$27.01</cx:pt>
          <cx:pt idx="471">$50.97</cx:pt>
          <cx:pt idx="472">$104.94</cx:pt>
          <cx:pt idx="473">$84.03</cx:pt>
          <cx:pt idx="474">$102.86</cx:pt>
          <cx:pt idx="475">$39.96</cx:pt>
          <cx:pt idx="476">$51.00</cx:pt>
          <cx:pt idx="477">$40.82</cx:pt>
          <cx:pt idx="478">$59.00</cx:pt>
          <cx:pt idx="479">$71.16</cx:pt>
          <cx:pt idx="480">$99.49</cx:pt>
          <cx:pt idx="481">$103.99</cx:pt>
          <cx:pt idx="482">$76.56</cx:pt>
          <cx:pt idx="483">$87.07</cx:pt>
          <cx:pt idx="484">$49.00</cx:pt>
          <cx:pt idx="485">$42.97</cx:pt>
          <cx:pt idx="486">$33.43</cx:pt>
          <cx:pt idx="487">$83.98</cx:pt>
          <cx:pt idx="488">$101.42</cx:pt>
          <cx:pt idx="489">$109.87</cx:pt>
          <cx:pt idx="490">$31.92</cx:pt>
          <cx:pt idx="491">$70.99</cx:pt>
          <cx:pt idx="492">$77.03</cx:pt>
          <cx:pt idx="493">$101.78</cx:pt>
          <cx:pt idx="494">$51.06</cx:pt>
          <cx:pt idx="495">$68.02</cx:pt>
          <cx:pt idx="496">$30.87</cx:pt>
          <cx:pt idx="497">$27.91</cx:pt>
          <cx:pt idx="498">$79.99</cx:pt>
          <cx:pt idx="499">$38.00</cx:pt>
          <cx:pt idx="500">#DIV/0!</cx:pt>
          <cx:pt idx="501">$59.99</cx:pt>
          <cx:pt idx="502">$37.04</cx:pt>
          <cx:pt idx="503">$99.96</cx:pt>
          <cx:pt idx="504">$111.68</cx:pt>
          <cx:pt idx="505">$36.01</cx:pt>
          <cx:pt idx="506">$66.01</cx:pt>
          <cx:pt idx="507">$44.05</cx:pt>
          <cx:pt idx="508">$53.00</cx:pt>
          <cx:pt idx="509">$95.00</cx:pt>
          <cx:pt idx="510">$70.91</cx:pt>
          <cx:pt idx="511">$98.06</cx:pt>
          <cx:pt idx="512">$53.05</cx:pt>
          <cx:pt idx="513">$93.14</cx:pt>
          <cx:pt idx="514">$58.95</cx:pt>
          <cx:pt idx="515">$36.07</cx:pt>
          <cx:pt idx="516">$63.03</cx:pt>
          <cx:pt idx="517">$84.72</cx:pt>
          <cx:pt idx="518">$62.20</cx:pt>
          <cx:pt idx="519">$101.98</cx:pt>
          <cx:pt idx="520">$106.44</cx:pt>
          <cx:pt idx="521">$29.98</cx:pt>
          <cx:pt idx="522">$85.81</cx:pt>
          <cx:pt idx="523">$70.82</cx:pt>
          <cx:pt idx="524">$41.00</cx:pt>
          <cx:pt idx="525">$28.06</cx:pt>
          <cx:pt idx="526">$88.05</cx:pt>
          <cx:pt idx="527">$31.00</cx:pt>
          <cx:pt idx="528">$90.34</cx:pt>
          <cx:pt idx="529">$63.78</cx:pt>
          <cx:pt idx="530">$54.00</cx:pt>
          <cx:pt idx="531">$48.99</cx:pt>
          <cx:pt idx="532">$63.86</cx:pt>
          <cx:pt idx="533">$83.00</cx:pt>
          <cx:pt idx="534">$55.08</cx:pt>
          <cx:pt idx="535">$62.04</cx:pt>
          <cx:pt idx="536">$104.98</cx:pt>
          <cx:pt idx="537">$94.04</cx:pt>
          <cx:pt idx="538">$44.01</cx:pt>
          <cx:pt idx="539">$92.47</cx:pt>
          <cx:pt idx="540">$57.07</cx:pt>
          <cx:pt idx="541">$109.08</cx:pt>
          <cx:pt idx="542">$39.39</cx:pt>
          <cx:pt idx="543">$77.02</cx:pt>
          <cx:pt idx="544">$92.17</cx:pt>
          <cx:pt idx="545">$61.01</cx:pt>
          <cx:pt idx="546">$78.07</cx:pt>
          <cx:pt idx="547">$80.75</cx:pt>
          <cx:pt idx="548">$59.99</cx:pt>
          <cx:pt idx="549">$110.03</cx:pt>
          <cx:pt idx="550">$4.00</cx:pt>
          <cx:pt idx="551">$38.00</cx:pt>
          <cx:pt idx="552">$96.37</cx:pt>
          <cx:pt idx="553">$72.98</cx:pt>
          <cx:pt idx="554">$26.01</cx:pt>
          <cx:pt idx="555">$104.36</cx:pt>
          <cx:pt idx="556">$102.19</cx:pt>
          <cx:pt idx="557">$54.12</cx:pt>
          <cx:pt idx="558">$63.22</cx:pt>
          <cx:pt idx="559">$104.03</cx:pt>
          <cx:pt idx="560">$49.99</cx:pt>
          <cx:pt idx="561">$56.02</cx:pt>
          <cx:pt idx="562">$48.81</cx:pt>
          <cx:pt idx="563">$60.08</cx:pt>
          <cx:pt idx="564">$78.99</cx:pt>
          <cx:pt idx="565">$53.99</cx:pt>
          <cx:pt idx="566">$111.46</cx:pt>
          <cx:pt idx="567">$60.92</cx:pt>
          <cx:pt idx="568">$26.00</cx:pt>
          <cx:pt idx="569">$80.99</cx:pt>
          <cx:pt idx="570">$35.00</cx:pt>
          <cx:pt idx="571">$94.14</cx:pt>
          <cx:pt idx="572">$52.09</cx:pt>
          <cx:pt idx="573">$24.99</cx:pt>
          <cx:pt idx="574">$69.22</cx:pt>
          <cx:pt idx="575">$93.94</cx:pt>
          <cx:pt idx="576">$98.41</cx:pt>
          <cx:pt idx="577">$41.78</cx:pt>
          <cx:pt idx="578">$65.99</cx:pt>
          <cx:pt idx="579">$72.06</cx:pt>
          <cx:pt idx="580">$48.00</cx:pt>
          <cx:pt idx="581">$54.10</cx:pt>
          <cx:pt idx="582">$107.88</cx:pt>
          <cx:pt idx="583">$67.03</cx:pt>
          <cx:pt idx="584">$64.01</cx:pt>
          <cx:pt idx="585">$96.07</cx:pt>
          <cx:pt idx="586">$51.18</cx:pt>
          <cx:pt idx="587">$43.92</cx:pt>
          <cx:pt idx="588">$91.02</cx:pt>
          <cx:pt idx="589">$50.13</cx:pt>
          <cx:pt idx="590">$67.72</cx:pt>
          <cx:pt idx="591">$61.04</cx:pt>
          <cx:pt idx="592">$80.01</cx:pt>
          <cx:pt idx="593">$47.00</cx:pt>
          <cx:pt idx="594">$71.13</cx:pt>
          <cx:pt idx="595">$89.99</cx:pt>
          <cx:pt idx="596">$43.03</cx:pt>
          <cx:pt idx="597">$68.00</cx:pt>
          <cx:pt idx="598">$73.00</cx:pt>
          <cx:pt idx="599">$62.34</cx:pt>
          <cx:pt idx="600">$5.00</cx:pt>
          <cx:pt idx="601">$67.10</cx:pt>
          <cx:pt idx="602">$79.98</cx:pt>
          <cx:pt idx="603">$62.18</cx:pt>
          <cx:pt idx="604">$53.01</cx:pt>
          <cx:pt idx="605">$57.74</cx:pt>
          <cx:pt idx="606">$40.03</cx:pt>
          <cx:pt idx="607">$81.02</cx:pt>
          <cx:pt idx="608">$35.05</cx:pt>
          <cx:pt idx="609">$102.92</cx:pt>
          <cx:pt idx="610">$28.00</cx:pt>
          <cx:pt idx="611">$75.73</cx:pt>
          <cx:pt idx="612">$45.03</cx:pt>
          <cx:pt idx="613">$73.62</cx:pt>
          <cx:pt idx="614">$56.99</cx:pt>
          <cx:pt idx="615">$85.22</cx:pt>
          <cx:pt idx="616">$50.96</cx:pt>
          <cx:pt idx="617">$63.56</cx:pt>
          <cx:pt idx="618">$81.00</cx:pt>
          <cx:pt idx="619">$86.04</cx:pt>
          <cx:pt idx="620">$90.04</cx:pt>
          <cx:pt idx="621">$74.01</cx:pt>
          <cx:pt idx="622">$92.44</cx:pt>
          <cx:pt idx="623">$56.00</cx:pt>
          <cx:pt idx="624">$32.98</cx:pt>
          <cx:pt idx="625">$93.60</cx:pt>
          <cx:pt idx="626">$69.87</cx:pt>
          <cx:pt idx="627">$72.13</cx:pt>
          <cx:pt idx="628">$30.04</cx:pt>
          <cx:pt idx="629">$73.97</cx:pt>
          <cx:pt idx="630">$68.66</cx:pt>
          <cx:pt idx="631">$59.99</cx:pt>
          <cx:pt idx="632">$111.16</cx:pt>
          <cx:pt idx="633">$53.04</cx:pt>
          <cx:pt idx="634">$55.99</cx:pt>
          <cx:pt idx="635">$69.99</cx:pt>
          <cx:pt idx="636">$49.00</cx:pt>
          <cx:pt idx="637">$103.85</cx:pt>
          <cx:pt idx="638">$99.13</cx:pt>
          <cx:pt idx="639">$107.38</cx:pt>
          <cx:pt idx="640">$76.92</cx:pt>
          <cx:pt idx="641">$58.13</cx:pt>
          <cx:pt idx="642">$103.74</cx:pt>
          <cx:pt idx="643">$87.96</cx:pt>
          <cx:pt idx="644">$28.00</cx:pt>
          <cx:pt idx="645">$38.00</cx:pt>
          <cx:pt idx="646">$30.00</cx:pt>
          <cx:pt idx="647">$103.50</cx:pt>
          <cx:pt idx="648">$85.99</cx:pt>
          <cx:pt idx="649">$98.01</cx:pt>
          <cx:pt idx="650">$2.00</cx:pt>
          <cx:pt idx="651">$44.99</cx:pt>
          <cx:pt idx="652">$31.01</cx:pt>
          <cx:pt idx="653">$59.97</cx:pt>
          <cx:pt idx="654">$59.00</cx:pt>
          <cx:pt idx="655">$50.05</cx:pt>
          <cx:pt idx="656">$98.97</cx:pt>
          <cx:pt idx="657">$58.86</cx:pt>
          <cx:pt idx="658">$81.01</cx:pt>
          <cx:pt idx="659">$76.01</cx:pt>
          <cx:pt idx="660">$96.60</cx:pt>
          <cx:pt idx="661">$76.96</cx:pt>
          <cx:pt idx="662">$67.98</cx:pt>
          <cx:pt idx="663">$88.78</cx:pt>
          <cx:pt idx="664">$25.00</cx:pt>
          <cx:pt idx="665">$44.92</cx:pt>
          <cx:pt idx="666">$79.40</cx:pt>
          <cx:pt idx="667">$29.01</cx:pt>
          <cx:pt idx="668">$73.59</cx:pt>
          <cx:pt idx="669">$107.97</cx:pt>
          <cx:pt idx="670">$68.99</cx:pt>
          <cx:pt idx="671">$111.02</cx:pt>
          <cx:pt idx="672">$25.00</cx:pt>
          <cx:pt idx="673">$42.16</cx:pt>
          <cx:pt idx="674">$47.00</cx:pt>
          <cx:pt idx="675">$36.04</cx:pt>
          <cx:pt idx="676">$101.04</cx:pt>
          <cx:pt idx="677">$39.93</cx:pt>
          <cx:pt idx="678">$83.16</cx:pt>
          <cx:pt idx="679">$39.98</cx:pt>
          <cx:pt idx="680">$47.99</cx:pt>
          <cx:pt idx="681">$95.98</cx:pt>
          <cx:pt idx="682">$78.73</cx:pt>
          <cx:pt idx="683">$56.08</cx:pt>
          <cx:pt idx="684">$69.09</cx:pt>
          <cx:pt idx="685">$102.05</cx:pt>
          <cx:pt idx="686">$107.32</cx:pt>
          <cx:pt idx="687">$51.97</cx:pt>
          <cx:pt idx="688">$71.14</cx:pt>
          <cx:pt idx="689">$106.49</cx:pt>
          <cx:pt idx="690">$42.94</cx:pt>
          <cx:pt idx="691">$30.04</cx:pt>
          <cx:pt idx="692">$70.62</cx:pt>
          <cx:pt idx="693">$66.02</cx:pt>
          <cx:pt idx="694">$96.91</cx:pt>
          <cx:pt idx="695">$62.87</cx:pt>
          <cx:pt idx="696">$108.99</cx:pt>
          <cx:pt idx="697">$27.00</cx:pt>
          <cx:pt idx="698">$65.00</cx:pt>
          <cx:pt idx="699">$111.52</cx:pt>
          <cx:pt idx="700">$3.00</cx:pt>
          <cx:pt idx="701">$110.99</cx:pt>
          <cx:pt idx="702">$56.75</cx:pt>
          <cx:pt idx="703">$97.02</cx:pt>
          <cx:pt idx="704">$92.09</cx:pt>
          <cx:pt idx="705">$82.99</cx:pt>
          <cx:pt idx="706">$103.04</cx:pt>
          <cx:pt idx="707">$68.92</cx:pt>
          <cx:pt idx="708">$87.74</cx:pt>
          <cx:pt idx="709">$75.02</cx:pt>
          <cx:pt idx="710">$50.86</cx:pt>
          <cx:pt idx="711">$90.00</cx:pt>
          <cx:pt idx="712">$72.90</cx:pt>
          <cx:pt idx="713">$108.49</cx:pt>
          <cx:pt idx="714">$101.98</cx:pt>
          <cx:pt idx="715">$44.01</cx:pt>
          <cx:pt idx="716">$65.94</cx:pt>
          <cx:pt idx="717">$24.99</cx:pt>
          <cx:pt idx="718">$28.00</cx:pt>
          <cx:pt idx="719">$85.83</cx:pt>
          <cx:pt idx="720">$84.92</cx:pt>
          <cx:pt idx="721">$90.48</cx:pt>
          <cx:pt idx="722">$25.00</cx:pt>
          <cx:pt idx="723">$92.01</cx:pt>
          <cx:pt idx="724">$93.07</cx:pt>
          <cx:pt idx="725">$61.01</cx:pt>
          <cx:pt idx="726">$92.04</cx:pt>
          <cx:pt idx="727">$81.13</cx:pt>
          <cx:pt idx="728">$73.50</cx:pt>
          <cx:pt idx="729">$85.22</cx:pt>
          <cx:pt idx="730">$110.97</cx:pt>
          <cx:pt idx="731">$32.97</cx:pt>
          <cx:pt idx="732">$96.01</cx:pt>
          <cx:pt idx="733">$84.97</cx:pt>
          <cx:pt idx="734">$25.01</cx:pt>
          <cx:pt idx="735">$66.00</cx:pt>
          <cx:pt idx="736">$87.34</cx:pt>
          <cx:pt idx="737">$27.93</cx:pt>
          <cx:pt idx="738">$103.80</cx:pt>
          <cx:pt idx="739">$31.94</cx:pt>
          <cx:pt idx="740">$99.50</cx:pt>
          <cx:pt idx="741">$108.85</cx:pt>
          <cx:pt idx="742">$110.76</cx:pt>
          <cx:pt idx="743">$29.65</cx:pt>
          <cx:pt idx="744">$101.71</cx:pt>
          <cx:pt idx="745">$61.50</cx:pt>
          <cx:pt idx="746">$35.00</cx:pt>
          <cx:pt idx="747">$40.05</cx:pt>
          <cx:pt idx="748">$110.97</cx:pt>
          <cx:pt idx="749">$36.96</cx:pt>
          <cx:pt idx="750">$1.00</cx:pt>
          <cx:pt idx="751">$30.97</cx:pt>
          <cx:pt idx="752">$47.04</cx:pt>
          <cx:pt idx="753">$88.07</cx:pt>
          <cx:pt idx="754">$37.01</cx:pt>
          <cx:pt idx="755">$26.03</cx:pt>
          <cx:pt idx="756">$67.82</cx:pt>
          <cx:pt idx="757">$49.96</cx:pt>
          <cx:pt idx="758">$110.02</cx:pt>
          <cx:pt idx="759">$89.96</cx:pt>
          <cx:pt idx="760">$79.01</cx:pt>
          <cx:pt idx="761">$86.87</cx:pt>
          <cx:pt idx="762">$62.04</cx:pt>
          <cx:pt idx="763">$26.97</cx:pt>
          <cx:pt idx="764">$54.12</cx:pt>
          <cx:pt idx="765">$41.04</cx:pt>
          <cx:pt idx="766">$55.05</cx:pt>
          <cx:pt idx="767">$107.94</cx:pt>
          <cx:pt idx="768">$73.92</cx:pt>
          <cx:pt idx="769">$32.00</cx:pt>
          <cx:pt idx="770">$53.90</cx:pt>
          <cx:pt idx="771">$106.50</cx:pt>
          <cx:pt idx="772">$33.00</cx:pt>
          <cx:pt idx="773">$43.00</cx:pt>
          <cx:pt idx="774">$86.86</cx:pt>
          <cx:pt idx="775">$96.80</cx:pt>
          <cx:pt idx="776">$33.00</cx:pt>
          <cx:pt idx="777">$68.03</cx:pt>
          <cx:pt idx="778">$58.87</cx:pt>
          <cx:pt idx="779">$105.05</cx:pt>
          <cx:pt idx="780">$33.05</cx:pt>
          <cx:pt idx="781">$78.82</cx:pt>
          <cx:pt idx="782">$68.20</cx:pt>
          <cx:pt idx="783">$75.73</cx:pt>
          <cx:pt idx="784">$31.00</cx:pt>
          <cx:pt idx="785">$101.88</cx:pt>
          <cx:pt idx="786">$52.88</cx:pt>
          <cx:pt idx="787">$71.01</cx:pt>
          <cx:pt idx="788">$102.39</cx:pt>
          <cx:pt idx="789">$74.47</cx:pt>
          <cx:pt idx="790">$51.01</cx:pt>
          <cx:pt idx="791">$90.00</cx:pt>
          <cx:pt idx="792">$97.14</cx:pt>
          <cx:pt idx="793">$72.07</cx:pt>
          <cx:pt idx="794">$75.24</cx:pt>
          <cx:pt idx="795">$32.97</cx:pt>
          <cx:pt idx="796">$54.81</cx:pt>
          <cx:pt idx="797">$45.04</cx:pt>
          <cx:pt idx="798">$52.96</cx:pt>
          <cx:pt idx="799">$60.02</cx:pt>
          <cx:pt idx="800">$1.00</cx:pt>
          <cx:pt idx="801">$44.03</cx:pt>
          <cx:pt idx="802">$86.03</cx:pt>
          <cx:pt idx="803">$28.01</cx:pt>
          <cx:pt idx="804">$32.05</cx:pt>
          <cx:pt idx="805">$73.61</cx:pt>
          <cx:pt idx="806">$108.71</cx:pt>
          <cx:pt idx="807">$42.98</cx:pt>
          <cx:pt idx="808">$83.32</cx:pt>
          <cx:pt idx="809">$42.00</cx:pt>
          <cx:pt idx="810">$55.93</cx:pt>
          <cx:pt idx="811">$105.04</cx:pt>
          <cx:pt idx="812">$48.00</cx:pt>
          <cx:pt idx="813">$112.66</cx:pt>
          <cx:pt idx="814">$81.94</cx:pt>
          <cx:pt idx="815">$64.05</cx:pt>
          <cx:pt idx="816">$106.39</cx:pt>
          <cx:pt idx="817">$76.01</cx:pt>
          <cx:pt idx="818">$111.07</cx:pt>
          <cx:pt idx="819">$95.94</cx:pt>
          <cx:pt idx="820">$43.04</cx:pt>
          <cx:pt idx="821">$67.97</cx:pt>
          <cx:pt idx="822">$89.99</cx:pt>
          <cx:pt idx="823">$58.10</cx:pt>
          <cx:pt idx="824">$84.00</cx:pt>
          <cx:pt idx="825">$88.85</cx:pt>
          <cx:pt idx="826">$65.96</cx:pt>
          <cx:pt idx="827">$74.80</cx:pt>
          <cx:pt idx="828">$69.99</cx:pt>
          <cx:pt idx="829">$32.01</cx:pt>
          <cx:pt idx="830">$64.73</cx:pt>
          <cx:pt idx="831">$25.00</cx:pt>
          <cx:pt idx="832">$104.98</cx:pt>
          <cx:pt idx="833">$64.99</cx:pt>
          <cx:pt idx="834">$94.35</cx:pt>
          <cx:pt idx="835">$44.00</cx:pt>
          <cx:pt idx="836">$64.74</cx:pt>
          <cx:pt idx="837">$84.01</cx:pt>
          <cx:pt idx="838">$34.06</cx:pt>
          <cx:pt idx="839">$93.27</cx:pt>
          <cx:pt idx="840">$33.00</cx:pt>
          <cx:pt idx="841">$83.81</cx:pt>
          <cx:pt idx="842">$63.99</cx:pt>
          <cx:pt idx="843">$81.91</cx:pt>
          <cx:pt idx="844">$93.05</cx:pt>
          <cx:pt idx="845">$101.98</cx:pt>
          <cx:pt idx="846">$105.94</cx:pt>
          <cx:pt idx="847">$101.58</cx:pt>
          <cx:pt idx="848">$62.97</cx:pt>
          <cx:pt idx="849">$29.05</cx:pt>
          <cx:pt idx="850">$1.00</cx:pt>
          <cx:pt idx="851">$77.93</cx:pt>
          <cx:pt idx="852">$80.81</cx:pt>
          <cx:pt idx="853">$76.01</cx:pt>
          <cx:pt idx="854">$72.99</cx:pt>
          <cx:pt idx="855">$53.00</cx:pt>
          <cx:pt idx="856">$54.16</cx:pt>
          <cx:pt idx="857">$32.95</cx:pt>
          <cx:pt idx="858">$79.37</cx:pt>
          <cx:pt idx="859">$41.17</cx:pt>
          <cx:pt idx="860">$77.43</cx:pt>
          <cx:pt idx="861">$57.16</cx:pt>
          <cx:pt idx="862">$77.18</cx:pt>
          <cx:pt idx="863">$24.95</cx:pt>
          <cx:pt idx="864">$97.18</cx:pt>
          <cx:pt idx="865">$46.00</cx:pt>
          <cx:pt idx="866">$88.02</cx:pt>
          <cx:pt idx="867">$25.99</cx:pt>
          <cx:pt idx="868">$102.69</cx:pt>
          <cx:pt idx="869">$72.96</cx:pt>
          <cx:pt idx="870">$57.19</cx:pt>
          <cx:pt idx="871">$84.01</cx:pt>
          <cx:pt idx="872">$98.67</cx:pt>
          <cx:pt idx="873">$42.01</cx:pt>
          <cx:pt idx="874">$32.00</cx:pt>
          <cx:pt idx="875">$81.57</cx:pt>
          <cx:pt idx="876">$37.04</cx:pt>
          <cx:pt idx="877">$103.03</cx:pt>
          <cx:pt idx="878">$84.33</cx:pt>
          <cx:pt idx="879">$102.60</cx:pt>
          <cx:pt idx="880">$79.99</cx:pt>
          <cx:pt idx="881">$70.06</cx:pt>
          <cx:pt idx="882">$37.00</cx:pt>
          <cx:pt idx="883">$41.91</cx:pt>
          <cx:pt idx="884">$57.99</cx:pt>
          <cx:pt idx="885">$40.94</cx:pt>
          <cx:pt idx="886">$70.00</cx:pt>
          <cx:pt idx="887">$73.84</cx:pt>
          <cx:pt idx="888">$41.98</cx:pt>
          <cx:pt idx="889">$77.93</cx:pt>
          <cx:pt idx="890">$106.02</cx:pt>
          <cx:pt idx="891">$47.02</cx:pt>
          <cx:pt idx="892">$76.02</cx:pt>
          <cx:pt idx="893">$54.12</cx:pt>
          <cx:pt idx="894">$57.29</cx:pt>
          <cx:pt idx="895">$103.81</cx:pt>
          <cx:pt idx="896">$105.03</cx:pt>
          <cx:pt idx="897">$90.26</cx:pt>
          <cx:pt idx="898">$76.98</cx:pt>
          <cx:pt idx="899">$102.60</cx:pt>
          <cx:pt idx="900">$2.00</cx:pt>
          <cx:pt idx="901">$55.01</cx:pt>
          <cx:pt idx="902">$32.13</cx:pt>
          <cx:pt idx="903">$50.64</cx:pt>
          <cx:pt idx="904">$49.69</cx:pt>
          <cx:pt idx="905">$54.89</cx:pt>
          <cx:pt idx="906">$46.93</cx:pt>
          <cx:pt idx="907">$44.95</cx:pt>
          <cx:pt idx="908">$31.00</cx:pt>
          <cx:pt idx="909">$107.76</cx:pt>
          <cx:pt idx="910">$102.08</cx:pt>
          <cx:pt idx="911">$24.98</cx:pt>
          <cx:pt idx="912">$79.94</cx:pt>
          <cx:pt idx="913">$67.95</cx:pt>
          <cx:pt idx="914">$26.07</cx:pt>
          <cx:pt idx="915">$105.00</cx:pt>
          <cx:pt idx="916">$25.83</cx:pt>
          <cx:pt idx="917">$77.67</cx:pt>
          <cx:pt idx="918">$57.83</cx:pt>
          <cx:pt idx="919">$92.96</cx:pt>
          <cx:pt idx="920">$37.95</cx:pt>
          <cx:pt idx="921">$31.84</cx:pt>
          <cx:pt idx="922">$40.00</cx:pt>
          <cx:pt idx="923">$101.10</cx:pt>
          <cx:pt idx="924">$84.01</cx:pt>
          <cx:pt idx="925">$103.42</cx:pt>
          <cx:pt idx="926">$105.13</cx:pt>
          <cx:pt idx="927">$89.22</cx:pt>
          <cx:pt idx="928">$52.00</cx:pt>
          <cx:pt idx="929">$64.96</cx:pt>
          <cx:pt idx="930">$46.24</cx:pt>
          <cx:pt idx="931">$51.15</cx:pt>
          <cx:pt idx="932">$33.91</cx:pt>
          <cx:pt idx="933">$92.02</cx:pt>
          <cx:pt idx="934">$107.43</cx:pt>
          <cx:pt idx="935">$75.85</cx:pt>
          <cx:pt idx="936">$80.48</cx:pt>
          <cx:pt idx="937">$86.98</cx:pt>
          <cx:pt idx="938">$105.14</cx:pt>
          <cx:pt idx="939">$57.30</cx:pt>
          <cx:pt idx="940">$93.35</cx:pt>
          <cx:pt idx="941">$71.99</cx:pt>
          <cx:pt idx="942">$92.61</cx:pt>
          <cx:pt idx="943">$104.99</cx:pt>
          <cx:pt idx="944">$30.96</cx:pt>
          <cx:pt idx="945">$33.00</cx:pt>
          <cx:pt idx="946">$84.19</cx:pt>
          <cx:pt idx="947">$73.92</cx:pt>
          <cx:pt idx="948">$36.99</cx:pt>
          <cx:pt idx="949">$46.90</cx:pt>
          <cx:pt idx="950">$5.00</cx:pt>
          <cx:pt idx="951">$102.02</cx:pt>
          <cx:pt idx="952">$45.01</cx:pt>
          <cx:pt idx="953">$94.29</cx:pt>
          <cx:pt idx="954">$101.02</cx:pt>
          <cx:pt idx="955">$97.04</cx:pt>
          <cx:pt idx="956">$43.01</cx:pt>
          <cx:pt idx="957">$94.92</cx:pt>
          <cx:pt idx="958">$72.15</cx:pt>
          <cx:pt idx="959">$51.01</cx:pt>
          <cx:pt idx="960">$85.05</cx:pt>
          <cx:pt idx="961">$43.87</cx:pt>
          <cx:pt idx="962">$40.06</cx:pt>
          <cx:pt idx="963">$43.83</cx:pt>
          <cx:pt idx="964">$84.93</cx:pt>
          <cx:pt idx="965">$41.07</cx:pt>
          <cx:pt idx="966">$54.97</cx:pt>
          <cx:pt idx="967">$77.01</cx:pt>
          <cx:pt idx="968">$71.20</cx:pt>
          <cx:pt idx="969">$91.94</cx:pt>
          <cx:pt idx="970">$97.07</cx:pt>
          <cx:pt idx="971">$58.92</cx:pt>
          <cx:pt idx="972">$58.02</cx:pt>
          <cx:pt idx="973">$103.87</cx:pt>
          <cx:pt idx="974">$93.47</cx:pt>
          <cx:pt idx="975">$61.97</cx:pt>
          <cx:pt idx="976">$92.04</cx:pt>
          <cx:pt idx="977">$77.27</cx:pt>
          <cx:pt idx="978">$93.92</cx:pt>
          <cx:pt idx="979">$84.97</cx:pt>
          <cx:pt idx="980">$105.97</cx:pt>
          <cx:pt idx="981">$36.97</cx:pt>
          <cx:pt idx="982">$81.53</cx:pt>
          <cx:pt idx="983">$81.00</cx:pt>
          <cx:pt idx="984">$26.01</cx:pt>
          <cx:pt idx="985">$26.00</cx:pt>
          <cx:pt idx="986">$34.17</cx:pt>
          <cx:pt idx="987">$28.00</cx:pt>
          <cx:pt idx="988">$76.55</cx:pt>
          <cx:pt idx="989">$53.05</cx:pt>
          <cx:pt idx="990">$106.86</cx:pt>
          <cx:pt idx="991">$46.02</cx:pt>
          <cx:pt idx="992">$100.17</cx:pt>
          <cx:pt idx="993">$101.44</cx:pt>
          <cx:pt idx="994">$87.97</cx:pt>
          <cx:pt idx="995">$75.00</cx:pt>
          <cx:pt idx="996">$42.98</cx:pt>
          <cx:pt idx="997">$33.12</cx:pt>
          <cx:pt idx="998">$101.13</cx:pt>
          <cx:pt idx="999">$55.99</cx:pt>
        </cx:lvl>
        <cx:lvl ptCount="1000">
          <cx:pt idx="0">0</cx:pt>
          <cx:pt idx="1">158</cx:pt>
          <cx:pt idx="2">1425</cx:pt>
          <cx:pt idx="3">24</cx:pt>
          <cx:pt idx="4">53</cx:pt>
          <cx:pt idx="5">174</cx:pt>
          <cx:pt idx="6">18</cx:pt>
          <cx:pt idx="7">227</cx:pt>
          <cx:pt idx="8">708</cx:pt>
          <cx:pt idx="9">44</cx:pt>
          <cx:pt idx="10">220</cx:pt>
          <cx:pt idx="11">27</cx:pt>
          <cx:pt idx="12">55</cx:pt>
          <cx:pt idx="13">98</cx:pt>
          <cx:pt idx="14">200</cx:pt>
          <cx:pt idx="15">452</cx:pt>
          <cx:pt idx="16">100</cx:pt>
          <cx:pt idx="17">1249</cx:pt>
          <cx:pt idx="18">135</cx:pt>
          <cx:pt idx="19">674</cx:pt>
          <cx:pt idx="20">1396</cx:pt>
          <cx:pt idx="21">558</cx:pt>
          <cx:pt idx="22">890</cx:pt>
          <cx:pt idx="23">142</cx:pt>
          <cx:pt idx="24">2673</cx:pt>
          <cx:pt idx="25">163</cx:pt>
          <cx:pt idx="26">1480</cx:pt>
          <cx:pt idx="27">15</cx:pt>
          <cx:pt idx="28">2220</cx:pt>
          <cx:pt idx="29">1606</cx:pt>
          <cx:pt idx="30">129</cx:pt>
          <cx:pt idx="31">226</cx:pt>
          <cx:pt idx="32">2307</cx:pt>
          <cx:pt idx="33">5419</cx:pt>
          <cx:pt idx="34">165</cx:pt>
          <cx:pt idx="35">1965</cx:pt>
          <cx:pt idx="36">16</cx:pt>
          <cx:pt idx="37">107</cx:pt>
          <cx:pt idx="38">134</cx:pt>
          <cx:pt idx="39">88</cx:pt>
          <cx:pt idx="40">198</cx:pt>
          <cx:pt idx="41">111</cx:pt>
          <cx:pt idx="42">222</cx:pt>
          <cx:pt idx="43">6212</cx:pt>
          <cx:pt idx="44">98</cx:pt>
          <cx:pt idx="45">48</cx:pt>
          <cx:pt idx="46">92</cx:pt>
          <cx:pt idx="47">149</cx:pt>
          <cx:pt idx="48">2431</cx:pt>
          <cx:pt idx="49">303</cx:pt>
          <cx:pt idx="50">1</cx:pt>
          <cx:pt idx="51">1467</cx:pt>
          <cx:pt idx="52">75</cx:pt>
          <cx:pt idx="53">209</cx:pt>
          <cx:pt idx="54">120</cx:pt>
          <cx:pt idx="55">131</cx:pt>
          <cx:pt idx="56">164</cx:pt>
          <cx:pt idx="57">201</cx:pt>
          <cx:pt idx="58">211</cx:pt>
          <cx:pt idx="59">128</cx:pt>
          <cx:pt idx="60">1600</cx:pt>
          <cx:pt idx="61">2253</cx:pt>
          <cx:pt idx="62">249</cx:pt>
          <cx:pt idx="63">5</cx:pt>
          <cx:pt idx="64">38</cx:pt>
          <cx:pt idx="65">236</cx:pt>
          <cx:pt idx="66">12</cx:pt>
          <cx:pt idx="67">4065</cx:pt>
          <cx:pt idx="68">246</cx:pt>
          <cx:pt idx="69">17</cx:pt>
          <cx:pt idx="70">2475</cx:pt>
          <cx:pt idx="71">76</cx:pt>
          <cx:pt idx="72">54</cx:pt>
          <cx:pt idx="73">88</cx:pt>
          <cx:pt idx="74">85</cx:pt>
          <cx:pt idx="75">170</cx:pt>
          <cx:pt idx="76">1684</cx:pt>
          <cx:pt idx="77">56</cx:pt>
          <cx:pt idx="78">330</cx:pt>
          <cx:pt idx="79">838</cx:pt>
          <cx:pt idx="80">127</cx:pt>
          <cx:pt idx="81">411</cx:pt>
          <cx:pt idx="82">180</cx:pt>
          <cx:pt idx="83">1000</cx:pt>
          <cx:pt idx="84">374</cx:pt>
          <cx:pt idx="85">71</cx:pt>
          <cx:pt idx="86">203</cx:pt>
          <cx:pt idx="87">1482</cx:pt>
          <cx:pt idx="88">113</cx:pt>
          <cx:pt idx="89">96</cx:pt>
          <cx:pt idx="90">106</cx:pt>
          <cx:pt idx="91">679</cx:pt>
          <cx:pt idx="92">498</cx:pt>
          <cx:pt idx="93">610</cx:pt>
          <cx:pt idx="94">180</cx:pt>
          <cx:pt idx="95">27</cx:pt>
          <cx:pt idx="96">2331</cx:pt>
          <cx:pt idx="97">113</cx:pt>
          <cx:pt idx="98">1220</cx:pt>
          <cx:pt idx="99">164</cx:pt>
          <cx:pt idx="100">1</cx:pt>
          <cx:pt idx="101">164</cx:pt>
          <cx:pt idx="102">336</cx:pt>
          <cx:pt idx="103">37</cx:pt>
          <cx:pt idx="104">1917</cx:pt>
          <cx:pt idx="105">95</cx:pt>
          <cx:pt idx="106">147</cx:pt>
          <cx:pt idx="107">86</cx:pt>
          <cx:pt idx="108">83</cx:pt>
          <cx:pt idx="109">60</cx:pt>
          <cx:pt idx="110">296</cx:pt>
          <cx:pt idx="111">676</cx:pt>
          <cx:pt idx="112">361</cx:pt>
          <cx:pt idx="113">131</cx:pt>
          <cx:pt idx="114">126</cx:pt>
          <cx:pt idx="115">3304</cx:pt>
          <cx:pt idx="116">73</cx:pt>
          <cx:pt idx="117">275</cx:pt>
          <cx:pt idx="118">67</cx:pt>
          <cx:pt idx="119">154</cx:pt>
          <cx:pt idx="120">1782</cx:pt>
          <cx:pt idx="121">903</cx:pt>
          <cx:pt idx="122">3387</cx:pt>
          <cx:pt idx="123">662</cx:pt>
          <cx:pt idx="124">94</cx:pt>
          <cx:pt idx="125">180</cx:pt>
          <cx:pt idx="126">774</cx:pt>
          <cx:pt idx="127">672</cx:pt>
          <cx:pt idx="128">532</cx:pt>
          <cx:pt idx="129">55</cx:pt>
          <cx:pt idx="130">533</cx:pt>
          <cx:pt idx="131">2443</cx:pt>
          <cx:pt idx="132">89</cx:pt>
          <cx:pt idx="133">159</cx:pt>
          <cx:pt idx="134">940</cx:pt>
          <cx:pt idx="135">117</cx:pt>
          <cx:pt idx="136">58</cx:pt>
          <cx:pt idx="137">50</cx:pt>
          <cx:pt idx="138">115</cx:pt>
          <cx:pt idx="139">326</cx:pt>
          <cx:pt idx="140">186</cx:pt>
          <cx:pt idx="141">1071</cx:pt>
          <cx:pt idx="142">117</cx:pt>
          <cx:pt idx="143">70</cx:pt>
          <cx:pt idx="144">135</cx:pt>
          <cx:pt idx="145">768</cx:pt>
          <cx:pt idx="146">51</cx:pt>
          <cx:pt idx="147">199</cx:pt>
          <cx:pt idx="148">107</cx:pt>
          <cx:pt idx="149">195</cx:pt>
          <cx:pt idx="150">1</cx:pt>
          <cx:pt idx="151">1467</cx:pt>
          <cx:pt idx="152">3376</cx:pt>
          <cx:pt idx="153">5681</cx:pt>
          <cx:pt idx="154">1059</cx:pt>
          <cx:pt idx="155">1194</cx:pt>
          <cx:pt idx="156">379</cx:pt>
          <cx:pt idx="157">30</cx:pt>
          <cx:pt idx="158">41</cx:pt>
          <cx:pt idx="159">1821</cx:pt>
          <cx:pt idx="160">164</cx:pt>
          <cx:pt idx="161">75</cx:pt>
          <cx:pt idx="162">157</cx:pt>
          <cx:pt idx="163">246</cx:pt>
          <cx:pt idx="164">1396</cx:pt>
          <cx:pt idx="165">2506</cx:pt>
          <cx:pt idx="166">244</cx:pt>
          <cx:pt idx="167">146</cx:pt>
          <cx:pt idx="168">955</cx:pt>
          <cx:pt idx="169">1267</cx:pt>
          <cx:pt idx="170">67</cx:pt>
          <cx:pt idx="171">5</cx:pt>
          <cx:pt idx="172">26</cx:pt>
          <cx:pt idx="173">1561</cx:pt>
          <cx:pt idx="174">48</cx:pt>
          <cx:pt idx="175">1130</cx:pt>
          <cx:pt idx="176">782</cx:pt>
          <cx:pt idx="177">2739</cx:pt>
          <cx:pt idx="178">210</cx:pt>
          <cx:pt idx="179">3537</cx:pt>
          <cx:pt idx="180">2107</cx:pt>
          <cx:pt idx="181">136</cx:pt>
          <cx:pt idx="182">3318</cx:pt>
          <cx:pt idx="183">86</cx:pt>
          <cx:pt idx="184">340</cx:pt>
          <cx:pt idx="185">19</cx:pt>
          <cx:pt idx="186">886</cx:pt>
          <cx:pt idx="187">1442</cx:pt>
          <cx:pt idx="188">35</cx:pt>
          <cx:pt idx="189">441</cx:pt>
          <cx:pt idx="190">24</cx:pt>
          <cx:pt idx="191">86</cx:pt>
          <cx:pt idx="192">243</cx:pt>
          <cx:pt idx="193">65</cx:pt>
          <cx:pt idx="194">126</cx:pt>
          <cx:pt idx="195">524</cx:pt>
          <cx:pt idx="196">100</cx:pt>
          <cx:pt idx="197">1989</cx:pt>
          <cx:pt idx="198">168</cx:pt>
          <cx:pt idx="199">13</cx:pt>
          <cx:pt idx="200">1</cx:pt>
          <cx:pt idx="201">157</cx:pt>
          <cx:pt idx="202">82</cx:pt>
          <cx:pt idx="203">4498</cx:pt>
          <cx:pt idx="204">40</cx:pt>
          <cx:pt idx="205">80</cx:pt>
          <cx:pt idx="206">57</cx:pt>
          <cx:pt idx="207">43</cx:pt>
          <cx:pt idx="208">2053</cx:pt>
          <cx:pt idx="209">808</cx:pt>
          <cx:pt idx="210">226</cx:pt>
          <cx:pt idx="211">1625</cx:pt>
          <cx:pt idx="212">168</cx:pt>
          <cx:pt idx="213">4289</cx:pt>
          <cx:pt idx="214">165</cx:pt>
          <cx:pt idx="215">143</cx:pt>
          <cx:pt idx="216">1815</cx:pt>
          <cx:pt idx="217">934</cx:pt>
          <cx:pt idx="218">397</cx:pt>
          <cx:pt idx="219">1539</cx:pt>
          <cx:pt idx="220">17</cx:pt>
          <cx:pt idx="221">2179</cx:pt>
          <cx:pt idx="222">138</cx:pt>
          <cx:pt idx="223">931</cx:pt>
          <cx:pt idx="224">3594</cx:pt>
          <cx:pt idx="225">5880</cx:pt>
          <cx:pt idx="226">112</cx:pt>
          <cx:pt idx="227">943</cx:pt>
          <cx:pt idx="228">2468</cx:pt>
          <cx:pt idx="229">2551</cx:pt>
          <cx:pt idx="230">101</cx:pt>
          <cx:pt idx="231">67</cx:pt>
          <cx:pt idx="232">92</cx:pt>
          <cx:pt idx="233">62</cx:pt>
          <cx:pt idx="234">149</cx:pt>
          <cx:pt idx="235">92</cx:pt>
          <cx:pt idx="236">57</cx:pt>
          <cx:pt idx="237">329</cx:pt>
          <cx:pt idx="238">97</cx:pt>
          <cx:pt idx="239">41</cx:pt>
          <cx:pt idx="240">1784</cx:pt>
          <cx:pt idx="241">1684</cx:pt>
          <cx:pt idx="242">250</cx:pt>
          <cx:pt idx="243">238</cx:pt>
          <cx:pt idx="244">53</cx:pt>
          <cx:pt idx="245">214</cx:pt>
          <cx:pt idx="246">222</cx:pt>
          <cx:pt idx="247">1884</cx:pt>
          <cx:pt idx="248">218</cx:pt>
          <cx:pt idx="249">6465</cx:pt>
          <cx:pt idx="250">1</cx:pt>
          <cx:pt idx="251">101</cx:pt>
          <cx:pt idx="252">59</cx:pt>
          <cx:pt idx="253">1335</cx:pt>
          <cx:pt idx="254">88</cx:pt>
          <cx:pt idx="255">1697</cx:pt>
          <cx:pt idx="256">15</cx:pt>
          <cx:pt idx="257">92</cx:pt>
          <cx:pt idx="258">186</cx:pt>
          <cx:pt idx="259">138</cx:pt>
          <cx:pt idx="260">261</cx:pt>
          <cx:pt idx="261">454</cx:pt>
          <cx:pt idx="262">107</cx:pt>
          <cx:pt idx="263">199</cx:pt>
          <cx:pt idx="264">5512</cx:pt>
          <cx:pt idx="265">86</cx:pt>
          <cx:pt idx="266">3182</cx:pt>
          <cx:pt idx="267">2768</cx:pt>
          <cx:pt idx="268">48</cx:pt>
          <cx:pt idx="269">87</cx:pt>
          <cx:pt idx="270">1890</cx:pt>
          <cx:pt idx="271">61</cx:pt>
          <cx:pt idx="272">1894</cx:pt>
          <cx:pt idx="273">282</cx:pt>
          <cx:pt idx="274">15</cx:pt>
          <cx:pt idx="275">116</cx:pt>
          <cx:pt idx="276">133</cx:pt>
          <cx:pt idx="277">83</cx:pt>
          <cx:pt idx="278">91</cx:pt>
          <cx:pt idx="279">546</cx:pt>
          <cx:pt idx="280">393</cx:pt>
          <cx:pt idx="281">2062</cx:pt>
          <cx:pt idx="282">133</cx:pt>
          <cx:pt idx="283">29</cx:pt>
          <cx:pt idx="284">132</cx:pt>
          <cx:pt idx="285">254</cx:pt>
          <cx:pt idx="286">184</cx:pt>
          <cx:pt idx="287">176</cx:pt>
          <cx:pt idx="288">137</cx:pt>
          <cx:pt idx="289">337</cx:pt>
          <cx:pt idx="290">908</cx:pt>
          <cx:pt idx="291">107</cx:pt>
          <cx:pt idx="292">10</cx:pt>
          <cx:pt idx="293">32</cx:pt>
          <cx:pt idx="294">183</cx:pt>
          <cx:pt idx="295">1910</cx:pt>
          <cx:pt idx="296">38</cx:pt>
          <cx:pt idx="297">104</cx:pt>
          <cx:pt idx="298">72</cx:pt>
          <cx:pt idx="299">49</cx:pt>
          <cx:pt idx="300">1</cx:pt>
          <cx:pt idx="301">295</cx:pt>
          <cx:pt idx="302">245</cx:pt>
          <cx:pt idx="303">32</cx:pt>
          <cx:pt idx="304">142</cx:pt>
          <cx:pt idx="305">85</cx:pt>
          <cx:pt idx="306">7</cx:pt>
          <cx:pt idx="307">659</cx:pt>
          <cx:pt idx="308">803</cx:pt>
          <cx:pt idx="309">75</cx:pt>
          <cx:pt idx="310">16</cx:pt>
          <cx:pt idx="311">121</cx:pt>
          <cx:pt idx="312">3742</cx:pt>
          <cx:pt idx="313">223</cx:pt>
          <cx:pt idx="314">133</cx:pt>
          <cx:pt idx="315">31</cx:pt>
          <cx:pt idx="316">108</cx:pt>
          <cx:pt idx="317">30</cx:pt>
          <cx:pt idx="318">17</cx:pt>
          <cx:pt idx="319">64</cx:pt>
          <cx:pt idx="320">80</cx:pt>
          <cx:pt idx="321">2468</cx:pt>
          <cx:pt idx="322">5168</cx:pt>
          <cx:pt idx="323">26</cx:pt>
          <cx:pt idx="324">307</cx:pt>
          <cx:pt idx="325">73</cx:pt>
          <cx:pt idx="326">128</cx:pt>
          <cx:pt idx="327">33</cx:pt>
          <cx:pt idx="328">2441</cx:pt>
          <cx:pt idx="329">211</cx:pt>
          <cx:pt idx="330">1385</cx:pt>
          <cx:pt idx="331">190</cx:pt>
          <cx:pt idx="332">470</cx:pt>
          <cx:pt idx="333">253</cx:pt>
          <cx:pt idx="334">1113</cx:pt>
          <cx:pt idx="335">2283</cx:pt>
          <cx:pt idx="336">1072</cx:pt>
          <cx:pt idx="337">1095</cx:pt>
          <cx:pt idx="338">1690</cx:pt>
          <cx:pt idx="339">1297</cx:pt>
          <cx:pt idx="340">393</cx:pt>
          <cx:pt idx="341">1257</cx:pt>
          <cx:pt idx="342">328</cx:pt>
          <cx:pt idx="343">147</cx:pt>
          <cx:pt idx="344">830</cx:pt>
          <cx:pt idx="345">331</cx:pt>
          <cx:pt idx="346">25</cx:pt>
          <cx:pt idx="347">191</cx:pt>
          <cx:pt idx="348">3483</cx:pt>
          <cx:pt idx="349">923</cx:pt>
          <cx:pt idx="350">1</cx:pt>
          <cx:pt idx="351">2013</cx:pt>
          <cx:pt idx="352">33</cx:pt>
          <cx:pt idx="353">1703</cx:pt>
          <cx:pt idx="354">80</cx:pt>
          <cx:pt idx="355">86</cx:pt>
          <cx:pt idx="356">40</cx:pt>
          <cx:pt idx="357">41</cx:pt>
          <cx:pt idx="358">23</cx:pt>
          <cx:pt idx="359">187</cx:pt>
          <cx:pt idx="360">2875</cx:pt>
          <cx:pt idx="361">88</cx:pt>
          <cx:pt idx="362">191</cx:pt>
          <cx:pt idx="363">139</cx:pt>
          <cx:pt idx="364">186</cx:pt>
          <cx:pt idx="365">112</cx:pt>
          <cx:pt idx="366">101</cx:pt>
          <cx:pt idx="367">75</cx:pt>
          <cx:pt idx="368">206</cx:pt>
          <cx:pt idx="369">154</cx:pt>
          <cx:pt idx="370">5966</cx:pt>
          <cx:pt idx="371">2176</cx:pt>
          <cx:pt idx="372">169</cx:pt>
          <cx:pt idx="373">2106</cx:pt>
          <cx:pt idx="374">441</cx:pt>
          <cx:pt idx="375">25</cx:pt>
          <cx:pt idx="376">131</cx:pt>
          <cx:pt idx="377">127</cx:pt>
          <cx:pt idx="378">355</cx:pt>
          <cx:pt idx="379">44</cx:pt>
          <cx:pt idx="380">84</cx:pt>
          <cx:pt idx="381">155</cx:pt>
          <cx:pt idx="382">67</cx:pt>
          <cx:pt idx="383">189</cx:pt>
          <cx:pt idx="384">4799</cx:pt>
          <cx:pt idx="385">1137</cx:pt>
          <cx:pt idx="386">1068</cx:pt>
          <cx:pt idx="387">424</cx:pt>
          <cx:pt idx="388">145</cx:pt>
          <cx:pt idx="389">1152</cx:pt>
          <cx:pt idx="390">50</cx:pt>
          <cx:pt idx="391">151</cx:pt>
          <cx:pt idx="392">1608</cx:pt>
          <cx:pt idx="393">3059</cx:pt>
          <cx:pt idx="394">34</cx:pt>
          <cx:pt idx="395">220</cx:pt>
          <cx:pt idx="396">1604</cx:pt>
          <cx:pt idx="397">454</cx:pt>
          <cx:pt idx="398">123</cx:pt>
          <cx:pt idx="399">941</cx:pt>
          <cx:pt idx="400">1</cx:pt>
          <cx:pt idx="401">299</cx:pt>
          <cx:pt idx="402">40</cx:pt>
          <cx:pt idx="403">3015</cx:pt>
          <cx:pt idx="404">2237</cx:pt>
          <cx:pt idx="405">435</cx:pt>
          <cx:pt idx="406">645</cx:pt>
          <cx:pt idx="407">484</cx:pt>
          <cx:pt idx="408">154</cx:pt>
          <cx:pt idx="409">714</cx:pt>
          <cx:pt idx="410">1111</cx:pt>
          <cx:pt idx="411">82</cx:pt>
          <cx:pt idx="412">134</cx:pt>
          <cx:pt idx="413">1089</cx:pt>
          <cx:pt idx="414">5497</cx:pt>
          <cx:pt idx="415">418</cx:pt>
          <cx:pt idx="416">1439</cx:pt>
          <cx:pt idx="417">15</cx:pt>
          <cx:pt idx="418">1999</cx:pt>
          <cx:pt idx="419">5203</cx:pt>
          <cx:pt idx="420">94</cx:pt>
          <cx:pt idx="421">118</cx:pt>
          <cx:pt idx="422">205</cx:pt>
          <cx:pt idx="423">162</cx:pt>
          <cx:pt idx="424">83</cx:pt>
          <cx:pt idx="425">92</cx:pt>
          <cx:pt idx="426">219</cx:pt>
          <cx:pt idx="427">2526</cx:pt>
          <cx:pt idx="428">747</cx:pt>
          <cx:pt idx="429">2138</cx:pt>
          <cx:pt idx="430">84</cx:pt>
          <cx:pt idx="431">94</cx:pt>
          <cx:pt idx="432">91</cx:pt>
          <cx:pt idx="433">792</cx:pt>
          <cx:pt idx="434">10</cx:pt>
          <cx:pt idx="435">1713</cx:pt>
          <cx:pt idx="436">249</cx:pt>
          <cx:pt idx="437">192</cx:pt>
          <cx:pt idx="438">247</cx:pt>
          <cx:pt idx="439">2293</cx:pt>
          <cx:pt idx="440">3131</cx:pt>
          <cx:pt idx="441">32</cx:pt>
          <cx:pt idx="442">143</cx:pt>
          <cx:pt idx="443">90</cx:pt>
          <cx:pt idx="444">296</cx:pt>
          <cx:pt idx="445">170</cx:pt>
          <cx:pt idx="446">186</cx:pt>
          <cx:pt idx="447">439</cx:pt>
          <cx:pt idx="448">605</cx:pt>
          <cx:pt idx="449">86</cx:pt>
          <cx:pt idx="450">1</cx:pt>
          <cx:pt idx="451">6286</cx:pt>
          <cx:pt idx="452">31</cx:pt>
          <cx:pt idx="453">1181</cx:pt>
          <cx:pt idx="454">39</cx:pt>
          <cx:pt idx="455">3727</cx:pt>
          <cx:pt idx="456">1605</cx:pt>
          <cx:pt idx="457">46</cx:pt>
          <cx:pt idx="458">2120</cx:pt>
          <cx:pt idx="459">105</cx:pt>
          <cx:pt idx="460">50</cx:pt>
          <cx:pt idx="461">2080</cx:pt>
          <cx:pt idx="462">535</cx:pt>
          <cx:pt idx="463">2105</cx:pt>
          <cx:pt idx="464">2436</cx:pt>
          <cx:pt idx="465">80</cx:pt>
          <cx:pt idx="466">42</cx:pt>
          <cx:pt idx="467">139</cx:pt>
          <cx:pt idx="468">16</cx:pt>
          <cx:pt idx="469">159</cx:pt>
          <cx:pt idx="470">381</cx:pt>
          <cx:pt idx="471">194</cx:pt>
          <cx:pt idx="472">575</cx:pt>
          <cx:pt idx="473">106</cx:pt>
          <cx:pt idx="474">142</cx:pt>
          <cx:pt idx="475">211</cx:pt>
          <cx:pt idx="476">1120</cx:pt>
          <cx:pt idx="477">113</cx:pt>
          <cx:pt idx="478">2756</cx:pt>
          <cx:pt idx="479">173</cx:pt>
          <cx:pt idx="480">87</cx:pt>
          <cx:pt idx="481">1538</cx:pt>
          <cx:pt idx="482">9</cx:pt>
          <cx:pt idx="483">554</cx:pt>
          <cx:pt idx="484">1572</cx:pt>
          <cx:pt idx="485">648</cx:pt>
          <cx:pt idx="486">21</cx:pt>
          <cx:pt idx="487">2346</cx:pt>
          <cx:pt idx="488">115</cx:pt>
          <cx:pt idx="489">85</cx:pt>
          <cx:pt idx="490">144</cx:pt>
          <cx:pt idx="491">2443</cx:pt>
          <cx:pt idx="492">595</cx:pt>
          <cx:pt idx="493">64</cx:pt>
          <cx:pt idx="494">268</cx:pt>
          <cx:pt idx="495">195</cx:pt>
          <cx:pt idx="496">54</cx:pt>
          <cx:pt idx="497">120</cx:pt>
          <cx:pt idx="498">579</cx:pt>
          <cx:pt idx="499">2072</cx:pt>
          <cx:pt idx="500">0</cx:pt>
          <cx:pt idx="501">1796</cx:pt>
          <cx:pt idx="502">186</cx:pt>
          <cx:pt idx="503">460</cx:pt>
          <cx:pt idx="504">62</cx:pt>
          <cx:pt idx="505">347</cx:pt>
          <cx:pt idx="506">2528</cx:pt>
          <cx:pt idx="507">19</cx:pt>
          <cx:pt idx="508">3657</cx:pt>
          <cx:pt idx="509">1258</cx:pt>
          <cx:pt idx="510">131</cx:pt>
          <cx:pt idx="511">362</cx:pt>
          <cx:pt idx="512">239</cx:pt>
          <cx:pt idx="513">35</cx:pt>
          <cx:pt idx="514">528</cx:pt>
          <cx:pt idx="515">133</cx:pt>
          <cx:pt idx="516">846</cx:pt>
          <cx:pt idx="517">78</cx:pt>
          <cx:pt idx="518">10</cx:pt>
          <cx:pt idx="519">1773</cx:pt>
          <cx:pt idx="520">32</cx:pt>
          <cx:pt idx="521">369</cx:pt>
          <cx:pt idx="522">191</cx:pt>
          <cx:pt idx="523">89</cx:pt>
          <cx:pt idx="524">1979</cx:pt>
          <cx:pt idx="525">63</cx:pt>
          <cx:pt idx="526">147</cx:pt>
          <cx:pt idx="527">6080</cx:pt>
          <cx:pt idx="528">80</cx:pt>
          <cx:pt idx="529">9</cx:pt>
          <cx:pt idx="530">1784</cx:pt>
          <cx:pt idx="531">3640</cx:pt>
          <cx:pt idx="532">126</cx:pt>
          <cx:pt idx="533">2218</cx:pt>
          <cx:pt idx="534">243</cx:pt>
          <cx:pt idx="535">202</cx:pt>
          <cx:pt idx="536">140</cx:pt>
          <cx:pt idx="537">1052</cx:pt>
          <cx:pt idx="538">1296</cx:pt>
          <cx:pt idx="539">77</cx:pt>
          <cx:pt idx="540">247</cx:pt>
          <cx:pt idx="541">395</cx:pt>
          <cx:pt idx="542">49</cx:pt>
          <cx:pt idx="543">180</cx:pt>
          <cx:pt idx="544">84</cx:pt>
          <cx:pt idx="545">2690</cx:pt>
          <cx:pt idx="546">88</cx:pt>
          <cx:pt idx="547">156</cx:pt>
          <cx:pt idx="548">2985</cx:pt>
          <cx:pt idx="549">762</cx:pt>
          <cx:pt idx="550">1</cx:pt>
          <cx:pt idx="551">2779</cx:pt>
          <cx:pt idx="552">92</cx:pt>
          <cx:pt idx="553">1028</cx:pt>
          <cx:pt idx="554">554</cx:pt>
          <cx:pt idx="555">135</cx:pt>
          <cx:pt idx="556">122</cx:pt>
          <cx:pt idx="557">221</cx:pt>
          <cx:pt idx="558">126</cx:pt>
          <cx:pt idx="559">1022</cx:pt>
          <cx:pt idx="560">3177</cx:pt>
          <cx:pt idx="561">198</cx:pt>
          <cx:pt idx="562">26</cx:pt>
          <cx:pt idx="563">85</cx:pt>
          <cx:pt idx="564">1790</cx:pt>
          <cx:pt idx="565">3596</cx:pt>
          <cx:pt idx="566">37</cx:pt>
          <cx:pt idx="567">244</cx:pt>
          <cx:pt idx="568">5180</cx:pt>
          <cx:pt idx="569">589</cx:pt>
          <cx:pt idx="570">2725</cx:pt>
          <cx:pt idx="571">35</cx:pt>
          <cx:pt idx="572">94</cx:pt>
          <cx:pt idx="573">300</cx:pt>
          <cx:pt idx="574">144</cx:pt>
          <cx:pt idx="575">558</cx:pt>
          <cx:pt idx="576">64</cx:pt>
          <cx:pt idx="577">37</cx:pt>
          <cx:pt idx="578">245</cx:pt>
          <cx:pt idx="579">87</cx:pt>
          <cx:pt idx="580">3116</cx:pt>
          <cx:pt idx="581">71</cx:pt>
          <cx:pt idx="582">42</cx:pt>
          <cx:pt idx="583">909</cx:pt>
          <cx:pt idx="584">1613</cx:pt>
          <cx:pt idx="585">136</cx:pt>
          <cx:pt idx="586">130</cx:pt>
          <cx:pt idx="587">156</cx:pt>
          <cx:pt idx="588">1368</cx:pt>
          <cx:pt idx="589">102</cx:pt>
          <cx:pt idx="590">86</cx:pt>
          <cx:pt idx="591">102</cx:pt>
          <cx:pt idx="592">253</cx:pt>
          <cx:pt idx="593">4006</cx:pt>
          <cx:pt idx="594">157</cx:pt>
          <cx:pt idx="595">1629</cx:pt>
          <cx:pt idx="596">183</cx:pt>
          <cx:pt idx="597">2188</cx:pt>
          <cx:pt idx="598">2409</cx:pt>
          <cx:pt idx="599">82</cx:pt>
          <cx:pt idx="600">1</cx:pt>
          <cx:pt idx="601">194</cx:pt>
          <cx:pt idx="602">1140</cx:pt>
          <cx:pt idx="603">102</cx:pt>
          <cx:pt idx="604">2857</cx:pt>
          <cx:pt idx="605">107</cx:pt>
          <cx:pt idx="606">160</cx:pt>
          <cx:pt idx="607">2230</cx:pt>
          <cx:pt idx="608">316</cx:pt>
          <cx:pt idx="609">117</cx:pt>
          <cx:pt idx="610">6406</cx:pt>
          <cx:pt idx="611">15</cx:pt>
          <cx:pt idx="612">192</cx:pt>
          <cx:pt idx="613">26</cx:pt>
          <cx:pt idx="614">723</cx:pt>
          <cx:pt idx="615">170</cx:pt>
          <cx:pt idx="616">238</cx:pt>
          <cx:pt idx="617">55</cx:pt>
          <cx:pt idx="618">1198</cx:pt>
          <cx:pt idx="619">648</cx:pt>
          <cx:pt idx="620">128</cx:pt>
          <cx:pt idx="621">2144</cx:pt>
          <cx:pt idx="622">64</cx:pt>
          <cx:pt idx="623">2693</cx:pt>
          <cx:pt idx="624">432</cx:pt>
          <cx:pt idx="625">62</cx:pt>
          <cx:pt idx="626">189</cx:pt>
          <cx:pt idx="627">154</cx:pt>
          <cx:pt idx="628">96</cx:pt>
          <cx:pt idx="629">750</cx:pt>
          <cx:pt idx="630">87</cx:pt>
          <cx:pt idx="631">3063</cx:pt>
          <cx:pt idx="632">278</cx:pt>
          <cx:pt idx="633">105</cx:pt>
          <cx:pt idx="634">1658</cx:pt>
          <cx:pt idx="635">2266</cx:pt>
          <cx:pt idx="636">2604</cx:pt>
          <cx:pt idx="637">65</cx:pt>
          <cx:pt idx="638">94</cx:pt>
          <cx:pt idx="639">45</cx:pt>
          <cx:pt idx="640">257</cx:pt>
          <cx:pt idx="641">194</cx:pt>
          <cx:pt idx="642">129</cx:pt>
          <cx:pt idx="643">375</cx:pt>
          <cx:pt idx="644">2928</cx:pt>
          <cx:pt idx="645">4697</cx:pt>
          <cx:pt idx="646">2915</cx:pt>
          <cx:pt idx="647">18</cx:pt>
          <cx:pt idx="648">723</cx:pt>
          <cx:pt idx="649">602</cx:pt>
          <cx:pt idx="650">1</cx:pt>
          <cx:pt idx="651">3868</cx:pt>
          <cx:pt idx="652">409</cx:pt>
          <cx:pt idx="653">234</cx:pt>
          <cx:pt idx="654">3016</cx:pt>
          <cx:pt idx="655">264</cx:pt>
          <cx:pt idx="656">504</cx:pt>
          <cx:pt idx="657">14</cx:pt>
          <cx:pt idx="658">390</cx:pt>
          <cx:pt idx="659">750</cx:pt>
          <cx:pt idx="660">77</cx:pt>
          <cx:pt idx="661">752</cx:pt>
          <cx:pt idx="662">131</cx:pt>
          <cx:pt idx="663">87</cx:pt>
          <cx:pt idx="664">1063</cx:pt>
          <cx:pt idx="665">272</cx:pt>
          <cx:pt idx="666">25</cx:pt>
          <cx:pt idx="667">419</cx:pt>
          <cx:pt idx="668">76</cx:pt>
          <cx:pt idx="669">1621</cx:pt>
          <cx:pt idx="670">1101</cx:pt>
          <cx:pt idx="671">1073</cx:pt>
          <cx:pt idx="672">4428</cx:pt>
          <cx:pt idx="673">58</cx:pt>
          <cx:pt idx="674">1218</cx:pt>
          <cx:pt idx="675">331</cx:pt>
          <cx:pt idx="676">1170</cx:pt>
          <cx:pt idx="677">111</cx:pt>
          <cx:pt idx="678">215</cx:pt>
          <cx:pt idx="679">363</cx:pt>
          <cx:pt idx="680">2955</cx:pt>
          <cx:pt idx="681">1657</cx:pt>
          <cx:pt idx="682">103</cx:pt>
          <cx:pt idx="683">147</cx:pt>
          <cx:pt idx="684">110</cx:pt>
          <cx:pt idx="685">926</cx:pt>
          <cx:pt idx="686">134</cx:pt>
          <cx:pt idx="687">269</cx:pt>
          <cx:pt idx="688">175</cx:pt>
          <cx:pt idx="689">69</cx:pt>
          <cx:pt idx="690">190</cx:pt>
          <cx:pt idx="691">237</cx:pt>
          <cx:pt idx="692">77</cx:pt>
          <cx:pt idx="693">1748</cx:pt>
          <cx:pt idx="694">79</cx:pt>
          <cx:pt idx="695">196</cx:pt>
          <cx:pt idx="696">889</cx:pt>
          <cx:pt idx="697">7295</cx:pt>
          <cx:pt idx="698">2893</cx:pt>
          <cx:pt idx="699">56</cx:pt>
          <cx:pt idx="700">1</cx:pt>
          <cx:pt idx="701">820</cx:pt>
          <cx:pt idx="702">83</cx:pt>
          <cx:pt idx="703">2038</cx:pt>
          <cx:pt idx="704">116</cx:pt>
          <cx:pt idx="705">2025</cx:pt>
          <cx:pt idx="706">1345</cx:pt>
          <cx:pt idx="707">168</cx:pt>
          <cx:pt idx="708">137</cx:pt>
          <cx:pt idx="709">186</cx:pt>
          <cx:pt idx="710">125</cx:pt>
          <cx:pt idx="711">14</cx:pt>
          <cx:pt idx="712">202</cx:pt>
          <cx:pt idx="713">103</cx:pt>
          <cx:pt idx="714">1785</cx:pt>
          <cx:pt idx="715">656</cx:pt>
          <cx:pt idx="716">157</cx:pt>
          <cx:pt idx="717">555</cx:pt>
          <cx:pt idx="718">297</cx:pt>
          <cx:pt idx="719">123</cx:pt>
          <cx:pt idx="720">38</cx:pt>
          <cx:pt idx="721">60</cx:pt>
          <cx:pt idx="722">3036</cx:pt>
          <cx:pt idx="723">144</cx:pt>
          <cx:pt idx="724">121</cx:pt>
          <cx:pt idx="725">1596</cx:pt>
          <cx:pt idx="726">524</cx:pt>
          <cx:pt idx="727">181</cx:pt>
          <cx:pt idx="728">10</cx:pt>
          <cx:pt idx="729">122</cx:pt>
          <cx:pt idx="730">1071</cx:pt>
          <cx:pt idx="731">219</cx:pt>
          <cx:pt idx="732">1121</cx:pt>
          <cx:pt idx="733">980</cx:pt>
          <cx:pt idx="734">536</cx:pt>
          <cx:pt idx="735">1991</cx:pt>
          <cx:pt idx="736">29</cx:pt>
          <cx:pt idx="737">180</cx:pt>
          <cx:pt idx="738">15</cx:pt>
          <cx:pt idx="739">191</cx:pt>
          <cx:pt idx="740">16</cx:pt>
          <cx:pt idx="741">130</cx:pt>
          <cx:pt idx="742">122</cx:pt>
          <cx:pt idx="743">17</cx:pt>
          <cx:pt idx="744">140</cx:pt>
          <cx:pt idx="745">34</cx:pt>
          <cx:pt idx="746">3388</cx:pt>
          <cx:pt idx="747">280</cx:pt>
          <cx:pt idx="748">614</cx:pt>
          <cx:pt idx="749">366</cx:pt>
          <cx:pt idx="750">1</cx:pt>
          <cx:pt idx="751">270</cx:pt>
          <cx:pt idx="752">114</cx:pt>
          <cx:pt idx="753">137</cx:pt>
          <cx:pt idx="754">3205</cx:pt>
          <cx:pt idx="755">288</cx:pt>
          <cx:pt idx="756">148</cx:pt>
          <cx:pt idx="757">114</cx:pt>
          <cx:pt idx="758">1518</cx:pt>
          <cx:pt idx="759">1274</cx:pt>
          <cx:pt idx="760">210</cx:pt>
          <cx:pt idx="761">166</cx:pt>
          <cx:pt idx="762">100</cx:pt>
          <cx:pt idx="763">235</cx:pt>
          <cx:pt idx="764">148</cx:pt>
          <cx:pt idx="765">198</cx:pt>
          <cx:pt idx="766">248</cx:pt>
          <cx:pt idx="767">513</cx:pt>
          <cx:pt idx="768">150</cx:pt>
          <cx:pt idx="769">3410</cx:pt>
          <cx:pt idx="770">216</cx:pt>
          <cx:pt idx="771">26</cx:pt>
          <cx:pt idx="772">5139</cx:pt>
          <cx:pt idx="773">2353</cx:pt>
          <cx:pt idx="774">78</cx:pt>
          <cx:pt idx="775">10</cx:pt>
          <cx:pt idx="776">2201</cx:pt>
          <cx:pt idx="777">676</cx:pt>
          <cx:pt idx="778">174</cx:pt>
          <cx:pt idx="779">831</cx:pt>
          <cx:pt idx="780">164</cx:pt>
          <cx:pt idx="781">56</cx:pt>
          <cx:pt idx="782">161</cx:pt>
          <cx:pt idx="783">138</cx:pt>
          <cx:pt idx="784">3308</cx:pt>
          <cx:pt idx="785">127</cx:pt>
          <cx:pt idx="786">207</cx:pt>
          <cx:pt idx="787">859</cx:pt>
          <cx:pt idx="788">31</cx:pt>
          <cx:pt idx="789">45</cx:pt>
          <cx:pt idx="790">1113</cx:pt>
          <cx:pt idx="791">6</cx:pt>
          <cx:pt idx="792">7</cx:pt>
          <cx:pt idx="793">181</cx:pt>
          <cx:pt idx="794">110</cx:pt>
          <cx:pt idx="795">31</cx:pt>
          <cx:pt idx="796">78</cx:pt>
          <cx:pt idx="797">185</cx:pt>
          <cx:pt idx="798">121</cx:pt>
          <cx:pt idx="799">1225</cx:pt>
          <cx:pt idx="800">1</cx:pt>
          <cx:pt idx="801">106</cx:pt>
          <cx:pt idx="802">142</cx:pt>
          <cx:pt idx="803">233</cx:pt>
          <cx:pt idx="804">218</cx:pt>
          <cx:pt idx="805">67</cx:pt>
          <cx:pt idx="806">76</cx:pt>
          <cx:pt idx="807">43</cx:pt>
          <cx:pt idx="808">19</cx:pt>
          <cx:pt idx="809">2108</cx:pt>
          <cx:pt idx="810">221</cx:pt>
          <cx:pt idx="811">679</cx:pt>
          <cx:pt idx="812">2805</cx:pt>
          <cx:pt idx="813">68</cx:pt>
          <cx:pt idx="814">36</cx:pt>
          <cx:pt idx="815">183</cx:pt>
          <cx:pt idx="816">133</cx:pt>
          <cx:pt idx="817">2489</cx:pt>
          <cx:pt idx="818">69</cx:pt>
          <cx:pt idx="819">47</cx:pt>
          <cx:pt idx="820">279</cx:pt>
          <cx:pt idx="821">210</cx:pt>
          <cx:pt idx="822">2100</cx:pt>
          <cx:pt idx="823">252</cx:pt>
          <cx:pt idx="824">1280</cx:pt>
          <cx:pt idx="825">157</cx:pt>
          <cx:pt idx="826">194</cx:pt>
          <cx:pt idx="827">82</cx:pt>
          <cx:pt idx="828">70</cx:pt>
          <cx:pt idx="829">154</cx:pt>
          <cx:pt idx="830">22</cx:pt>
          <cx:pt idx="831">4233</cx:pt>
          <cx:pt idx="832">1297</cx:pt>
          <cx:pt idx="833">165</cx:pt>
          <cx:pt idx="834">119</cx:pt>
          <cx:pt idx="835">1758</cx:pt>
          <cx:pt idx="836">94</cx:pt>
          <cx:pt idx="837">1797</cx:pt>
          <cx:pt idx="838">261</cx:pt>
          <cx:pt idx="839">157</cx:pt>
          <cx:pt idx="840">3533</cx:pt>
          <cx:pt idx="841">155</cx:pt>
          <cx:pt idx="842">132</cx:pt>
          <cx:pt idx="843">33</cx:pt>
          <cx:pt idx="844">94</cx:pt>
          <cx:pt idx="845">1354</cx:pt>
          <cx:pt idx="846">48</cx:pt>
          <cx:pt idx="847">110</cx:pt>
          <cx:pt idx="848">172</cx:pt>
          <cx:pt idx="849">307</cx:pt>
          <cx:pt idx="850">1</cx:pt>
          <cx:pt idx="851">160</cx:pt>
          <cx:pt idx="852">31</cx:pt>
          <cx:pt idx="853">1467</cx:pt>
          <cx:pt idx="854">2662</cx:pt>
          <cx:pt idx="855">452</cx:pt>
          <cx:pt idx="856">158</cx:pt>
          <cx:pt idx="857">225</cx:pt>
          <cx:pt idx="858">35</cx:pt>
          <cx:pt idx="859">63</cx:pt>
          <cx:pt idx="860">65</cx:pt>
          <cx:pt idx="861">163</cx:pt>
          <cx:pt idx="862">85</cx:pt>
          <cx:pt idx="863">217</cx:pt>
          <cx:pt idx="864">150</cx:pt>
          <cx:pt idx="865">3272</cx:pt>
          <cx:pt idx="866">898</cx:pt>
          <cx:pt idx="867">300</cx:pt>
          <cx:pt idx="868">126</cx:pt>
          <cx:pt idx="869">526</cx:pt>
          <cx:pt idx="870">121</cx:pt>
          <cx:pt idx="871">2320</cx:pt>
          <cx:pt idx="872">81</cx:pt>
          <cx:pt idx="873">1887</cx:pt>
          <cx:pt idx="874">4358</cx:pt>
          <cx:pt idx="875">67</cx:pt>
          <cx:pt idx="876">57</cx:pt>
          <cx:pt idx="877">1229</cx:pt>
          <cx:pt idx="878">12</cx:pt>
          <cx:pt idx="879">53</cx:pt>
          <cx:pt idx="880">2414</cx:pt>
          <cx:pt idx="881">452</cx:pt>
          <cx:pt idx="882">80</cx:pt>
          <cx:pt idx="883">193</cx:pt>
          <cx:pt idx="884">1886</cx:pt>
          <cx:pt idx="885">52</cx:pt>
          <cx:pt idx="886">1825</cx:pt>
          <cx:pt idx="887">31</cx:pt>
          <cx:pt idx="888">290</cx:pt>
          <cx:pt idx="889">122</cx:pt>
          <cx:pt idx="890">1470</cx:pt>
          <cx:pt idx="891">165</cx:pt>
          <cx:pt idx="892">182</cx:pt>
          <cx:pt idx="893">199</cx:pt>
          <cx:pt idx="894">56</cx:pt>
          <cx:pt idx="895">107</cx:pt>
          <cx:pt idx="896">1460</cx:pt>
          <cx:pt idx="897">27</cx:pt>
          <cx:pt idx="898">1221</cx:pt>
          <cx:pt idx="899">123</cx:pt>
          <cx:pt idx="900">1</cx:pt>
          <cx:pt idx="901">159</cx:pt>
          <cx:pt idx="902">110</cx:pt>
          <cx:pt idx="903">14</cx:pt>
          <cx:pt idx="904">16</cx:pt>
          <cx:pt idx="905">236</cx:pt>
          <cx:pt idx="906">191</cx:pt>
          <cx:pt idx="907">41</cx:pt>
          <cx:pt idx="908">3934</cx:pt>
          <cx:pt idx="909">80</cx:pt>
          <cx:pt idx="910">296</cx:pt>
          <cx:pt idx="911">462</cx:pt>
          <cx:pt idx="912">179</cx:pt>
          <cx:pt idx="913">523</cx:pt>
          <cx:pt idx="914">141</cx:pt>
          <cx:pt idx="915">1866</cx:pt>
          <cx:pt idx="916">52</cx:pt>
          <cx:pt idx="917">27</cx:pt>
          <cx:pt idx="918">156</cx:pt>
          <cx:pt idx="919">225</cx:pt>
          <cx:pt idx="920">255</cx:pt>
          <cx:pt idx="921">38</cx:pt>
          <cx:pt idx="922">2261</cx:pt>
          <cx:pt idx="923">40</cx:pt>
          <cx:pt idx="924">2289</cx:pt>
          <cx:pt idx="925">65</cx:pt>
          <cx:pt idx="926">15</cx:pt>
          <cx:pt idx="927">37</cx:pt>
          <cx:pt idx="928">3777</cx:pt>
          <cx:pt idx="929">184</cx:pt>
          <cx:pt idx="930">85</cx:pt>
          <cx:pt idx="931">112</cx:pt>
          <cx:pt idx="932">144</cx:pt>
          <cx:pt idx="933">1902</cx:pt>
          <cx:pt idx="934">105</cx:pt>
          <cx:pt idx="935">132</cx:pt>
          <cx:pt idx="936">21</cx:pt>
          <cx:pt idx="937">976</cx:pt>
          <cx:pt idx="938">96</cx:pt>
          <cx:pt idx="939">67</cx:pt>
          <cx:pt idx="940">66</cx:pt>
          <cx:pt idx="941">78</cx:pt>
          <cx:pt idx="942">67</cx:pt>
          <cx:pt idx="943">114</cx:pt>
          <cx:pt idx="944">263</cx:pt>
          <cx:pt idx="945">1691</cx:pt>
          <cx:pt idx="946">181</cx:pt>
          <cx:pt idx="947">13</cx:pt>
          <cx:pt idx="948">160</cx:pt>
          <cx:pt idx="949">203</cx:pt>
          <cx:pt idx="950">1</cx:pt>
          <cx:pt idx="951">1559</cx:pt>
          <cx:pt idx="952">2266</cx:pt>
          <cx:pt idx="953">21</cx:pt>
          <cx:pt idx="954">1548</cx:pt>
          <cx:pt idx="955">80</cx:pt>
          <cx:pt idx="956">830</cx:pt>
          <cx:pt idx="957">131</cx:pt>
          <cx:pt idx="958">112</cx:pt>
          <cx:pt idx="959">130</cx:pt>
          <cx:pt idx="960">55</cx:pt>
          <cx:pt idx="961">155</cx:pt>
          <cx:pt idx="962">266</cx:pt>
          <cx:pt idx="963">114</cx:pt>
          <cx:pt idx="964">155</cx:pt>
          <cx:pt idx="965">207</cx:pt>
          <cx:pt idx="966">245</cx:pt>
          <cx:pt idx="967">1573</cx:pt>
          <cx:pt idx="968">114</cx:pt>
          <cx:pt idx="969">93</cx:pt>
          <cx:pt idx="970">594</cx:pt>
          <cx:pt idx="971">24</cx:pt>
          <cx:pt idx="972">1681</cx:pt>
          <cx:pt idx="973">252</cx:pt>
          <cx:pt idx="974">32</cx:pt>
          <cx:pt idx="975">135</cx:pt>
          <cx:pt idx="976">140</cx:pt>
          <cx:pt idx="977">67</cx:pt>
          <cx:pt idx="978">92</cx:pt>
          <cx:pt idx="979">1015</cx:pt>
          <cx:pt idx="980">742</cx:pt>
          <cx:pt idx="981">323</cx:pt>
          <cx:pt idx="982">75</cx:pt>
          <cx:pt idx="983">2326</cx:pt>
          <cx:pt idx="984">381</cx:pt>
          <cx:pt idx="985">4405</cx:pt>
          <cx:pt idx="986">92</cx:pt>
          <cx:pt idx="987">480</cx:pt>
          <cx:pt idx="988">64</cx:pt>
          <cx:pt idx="989">226</cx:pt>
          <cx:pt idx="990">64</cx:pt>
          <cx:pt idx="991">241</cx:pt>
          <cx:pt idx="992">132</cx:pt>
          <cx:pt idx="993">75</cx:pt>
          <cx:pt idx="994">842</cx:pt>
          <cx:pt idx="995">2043</cx:pt>
          <cx:pt idx="996">112</cx:pt>
          <cx:pt idx="997">139</cx:pt>
          <cx:pt idx="998">374</cx:pt>
          <cx:pt idx="999">1122</cx:pt>
        </cx:lvl>
        <cx:lvl ptCount="1000">
          <cx:pt idx="0">failed</cx:pt>
          <cx:pt idx="1">successful</cx:pt>
          <cx:pt idx="2">successful</cx:pt>
          <cx:pt idx="3">failed</cx:pt>
          <cx:pt idx="4">failed</cx:pt>
          <cx:pt idx="5">successful</cx:pt>
          <cx:pt idx="6">failed</cx:pt>
          <cx:pt idx="7">successful</cx:pt>
          <cx:pt idx="8">live</cx:pt>
          <cx:pt idx="9">failed</cx:pt>
          <cx:pt idx="10">successful</cx:pt>
          <cx:pt idx="11">failed</cx:pt>
          <cx:pt idx="12">failed</cx:pt>
          <cx:pt idx="13">successful</cx:pt>
          <cx:pt idx="14">failed</cx:pt>
          <cx:pt idx="15">failed</cx:pt>
          <cx:pt idx="16">successful</cx:pt>
          <cx:pt idx="17">successful</cx:pt>
          <cx:pt idx="18">canceled</cx:pt>
          <cx:pt idx="19">failed</cx:pt>
          <cx:pt idx="20">successful</cx:pt>
          <cx:pt idx="21">failed</cx:pt>
          <cx:pt idx="22">successful</cx:pt>
          <cx:pt idx="23">successful</cx:pt>
          <cx:pt idx="24">successful</cx:pt>
          <cx:pt idx="25">successful</cx:pt>
          <cx:pt idx="26">canceled</cx:pt>
          <cx:pt idx="27">failed</cx:pt>
          <cx:pt idx="28">successful</cx:pt>
          <cx:pt idx="29">successful</cx:pt>
          <cx:pt idx="30">successful</cx:pt>
          <cx:pt idx="31">successful</cx:pt>
          <cx:pt idx="32">failed</cx:pt>
          <cx:pt idx="33">successful</cx:pt>
          <cx:pt idx="34">successful</cx:pt>
          <cx:pt idx="35">successful</cx:pt>
          <cx:pt idx="36">successful</cx:pt>
          <cx:pt idx="37">successful</cx:pt>
          <cx:pt idx="38">successful</cx:pt>
          <cx:pt idx="39">failed</cx:pt>
          <cx:pt idx="40">successful</cx:pt>
          <cx:pt idx="41">successful</cx:pt>
          <cx:pt idx="42">successful</cx:pt>
          <cx:pt idx="43">successful</cx:pt>
          <cx:pt idx="44">successful</cx:pt>
          <cx:pt idx="45">failed</cx:pt>
          <cx:pt idx="46">successful</cx:pt>
          <cx:pt idx="47">successful</cx:pt>
          <cx:pt idx="48">successful</cx:pt>
          <cx:pt idx="49">successful</cx:pt>
          <cx:pt idx="50">failed</cx:pt>
          <cx:pt idx="51">failed</cx:pt>
          <cx:pt idx="52">failed</cx:pt>
          <cx:pt idx="53">successful</cx:pt>
          <cx:pt idx="54">failed</cx:pt>
          <cx:pt idx="55">successful</cx:pt>
          <cx:pt idx="56">successful</cx:pt>
          <cx:pt idx="57">successful</cx:pt>
          <cx:pt idx="58">successful</cx:pt>
          <cx:pt idx="59">successful</cx:pt>
          <cx:pt idx="60">successful</cx:pt>
          <cx:pt idx="61">failed</cx:pt>
          <cx:pt idx="62">successful</cx:pt>
          <cx:pt idx="63">failed</cx:pt>
          <cx:pt idx="64">failed</cx:pt>
          <cx:pt idx="65">successful</cx:pt>
          <cx:pt idx="66">failed</cx:pt>
          <cx:pt idx="67">successful</cx:pt>
          <cx:pt idx="68">successful</cx:pt>
          <cx:pt idx="69">canceled</cx:pt>
          <cx:pt idx="70">successful</cx:pt>
          <cx:pt idx="71">successful</cx:pt>
          <cx:pt idx="72">successful</cx:pt>
          <cx:pt idx="73">successful</cx:pt>
          <cx:pt idx="74">successful</cx:pt>
          <cx:pt idx="75">successful</cx:pt>
          <cx:pt idx="76">failed</cx:pt>
          <cx:pt idx="77">failed</cx:pt>
          <cx:pt idx="78">successful</cx:pt>
          <cx:pt idx="79">failed</cx:pt>
          <cx:pt idx="80">successful</cx:pt>
          <cx:pt idx="81">successful</cx:pt>
          <cx:pt idx="82">successful</cx:pt>
          <cx:pt idx="83">failed</cx:pt>
          <cx:pt idx="84">successful</cx:pt>
          <cx:pt idx="85">successful</cx:pt>
          <cx:pt idx="86">successful</cx:pt>
          <cx:pt idx="87">failed</cx:pt>
          <cx:pt idx="88">successful</cx:pt>
          <cx:pt idx="89">successful</cx:pt>
          <cx:pt idx="90">failed</cx:pt>
          <cx:pt idx="91">failed</cx:pt>
          <cx:pt idx="92">successful</cx:pt>
          <cx:pt idx="93">canceled</cx:pt>
          <cx:pt idx="94">successful</cx:pt>
          <cx:pt idx="95">successful</cx:pt>
          <cx:pt idx="96">successful</cx:pt>
          <cx:pt idx="97">successful</cx:pt>
          <cx:pt idx="98">failed</cx:pt>
          <cx:pt idx="99">successful</cx:pt>
          <cx:pt idx="100">failed</cx:pt>
          <cx:pt idx="101">successful</cx:pt>
          <cx:pt idx="102">successful</cx:pt>
          <cx:pt idx="103">failed</cx:pt>
          <cx:pt idx="104">successful</cx:pt>
          <cx:pt idx="105">successful</cx:pt>
          <cx:pt idx="106">successful</cx:pt>
          <cx:pt idx="107">successful</cx:pt>
          <cx:pt idx="108">successful</cx:pt>
          <cx:pt idx="109">failed</cx:pt>
          <cx:pt idx="110">failed</cx:pt>
          <cx:pt idx="111">successful</cx:pt>
          <cx:pt idx="112">successful</cx:pt>
          <cx:pt idx="113">successful</cx:pt>
          <cx:pt idx="114">successful</cx:pt>
          <cx:pt idx="115">failed</cx:pt>
          <cx:pt idx="116">failed</cx:pt>
          <cx:pt idx="117">successful</cx:pt>
          <cx:pt idx="118">successful</cx:pt>
          <cx:pt idx="119">successful</cx:pt>
          <cx:pt idx="120">successful</cx:pt>
          <cx:pt idx="121">successful</cx:pt>
          <cx:pt idx="122">failed</cx:pt>
          <cx:pt idx="123">failed</cx:pt>
          <cx:pt idx="124">successful</cx:pt>
          <cx:pt idx="125">successful</cx:pt>
          <cx:pt idx="126">failed</cx:pt>
          <cx:pt idx="127">failed</cx:pt>
          <cx:pt idx="128">canceled</cx:pt>
          <cx:pt idx="129">canceled</cx:pt>
          <cx:pt idx="130">successful</cx:pt>
          <cx:pt idx="131">successful</cx:pt>
          <cx:pt idx="132">successful</cx:pt>
          <cx:pt idx="133">successful</cx:pt>
          <cx:pt idx="134">failed</cx:pt>
          <cx:pt idx="135">failed</cx:pt>
          <cx:pt idx="136">canceled</cx:pt>
          <cx:pt idx="137">successful</cx:pt>
          <cx:pt idx="138">failed</cx:pt>
          <cx:pt idx="139">failed</cx:pt>
          <cx:pt idx="140">successful</cx:pt>
          <cx:pt idx="141">successful</cx:pt>
          <cx:pt idx="142">successful</cx:pt>
          <cx:pt idx="143">successful</cx:pt>
          <cx:pt idx="144">successful</cx:pt>
          <cx:pt idx="145">successful</cx:pt>
          <cx:pt idx="146">canceled</cx:pt>
          <cx:pt idx="147">successful</cx:pt>
          <cx:pt idx="148">successful</cx:pt>
          <cx:pt idx="149">successful</cx:pt>
          <cx:pt idx="150">failed</cx:pt>
          <cx:pt idx="151">failed</cx:pt>
          <cx:pt idx="152">successful</cx:pt>
          <cx:pt idx="153">failed</cx:pt>
          <cx:pt idx="154">failed</cx:pt>
          <cx:pt idx="155">failed</cx:pt>
          <cx:pt idx="156">canceled</cx:pt>
          <cx:pt idx="157">failed</cx:pt>
          <cx:pt idx="158">successful</cx:pt>
          <cx:pt idx="159">successful</cx:pt>
          <cx:pt idx="160">successful</cx:pt>
          <cx:pt idx="161">failed</cx:pt>
          <cx:pt idx="162">successful</cx:pt>
          <cx:pt idx="163">successful</cx:pt>
          <cx:pt idx="164">successful</cx:pt>
          <cx:pt idx="165">successful</cx:pt>
          <cx:pt idx="166">successful</cx:pt>
          <cx:pt idx="167">successful</cx:pt>
          <cx:pt idx="168">failed</cx:pt>
          <cx:pt idx="169">successful</cx:pt>
          <cx:pt idx="170">failed</cx:pt>
          <cx:pt idx="171">failed</cx:pt>
          <cx:pt idx="172">failed</cx:pt>
          <cx:pt idx="173">successful</cx:pt>
          <cx:pt idx="174">successful</cx:pt>
          <cx:pt idx="175">failed</cx:pt>
          <cx:pt idx="176">failed</cx:pt>
          <cx:pt idx="177">successful</cx:pt>
          <cx:pt idx="178">failed</cx:pt>
          <cx:pt idx="179">successful</cx:pt>
          <cx:pt idx="180">successful</cx:pt>
          <cx:pt idx="181">failed</cx:pt>
          <cx:pt idx="182">successful</cx:pt>
          <cx:pt idx="183">failed</cx:pt>
          <cx:pt idx="184">successful</cx:pt>
          <cx:pt idx="185">failed</cx:pt>
          <cx:pt idx="186">failed</cx:pt>
          <cx:pt idx="187">successful</cx:pt>
          <cx:pt idx="188">failed</cx:pt>
          <cx:pt idx="189">canceled</cx:pt>
          <cx:pt idx="190">failed</cx:pt>
          <cx:pt idx="191">failed</cx:pt>
          <cx:pt idx="192">failed</cx:pt>
          <cx:pt idx="193">failed</cx:pt>
          <cx:pt idx="194">successful</cx:pt>
          <cx:pt idx="195">successful</cx:pt>
          <cx:pt idx="196">failed</cx:pt>
          <cx:pt idx="197">successful</cx:pt>
          <cx:pt idx="198">failed</cx:pt>
          <cx:pt idx="199">failed</cx:pt>
          <cx:pt idx="200">failed</cx:pt>
          <cx:pt idx="201">successful</cx:pt>
          <cx:pt idx="202">canceled</cx:pt>
          <cx:pt idx="203">successful</cx:pt>
          <cx:pt idx="204">failed</cx:pt>
          <cx:pt idx="205">successful</cx:pt>
          <cx:pt idx="206">canceled</cx:pt>
          <cx:pt idx="207">successful</cx:pt>
          <cx:pt idx="208">successful</cx:pt>
          <cx:pt idx="209">live</cx:pt>
          <cx:pt idx="210">failed</cx:pt>
          <cx:pt idx="211">failed</cx:pt>
          <cx:pt idx="212">successful</cx:pt>
          <cx:pt idx="213">successful</cx:pt>
          <cx:pt idx="214">successful</cx:pt>
          <cx:pt idx="215">failed</cx:pt>
          <cx:pt idx="216">successful</cx:pt>
          <cx:pt idx="217">failed</cx:pt>
          <cx:pt idx="218">successful</cx:pt>
          <cx:pt idx="219">successful</cx:pt>
          <cx:pt idx="220">failed</cx:pt>
          <cx:pt idx="221">failed</cx:pt>
          <cx:pt idx="222">successful</cx:pt>
          <cx:pt idx="223">failed</cx:pt>
          <cx:pt idx="224">successful</cx:pt>
          <cx:pt idx="225">successful</cx:pt>
          <cx:pt idx="226">successful</cx:pt>
          <cx:pt idx="227">successful</cx:pt>
          <cx:pt idx="228">successful</cx:pt>
          <cx:pt idx="229">successful</cx:pt>
          <cx:pt idx="230">successful</cx:pt>
          <cx:pt idx="231">canceled</cx:pt>
          <cx:pt idx="232">successful</cx:pt>
          <cx:pt idx="233">successful</cx:pt>
          <cx:pt idx="234">successful</cx:pt>
          <cx:pt idx="235">failed</cx:pt>
          <cx:pt idx="236">failed</cx:pt>
          <cx:pt idx="237">successful</cx:pt>
          <cx:pt idx="238">successful</cx:pt>
          <cx:pt idx="239">failed</cx:pt>
          <cx:pt idx="240">successful</cx:pt>
          <cx:pt idx="241">successful</cx:pt>
          <cx:pt idx="242">successful</cx:pt>
          <cx:pt idx="243">successful</cx:pt>
          <cx:pt idx="244">successful</cx:pt>
          <cx:pt idx="245">successful</cx:pt>
          <cx:pt idx="246">successful</cx:pt>
          <cx:pt idx="247">successful</cx:pt>
          <cx:pt idx="248">successful</cx:pt>
          <cx:pt idx="249">successful</cx:pt>
          <cx:pt idx="250">failed</cx:pt>
          <cx:pt idx="251">failed</cx:pt>
          <cx:pt idx="252">successful</cx:pt>
          <cx:pt idx="253">failed</cx:pt>
          <cx:pt idx="254">successful</cx:pt>
          <cx:pt idx="255">successful</cx:pt>
          <cx:pt idx="256">failed</cx:pt>
          <cx:pt idx="257">successful</cx:pt>
          <cx:pt idx="258">successful</cx:pt>
          <cx:pt idx="259">successful</cx:pt>
          <cx:pt idx="260">successful</cx:pt>
          <cx:pt idx="261">failed</cx:pt>
          <cx:pt idx="262">successful</cx:pt>
          <cx:pt idx="263">successful</cx:pt>
          <cx:pt idx="264">successful</cx:pt>
          <cx:pt idx="265">successful</cx:pt>
          <cx:pt idx="266">failed</cx:pt>
          <cx:pt idx="267">successful</cx:pt>
          <cx:pt idx="268">successful</cx:pt>
          <cx:pt idx="269">successful</cx:pt>
          <cx:pt idx="270">canceled</cx:pt>
          <cx:pt idx="271">live</cx:pt>
          <cx:pt idx="272">successful</cx:pt>
          <cx:pt idx="273">successful</cx:pt>
          <cx:pt idx="274">failed</cx:pt>
          <cx:pt idx="275">successful</cx:pt>
          <cx:pt idx="276">failed</cx:pt>
          <cx:pt idx="277">successful</cx:pt>
          <cx:pt idx="278">successful</cx:pt>
          <cx:pt idx="279">successful</cx:pt>
          <cx:pt idx="280">successful</cx:pt>
          <cx:pt idx="281">failed</cx:pt>
          <cx:pt idx="282">successful</cx:pt>
          <cx:pt idx="283">failed</cx:pt>
          <cx:pt idx="284">failed</cx:pt>
          <cx:pt idx="285">successful</cx:pt>
          <cx:pt idx="286">canceled</cx:pt>
          <cx:pt idx="287">successful</cx:pt>
          <cx:pt idx="288">failed</cx:pt>
          <cx:pt idx="289">successful</cx:pt>
          <cx:pt idx="290">failed</cx:pt>
          <cx:pt idx="291">successful</cx:pt>
          <cx:pt idx="292">failed</cx:pt>
          <cx:pt idx="293">canceled</cx:pt>
          <cx:pt idx="294">successful</cx:pt>
          <cx:pt idx="295">failed</cx:pt>
          <cx:pt idx="296">failed</cx:pt>
          <cx:pt idx="297">failed</cx:pt>
          <cx:pt idx="298">successful</cx:pt>
          <cx:pt idx="299">failed</cx:pt>
          <cx:pt idx="300">failed</cx:pt>
          <cx:pt idx="301">successful</cx:pt>
          <cx:pt idx="302">failed</cx:pt>
          <cx:pt idx="303">failed</cx:pt>
          <cx:pt idx="304">successful</cx:pt>
          <cx:pt idx="305">successful</cx:pt>
          <cx:pt idx="306">failed</cx:pt>
          <cx:pt idx="307">successful</cx:pt>
          <cx:pt idx="308">failed</cx:pt>
          <cx:pt idx="309">canceled</cx:pt>
          <cx:pt idx="310">failed</cx:pt>
          <cx:pt idx="311">successful</cx:pt>
          <cx:pt idx="312">successful</cx:pt>
          <cx:pt idx="313">successful</cx:pt>
          <cx:pt idx="314">successful</cx:pt>
          <cx:pt idx="315">failed</cx:pt>
          <cx:pt idx="316">failed</cx:pt>
          <cx:pt idx="317">failed</cx:pt>
          <cx:pt idx="318">failed</cx:pt>
          <cx:pt idx="319">canceled</cx:pt>
          <cx:pt idx="320">failed</cx:pt>
          <cx:pt idx="321">failed</cx:pt>
          <cx:pt idx="322">successful</cx:pt>
          <cx:pt idx="323">failed</cx:pt>
          <cx:pt idx="324">successful</cx:pt>
          <cx:pt idx="325">failed</cx:pt>
          <cx:pt idx="326">failed</cx:pt>
          <cx:pt idx="327">failed</cx:pt>
          <cx:pt idx="328">successful</cx:pt>
          <cx:pt idx="329">live</cx:pt>
          <cx:pt idx="330">successful</cx:pt>
          <cx:pt idx="331">successful</cx:pt>
          <cx:pt idx="332">successful</cx:pt>
          <cx:pt idx="333">successful</cx:pt>
          <cx:pt idx="334">successful</cx:pt>
          <cx:pt idx="335">successful</cx:pt>
          <cx:pt idx="336">failed</cx:pt>
          <cx:pt idx="337">successful</cx:pt>
          <cx:pt idx="338">successful</cx:pt>
          <cx:pt idx="339">canceled</cx:pt>
          <cx:pt idx="340">failed</cx:pt>
          <cx:pt idx="341">failed</cx:pt>
          <cx:pt idx="342">failed</cx:pt>
          <cx:pt idx="343">failed</cx:pt>
          <cx:pt idx="344">failed</cx:pt>
          <cx:pt idx="345">failed</cx:pt>
          <cx:pt idx="346">failed</cx:pt>
          <cx:pt idx="347">successful</cx:pt>
          <cx:pt idx="348">failed</cx:pt>
          <cx:pt idx="349">failed</cx:pt>
          <cx:pt idx="350">failed</cx:pt>
          <cx:pt idx="351">successful</cx:pt>
          <cx:pt idx="352">failed</cx:pt>
          <cx:pt idx="353">successful</cx:pt>
          <cx:pt idx="354">successful</cx:pt>
          <cx:pt idx="355">live</cx:pt>
          <cx:pt idx="356">failed</cx:pt>
          <cx:pt idx="357">successful</cx:pt>
          <cx:pt idx="358">failed</cx:pt>
          <cx:pt idx="359">successful</cx:pt>
          <cx:pt idx="360">successful</cx:pt>
          <cx:pt idx="361">successful</cx:pt>
          <cx:pt idx="362">successful</cx:pt>
          <cx:pt idx="363">successful</cx:pt>
          <cx:pt idx="364">successful</cx:pt>
          <cx:pt idx="365">successful</cx:pt>
          <cx:pt idx="366">successful</cx:pt>
          <cx:pt idx="367">failed</cx:pt>
          <cx:pt idx="368">successful</cx:pt>
          <cx:pt idx="369">successful</cx:pt>
          <cx:pt idx="370">successful</cx:pt>
          <cx:pt idx="371">failed</cx:pt>
          <cx:pt idx="372">successful</cx:pt>
          <cx:pt idx="373">successful</cx:pt>
          <cx:pt idx="374">failed</cx:pt>
          <cx:pt idx="375">failed</cx:pt>
          <cx:pt idx="376">successful</cx:pt>
          <cx:pt idx="377">failed</cx:pt>
          <cx:pt idx="378">failed</cx:pt>
          <cx:pt idx="379">failed</cx:pt>
          <cx:pt idx="380">successful</cx:pt>
          <cx:pt idx="381">successful</cx:pt>
          <cx:pt idx="382">failed</cx:pt>
          <cx:pt idx="383">successful</cx:pt>
          <cx:pt idx="384">successful</cx:pt>
          <cx:pt idx="385">successful</cx:pt>
          <cx:pt idx="386">failed</cx:pt>
          <cx:pt idx="387">failed</cx:pt>
          <cx:pt idx="388">canceled</cx:pt>
          <cx:pt idx="389">successful</cx:pt>
          <cx:pt idx="390">successful</cx:pt>
          <cx:pt idx="391">failed</cx:pt>
          <cx:pt idx="392">failed</cx:pt>
          <cx:pt idx="393">successful</cx:pt>
          <cx:pt idx="394">successful</cx:pt>
          <cx:pt idx="395">successful</cx:pt>
          <cx:pt idx="396">successful</cx:pt>
          <cx:pt idx="397">successful</cx:pt>
          <cx:pt idx="398">successful</cx:pt>
          <cx:pt idx="399">failed</cx:pt>
          <cx:pt idx="400">failed</cx:pt>
          <cx:pt idx="401">successful</cx:pt>
          <cx:pt idx="402">failed</cx:pt>
          <cx:pt idx="403">failed</cx:pt>
          <cx:pt idx="404">successful</cx:pt>
          <cx:pt idx="405">failed</cx:pt>
          <cx:pt idx="406">successful</cx:pt>
          <cx:pt idx="407">successful</cx:pt>
          <cx:pt idx="408">successful</cx:pt>
          <cx:pt idx="409">failed</cx:pt>
          <cx:pt idx="410">live</cx:pt>
          <cx:pt idx="411">successful</cx:pt>
          <cx:pt idx="412">successful</cx:pt>
          <cx:pt idx="413">live</cx:pt>
          <cx:pt idx="414">failed</cx:pt>
          <cx:pt idx="415">failed</cx:pt>
          <cx:pt idx="416">failed</cx:pt>
          <cx:pt idx="417">failed</cx:pt>
          <cx:pt idx="418">failed</cx:pt>
          <cx:pt idx="419">successful</cx:pt>
          <cx:pt idx="420">successful</cx:pt>
          <cx:pt idx="421">failed</cx:pt>
          <cx:pt idx="422">successful</cx:pt>
          <cx:pt idx="423">failed</cx:pt>
          <cx:pt idx="424">failed</cx:pt>
          <cx:pt idx="425">successful</cx:pt>
          <cx:pt idx="426">successful</cx:pt>
          <cx:pt idx="427">successful</cx:pt>
          <cx:pt idx="428">failed</cx:pt>
          <cx:pt idx="429">canceled</cx:pt>
          <cx:pt idx="430">failed</cx:pt>
          <cx:pt idx="431">successful</cx:pt>
          <cx:pt idx="432">failed</cx:pt>
          <cx:pt idx="433">failed</cx:pt>
          <cx:pt idx="434">canceled</cx:pt>
          <cx:pt idx="435">successful</cx:pt>
          <cx:pt idx="436">successful</cx:pt>
          <cx:pt idx="437">successful</cx:pt>
          <cx:pt idx="438">successful</cx:pt>
          <cx:pt idx="439">successful</cx:pt>
          <cx:pt idx="440">successful</cx:pt>
          <cx:pt idx="441">failed</cx:pt>
          <cx:pt idx="442">successful</cx:pt>
          <cx:pt idx="443">canceled</cx:pt>
          <cx:pt idx="444">successful</cx:pt>
          <cx:pt idx="445">successful</cx:pt>
          <cx:pt idx="446">failed</cx:pt>
          <cx:pt idx="447">canceled</cx:pt>
          <cx:pt idx="448">failed</cx:pt>
          <cx:pt idx="449">successful</cx:pt>
          <cx:pt idx="450">failed</cx:pt>
          <cx:pt idx="451">successful</cx:pt>
          <cx:pt idx="452">failed</cx:pt>
          <cx:pt idx="453">failed</cx:pt>
          <cx:pt idx="454">failed</cx:pt>
          <cx:pt idx="455">successful</cx:pt>
          <cx:pt idx="456">successful</cx:pt>
          <cx:pt idx="457">failed</cx:pt>
          <cx:pt idx="458">successful</cx:pt>
          <cx:pt idx="459">failed</cx:pt>
          <cx:pt idx="460">successful</cx:pt>
          <cx:pt idx="461">successful</cx:pt>
          <cx:pt idx="462">failed</cx:pt>
          <cx:pt idx="463">successful</cx:pt>
          <cx:pt idx="464">successful</cx:pt>
          <cx:pt idx="465">successful</cx:pt>
          <cx:pt idx="466">successful</cx:pt>
          <cx:pt idx="467">successful</cx:pt>
          <cx:pt idx="468">failed</cx:pt>
          <cx:pt idx="469">successful</cx:pt>
          <cx:pt idx="470">successful</cx:pt>
          <cx:pt idx="471">successful</cx:pt>
          <cx:pt idx="472">failed</cx:pt>
          <cx:pt idx="473">successful</cx:pt>
          <cx:pt idx="474">successful</cx:pt>
          <cx:pt idx="475">successful</cx:pt>
          <cx:pt idx="476">failed</cx:pt>
          <cx:pt idx="477">failed</cx:pt>
          <cx:pt idx="478">successful</cx:pt>
          <cx:pt idx="479">successful</cx:pt>
          <cx:pt idx="480">successful</cx:pt>
          <cx:pt idx="481">failed</cx:pt>
          <cx:pt idx="482">failed</cx:pt>
          <cx:pt idx="483">failed</cx:pt>
          <cx:pt idx="484">successful</cx:pt>
          <cx:pt idx="485">failed</cx:pt>
          <cx:pt idx="486">failed</cx:pt>
          <cx:pt idx="487">successful</cx:pt>
          <cx:pt idx="488">successful</cx:pt>
          <cx:pt idx="489">successful</cx:pt>
          <cx:pt idx="490">successful</cx:pt>
          <cx:pt idx="491">successful</cx:pt>
          <cx:pt idx="492">canceled</cx:pt>
          <cx:pt idx="493">successful</cx:pt>
          <cx:pt idx="494">successful</cx:pt>
          <cx:pt idx="495">successful</cx:pt>
          <cx:pt idx="496">failed</cx:pt>
          <cx:pt idx="497">failed</cx:pt>
          <cx:pt idx="498">failed</cx:pt>
          <cx:pt idx="499">failed</cx:pt>
          <cx:pt idx="500">failed</cx:pt>
          <cx:pt idx="501">failed</cx:pt>
          <cx:pt idx="502">successful</cx:pt>
          <cx:pt idx="503">successful</cx:pt>
          <cx:pt idx="504">failed</cx:pt>
          <cx:pt idx="505">failed</cx:pt>
          <cx:pt idx="506">successful</cx:pt>
          <cx:pt idx="507">failed</cx:pt>
          <cx:pt idx="508">successful</cx:pt>
          <cx:pt idx="509">failed</cx:pt>
          <cx:pt idx="510">successful</cx:pt>
          <cx:pt idx="511">failed</cx:pt>
          <cx:pt idx="512">successful</cx:pt>
          <cx:pt idx="513">canceled</cx:pt>
          <cx:pt idx="514">canceled</cx:pt>
          <cx:pt idx="515">failed</cx:pt>
          <cx:pt idx="516">failed</cx:pt>
          <cx:pt idx="517">successful</cx:pt>
          <cx:pt idx="518">failed</cx:pt>
          <cx:pt idx="519">successful</cx:pt>
          <cx:pt idx="520">successful</cx:pt>
          <cx:pt idx="521">successful</cx:pt>
          <cx:pt idx="522">failed</cx:pt>
          <cx:pt idx="523">successful</cx:pt>
          <cx:pt idx="524">failed</cx:pt>
          <cx:pt idx="525">failed</cx:pt>
          <cx:pt idx="526">successful</cx:pt>
          <cx:pt idx="527">failed</cx:pt>
          <cx:pt idx="528">failed</cx:pt>
          <cx:pt idx="529">failed</cx:pt>
          <cx:pt idx="530">failed</cx:pt>
          <cx:pt idx="531">live</cx:pt>
          <cx:pt idx="532">successful</cx:pt>
          <cx:pt idx="533">successful</cx:pt>
          <cx:pt idx="534">failed</cx:pt>
          <cx:pt idx="535">successful</cx:pt>
          <cx:pt idx="536">successful</cx:pt>
          <cx:pt idx="537">successful</cx:pt>
          <cx:pt idx="538">failed</cx:pt>
          <cx:pt idx="539">failed</cx:pt>
          <cx:pt idx="540">successful</cx:pt>
          <cx:pt idx="541">failed</cx:pt>
          <cx:pt idx="542">failed</cx:pt>
          <cx:pt idx="543">failed</cx:pt>
          <cx:pt idx="544">successful</cx:pt>
          <cx:pt idx="545">failed</cx:pt>
          <cx:pt idx="546">successful</cx:pt>
          <cx:pt idx="547">successful</cx:pt>
          <cx:pt idx="548">successful</cx:pt>
          <cx:pt idx="549">successful</cx:pt>
          <cx:pt idx="550">canceled</cx:pt>
          <cx:pt idx="551">failed</cx:pt>
          <cx:pt idx="552">failed</cx:pt>
          <cx:pt idx="553">failed</cx:pt>
          <cx:pt idx="554">successful</cx:pt>
          <cx:pt idx="555">successful</cx:pt>
          <cx:pt idx="556">successful</cx:pt>
          <cx:pt idx="557">successful</cx:pt>
          <cx:pt idx="558">successful</cx:pt>
          <cx:pt idx="559">successful</cx:pt>
          <cx:pt idx="560">successful</cx:pt>
          <cx:pt idx="561">successful</cx:pt>
          <cx:pt idx="562">failed</cx:pt>
          <cx:pt idx="563">successful</cx:pt>
          <cx:pt idx="564">failed</cx:pt>
          <cx:pt idx="565">successful</cx:pt>
          <cx:pt idx="566">failed</cx:pt>
          <cx:pt idx="567">successful</cx:pt>
          <cx:pt idx="568">successful</cx:pt>
          <cx:pt idx="569">successful</cx:pt>
          <cx:pt idx="570">successful</cx:pt>
          <cx:pt idx="571">failed</cx:pt>
          <cx:pt idx="572">canceled</cx:pt>
          <cx:pt idx="573">successful</cx:pt>
          <cx:pt idx="574">successful</cx:pt>
          <cx:pt idx="575">failed</cx:pt>
          <cx:pt idx="576">failed</cx:pt>
          <cx:pt idx="577">canceled</cx:pt>
          <cx:pt idx="578">failed</cx:pt>
          <cx:pt idx="579">successful</cx:pt>
          <cx:pt idx="580">successful</cx:pt>
          <cx:pt idx="581">failed</cx:pt>
          <cx:pt idx="582">failed</cx:pt>
          <cx:pt idx="583">successful</cx:pt>
          <cx:pt idx="584">successful</cx:pt>
          <cx:pt idx="585">successful</cx:pt>
          <cx:pt idx="586">successful</cx:pt>
          <cx:pt idx="587">failed</cx:pt>
          <cx:pt idx="588">failed</cx:pt>
          <cx:pt idx="589">failed</cx:pt>
          <cx:pt idx="590">failed</cx:pt>
          <cx:pt idx="591">successful</cx:pt>
          <cx:pt idx="592">failed</cx:pt>
          <cx:pt idx="593">successful</cx:pt>
          <cx:pt idx="594">failed</cx:pt>
          <cx:pt idx="595">successful</cx:pt>
          <cx:pt idx="596">failed</cx:pt>
          <cx:pt idx="597">successful</cx:pt>
          <cx:pt idx="598">successful</cx:pt>
          <cx:pt idx="599">failed</cx:pt>
          <cx:pt idx="600">failed</cx:pt>
          <cx:pt idx="601">successful</cx:pt>
          <cx:pt idx="602">successful</cx:pt>
          <cx:pt idx="603">successful</cx:pt>
          <cx:pt idx="604">successful</cx:pt>
          <cx:pt idx="605">successful</cx:pt>
          <cx:pt idx="606">successful</cx:pt>
          <cx:pt idx="607">successful</cx:pt>
          <cx:pt idx="608">successful</cx:pt>
          <cx:pt idx="609">successful</cx:pt>
          <cx:pt idx="610">successful</cx:pt>
          <cx:pt idx="611">canceled</cx:pt>
          <cx:pt idx="612">successful</cx:pt>
          <cx:pt idx="613">successful</cx:pt>
          <cx:pt idx="614">successful</cx:pt>
          <cx:pt idx="615">successful</cx:pt>
          <cx:pt idx="616">successful</cx:pt>
          <cx:pt idx="617">successful</cx:pt>
          <cx:pt idx="618">failed</cx:pt>
          <cx:pt idx="619">failed</cx:pt>
          <cx:pt idx="620">successful</cx:pt>
          <cx:pt idx="621">successful</cx:pt>
          <cx:pt idx="622">failed</cx:pt>
          <cx:pt idx="623">successful</cx:pt>
          <cx:pt idx="624">successful</cx:pt>
          <cx:pt idx="625">failed</cx:pt>
          <cx:pt idx="626">successful</cx:pt>
          <cx:pt idx="627">successful</cx:pt>
          <cx:pt idx="628">successful</cx:pt>
          <cx:pt idx="629">failed</cx:pt>
          <cx:pt idx="630">canceled</cx:pt>
          <cx:pt idx="631">successful</cx:pt>
          <cx:pt idx="632">live</cx:pt>
          <cx:pt idx="633">failed</cx:pt>
          <cx:pt idx="634">canceled</cx:pt>
          <cx:pt idx="635">successful</cx:pt>
          <cx:pt idx="636">failed</cx:pt>
          <cx:pt idx="637">failed</cx:pt>
          <cx:pt idx="638">failed</cx:pt>
          <cx:pt idx="639">live</cx:pt>
          <cx:pt idx="640">failed</cx:pt>
          <cx:pt idx="641">successful</cx:pt>
          <cx:pt idx="642">successful</cx:pt>
          <cx:pt idx="643">successful</cx:pt>
          <cx:pt idx="644">failed</cx:pt>
          <cx:pt idx="645">failed</cx:pt>
          <cx:pt idx="646">failed</cx:pt>
          <cx:pt idx="647">failed</cx:pt>
          <cx:pt idx="648">canceled</cx:pt>
          <cx:pt idx="649">failed</cx:pt>
          <cx:pt idx="650">failed</cx:pt>
          <cx:pt idx="651">failed</cx:pt>
          <cx:pt idx="652">successful</cx:pt>
          <cx:pt idx="653">successful</cx:pt>
          <cx:pt idx="654">successful</cx:pt>
          <cx:pt idx="655">successful</cx:pt>
          <cx:pt idx="656">failed</cx:pt>
          <cx:pt idx="657">failed</cx:pt>
          <cx:pt idx="658">canceled</cx:pt>
          <cx:pt idx="659">failed</cx:pt>
          <cx:pt idx="660">failed</cx:pt>
          <cx:pt idx="661">failed</cx:pt>
          <cx:pt idx="662">failed</cx:pt>
          <cx:pt idx="663">failed</cx:pt>
          <cx:pt idx="664">failed</cx:pt>
          <cx:pt idx="665">successful</cx:pt>
          <cx:pt idx="666">canceled</cx:pt>
          <cx:pt idx="667">successful</cx:pt>
          <cx:pt idx="668">failed</cx:pt>
          <cx:pt idx="669">successful</cx:pt>
          <cx:pt idx="670">successful</cx:pt>
          <cx:pt idx="671">successful</cx:pt>
          <cx:pt idx="672">failed</cx:pt>
          <cx:pt idx="673">failed</cx:pt>
          <cx:pt idx="674">canceled</cx:pt>
          <cx:pt idx="675">successful</cx:pt>
          <cx:pt idx="676">successful</cx:pt>
          <cx:pt idx="677">failed</cx:pt>
          <cx:pt idx="678">canceled</cx:pt>
          <cx:pt idx="679">successful</cx:pt>
          <cx:pt idx="680">failed</cx:pt>
          <cx:pt idx="681">failed</cx:pt>
          <cx:pt idx="682">successful</cx:pt>
          <cx:pt idx="683">successful</cx:pt>
          <cx:pt idx="684">successful</cx:pt>
          <cx:pt idx="685">failed</cx:pt>
          <cx:pt idx="686">successful</cx:pt>
          <cx:pt idx="687">successful</cx:pt>
          <cx:pt idx="688">successful</cx:pt>
          <cx:pt idx="689">successful</cx:pt>
          <cx:pt idx="690">successful</cx:pt>
          <cx:pt idx="691">successful</cx:pt>
          <cx:pt idx="692">failed</cx:pt>
          <cx:pt idx="693">failed</cx:pt>
          <cx:pt idx="694">failed</cx:pt>
          <cx:pt idx="695">successful</cx:pt>
          <cx:pt idx="696">failed</cx:pt>
          <cx:pt idx="697">successful</cx:pt>
          <cx:pt idx="698">successful</cx:pt>
          <cx:pt idx="699">failed</cx:pt>
          <cx:pt idx="700">failed</cx:pt>
          <cx:pt idx="701">successful</cx:pt>
          <cx:pt idx="702">failed</cx:pt>
          <cx:pt idx="703">successful</cx:pt>
          <cx:pt idx="704">successful</cx:pt>
          <cx:pt idx="705">failed</cx:pt>
          <cx:pt idx="706">successful</cx:pt>
          <cx:pt idx="707">successful</cx:pt>
          <cx:pt idx="708">successful</cx:pt>
          <cx:pt idx="709">successful</cx:pt>
          <cx:pt idx="710">successful</cx:pt>
          <cx:pt idx="711">failed</cx:pt>
          <cx:pt idx="712">successful</cx:pt>
          <cx:pt idx="713">successful</cx:pt>
          <cx:pt idx="714">successful</cx:pt>
          <cx:pt idx="715">failed</cx:pt>
          <cx:pt idx="716">successful</cx:pt>
          <cx:pt idx="717">successful</cx:pt>
          <cx:pt idx="718">successful</cx:pt>
          <cx:pt idx="719">successful</cx:pt>
          <cx:pt idx="720">canceled</cx:pt>
          <cx:pt idx="721">canceled</cx:pt>
          <cx:pt idx="722">successful</cx:pt>
          <cx:pt idx="723">successful</cx:pt>
          <cx:pt idx="724">successful</cx:pt>
          <cx:pt idx="725">failed</cx:pt>
          <cx:pt idx="726">canceled</cx:pt>
          <cx:pt idx="727">successful</cx:pt>
          <cx:pt idx="728">failed</cx:pt>
          <cx:pt idx="729">successful</cx:pt>
          <cx:pt idx="730">successful</cx:pt>
          <cx:pt idx="731">canceled</cx:pt>
          <cx:pt idx="732">failed</cx:pt>
          <cx:pt idx="733">successful</cx:pt>
          <cx:pt idx="734">successful</cx:pt>
          <cx:pt idx="735">successful</cx:pt>
          <cx:pt idx="736">canceled</cx:pt>
          <cx:pt idx="737">successful</cx:pt>
          <cx:pt idx="738">failed</cx:pt>
          <cx:pt idx="739">failed</cx:pt>
          <cx:pt idx="740">failed</cx:pt>
          <cx:pt idx="741">successful</cx:pt>
          <cx:pt idx="742">successful</cx:pt>
          <cx:pt idx="743">failed</cx:pt>
          <cx:pt idx="744">successful</cx:pt>
          <cx:pt idx="745">failed</cx:pt>
          <cx:pt idx="746">successful</cx:pt>
          <cx:pt idx="747">successful</cx:pt>
          <cx:pt idx="748">canceled</cx:pt>
          <cx:pt idx="749">successful</cx:pt>
          <cx:pt idx="750">failed</cx:pt>
          <cx:pt idx="751">successful</cx:pt>
          <cx:pt idx="752">canceled</cx:pt>
          <cx:pt idx="753">successful</cx:pt>
          <cx:pt idx="754">successful</cx:pt>
          <cx:pt idx="755">successful</cx:pt>
          <cx:pt idx="756">successful</cx:pt>
          <cx:pt idx="757">successful</cx:pt>
          <cx:pt idx="758">successful</cx:pt>
          <cx:pt idx="759">failed</cx:pt>
          <cx:pt idx="760">failed</cx:pt>
          <cx:pt idx="761">successful</cx:pt>
          <cx:pt idx="762">successful</cx:pt>
          <cx:pt idx="763">successful</cx:pt>
          <cx:pt idx="764">successful</cx:pt>
          <cx:pt idx="765">successful</cx:pt>
          <cx:pt idx="766">failed</cx:pt>
          <cx:pt idx="767">failed</cx:pt>
          <cx:pt idx="768">successful</cx:pt>
          <cx:pt idx="769">failed</cx:pt>
          <cx:pt idx="770">successful</cx:pt>
          <cx:pt idx="771">canceled</cx:pt>
          <cx:pt idx="772">successful</cx:pt>
          <cx:pt idx="773">successful</cx:pt>
          <cx:pt idx="774">successful</cx:pt>
          <cx:pt idx="775">failed</cx:pt>
          <cx:pt idx="776">failed</cx:pt>
          <cx:pt idx="777">failed</cx:pt>
          <cx:pt idx="778">successful</cx:pt>
          <cx:pt idx="779">failed</cx:pt>
          <cx:pt idx="780">successful</cx:pt>
          <cx:pt idx="781">canceled</cx:pt>
          <cx:pt idx="782">successful</cx:pt>
          <cx:pt idx="783">successful</cx:pt>
          <cx:pt idx="784">successful</cx:pt>
          <cx:pt idx="785">successful</cx:pt>
          <cx:pt idx="786">successful</cx:pt>
          <cx:pt idx="787">failed</cx:pt>
          <cx:pt idx="788">live</cx:pt>
          <cx:pt idx="789">failed</cx:pt>
          <cx:pt idx="790">canceled</cx:pt>
          <cx:pt idx="791">failed</cx:pt>
          <cx:pt idx="792">failed</cx:pt>
          <cx:pt idx="793">successful</cx:pt>
          <cx:pt idx="794">successful</cx:pt>
          <cx:pt idx="795">failed</cx:pt>
          <cx:pt idx="796">failed</cx:pt>
          <cx:pt idx="797">successful</cx:pt>
          <cx:pt idx="798">successful</cx:pt>
          <cx:pt idx="799">failed</cx:pt>
          <cx:pt idx="800">failed</cx:pt>
          <cx:pt idx="801">successful</cx:pt>
          <cx:pt idx="802">successful</cx:pt>
          <cx:pt idx="803">successful</cx:pt>
          <cx:pt idx="804">successful</cx:pt>
          <cx:pt idx="805">failed</cx:pt>
          <cx:pt idx="806">successful</cx:pt>
          <cx:pt idx="807">successful</cx:pt>
          <cx:pt idx="808">failed</cx:pt>
          <cx:pt idx="809">failed</cx:pt>
          <cx:pt idx="810">successful</cx:pt>
          <cx:pt idx="811">failed</cx:pt>
          <cx:pt idx="812">successful</cx:pt>
          <cx:pt idx="813">successful</cx:pt>
          <cx:pt idx="814">failed</cx:pt>
          <cx:pt idx="815">successful</cx:pt>
          <cx:pt idx="816">successful</cx:pt>
          <cx:pt idx="817">successful</cx:pt>
          <cx:pt idx="818">successful</cx:pt>
          <cx:pt idx="819">failed</cx:pt>
          <cx:pt idx="820">successful</cx:pt>
          <cx:pt idx="821">successful</cx:pt>
          <cx:pt idx="822">successful</cx:pt>
          <cx:pt idx="823">successful</cx:pt>
          <cx:pt idx="824">successful</cx:pt>
          <cx:pt idx="825">successful</cx:pt>
          <cx:pt idx="826">successful</cx:pt>
          <cx:pt idx="827">successful</cx:pt>
          <cx:pt idx="828">failed</cx:pt>
          <cx:pt idx="829">failed</cx:pt>
          <cx:pt idx="830">failed</cx:pt>
          <cx:pt idx="831">successful</cx:pt>
          <cx:pt idx="832">successful</cx:pt>
          <cx:pt idx="833">successful</cx:pt>
          <cx:pt idx="834">successful</cx:pt>
          <cx:pt idx="835">failed</cx:pt>
          <cx:pt idx="836">failed</cx:pt>
          <cx:pt idx="837">successful</cx:pt>
          <cx:pt idx="838">successful</cx:pt>
          <cx:pt idx="839">successful</cx:pt>
          <cx:pt idx="840">successful</cx:pt>
          <cx:pt idx="841">successful</cx:pt>
          <cx:pt idx="842">successful</cx:pt>
          <cx:pt idx="843">failed</cx:pt>
          <cx:pt idx="844">canceled</cx:pt>
          <cx:pt idx="845">successful</cx:pt>
          <cx:pt idx="846">successful</cx:pt>
          <cx:pt idx="847">successful</cx:pt>
          <cx:pt idx="848">successful</cx:pt>
          <cx:pt idx="849">successful</cx:pt>
          <cx:pt idx="850">failed</cx:pt>
          <cx:pt idx="851">successful</cx:pt>
          <cx:pt idx="852">failed</cx:pt>
          <cx:pt idx="853">successful</cx:pt>
          <cx:pt idx="854">successful</cx:pt>
          <cx:pt idx="855">successful</cx:pt>
          <cx:pt idx="856">successful</cx:pt>
          <cx:pt idx="857">successful</cx:pt>
          <cx:pt idx="858">failed</cx:pt>
          <cx:pt idx="859">failed</cx:pt>
          <cx:pt idx="860">successful</cx:pt>
          <cx:pt idx="861">successful</cx:pt>
          <cx:pt idx="862">successful</cx:pt>
          <cx:pt idx="863">successful</cx:pt>
          <cx:pt idx="864">successful</cx:pt>
          <cx:pt idx="865">successful</cx:pt>
          <cx:pt idx="866">canceled</cx:pt>
          <cx:pt idx="867">successful</cx:pt>
          <cx:pt idx="868">successful</cx:pt>
          <cx:pt idx="869">failed</cx:pt>
          <cx:pt idx="870">failed</cx:pt>
          <cx:pt idx="871">successful</cx:pt>
          <cx:pt idx="872">successful</cx:pt>
          <cx:pt idx="873">successful</cx:pt>
          <cx:pt idx="874">successful</cx:pt>
          <cx:pt idx="875">failed</cx:pt>
          <cx:pt idx="876">failed</cx:pt>
          <cx:pt idx="877">failed</cx:pt>
          <cx:pt idx="878">failed</cx:pt>
          <cx:pt idx="879">successful</cx:pt>
          <cx:pt idx="880">successful</cx:pt>
          <cx:pt idx="881">failed</cx:pt>
          <cx:pt idx="882">successful</cx:pt>
          <cx:pt idx="883">successful</cx:pt>
          <cx:pt idx="884">failed</cx:pt>
          <cx:pt idx="885">successful</cx:pt>
          <cx:pt idx="886">failed</cx:pt>
          <cx:pt idx="887">failed</cx:pt>
          <cx:pt idx="888">successful</cx:pt>
          <cx:pt idx="889">successful</cx:pt>
          <cx:pt idx="890">successful</cx:pt>
          <cx:pt idx="891">successful</cx:pt>
          <cx:pt idx="892">successful</cx:pt>
          <cx:pt idx="893">successful</cx:pt>
          <cx:pt idx="894">successful</cx:pt>
          <cx:pt idx="895">failed</cx:pt>
          <cx:pt idx="896">successful</cx:pt>
          <cx:pt idx="897">failed</cx:pt>
          <cx:pt idx="898">failed</cx:pt>
          <cx:pt idx="899">successful</cx:pt>
          <cx:pt idx="900">failed</cx:pt>
          <cx:pt idx="901">successful</cx:pt>
          <cx:pt idx="902">successful</cx:pt>
          <cx:pt idx="903">live</cx:pt>
          <cx:pt idx="904">failed</cx:pt>
          <cx:pt idx="905">successful</cx:pt>
          <cx:pt idx="906">successful</cx:pt>
          <cx:pt idx="907">failed</cx:pt>
          <cx:pt idx="908">successful</cx:pt>
          <cx:pt idx="909">successful</cx:pt>
          <cx:pt idx="910">canceled</cx:pt>
          <cx:pt idx="911">successful</cx:pt>
          <cx:pt idx="912">successful</cx:pt>
          <cx:pt idx="913">failed</cx:pt>
          <cx:pt idx="914">failed</cx:pt>
          <cx:pt idx="915">successful</cx:pt>
          <cx:pt idx="916">failed</cx:pt>
          <cx:pt idx="917">live</cx:pt>
          <cx:pt idx="918">successful</cx:pt>
          <cx:pt idx="919">failed</cx:pt>
          <cx:pt idx="920">successful</cx:pt>
          <cx:pt idx="921">failed</cx:pt>
          <cx:pt idx="922">successful</cx:pt>
          <cx:pt idx="923">successful</cx:pt>
          <cx:pt idx="924">successful</cx:pt>
          <cx:pt idx="925">successful</cx:pt>
          <cx:pt idx="926">failed</cx:pt>
          <cx:pt idx="927">failed</cx:pt>
          <cx:pt idx="928">successful</cx:pt>
          <cx:pt idx="929">successful</cx:pt>
          <cx:pt idx="930">successful</cx:pt>
          <cx:pt idx="931">failed</cx:pt>
          <cx:pt idx="932">successful</cx:pt>
          <cx:pt idx="933">successful</cx:pt>
          <cx:pt idx="934">successful</cx:pt>
          <cx:pt idx="935">successful</cx:pt>
          <cx:pt idx="936">failed</cx:pt>
          <cx:pt idx="937">canceled</cx:pt>
          <cx:pt idx="938">successful</cx:pt>
          <cx:pt idx="939">failed</cx:pt>
          <cx:pt idx="940">live</cx:pt>
          <cx:pt idx="941">failed</cx:pt>
          <cx:pt idx="942">failed</cx:pt>
          <cx:pt idx="943">successful</cx:pt>
          <cx:pt idx="944">failed</cx:pt>
          <cx:pt idx="945">failed</cx:pt>
          <cx:pt idx="946">failed</cx:pt>
          <cx:pt idx="947">failed</cx:pt>
          <cx:pt idx="948">canceled</cx:pt>
          <cx:pt idx="949">successful</cx:pt>
          <cx:pt idx="950">failed</cx:pt>
          <cx:pt idx="951">successful</cx:pt>
          <cx:pt idx="952">canceled</cx:pt>
          <cx:pt idx="953">failed</cx:pt>
          <cx:pt idx="954">successful</cx:pt>
          <cx:pt idx="955">successful</cx:pt>
          <cx:pt idx="956">failed</cx:pt>
          <cx:pt idx="957">successful</cx:pt>
          <cx:pt idx="958">successful</cx:pt>
          <cx:pt idx="959">failed</cx:pt>
          <cx:pt idx="960">failed</cx:pt>
          <cx:pt idx="961">successful</cx:pt>
          <cx:pt idx="962">successful</cx:pt>
          <cx:pt idx="963">failed</cx:pt>
          <cx:pt idx="964">successful</cx:pt>
          <cx:pt idx="965">successful</cx:pt>
          <cx:pt idx="966">successful</cx:pt>
          <cx:pt idx="967">successful</cx:pt>
          <cx:pt idx="968">successful</cx:pt>
          <cx:pt idx="969">successful</cx:pt>
          <cx:pt idx="970">failed</cx:pt>
          <cx:pt idx="971">failed</cx:pt>
          <cx:pt idx="972">successful</cx:pt>
          <cx:pt idx="973">failed</cx:pt>
          <cx:pt idx="974">successful</cx:pt>
          <cx:pt idx="975">successful</cx:pt>
          <cx:pt idx="976">successful</cx:pt>
          <cx:pt idx="977">failed</cx:pt>
          <cx:pt idx="978">successful</cx:pt>
          <cx:pt idx="979">successful</cx:pt>
          <cx:pt idx="980">failed</cx:pt>
          <cx:pt idx="981">successful</cx:pt>
          <cx:pt idx="982">failed</cx:pt>
          <cx:pt idx="983">successful</cx:pt>
          <cx:pt idx="984">successful</cx:pt>
          <cx:pt idx="985">failed</cx:pt>
          <cx:pt idx="986">failed</cx:pt>
          <cx:pt idx="987">successful</cx:pt>
          <cx:pt idx="988">failed</cx:pt>
          <cx:pt idx="989">successful</cx:pt>
          <cx:pt idx="990">failed</cx:pt>
          <cx:pt idx="991">successful</cx:pt>
          <cx:pt idx="992">successful</cx:pt>
          <cx:pt idx="993">canceled</cx:pt>
          <cx:pt idx="994">failed</cx:pt>
          <cx:pt idx="995">successful</cx:pt>
          <cx:pt idx="996">failed</cx:pt>
          <cx:pt idx="997">canceled</cx:pt>
          <cx:pt idx="998">failed</cx:pt>
          <cx:pt idx="999">canceled</cx:pt>
        </cx:lvl>
        <cx:lvl ptCount="1000">
          <cx:pt idx="0">0</cx:pt>
          <cx:pt idx="1">1040</cx:pt>
          <cx:pt idx="2">131</cx:pt>
          <cx:pt idx="3">59</cx:pt>
          <cx:pt idx="4">69</cx:pt>
          <cx:pt idx="5">174</cx:pt>
          <cx:pt idx="6">21</cx:pt>
          <cx:pt idx="7">328</cx:pt>
          <cx:pt idx="8">20</cx:pt>
          <cx:pt idx="9">52</cx:pt>
          <cx:pt idx="10">266</cx:pt>
          <cx:pt idx="11">48</cx:pt>
          <cx:pt idx="12">89</cx:pt>
          <cx:pt idx="13">245</cx:pt>
          <cx:pt idx="14">67</cx:pt>
          <cx:pt idx="15">47</cx:pt>
          <cx:pt idx="16">649</cx:pt>
          <cx:pt idx="17">159</cx:pt>
          <cx:pt idx="18">67</cx:pt>
          <cx:pt idx="19">49</cx:pt>
          <cx:pt idx="20">112</cx:pt>
          <cx:pt idx="21">41</cx:pt>
          <cx:pt idx="22">128</cx:pt>
          <cx:pt idx="23">332</cx:pt>
          <cx:pt idx="24">113</cx:pt>
          <cx:pt idx="25">216</cx:pt>
          <cx:pt idx="26">48</cx:pt>
          <cx:pt idx="27">80</cx:pt>
          <cx:pt idx="28">105</cx:pt>
          <cx:pt idx="29">329</cx:pt>
          <cx:pt idx="30">161</cx:pt>
          <cx:pt idx="31">310</cx:pt>
          <cx:pt idx="32">87</cx:pt>
          <cx:pt idx="33">378</cx:pt>
          <cx:pt idx="34">151</cx:pt>
          <cx:pt idx="35">150</cx:pt>
          <cx:pt idx="36">157</cx:pt>
          <cx:pt idx="37">140</cx:pt>
          <cx:pt idx="38">325</cx:pt>
          <cx:pt idx="39">51</cx:pt>
          <cx:pt idx="40">169</cx:pt>
          <cx:pt idx="41">213</cx:pt>
          <cx:pt idx="42">444</cx:pt>
          <cx:pt idx="43">186</cx:pt>
          <cx:pt idx="44">659</cx:pt>
          <cx:pt idx="45">48</cx:pt>
          <cx:pt idx="46">115</cx:pt>
          <cx:pt idx="47">475</cx:pt>
          <cx:pt idx="48">387</cx:pt>
          <cx:pt idx="49">190</cx:pt>
          <cx:pt idx="50">2</cx:pt>
          <cx:pt idx="51">92</cx:pt>
          <cx:pt idx="52">34</cx:pt>
          <cx:pt idx="53">140</cx:pt>
          <cx:pt idx="54">90</cx:pt>
          <cx:pt idx="55">178</cx:pt>
          <cx:pt idx="56">144</cx:pt>
          <cx:pt idx="57">215</cx:pt>
          <cx:pt idx="58">227</cx:pt>
          <cx:pt idx="59">275</cx:pt>
          <cx:pt idx="60">144</cx:pt>
          <cx:pt idx="61">93</cx:pt>
          <cx:pt idx="62">723</cx:pt>
          <cx:pt idx="63">12</cx:pt>
          <cx:pt idx="64">98</cx:pt>
          <cx:pt idx="65">236</cx:pt>
          <cx:pt idx="66">45</cx:pt>
          <cx:pt idx="67">162</cx:pt>
          <cx:pt idx="68">255</cx:pt>
          <cx:pt idx="69">24</cx:pt>
          <cx:pt idx="70">124</cx:pt>
          <cx:pt idx="71">108</cx:pt>
          <cx:pt idx="72">670</cx:pt>
          <cx:pt idx="73">661</cx:pt>
          <cx:pt idx="74">122</cx:pt>
          <cx:pt idx="75">151</cx:pt>
          <cx:pt idx="76">78</cx:pt>
          <cx:pt idx="77">47</cx:pt>
          <cx:pt idx="78">301</cx:pt>
          <cx:pt idx="79">70</cx:pt>
          <cx:pt idx="80">637</cx:pt>
          <cx:pt idx="81">225</cx:pt>
          <cx:pt idx="82">1497</cx:pt>
          <cx:pt idx="83">38</cx:pt>
          <cx:pt idx="84">132</cx:pt>
          <cx:pt idx="85">131</cx:pt>
          <cx:pt idx="86">168</cx:pt>
          <cx:pt idx="87">62</cx:pt>
          <cx:pt idx="88">261</cx:pt>
          <cx:pt idx="89">253</cx:pt>
          <cx:pt idx="90">79</cx:pt>
          <cx:pt idx="91">48</cx:pt>
          <cx:pt idx="92">259</cx:pt>
          <cx:pt idx="93">61</cx:pt>
          <cx:pt idx="94">304</cx:pt>
          <cx:pt idx="95">113</cx:pt>
          <cx:pt idx="96">217</cx:pt>
          <cx:pt idx="97">927</cx:pt>
          <cx:pt idx="98">34</cx:pt>
          <cx:pt idx="99">197</cx:pt>
          <cx:pt idx="100">1</cx:pt>
          <cx:pt idx="101">1021</cx:pt>
          <cx:pt idx="102">282</cx:pt>
          <cx:pt idx="103">25</cx:pt>
          <cx:pt idx="104">143</cx:pt>
          <cx:pt idx="105">145</cx:pt>
          <cx:pt idx="106">359</cx:pt>
          <cx:pt idx="107">186</cx:pt>
          <cx:pt idx="108">595</cx:pt>
          <cx:pt idx="109">59</cx:pt>
          <cx:pt idx="110">15</cx:pt>
          <cx:pt idx="111">120</cx:pt>
          <cx:pt idx="112">269</cx:pt>
          <cx:pt idx="113">377</cx:pt>
          <cx:pt idx="114">727</cx:pt>
          <cx:pt idx="115">87</cx:pt>
          <cx:pt idx="116">88</cx:pt>
          <cx:pt idx="117">174</cx:pt>
          <cx:pt idx="118">118</cx:pt>
          <cx:pt idx="119">215</cx:pt>
          <cx:pt idx="120">149</cx:pt>
          <cx:pt idx="121">219</cx:pt>
          <cx:pt idx="122">64</cx:pt>
          <cx:pt idx="123">19</cx:pt>
          <cx:pt idx="124">368</cx:pt>
          <cx:pt idx="125">160</cx:pt>
          <cx:pt idx="126">39</cx:pt>
          <cx:pt idx="127">51</cx:pt>
          <cx:pt idx="128">60</cx:pt>
          <cx:pt idx="129">3</cx:pt>
          <cx:pt idx="130">155</cx:pt>
          <cx:pt idx="131">101</cx:pt>
          <cx:pt idx="132">116</cx:pt>
          <cx:pt idx="133">311</cx:pt>
          <cx:pt idx="134">90</cx:pt>
          <cx:pt idx="135">71</cx:pt>
          <cx:pt idx="136">3</cx:pt>
          <cx:pt idx="137">262</cx:pt>
          <cx:pt idx="138">96</cx:pt>
          <cx:pt idx="139">21</cx:pt>
          <cx:pt idx="140">223</cx:pt>
          <cx:pt idx="141">102</cx:pt>
          <cx:pt idx="142">230</cx:pt>
          <cx:pt idx="143">136</cx:pt>
          <cx:pt idx="144">129</cx:pt>
          <cx:pt idx="145">237</cx:pt>
          <cx:pt idx="146">17</cx:pt>
          <cx:pt idx="147">112</cx:pt>
          <cx:pt idx="148">121</cx:pt>
          <cx:pt idx="149">220</cx:pt>
          <cx:pt idx="150">1</cx:pt>
          <cx:pt idx="151">64</cx:pt>
          <cx:pt idx="152">423</cx:pt>
          <cx:pt idx="153">93</cx:pt>
          <cx:pt idx="154">59</cx:pt>
          <cx:pt idx="155">65</cx:pt>
          <cx:pt idx="156">74</cx:pt>
          <cx:pt idx="157">53</cx:pt>
          <cx:pt idx="158">221</cx:pt>
          <cx:pt idx="159">100</cx:pt>
          <cx:pt idx="160">162</cx:pt>
          <cx:pt idx="161">78</cx:pt>
          <cx:pt idx="162">150</cx:pt>
          <cx:pt idx="163">253</cx:pt>
          <cx:pt idx="164">100</cx:pt>
          <cx:pt idx="165">122</cx:pt>
          <cx:pt idx="166">137</cx:pt>
          <cx:pt idx="167">416</cx:pt>
          <cx:pt idx="168">31</cx:pt>
          <cx:pt idx="169">424</cx:pt>
          <cx:pt idx="170">3</cx:pt>
          <cx:pt idx="171">11</cx:pt>
          <cx:pt idx="172">83</cx:pt>
          <cx:pt idx="173">163</cx:pt>
          <cx:pt idx="174">895</cx:pt>
          <cx:pt idx="175">26</cx:pt>
          <cx:pt idx="176">75</cx:pt>
          <cx:pt idx="177">416</cx:pt>
          <cx:pt idx="178">96</cx:pt>
          <cx:pt idx="179">358</cx:pt>
          <cx:pt idx="180">308</cx:pt>
          <cx:pt idx="181">62</cx:pt>
          <cx:pt idx="182">722</cx:pt>
          <cx:pt idx="183">69</cx:pt>
          <cx:pt idx="184">293</cx:pt>
          <cx:pt idx="185">72</cx:pt>
          <cx:pt idx="186">32</cx:pt>
          <cx:pt idx="187">230</cx:pt>
          <cx:pt idx="188">32</cx:pt>
          <cx:pt idx="189">24</cx:pt>
          <cx:pt idx="190">69</cx:pt>
          <cx:pt idx="191">38</cx:pt>
          <cx:pt idx="192">20</cx:pt>
          <cx:pt idx="193">46</cx:pt>
          <cx:pt idx="194">123</cx:pt>
          <cx:pt idx="195">362</cx:pt>
          <cx:pt idx="196">63</cx:pt>
          <cx:pt idx="197">298</cx:pt>
          <cx:pt idx="198">10</cx:pt>
          <cx:pt idx="199">54</cx:pt>
          <cx:pt idx="200">2</cx:pt>
          <cx:pt idx="201">681</cx:pt>
          <cx:pt idx="202">79</cx:pt>
          <cx:pt idx="203">134</cx:pt>
          <cx:pt idx="204">3</cx:pt>
          <cx:pt idx="205">432</cx:pt>
          <cx:pt idx="206">39</cx:pt>
          <cx:pt idx="207">426</cx:pt>
          <cx:pt idx="208">101</cx:pt>
          <cx:pt idx="209">21</cx:pt>
          <cx:pt idx="210">67</cx:pt>
          <cx:pt idx="211">95</cx:pt>
          <cx:pt idx="212">152</cx:pt>
          <cx:pt idx="213">195</cx:pt>
          <cx:pt idx="214">1023</cx:pt>
          <cx:pt idx="215">4</cx:pt>
          <cx:pt idx="216">155</cx:pt>
          <cx:pt idx="217">45</cx:pt>
          <cx:pt idx="218">216</cx:pt>
          <cx:pt idx="219">332</cx:pt>
          <cx:pt idx="220">8</cx:pt>
          <cx:pt idx="221">99</cx:pt>
          <cx:pt idx="222">138</cx:pt>
          <cx:pt idx="223">94</cx:pt>
          <cx:pt idx="224">404</cx:pt>
          <cx:pt idx="225">260</cx:pt>
          <cx:pt idx="226">367</cx:pt>
          <cx:pt idx="227">169</cx:pt>
          <cx:pt idx="228">120</cx:pt>
          <cx:pt idx="229">194</cx:pt>
          <cx:pt idx="230">420</cx:pt>
          <cx:pt idx="231">77</cx:pt>
          <cx:pt idx="232">171</cx:pt>
          <cx:pt idx="233">158</cx:pt>
          <cx:pt idx="234">109</cx:pt>
          <cx:pt idx="235">42</cx:pt>
          <cx:pt idx="236">11</cx:pt>
          <cx:pt idx="237">159</cx:pt>
          <cx:pt idx="238">422</cx:pt>
          <cx:pt idx="239">98</cx:pt>
          <cx:pt idx="240">419</cx:pt>
          <cx:pt idx="241">102</cx:pt>
          <cx:pt idx="242">128</cx:pt>
          <cx:pt idx="243">445</cx:pt>
          <cx:pt idx="244">570</cx:pt>
          <cx:pt idx="245">509</cx:pt>
          <cx:pt idx="246">326</cx:pt>
          <cx:pt idx="247">933</cx:pt>
          <cx:pt idx="248">211</cx:pt>
          <cx:pt idx="249">273</cx:pt>
          <cx:pt idx="250">3</cx:pt>
          <cx:pt idx="251">54</cx:pt>
          <cx:pt idx="252">626</cx:pt>
          <cx:pt idx="253">89</cx:pt>
          <cx:pt idx="254">185</cx:pt>
          <cx:pt idx="255">120</cx:pt>
          <cx:pt idx="256">23</cx:pt>
          <cx:pt idx="257">146</cx:pt>
          <cx:pt idx="258">268</cx:pt>
          <cx:pt idx="259">598</cx:pt>
          <cx:pt idx="260">158</cx:pt>
          <cx:pt idx="261">31</cx:pt>
          <cx:pt idx="262">313</cx:pt>
          <cx:pt idx="263">371</cx:pt>
          <cx:pt idx="264">363</cx:pt>
          <cx:pt idx="265">123</cx:pt>
          <cx:pt idx="266">77</cx:pt>
          <cx:pt idx="267">234</cx:pt>
          <cx:pt idx="268">181</cx:pt>
          <cx:pt idx="269">253</cx:pt>
          <cx:pt idx="270">27</cx:pt>
          <cx:pt idx="271">1</cx:pt>
          <cx:pt idx="272">304</cx:pt>
          <cx:pt idx="273">137</cx:pt>
          <cx:pt idx="274">32</cx:pt>
          <cx:pt idx="275">242</cx:pt>
          <cx:pt idx="276">97</cx:pt>
          <cx:pt idx="277">1066</cx:pt>
          <cx:pt idx="278">326</cx:pt>
          <cx:pt idx="279">171</cx:pt>
          <cx:pt idx="280">581</cx:pt>
          <cx:pt idx="281">92</cx:pt>
          <cx:pt idx="282">108</cx:pt>
          <cx:pt idx="283">19</cx:pt>
          <cx:pt idx="284">83</cx:pt>
          <cx:pt idx="285">706</cx:pt>
          <cx:pt idx="286">17</cx:pt>
          <cx:pt idx="287">210</cx:pt>
          <cx:pt idx="288">98</cx:pt>
          <cx:pt idx="289">1684</cx:pt>
          <cx:pt idx="290">54</cx:pt>
          <cx:pt idx="291">457</cx:pt>
          <cx:pt idx="292">10</cx:pt>
          <cx:pt idx="293">16</cx:pt>
          <cx:pt idx="294">1340</cx:pt>
          <cx:pt idx="295">36</cx:pt>
          <cx:pt idx="296">55</cx:pt>
          <cx:pt idx="297">94</cx:pt>
          <cx:pt idx="298">144</cx:pt>
          <cx:pt idx="299">51</cx:pt>
          <cx:pt idx="300">5</cx:pt>
          <cx:pt idx="301">1345</cx:pt>
          <cx:pt idx="302">32</cx:pt>
          <cx:pt idx="303">83</cx:pt>
          <cx:pt idx="304">546</cx:pt>
          <cx:pt idx="305">286</cx:pt>
          <cx:pt idx="306">8</cx:pt>
          <cx:pt idx="307">132</cx:pt>
          <cx:pt idx="308">74</cx:pt>
          <cx:pt idx="309">75</cx:pt>
          <cx:pt idx="310">20</cx:pt>
          <cx:pt idx="311">203</cx:pt>
          <cx:pt idx="312">310</cx:pt>
          <cx:pt idx="313">395</cx:pt>
          <cx:pt idx="314">295</cx:pt>
          <cx:pt idx="315">34</cx:pt>
          <cx:pt idx="316">67</cx:pt>
          <cx:pt idx="317">19</cx:pt>
          <cx:pt idx="318">16</cx:pt>
          <cx:pt idx="319">39</cx:pt>
          <cx:pt idx="320">10</cx:pt>
          <cx:pt idx="321">94</cx:pt>
          <cx:pt idx="322">167</cx:pt>
          <cx:pt idx="323">24</cx:pt>
          <cx:pt idx="324">164</cx:pt>
          <cx:pt idx="325">91</cx:pt>
          <cx:pt idx="326">46</cx:pt>
          <cx:pt idx="327">39</cx:pt>
          <cx:pt idx="328">134</cx:pt>
          <cx:pt idx="329">23</cx:pt>
          <cx:pt idx="330">185</cx:pt>
          <cx:pt idx="331">444</cx:pt>
          <cx:pt idx="332">200</cx:pt>
          <cx:pt idx="333">124</cx:pt>
          <cx:pt idx="334">187</cx:pt>
          <cx:pt idx="335">114</cx:pt>
          <cx:pt idx="336">97</cx:pt>
          <cx:pt idx="337">123</cx:pt>
          <cx:pt idx="338">179</cx:pt>
          <cx:pt idx="339">80</cx:pt>
          <cx:pt idx="340">94</cx:pt>
          <cx:pt idx="341">85</cx:pt>
          <cx:pt idx="342">67</cx:pt>
          <cx:pt idx="343">54</cx:pt>
          <cx:pt idx="344">42</cx:pt>
          <cx:pt idx="345">15</cx:pt>
          <cx:pt idx="346">34</cx:pt>
          <cx:pt idx="347">1401</cx:pt>
          <cx:pt idx="348">72</cx:pt>
          <cx:pt idx="349">53</cx:pt>
          <cx:pt idx="350">5</cx:pt>
          <cx:pt idx="351">128</cx:pt>
          <cx:pt idx="352">35</cx:pt>
          <cx:pt idx="353">411</cx:pt>
          <cx:pt idx="354">124</cx:pt>
          <cx:pt idx="355">59</cx:pt>
          <cx:pt idx="356">37</cx:pt>
          <cx:pt idx="357">185</cx:pt>
          <cx:pt idx="358">12</cx:pt>
          <cx:pt idx="359">299</cx:pt>
          <cx:pt idx="360">226</cx:pt>
          <cx:pt idx="361">174</cx:pt>
          <cx:pt idx="362">372</cx:pt>
          <cx:pt idx="363">160</cx:pt>
          <cx:pt idx="364">1616</cx:pt>
          <cx:pt idx="365">733</cx:pt>
          <cx:pt idx="366">592</cx:pt>
          <cx:pt idx="367">19</cx:pt>
          <cx:pt idx="368">277</cx:pt>
          <cx:pt idx="369">273</cx:pt>
          <cx:pt idx="370">159</cx:pt>
          <cx:pt idx="371">68</cx:pt>
          <cx:pt idx="372">1592</cx:pt>
          <cx:pt idx="373">730</cx:pt>
          <cx:pt idx="374">13</cx:pt>
          <cx:pt idx="375">55</cx:pt>
          <cx:pt idx="376">361</cx:pt>
          <cx:pt idx="377">10</cx:pt>
          <cx:pt idx="378">14</cx:pt>
          <cx:pt idx="379">40</cx:pt>
          <cx:pt idx="380">160</cx:pt>
          <cx:pt idx="381">184</cx:pt>
          <cx:pt idx="382">64</cx:pt>
          <cx:pt idx="383">225</cx:pt>
          <cx:pt idx="384">172</cx:pt>
          <cx:pt idx="385">146</cx:pt>
          <cx:pt idx="386">76</cx:pt>
          <cx:pt idx="387">39</cx:pt>
          <cx:pt idx="388">11</cx:pt>
          <cx:pt idx="389">122</cx:pt>
          <cx:pt idx="390">187</cx:pt>
          <cx:pt idx="391">7</cx:pt>
          <cx:pt idx="392">66</cx:pt>
          <cx:pt idx="393">229</cx:pt>
          <cx:pt idx="394">469</cx:pt>
          <cx:pt idx="395">130</cx:pt>
          <cx:pt idx="396">167</cx:pt>
          <cx:pt idx="397">174</cx:pt>
          <cx:pt idx="398">718</cx:pt>
          <cx:pt idx="399">64</cx:pt>
          <cx:pt idx="400">2</cx:pt>
          <cx:pt idx="401">1530</cx:pt>
          <cx:pt idx="402">40</cx:pt>
          <cx:pt idx="403">86</cx:pt>
          <cx:pt idx="404">316</cx:pt>
          <cx:pt idx="405">90</cx:pt>
          <cx:pt idx="406">182</cx:pt>
          <cx:pt idx="407">356</cx:pt>
          <cx:pt idx="408">132</cx:pt>
          <cx:pt idx="409">46</cx:pt>
          <cx:pt idx="410">36</cx:pt>
          <cx:pt idx="411">105</cx:pt>
          <cx:pt idx="412">669</cx:pt>
          <cx:pt idx="413">62</cx:pt>
          <cx:pt idx="414">85</cx:pt>
          <cx:pt idx="415">11</cx:pt>
          <cx:pt idx="416">44</cx:pt>
          <cx:pt idx="417">55</cx:pt>
          <cx:pt idx="418">57</cx:pt>
          <cx:pt idx="419">123</cx:pt>
          <cx:pt idx="420">128</cx:pt>
          <cx:pt idx="421">64</cx:pt>
          <cx:pt idx="422">127</cx:pt>
          <cx:pt idx="423">11</cx:pt>
          <cx:pt idx="424">40</cx:pt>
          <cx:pt idx="425">288</cx:pt>
          <cx:pt idx="426">573</cx:pt>
          <cx:pt idx="427">113</cx:pt>
          <cx:pt idx="428">46</cx:pt>
          <cx:pt idx="429">91</cx:pt>
          <cx:pt idx="430">68</cx:pt>
          <cx:pt idx="431">192</cx:pt>
          <cx:pt idx="432">83</cx:pt>
          <cx:pt idx="433">54</cx:pt>
          <cx:pt idx="434">17</cx:pt>
          <cx:pt idx="435">117</cx:pt>
          <cx:pt idx="436">1052</cx:pt>
          <cx:pt idx="437">123</cx:pt>
          <cx:pt idx="438">179</cx:pt>
          <cx:pt idx="439">355</cx:pt>
          <cx:pt idx="440">162</cx:pt>
          <cx:pt idx="441">25</cx:pt>
          <cx:pt idx="442">199</cx:pt>
          <cx:pt idx="443">35</cx:pt>
          <cx:pt idx="444">176</cx:pt>
          <cx:pt idx="445">511</cx:pt>
          <cx:pt idx="446">82</cx:pt>
          <cx:pt idx="447">24</cx:pt>
          <cx:pt idx="448">50</cx:pt>
          <cx:pt idx="449">967</cx:pt>
          <cx:pt idx="450">4</cx:pt>
          <cx:pt idx="451">123</cx:pt>
          <cx:pt idx="452">63</cx:pt>
          <cx:pt idx="453">56</cx:pt>
          <cx:pt idx="454">44</cx:pt>
          <cx:pt idx="455">118</cx:pt>
          <cx:pt idx="456">104</cx:pt>
          <cx:pt idx="457">27</cx:pt>
          <cx:pt idx="458">351</cx:pt>
          <cx:pt idx="459">90</cx:pt>
          <cx:pt idx="460">172</cx:pt>
          <cx:pt idx="461">141</cx:pt>
          <cx:pt idx="462">31</cx:pt>
          <cx:pt idx="463">108</cx:pt>
          <cx:pt idx="464">133</cx:pt>
          <cx:pt idx="465">188</cx:pt>
          <cx:pt idx="466">332</cx:pt>
          <cx:pt idx="467">575</cx:pt>
          <cx:pt idx="468">41</cx:pt>
          <cx:pt idx="469">184</cx:pt>
          <cx:pt idx="470">286</cx:pt>
          <cx:pt idx="471">319</cx:pt>
          <cx:pt idx="472">39</cx:pt>
          <cx:pt idx="473">178</cx:pt>
          <cx:pt idx="474">365</cx:pt>
          <cx:pt idx="475">114</cx:pt>
          <cx:pt idx="476">30</cx:pt>
          <cx:pt idx="477">54</cx:pt>
          <cx:pt idx="478">236</cx:pt>
          <cx:pt idx="479">513</cx:pt>
          <cx:pt idx="480">101</cx:pt>
          <cx:pt idx="481">81</cx:pt>
          <cx:pt idx="482">16</cx:pt>
          <cx:pt idx="483">53</cx:pt>
          <cx:pt idx="484">260</cx:pt>
          <cx:pt idx="485">31</cx:pt>
          <cx:pt idx="486">14</cx:pt>
          <cx:pt idx="487">179</cx:pt>
          <cx:pt idx="488">220</cx:pt>
          <cx:pt idx="489">102</cx:pt>
          <cx:pt idx="490">192</cx:pt>
          <cx:pt idx="491">305</cx:pt>
          <cx:pt idx="492">24</cx:pt>
          <cx:pt idx="493">724</cx:pt>
          <cx:pt idx="494">547</cx:pt>
          <cx:pt idx="495">415</cx:pt>
          <cx:pt idx="496">1</cx:pt>
          <cx:pt idx="497">34</cx:pt>
          <cx:pt idx="498">24</cx:pt>
          <cx:pt idx="499">48</cx:pt>
          <cx:pt idx="500">0</cx:pt>
          <cx:pt idx="501">70</cx:pt>
          <cx:pt idx="502">530</cx:pt>
          <cx:pt idx="503">180</cx:pt>
          <cx:pt idx="504">92</cx:pt>
          <cx:pt idx="505">14</cx:pt>
          <cx:pt idx="506">927</cx:pt>
          <cx:pt idx="507">40</cx:pt>
          <cx:pt idx="508">112</cx:pt>
          <cx:pt idx="509">71</cx:pt>
          <cx:pt idx="510">119</cx:pt>
          <cx:pt idx="511">24</cx:pt>
          <cx:pt idx="512">139</cx:pt>
          <cx:pt idx="513">39</cx:pt>
          <cx:pt idx="514">22</cx:pt>
          <cx:pt idx="515">56</cx:pt>
          <cx:pt idx="516">43</cx:pt>
          <cx:pt idx="517">112</cx:pt>
          <cx:pt idx="518">7</cx:pt>
          <cx:pt idx="519">102</cx:pt>
          <cx:pt idx="520">426</cx:pt>
          <cx:pt idx="521">146</cx:pt>
          <cx:pt idx="522">32</cx:pt>
          <cx:pt idx="523">700</cx:pt>
          <cx:pt idx="524">84</cx:pt>
          <cx:pt idx="525">84</cx:pt>
          <cx:pt idx="526">156</cx:pt>
          <cx:pt idx="527">100</cx:pt>
          <cx:pt idx="528">80</cx:pt>
          <cx:pt idx="529">11</cx:pt>
          <cx:pt idx="530">92</cx:pt>
          <cx:pt idx="531">96</cx:pt>
          <cx:pt idx="532">503</cx:pt>
          <cx:pt idx="533">159</cx:pt>
          <cx:pt idx="534">15</cx:pt>
          <cx:pt idx="535">482</cx:pt>
          <cx:pt idx="536">150</cx:pt>
          <cx:pt idx="537">117</cx:pt>
          <cx:pt idx="538">38</cx:pt>
          <cx:pt idx="539">73</cx:pt>
          <cx:pt idx="540">266</cx:pt>
          <cx:pt idx="541">24</cx:pt>
          <cx:pt idx="542">3</cx:pt>
          <cx:pt idx="543">16</cx:pt>
          <cx:pt idx="544">277</cx:pt>
          <cx:pt idx="545">89</cx:pt>
          <cx:pt idx="546">164</cx:pt>
          <cx:pt idx="547">969</cx:pt>
          <cx:pt idx="548">271</cx:pt>
          <cx:pt idx="549">284</cx:pt>
          <cx:pt idx="550">4</cx:pt>
          <cx:pt idx="551">59</cx:pt>
          <cx:pt idx="552">99</cx:pt>
          <cx:pt idx="553">44</cx:pt>
          <cx:pt idx="554">152</cx:pt>
          <cx:pt idx="555">224</cx:pt>
          <cx:pt idx="556">240</cx:pt>
          <cx:pt idx="557">199</cx:pt>
          <cx:pt idx="558">137</cx:pt>
          <cx:pt idx="559">101</cx:pt>
          <cx:pt idx="560">794</cx:pt>
          <cx:pt idx="561">370</cx:pt>
          <cx:pt idx="562">13</cx:pt>
          <cx:pt idx="563">138</cx:pt>
          <cx:pt idx="564">84</cx:pt>
          <cx:pt idx="565">205</cx:pt>
          <cx:pt idx="566">44</cx:pt>
          <cx:pt idx="567">219</cx:pt>
          <cx:pt idx="568">186</cx:pt>
          <cx:pt idx="569">237</cx:pt>
          <cx:pt idx="570">306</cx:pt>
          <cx:pt idx="571">94</cx:pt>
          <cx:pt idx="572">54</cx:pt>
          <cx:pt idx="573">112</cx:pt>
          <cx:pt idx="574">369</cx:pt>
          <cx:pt idx="575">63</cx:pt>
          <cx:pt idx="576">65</cx:pt>
          <cx:pt idx="577">19</cx:pt>
          <cx:pt idx="578">17</cx:pt>
          <cx:pt idx="579">101</cx:pt>
          <cx:pt idx="580">342</cx:pt>
          <cx:pt idx="581">64</cx:pt>
          <cx:pt idx="582">52</cx:pt>
          <cx:pt idx="583">322</cx:pt>
          <cx:pt idx="584">120</cx:pt>
          <cx:pt idx="585">147</cx:pt>
          <cx:pt idx="586">951</cx:pt>
          <cx:pt idx="587">73</cx:pt>
          <cx:pt idx="588">79</cx:pt>
          <cx:pt idx="589">65</cx:pt>
          <cx:pt idx="590">82</cx:pt>
          <cx:pt idx="591">1038</cx:pt>
          <cx:pt idx="592">13</cx:pt>
          <cx:pt idx="593">155</cx:pt>
          <cx:pt idx="594">7</cx:pt>
          <cx:pt idx="595">209</cx:pt>
          <cx:pt idx="596">100</cx:pt>
          <cx:pt idx="597">202</cx:pt>
          <cx:pt idx="598">162</cx:pt>
          <cx:pt idx="599">4</cx:pt>
          <cx:pt idx="600">5</cx:pt>
          <cx:pt idx="601">207</cx:pt>
          <cx:pt idx="602">128</cx:pt>
          <cx:pt idx="603">120</cx:pt>
          <cx:pt idx="604">171</cx:pt>
          <cx:pt idx="605">187</cx:pt>
          <cx:pt idx="606">188</cx:pt>
          <cx:pt idx="607">131</cx:pt>
          <cx:pt idx="608">284</cx:pt>
          <cx:pt idx="609">120</cx:pt>
          <cx:pt idx="610">419</cx:pt>
          <cx:pt idx="611">14</cx:pt>
          <cx:pt idx="612">139</cx:pt>
          <cx:pt idx="613">174</cx:pt>
          <cx:pt idx="614">155</cx:pt>
          <cx:pt idx="615">170</cx:pt>
          <cx:pt idx="616">190</cx:pt>
          <cx:pt idx="617">250</cx:pt>
          <cx:pt idx="618">49</cx:pt>
          <cx:pt idx="619">28</cx:pt>
          <cx:pt idx="620">268</cx:pt>
          <cx:pt idx="621">620</cx:pt>
          <cx:pt idx="622">3</cx:pt>
          <cx:pt idx="623">160</cx:pt>
          <cx:pt idx="624">279</cx:pt>
          <cx:pt idx="625">77</cx:pt>
          <cx:pt idx="626">206</cx:pt>
          <cx:pt idx="627">694</cx:pt>
          <cx:pt idx="628">152</cx:pt>
          <cx:pt idx="629">65</cx:pt>
          <cx:pt idx="630">63</cx:pt>
          <cx:pt idx="631">310</cx:pt>
          <cx:pt idx="632">43</cx:pt>
          <cx:pt idx="633">83</cx:pt>
          <cx:pt idx="634">79</cx:pt>
          <cx:pt idx="635">114</cx:pt>
          <cx:pt idx="636">65</cx:pt>
          <cx:pt idx="637">79</cx:pt>
          <cx:pt idx="638">11</cx:pt>
          <cx:pt idx="639">56</cx:pt>
          <cx:pt idx="640">17</cx:pt>
          <cx:pt idx="641">120</cx:pt>
          <cx:pt idx="642">145</cx:pt>
          <cx:pt idx="643">221</cx:pt>
          <cx:pt idx="644">48</cx:pt>
          <cx:pt idx="645">93</cx:pt>
          <cx:pt idx="646">89</cx:pt>
          <cx:pt idx="647">41</cx:pt>
          <cx:pt idx="648">63</cx:pt>
          <cx:pt idx="649">48</cx:pt>
          <cx:pt idx="650">2</cx:pt>
          <cx:pt idx="651">88</cx:pt>
          <cx:pt idx="652">127</cx:pt>
          <cx:pt idx="653">2339</cx:pt>
          <cx:pt idx="654">508</cx:pt>
          <cx:pt idx="655">191</cx:pt>
          <cx:pt idx="656">42</cx:pt>
          <cx:pt idx="657">8</cx:pt>
          <cx:pt idx="658">60</cx:pt>
          <cx:pt idx="659">47</cx:pt>
          <cx:pt idx="660">82</cx:pt>
          <cx:pt idx="661">54</cx:pt>
          <cx:pt idx="662">98</cx:pt>
          <cx:pt idx="663">77</cx:pt>
          <cx:pt idx="664">33</cx:pt>
          <cx:pt idx="665">240</cx:pt>
          <cx:pt idx="666">64</cx:pt>
          <cx:pt idx="667">176</cx:pt>
          <cx:pt idx="668">20</cx:pt>
          <cx:pt idx="669">359</cx:pt>
          <cx:pt idx="670">469</cx:pt>
          <cx:pt idx="671">122</cx:pt>
          <cx:pt idx="672">56</cx:pt>
          <cx:pt idx="673">44</cx:pt>
          <cx:pt idx="674">34</cx:pt>
          <cx:pt idx="675">123</cx:pt>
          <cx:pt idx="676">190</cx:pt>
          <cx:pt idx="677">84</cx:pt>
          <cx:pt idx="678">18</cx:pt>
          <cx:pt idx="679">1037</cx:pt>
          <cx:pt idx="680">97</cx:pt>
          <cx:pt idx="681">86</cx:pt>
          <cx:pt idx="682">150</cx:pt>
          <cx:pt idx="683">358</cx:pt>
          <cx:pt idx="684">543</cx:pt>
          <cx:pt idx="685">68</cx:pt>
          <cx:pt idx="686">192</cx:pt>
          <cx:pt idx="687">932</cx:pt>
          <cx:pt idx="688">429</cx:pt>
          <cx:pt idx="689">101</cx:pt>
          <cx:pt idx="690">227</cx:pt>
          <cx:pt idx="691">142</cx:pt>
          <cx:pt idx="692">91</cx:pt>
          <cx:pt idx="693">64</cx:pt>
          <cx:pt idx="694">84</cx:pt>
          <cx:pt idx="695">134</cx:pt>
          <cx:pt idx="696">59</cx:pt>
          <cx:pt idx="697">153</cx:pt>
          <cx:pt idx="698">447</cx:pt>
          <cx:pt idx="699">84</cx:pt>
          <cx:pt idx="700">3</cx:pt>
          <cx:pt idx="701">175</cx:pt>
          <cx:pt idx="702">54</cx:pt>
          <cx:pt idx="703">312</cx:pt>
          <cx:pt idx="704">123</cx:pt>
          <cx:pt idx="705">99</cx:pt>
          <cx:pt idx="706">128</cx:pt>
          <cx:pt idx="707">159</cx:pt>
          <cx:pt idx="708">707</cx:pt>
          <cx:pt idx="709">142</cx:pt>
          <cx:pt idx="710">148</cx:pt>
          <cx:pt idx="711">20</cx:pt>
          <cx:pt idx="712">1841</cx:pt>
          <cx:pt idx="713">162</cx:pt>
          <cx:pt idx="714">473</cx:pt>
          <cx:pt idx="715">24</cx:pt>
          <cx:pt idx="716">518</cx:pt>
          <cx:pt idx="717">248</cx:pt>
          <cx:pt idx="718">100</cx:pt>
          <cx:pt idx="719">153</cx:pt>
          <cx:pt idx="720">37</cx:pt>
          <cx:pt idx="721">4</cx:pt>
          <cx:pt idx="722">157</cx:pt>
          <cx:pt idx="723">270</cx:pt>
          <cx:pt idx="724">134</cx:pt>
          <cx:pt idx="725">50</cx:pt>
          <cx:pt idx="726">89</cx:pt>
          <cx:pt idx="727">165</cx:pt>
          <cx:pt idx="728">18</cx:pt>
          <cx:pt idx="729">186</cx:pt>
          <cx:pt idx="730">413</cx:pt>
          <cx:pt idx="731">90</cx:pt>
          <cx:pt idx="732">92</cx:pt>
          <cx:pt idx="733">527</cx:pt>
          <cx:pt idx="734">319</cx:pt>
          <cx:pt idx="735">354</cx:pt>
          <cx:pt idx="736">33</cx:pt>
          <cx:pt idx="737">136</cx:pt>
          <cx:pt idx="738">2</cx:pt>
          <cx:pt idx="739">61</cx:pt>
          <cx:pt idx="740">30</cx:pt>
          <cx:pt idx="741">1179</cx:pt>
          <cx:pt idx="742">1126</cx:pt>
          <cx:pt idx="743">13</cx:pt>
          <cx:pt idx="744">712</cx:pt>
          <cx:pt idx="745">30</cx:pt>
          <cx:pt idx="746">213</cx:pt>
          <cx:pt idx="747">229</cx:pt>
          <cx:pt idx="748">35</cx:pt>
          <cx:pt idx="749">157</cx:pt>
          <cx:pt idx="750">1</cx:pt>
          <cx:pt idx="751">232</cx:pt>
          <cx:pt idx="752">92</cx:pt>
          <cx:pt idx="753">257</cx:pt>
          <cx:pt idx="754">168</cx:pt>
          <cx:pt idx="755">167</cx:pt>
          <cx:pt idx="756">772</cx:pt>
          <cx:pt idx="757">407</cx:pt>
          <cx:pt idx="758">564</cx:pt>
          <cx:pt idx="759">68</cx:pt>
          <cx:pt idx="760">34</cx:pt>
          <cx:pt idx="761">655</cx:pt>
          <cx:pt idx="762">177</cx:pt>
          <cx:pt idx="763">113</cx:pt>
          <cx:pt idx="764">728</cx:pt>
          <cx:pt idx="765">208</cx:pt>
          <cx:pt idx="766">31</cx:pt>
          <cx:pt idx="767">57</cx:pt>
          <cx:pt idx="768">231</cx:pt>
          <cx:pt idx="769">87</cx:pt>
          <cx:pt idx="770">271</cx:pt>
          <cx:pt idx="771">49</cx:pt>
          <cx:pt idx="772">113</cx:pt>
          <cx:pt idx="773">191</cx:pt>
          <cx:pt idx="774">136</cx:pt>
          <cx:pt idx="775">10</cx:pt>
          <cx:pt idx="776">66</cx:pt>
          <cx:pt idx="777">49</cx:pt>
          <cx:pt idx="778">788</cx:pt>
          <cx:pt idx="779">80</cx:pt>
          <cx:pt idx="780">106</cx:pt>
          <cx:pt idx="781">51</cx:pt>
          <cx:pt idx="782">215</cx:pt>
          <cx:pt idx="783">141</cx:pt>
          <cx:pt idx="784">115</cx:pt>
          <cx:pt idx="785">193</cx:pt>
          <cx:pt idx="786">730</cx:pt>
          <cx:pt idx="787">100</cx:pt>
          <cx:pt idx="788">88</cx:pt>
          <cx:pt idx="789">37</cx:pt>
          <cx:pt idx="790">31</cx:pt>
          <cx:pt idx="791">26</cx:pt>
          <cx:pt idx="792">34</cx:pt>
          <cx:pt idx="793">1186</cx:pt>
          <cx:pt idx="794">125</cx:pt>
          <cx:pt idx="795">14</cx:pt>
          <cx:pt idx="796">55</cx:pt>
          <cx:pt idx="797">110</cx:pt>
          <cx:pt idx="798">188</cx:pt>
          <cx:pt idx="799">87</cx:pt>
          <cx:pt idx="800">1</cx:pt>
          <cx:pt idx="801">203</cx:pt>
          <cx:pt idx="802">197</cx:pt>
          <cx:pt idx="803">107</cx:pt>
          <cx:pt idx="804">269</cx:pt>
          <cx:pt idx="805">51</cx:pt>
          <cx:pt idx="806">1180</cx:pt>
          <cx:pt idx="807">264</cx:pt>
          <cx:pt idx="808">30</cx:pt>
          <cx:pt idx="809">63</cx:pt>
          <cx:pt idx="810">193</cx:pt>
          <cx:pt idx="811">77</cx:pt>
          <cx:pt idx="812">226</cx:pt>
          <cx:pt idx="813">239</cx:pt>
          <cx:pt idx="814">92</cx:pt>
          <cx:pt idx="815">130</cx:pt>
          <cx:pt idx="816">615</cx:pt>
          <cx:pt idx="817">369</cx:pt>
          <cx:pt idx="818">1095</cx:pt>
          <cx:pt idx="819">51</cx:pt>
          <cx:pt idx="820">801</cx:pt>
          <cx:pt idx="821">291</cx:pt>
          <cx:pt idx="822">350</cx:pt>
          <cx:pt idx="823">357</cx:pt>
          <cx:pt idx="824">126</cx:pt>
          <cx:pt idx="825">388</cx:pt>
          <cx:pt idx="826">457</cx:pt>
          <cx:pt idx="827">267</cx:pt>
          <cx:pt idx="828">69</cx:pt>
          <cx:pt idx="829">51</cx:pt>
          <cx:pt idx="830">1</cx:pt>
          <cx:pt idx="831">109</cx:pt>
          <cx:pt idx="832">315</cx:pt>
          <cx:pt idx="833">158</cx:pt>
          <cx:pt idx="834">154</cx:pt>
          <cx:pt idx="835">90</cx:pt>
          <cx:pt idx="836">75</cx:pt>
          <cx:pt idx="837">853</cx:pt>
          <cx:pt idx="838">139</cx:pt>
          <cx:pt idx="839">190</cx:pt>
          <cx:pt idx="840">100</cx:pt>
          <cx:pt idx="841">143</cx:pt>
          <cx:pt idx="842">563</cx:pt>
          <cx:pt idx="843">31</cx:pt>
          <cx:pt idx="844">99</cx:pt>
          <cx:pt idx="845">198</cx:pt>
          <cx:pt idx="846">509</cx:pt>
          <cx:pt idx="847">238</cx:pt>
          <cx:pt idx="848">338</cx:pt>
          <cx:pt idx="849">133</cx:pt>
          <cx:pt idx="850">1</cx:pt>
          <cx:pt idx="851">208</cx:pt>
          <cx:pt idx="852">51</cx:pt>
          <cx:pt idx="853">652</cx:pt>
          <cx:pt idx="854">114</cx:pt>
          <cx:pt idx="855">102</cx:pt>
          <cx:pt idx="856">357</cx:pt>
          <cx:pt idx="857">140</cx:pt>
          <cx:pt idx="858">69</cx:pt>
          <cx:pt idx="859">36</cx:pt>
          <cx:pt idx="860">252</cx:pt>
          <cx:pt idx="861">106</cx:pt>
          <cx:pt idx="862">187</cx:pt>
          <cx:pt idx="863">387</cx:pt>
          <cx:pt idx="864">347</cx:pt>
          <cx:pt idx="865">186</cx:pt>
          <cx:pt idx="866">43</cx:pt>
          <cx:pt idx="867">162</cx:pt>
          <cx:pt idx="868">185</cx:pt>
          <cx:pt idx="869">24</cx:pt>
          <cx:pt idx="870">90</cx:pt>
          <cx:pt idx="871">273</cx:pt>
          <cx:pt idx="872">170</cx:pt>
          <cx:pt idx="873">188</cx:pt>
          <cx:pt idx="874">347</cx:pt>
          <cx:pt idx="875">69</cx:pt>
          <cx:pt idx="876">25</cx:pt>
          <cx:pt idx="877">77</cx:pt>
          <cx:pt idx="878">37</cx:pt>
          <cx:pt idx="879">544</cx:pt>
          <cx:pt idx="880">229</cx:pt>
          <cx:pt idx="881">39</cx:pt>
          <cx:pt idx="882">370</cx:pt>
          <cx:pt idx="883">238</cx:pt>
          <cx:pt idx="884">64</cx:pt>
          <cx:pt idx="885">118</cx:pt>
          <cx:pt idx="886">85</cx:pt>
          <cx:pt idx="887">29</cx:pt>
          <cx:pt idx="888">210</cx:pt>
          <cx:pt idx="889">170</cx:pt>
          <cx:pt idx="890">116</cx:pt>
          <cx:pt idx="891">259</cx:pt>
          <cx:pt idx="892">231</cx:pt>
          <cx:pt idx="893">128</cx:pt>
          <cx:pt idx="894">189</cx:pt>
          <cx:pt idx="895">7</cx:pt>
          <cx:pt idx="896">774</cx:pt>
          <cx:pt idx="897">28</cx:pt>
          <cx:pt idx="898">52</cx:pt>
          <cx:pt idx="899">407</cx:pt>
          <cx:pt idx="900">2</cx:pt>
          <cx:pt idx="901">156</cx:pt>
          <cx:pt idx="902">252</cx:pt>
          <cx:pt idx="903">2</cx:pt>
          <cx:pt idx="904">12</cx:pt>
          <cx:pt idx="905">164</cx:pt>
          <cx:pt idx="906">163</cx:pt>
          <cx:pt idx="907">20</cx:pt>
          <cx:pt idx="908">319</cx:pt>
          <cx:pt idx="909">479</cx:pt>
          <cx:pt idx="910">20</cx:pt>
          <cx:pt idx="911">199</cx:pt>
          <cx:pt idx="912">795</cx:pt>
          <cx:pt idx="913">51</cx:pt>
          <cx:pt idx="914">57</cx:pt>
          <cx:pt idx="915">156</cx:pt>
          <cx:pt idx="916">36</cx:pt>
          <cx:pt idx="917">58</cx:pt>
          <cx:pt idx="918">237</cx:pt>
          <cx:pt idx="919">59</cx:pt>
          <cx:pt idx="920">183</cx:pt>
          <cx:pt idx="921">1</cx:pt>
          <cx:pt idx="922">176</cx:pt>
          <cx:pt idx="923">238</cx:pt>
          <cx:pt idx="924">488</cx:pt>
          <cx:pt idx="925">224</cx:pt>
          <cx:pt idx="926">18</cx:pt>
          <cx:pt idx="927">46</cx:pt>
          <cx:pt idx="928">117</cx:pt>
          <cx:pt idx="929">217</cx:pt>
          <cx:pt idx="930">112</cx:pt>
          <cx:pt idx="931">73</cx:pt>
          <cx:pt idx="932">212</cx:pt>
          <cx:pt idx="933">240</cx:pt>
          <cx:pt idx="934">182</cx:pt>
          <cx:pt idx="935">164</cx:pt>
          <cx:pt idx="936">2</cx:pt>
          <cx:pt idx="937">50</cx:pt>
          <cx:pt idx="938">110</cx:pt>
          <cx:pt idx="939">49</cx:pt>
          <cx:pt idx="940">62</cx:pt>
          <cx:pt idx="941">13</cx:pt>
          <cx:pt idx="942">65</cx:pt>
          <cx:pt idx="943">160</cx:pt>
          <cx:pt idx="944">81</cx:pt>
          <cx:pt idx="945">32</cx:pt>
          <cx:pt idx="946">10</cx:pt>
          <cx:pt idx="947">27</cx:pt>
          <cx:pt idx="948">63</cx:pt>
          <cx:pt idx="949">161</cx:pt>
          <cx:pt idx="950">5</cx:pt>
          <cx:pt idx="951">1097</cx:pt>
          <cx:pt idx="952">70</cx:pt>
          <cx:pt idx="953">60</cx:pt>
          <cx:pt idx="954">367</cx:pt>
          <cx:pt idx="955">1109</cx:pt>
          <cx:pt idx="956">19</cx:pt>
          <cx:pt idx="957">127</cx:pt>
          <cx:pt idx="958">735</cx:pt>
          <cx:pt idx="959">5</cx:pt>
          <cx:pt idx="960">85</cx:pt>
          <cx:pt idx="961">119</cx:pt>
          <cx:pt idx="962">296</cx:pt>
          <cx:pt idx="963">85</cx:pt>
          <cx:pt idx="964">356</cx:pt>
          <cx:pt idx="965">386</cx:pt>
          <cx:pt idx="966">792</cx:pt>
          <cx:pt idx="967">137</cx:pt>
          <cx:pt idx="968">338</cx:pt>
          <cx:pt idx="969">108</cx:pt>
          <cx:pt idx="970">61</cx:pt>
          <cx:pt idx="971">28</cx:pt>
          <cx:pt idx="972">228</cx:pt>
          <cx:pt idx="973">22</cx:pt>
          <cx:pt idx="974">374</cx:pt>
          <cx:pt idx="975">155</cx:pt>
          <cx:pt idx="976">322</cx:pt>
          <cx:pt idx="977">74</cx:pt>
          <cx:pt idx="978">864</cx:pt>
          <cx:pt idx="979">143</cx:pt>
          <cx:pt idx="980">40</cx:pt>
          <cx:pt idx="981">178</cx:pt>
          <cx:pt idx="982">85</cx:pt>
          <cx:pt idx="983">146</cx:pt>
          <cx:pt idx="984">152</cx:pt>
          <cx:pt idx="985">67</cx:pt>
          <cx:pt idx="986">40</cx:pt>
          <cx:pt idx="987">217</cx:pt>
          <cx:pt idx="988">52</cx:pt>
          <cx:pt idx="989">500</cx:pt>
          <cx:pt idx="990">88</cx:pt>
          <cx:pt idx="991">113</cx:pt>
          <cx:pt idx="992">427</cx:pt>
          <cx:pt idx="993">78</cx:pt>
          <cx:pt idx="994">52</cx:pt>
          <cx:pt idx="995">157</cx:pt>
          <cx:pt idx="996">73</cx:pt>
          <cx:pt idx="997">61</cx:pt>
          <cx:pt idx="998">57</cx:pt>
          <cx:pt idx="999">57</cx:pt>
        </cx:lvl>
        <cx:lvl ptCount="1000">
          <cx:pt idx="0">0</cx:pt>
          <cx:pt idx="1">14560</cx:pt>
          <cx:pt idx="2">142523</cx:pt>
          <cx:pt idx="3">2477</cx:pt>
          <cx:pt idx="4">5265</cx:pt>
          <cx:pt idx="5">13195</cx:pt>
          <cx:pt idx="6">1090</cx:pt>
          <cx:pt idx="7">14741</cx:pt>
          <cx:pt idx="8">21946</cx:pt>
          <cx:pt idx="9">3208</cx:pt>
          <cx:pt idx="10">13838</cx:pt>
          <cx:pt idx="11">3030</cx:pt>
          <cx:pt idx="12">5629</cx:pt>
          <cx:pt idx="13">10295</cx:pt>
          <cx:pt idx="14">18829</cx:pt>
          <cx:pt idx="15">38414</cx:pt>
          <cx:pt idx="16">11041</cx:pt>
          <cx:pt idx="17">134845</cx:pt>
          <cx:pt idx="18">6089</cx:pt>
          <cx:pt idx="19">30331</cx:pt>
          <cx:pt idx="20">147936</cx:pt>
          <cx:pt idx="21">38533</cx:pt>
          <cx:pt idx="22">75690</cx:pt>
          <cx:pt idx="23">14942</cx:pt>
          <cx:pt idx="24">104257</cx:pt>
          <cx:pt idx="25">11904</cx:pt>
          <cx:pt idx="26">51814</cx:pt>
          <cx:pt idx="27">1599</cx:pt>
          <cx:pt idx="28">137635</cx:pt>
          <cx:pt idx="29">150965</cx:pt>
          <cx:pt idx="30">14455</cx:pt>
          <cx:pt idx="31">10850</cx:pt>
          <cx:pt idx="32">87676</cx:pt>
          <cx:pt idx="33">189666</cx:pt>
          <cx:pt idx="34">14025</cx:pt>
          <cx:pt idx="35">188628</cx:pt>
          <cx:pt idx="36">1101</cx:pt>
          <cx:pt idx="37">11339</cx:pt>
          <cx:pt idx="38">10085</cx:pt>
          <cx:pt idx="39">5027</cx:pt>
          <cx:pt idx="40">14878</cx:pt>
          <cx:pt idx="41">11924</cx:pt>
          <cx:pt idx="42">7991</cx:pt>
          <cx:pt idx="43">167717</cx:pt>
          <cx:pt idx="44">10541</cx:pt>
          <cx:pt idx="45">4530</cx:pt>
          <cx:pt idx="46">4247</cx:pt>
          <cx:pt idx="47">7129</cx:pt>
          <cx:pt idx="48">128862</cx:pt>
          <cx:pt idx="49">13653</cx:pt>
          <cx:pt idx="50">2</cx:pt>
          <cx:pt idx="51">145243</cx:pt>
          <cx:pt idx="52">2459</cx:pt>
          <cx:pt idx="53">12356</cx:pt>
          <cx:pt idx="54">5392</cx:pt>
          <cx:pt idx="55">11746</cx:pt>
          <cx:pt idx="56">11493</cx:pt>
          <cx:pt idx="57">6243</cx:pt>
          <cx:pt idx="58">6132</cx:pt>
          <cx:pt idx="59">3851</cx:pt>
          <cx:pt idx="60">135997</cx:pt>
          <cx:pt idx="61">184750</cx:pt>
          <cx:pt idx="62">14452</cx:pt>
          <cx:pt idx="63">557</cx:pt>
          <cx:pt idx="64">2734</cx:pt>
          <cx:pt idx="65">14405</cx:pt>
          <cx:pt idx="66">1307</cx:pt>
          <cx:pt idx="67">117892</cx:pt>
          <cx:pt idx="68">14508</cx:pt>
          <cx:pt idx="69">1901</cx:pt>
          <cx:pt idx="70">158389</cx:pt>
          <cx:pt idx="71">6484</cx:pt>
          <cx:pt idx="72">4022</cx:pt>
          <cx:pt idx="73">9253</cx:pt>
          <cx:pt idx="74">4776</cx:pt>
          <cx:pt idx="75">14606</cx:pt>
          <cx:pt idx="76">95993</cx:pt>
          <cx:pt idx="77">4460</cx:pt>
          <cx:pt idx="78">13536</cx:pt>
          <cx:pt idx="79">40228</cx:pt>
          <cx:pt idx="80">7012</cx:pt>
          <cx:pt idx="81">37857</cx:pt>
          <cx:pt idx="82">14973</cx:pt>
          <cx:pt idx="83">39996</cx:pt>
          <cx:pt idx="84">41564</cx:pt>
          <cx:pt idx="85">6430</cx:pt>
          <cx:pt idx="86">12405</cx:pt>
          <cx:pt idx="87">123040</cx:pt>
          <cx:pt idx="88">12516</cx:pt>
          <cx:pt idx="89">8588</cx:pt>
          <cx:pt idx="90">6132</cx:pt>
          <cx:pt idx="91">74688</cx:pt>
          <cx:pt idx="92">51775</cx:pt>
          <cx:pt idx="93">65877</cx:pt>
          <cx:pt idx="94">8807</cx:pt>
          <cx:pt idx="95">1017</cx:pt>
          <cx:pt idx="96">151513</cx:pt>
          <cx:pt idx="97">12047</cx:pt>
          <cx:pt idx="98">32951</cx:pt>
          <cx:pt idx="99">14951</cx:pt>
          <cx:pt idx="100">1</cx:pt>
          <cx:pt idx="101">9193</cx:pt>
          <cx:pt idx="102">10422</cx:pt>
          <cx:pt idx="103">2461</cx:pt>
          <cx:pt idx="104">170623</cx:pt>
          <cx:pt idx="105">9829</cx:pt>
          <cx:pt idx="106">14006</cx:pt>
          <cx:pt idx="107">6527</cx:pt>
          <cx:pt idx="108">8929</cx:pt>
          <cx:pt idx="109">3079</cx:pt>
          <cx:pt idx="110">21307</cx:pt>
          <cx:pt idx="111">73653</cx:pt>
          <cx:pt idx="112">12635</cx:pt>
          <cx:pt idx="113">12437</cx:pt>
          <cx:pt idx="114">13816</cx:pt>
          <cx:pt idx="115">145382</cx:pt>
          <cx:pt idx="116">6336</cx:pt>
          <cx:pt idx="117">8523</cx:pt>
          <cx:pt idx="118">6351</cx:pt>
          <cx:pt idx="119">10748</cx:pt>
          <cx:pt idx="120">112272</cx:pt>
          <cx:pt idx="121">99361</cx:pt>
          <cx:pt idx="122">88055</cx:pt>
          <cx:pt idx="123">33092</cx:pt>
          <cx:pt idx="124">9562</cx:pt>
          <cx:pt idx="125">8475</cx:pt>
          <cx:pt idx="126">69617</cx:pt>
          <cx:pt idx="127">53067</cx:pt>
          <cx:pt idx="128">42596</cx:pt>
          <cx:pt idx="129">4756</cx:pt>
          <cx:pt idx="130">14925</cx:pt>
          <cx:pt idx="131">166116</cx:pt>
          <cx:pt idx="132">3834</cx:pt>
          <cx:pt idx="133">13985</cx:pt>
          <cx:pt idx="134">89288</cx:pt>
          <cx:pt idx="135">5488</cx:pt>
          <cx:pt idx="136">2721</cx:pt>
          <cx:pt idx="137">4712</cx:pt>
          <cx:pt idx="138">9216</cx:pt>
          <cx:pt idx="139">19246</cx:pt>
          <cx:pt idx="140">12274</cx:pt>
          <cx:pt idx="141">65323</cx:pt>
          <cx:pt idx="142">11502</cx:pt>
          <cx:pt idx="143">7322</cx:pt>
          <cx:pt idx="144">11619</cx:pt>
          <cx:pt idx="145">59128</cx:pt>
          <cx:pt idx="146">1518</cx:pt>
          <cx:pt idx="147">9337</cx:pt>
          <cx:pt idx="148">11255</cx:pt>
          <cx:pt idx="149">13632</cx:pt>
          <cx:pt idx="150">1</cx:pt>
          <cx:pt idx="151">88037</cx:pt>
          <cx:pt idx="152">175573</cx:pt>
          <cx:pt idx="153">176112</cx:pt>
          <cx:pt idx="154">100650</cx:pt>
          <cx:pt idx="155">90706</cx:pt>
          <cx:pt idx="156">26914</cx:pt>
          <cx:pt idx="157">2212</cx:pt>
          <cx:pt idx="158">4640</cx:pt>
          <cx:pt idx="159">191222</cx:pt>
          <cx:pt idx="160">12985</cx:pt>
          <cx:pt idx="161">4300</cx:pt>
          <cx:pt idx="162">9134</cx:pt>
          <cx:pt idx="163">8864</cx:pt>
          <cx:pt idx="164">150755</cx:pt>
          <cx:pt idx="165">110279</cx:pt>
          <cx:pt idx="166">13439</cx:pt>
          <cx:pt idx="167">10804</cx:pt>
          <cx:pt idx="168">40107</cx:pt>
          <cx:pt idx="169">98811</cx:pt>
          <cx:pt idx="170">5528</cx:pt>
          <cx:pt idx="171">521</cx:pt>
          <cx:pt idx="172">663</cx:pt>
          <cx:pt idx="173">157635</cx:pt>
          <cx:pt idx="174">5368</cx:pt>
          <cx:pt idx="175">47459</cx:pt>
          <cx:pt idx="176">86060</cx:pt>
          <cx:pt idx="177">161593</cx:pt>
          <cx:pt idx="178">6927</cx:pt>
          <cx:pt idx="179">159185</cx:pt>
          <cx:pt idx="180">172736</cx:pt>
          <cx:pt idx="181">5315</cx:pt>
          <cx:pt idx="182">195750</cx:pt>
          <cx:pt idx="183">3525</cx:pt>
          <cx:pt idx="184">10550</cx:pt>
          <cx:pt idx="185">718</cx:pt>
          <cx:pt idx="186">28358</cx:pt>
          <cx:pt idx="187">138384</cx:pt>
          <cx:pt idx="188">2625</cx:pt>
          <cx:pt idx="189">45004</cx:pt>
          <cx:pt idx="190">2538</cx:pt>
          <cx:pt idx="191">3188</cx:pt>
          <cx:pt idx="192">8517</cx:pt>
          <cx:pt idx="193">3012</cx:pt>
          <cx:pt idx="194">8716</cx:pt>
          <cx:pt idx="195">57157</cx:pt>
          <cx:pt idx="196">5178</cx:pt>
          <cx:pt idx="197">163118</cx:pt>
          <cx:pt idx="198">6041</cx:pt>
          <cx:pt idx="199">968</cx:pt>
          <cx:pt idx="200">2</cx:pt>
          <cx:pt idx="201">14305</cx:pt>
          <cx:pt idx="202">6543</cx:pt>
          <cx:pt idx="203">193413</cx:pt>
          <cx:pt idx="204">2529</cx:pt>
          <cx:pt idx="205">5614</cx:pt>
          <cx:pt idx="206">3496</cx:pt>
          <cx:pt idx="207">4257</cx:pt>
          <cx:pt idx="208">199110</cx:pt>
          <cx:pt idx="209">41212</cx:pt>
          <cx:pt idx="210">6338</cx:pt>
          <cx:pt idx="211">99100</cx:pt>
          <cx:pt idx="212">12300</cx:pt>
          <cx:pt idx="213">171549</cx:pt>
          <cx:pt idx="214">14324</cx:pt>
          <cx:pt idx="215">6024</cx:pt>
          <cx:pt idx="216">188721</cx:pt>
          <cx:pt idx="217">57911</cx:pt>
          <cx:pt idx="218">12309</cx:pt>
          <cx:pt idx="219">138497</cx:pt>
          <cx:pt idx="220">667</cx:pt>
          <cx:pt idx="221">119830</cx:pt>
          <cx:pt idx="222">6623</cx:pt>
          <cx:pt idx="223">81897</cx:pt>
          <cx:pt idx="224">186885</cx:pt>
          <cx:pt idx="225">176398</cx:pt>
          <cx:pt idx="226">10999</cx:pt>
          <cx:pt idx="227">102751</cx:pt>
          <cx:pt idx="228">165352</cx:pt>
          <cx:pt idx="229">165798</cx:pt>
          <cx:pt idx="230">10084</cx:pt>
          <cx:pt idx="231">5523</cx:pt>
          <cx:pt idx="232">5823</cx:pt>
          <cx:pt idx="233">6000</cx:pt>
          <cx:pt idx="234">8181</cx:pt>
          <cx:pt idx="235">3589</cx:pt>
          <cx:pt idx="236">4323</cx:pt>
          <cx:pt idx="237">14822</cx:pt>
          <cx:pt idx="238">10138</cx:pt>
          <cx:pt idx="239">3127</cx:pt>
          <cx:pt idx="240">123124</cx:pt>
          <cx:pt idx="241">171729</cx:pt>
          <cx:pt idx="242">10729</cx:pt>
          <cx:pt idx="243">10240</cx:pt>
          <cx:pt idx="244">3988</cx:pt>
          <cx:pt idx="245">14771</cx:pt>
          <cx:pt idx="246">14649</cx:pt>
          <cx:pt idx="247">184658</cx:pt>
          <cx:pt idx="248">13103</cx:pt>
          <cx:pt idx="249">168095</cx:pt>
          <cx:pt idx="250">3</cx:pt>
          <cx:pt idx="251">3840</cx:pt>
          <cx:pt idx="252">6263</cx:pt>
          <cx:pt idx="253">108161</cx:pt>
          <cx:pt idx="254">8505</cx:pt>
          <cx:pt idx="255">96735</cx:pt>
          <cx:pt idx="256">959</cx:pt>
          <cx:pt idx="257">8322</cx:pt>
          <cx:pt idx="258">13424</cx:pt>
          <cx:pt idx="259">10755</cx:pt>
          <cx:pt idx="260">9935</cx:pt>
          <cx:pt idx="261">26303</cx:pt>
          <cx:pt idx="262">5328</cx:pt>
          <cx:pt idx="263">10756</cx:pt>
          <cx:pt idx="264">165375</cx:pt>
          <cx:pt idx="265">6031</cx:pt>
          <cx:pt idx="266">85902</cx:pt>
          <cx:pt idx="267">143910</cx:pt>
          <cx:pt idx="268">2708</cx:pt>
          <cx:pt idx="269">8842</cx:pt>
          <cx:pt idx="270">47260</cx:pt>
          <cx:pt idx="271">1953</cx:pt>
          <cx:pt idx="272">155349</cx:pt>
          <cx:pt idx="273">10704</cx:pt>
          <cx:pt idx="274">773</cx:pt>
          <cx:pt idx="275">9419</cx:pt>
          <cx:pt idx="276">5324</cx:pt>
          <cx:pt idx="277">7465</cx:pt>
          <cx:pt idx="278">8799</cx:pt>
          <cx:pt idx="279">13656</cx:pt>
          <cx:pt idx="280">14536</cx:pt>
          <cx:pt idx="281">150552</cx:pt>
          <cx:pt idx="282">9076</cx:pt>
          <cx:pt idx="283">1517</cx:pt>
          <cx:pt idx="284">8153</cx:pt>
          <cx:pt idx="285">6357</cx:pt>
          <cx:pt idx="286">19557</cx:pt>
          <cx:pt idx="287">13213</cx:pt>
          <cx:pt idx="288">5476</cx:pt>
          <cx:pt idx="289">13474</cx:pt>
          <cx:pt idx="290">91722</cx:pt>
          <cx:pt idx="291">8219</cx:pt>
          <cx:pt idx="292">717</cx:pt>
          <cx:pt idx="293">1065</cx:pt>
          <cx:pt idx="294">8038</cx:pt>
          <cx:pt idx="295">68769</cx:pt>
          <cx:pt idx="296">3352</cx:pt>
          <cx:pt idx="297">6785</cx:pt>
          <cx:pt idx="298">5037</cx:pt>
          <cx:pt idx="299">1954</cx:pt>
          <cx:pt idx="300">5</cx:pt>
          <cx:pt idx="301">12102</cx:pt>
          <cx:pt idx="302">24234</cx:pt>
          <cx:pt idx="303">2809</cx:pt>
          <cx:pt idx="304">11469</cx:pt>
          <cx:pt idx="305">8014</cx:pt>
          <cx:pt idx="306">514</cx:pt>
          <cx:pt idx="307">43473</cx:pt>
          <cx:pt idx="308">87560</cx:pt>
          <cx:pt idx="309">3087</cx:pt>
          <cx:pt idx="310">1586</cx:pt>
          <cx:pt idx="311">12812</cx:pt>
          <cx:pt idx="312">183345</cx:pt>
          <cx:pt idx="313">8697</cx:pt>
          <cx:pt idx="314">4126</cx:pt>
          <cx:pt idx="315">3220</cx:pt>
          <cx:pt idx="316">6401</cx:pt>
          <cx:pt idx="317">1269</cx:pt>
          <cx:pt idx="318">903</cx:pt>
          <cx:pt idx="319">3251</cx:pt>
          <cx:pt idx="320">8092</cx:pt>
          <cx:pt idx="321">160422</cx:pt>
          <cx:pt idx="322">196377</cx:pt>
          <cx:pt idx="323">2148</cx:pt>
          <cx:pt idx="324">11648</cx:pt>
          <cx:pt idx="325">5897</cx:pt>
          <cx:pt idx="326">3326</cx:pt>
          <cx:pt idx="327">1002</cx:pt>
          <cx:pt idx="328">131826</cx:pt>
          <cx:pt idx="329">21477</cx:pt>
          <cx:pt idx="330">62330</cx:pt>
          <cx:pt idx="331">14643</cx:pt>
          <cx:pt idx="332">41396</cx:pt>
          <cx:pt idx="333">11900</cx:pt>
          <cx:pt idx="334">123538</cx:pt>
          <cx:pt idx="335">198628</cx:pt>
          <cx:pt idx="336">68602</cx:pt>
          <cx:pt idx="337">116064</cx:pt>
          <cx:pt idx="338">125042</cx:pt>
          <cx:pt idx="339">108974</cx:pt>
          <cx:pt idx="340">34964</cx:pt>
          <cx:pt idx="341">96777</cx:pt>
          <cx:pt idx="342">31864</cx:pt>
          <cx:pt idx="343">4853</cx:pt>
          <cx:pt idx="344">82959</cx:pt>
          <cx:pt idx="345">23159</cx:pt>
          <cx:pt idx="346">2758</cx:pt>
          <cx:pt idx="347">12607</cx:pt>
          <cx:pt idx="348">142823</cx:pt>
          <cx:pt idx="349">95958</cx:pt>
          <cx:pt idx="350">5</cx:pt>
          <cx:pt idx="351">94631</cx:pt>
          <cx:pt idx="352">977</cx:pt>
          <cx:pt idx="353">137961</cx:pt>
          <cx:pt idx="354">7548</cx:pt>
          <cx:pt idx="355">2241</cx:pt>
          <cx:pt idx="356">3431</cx:pt>
          <cx:pt idx="357">4253</cx:pt>
          <cx:pt idx="358">1146</cx:pt>
          <cx:pt idx="359">11948</cx:pt>
          <cx:pt idx="360">135132</cx:pt>
          <cx:pt idx="361">9546</cx:pt>
          <cx:pt idx="362">13755</cx:pt>
          <cx:pt idx="363">8330</cx:pt>
          <cx:pt idx="364">14547</cx:pt>
          <cx:pt idx="365">11735</cx:pt>
          <cx:pt idx="366">10658</cx:pt>
          <cx:pt idx="367">1870</cx:pt>
          <cx:pt idx="368">14394</cx:pt>
          <cx:pt idx="369">14743</cx:pt>
          <cx:pt idx="370">178965</cx:pt>
          <cx:pt idx="371">128410</cx:pt>
          <cx:pt idx="372">14324</cx:pt>
          <cx:pt idx="373">164291</cx:pt>
          <cx:pt idx="374">22073</cx:pt>
          <cx:pt idx="375">1479</cx:pt>
          <cx:pt idx="376">12275</cx:pt>
          <cx:pt idx="377">5098</cx:pt>
          <cx:pt idx="378">24882</cx:pt>
          <cx:pt idx="379">2912</cx:pt>
          <cx:pt idx="380">4008</cx:pt>
          <cx:pt idx="381">9749</cx:pt>
          <cx:pt idx="382">5803</cx:pt>
          <cx:pt idx="383">14199</cx:pt>
          <cx:pt idx="384">196779</cx:pt>
          <cx:pt idx="385">56859</cx:pt>
          <cx:pt idx="386">103554</cx:pt>
          <cx:pt idx="387">42795</cx:pt>
          <cx:pt idx="388">12938</cx:pt>
          <cx:pt idx="389">101352</cx:pt>
          <cx:pt idx="390">4477</cx:pt>
          <cx:pt idx="391">4393</cx:pt>
          <cx:pt idx="392">67546</cx:pt>
          <cx:pt idx="393">143788</cx:pt>
          <cx:pt idx="394">3755</cx:pt>
          <cx:pt idx="395">9238</cx:pt>
          <cx:pt idx="396">77012</cx:pt>
          <cx:pt idx="397">14083</cx:pt>
          <cx:pt idx="398">12202</cx:pt>
          <cx:pt idx="399">62127</cx:pt>
          <cx:pt idx="400">2</cx:pt>
          <cx:pt idx="401">13772</cx:pt>
          <cx:pt idx="402">2946</cx:pt>
          <cx:pt idx="403">168820</cx:pt>
          <cx:pt idx="404">154321</cx:pt>
          <cx:pt idx="405">26527</cx:pt>
          <cx:pt idx="406">71583</cx:pt>
          <cx:pt idx="407">12100</cx:pt>
          <cx:pt idx="408">12129</cx:pt>
          <cx:pt idx="409">62804</cx:pt>
          <cx:pt idx="410">55536</cx:pt>
          <cx:pt idx="411">8161</cx:pt>
          <cx:pt idx="412">14046</cx:pt>
          <cx:pt idx="413">117628</cx:pt>
          <cx:pt idx="414">159405</cx:pt>
          <cx:pt idx="415">12552</cx:pt>
          <cx:pt idx="416">59007</cx:pt>
          <cx:pt idx="417">943</cx:pt>
          <cx:pt idx="418">93963</cx:pt>
          <cx:pt idx="419">140469</cx:pt>
          <cx:pt idx="420">6423</cx:pt>
          <cx:pt idx="421">6015</cx:pt>
          <cx:pt idx="422">11075</cx:pt>
          <cx:pt idx="423">15723</cx:pt>
          <cx:pt idx="424">2064</cx:pt>
          <cx:pt idx="425">7767</cx:pt>
          <cx:pt idx="426">10313</cx:pt>
          <cx:pt idx="427">197018</cx:pt>
          <cx:pt idx="428">47037</cx:pt>
          <cx:pt idx="429">173191</cx:pt>
          <cx:pt idx="430">5487</cx:pt>
          <cx:pt idx="431">9817</cx:pt>
          <cx:pt idx="432">6369</cx:pt>
          <cx:pt idx="433">65755</cx:pt>
          <cx:pt idx="434">903</cx:pt>
          <cx:pt idx="435">178120</cx:pt>
          <cx:pt idx="436">13678</cx:pt>
          <cx:pt idx="437">9969</cx:pt>
          <cx:pt idx="438">14827</cx:pt>
          <cx:pt idx="439">100900</cx:pt>
          <cx:pt idx="440">165954</cx:pt>
          <cx:pt idx="441">1744</cx:pt>
          <cx:pt idx="442">10731</cx:pt>
          <cx:pt idx="443">3232</cx:pt>
          <cx:pt idx="444">10938</cx:pt>
          <cx:pt idx="445">10739</cx:pt>
          <cx:pt idx="446">5579</cx:pt>
          <cx:pt idx="447">37754</cx:pt>
          <cx:pt idx="448">45384</cx:pt>
          <cx:pt idx="449">8703</cx:pt>
          <cx:pt idx="450">4</cx:pt>
          <cx:pt idx="451">182302</cx:pt>
          <cx:pt idx="452">3045</cx:pt>
          <cx:pt idx="453">102749</cx:pt>
          <cx:pt idx="454">1763</cx:pt>
          <cx:pt idx="455">137904</cx:pt>
          <cx:pt idx="456">152438</cx:pt>
          <cx:pt idx="457">1332</cx:pt>
          <cx:pt idx="458">118706</cx:pt>
          <cx:pt idx="459">5674</cx:pt>
          <cx:pt idx="460">4119</cx:pt>
          <cx:pt idx="461">139354</cx:pt>
          <cx:pt idx="462">57734</cx:pt>
          <cx:pt idx="463">145265</cx:pt>
          <cx:pt idx="464">95020</cx:pt>
          <cx:pt idx="465">8829</cx:pt>
          <cx:pt idx="466">3984</cx:pt>
          <cx:pt idx="467">8053</cx:pt>
          <cx:pt idx="468">1620</cx:pt>
          <cx:pt idx="469">10328</cx:pt>
          <cx:pt idx="470">10289</cx:pt>
          <cx:pt idx="471">9889</cx:pt>
          <cx:pt idx="472">60342</cx:pt>
          <cx:pt idx="473">8907</cx:pt>
          <cx:pt idx="474">14606</cx:pt>
          <cx:pt idx="475">8432</cx:pt>
          <cx:pt idx="476">57122</cx:pt>
          <cx:pt idx="477">4613</cx:pt>
          <cx:pt idx="478">162603</cx:pt>
          <cx:pt idx="479">12310</cx:pt>
          <cx:pt idx="480">8656</cx:pt>
          <cx:pt idx="481">159931</cx:pt>
          <cx:pt idx="482">689</cx:pt>
          <cx:pt idx="483">48236</cx:pt>
          <cx:pt idx="484">77021</cx:pt>
          <cx:pt idx="485">27844</cx:pt>
          <cx:pt idx="486">702</cx:pt>
          <cx:pt idx="487">197024</cx:pt>
          <cx:pt idx="488">11663</cx:pt>
          <cx:pt idx="489">9339</cx:pt>
          <cx:pt idx="490">4596</cx:pt>
          <cx:pt idx="491">173437</cx:pt>
          <cx:pt idx="492">45831</cx:pt>
          <cx:pt idx="493">6514</cx:pt>
          <cx:pt idx="494">13684</cx:pt>
          <cx:pt idx="495">13264</cx:pt>
          <cx:pt idx="496">1667</cx:pt>
          <cx:pt idx="497">3349</cx:pt>
          <cx:pt idx="498">46317</cx:pt>
          <cx:pt idx="499">78743</cx:pt>
          <cx:pt idx="500">0</cx:pt>
          <cx:pt idx="501">107743</cx:pt>
          <cx:pt idx="502">6889</cx:pt>
          <cx:pt idx="503">45983</cx:pt>
          <cx:pt idx="504">6924</cx:pt>
          <cx:pt idx="505">12497</cx:pt>
          <cx:pt idx="506">166874</cx:pt>
          <cx:pt idx="507">837</cx:pt>
          <cx:pt idx="508">193820</cx:pt>
          <cx:pt idx="509">119510</cx:pt>
          <cx:pt idx="510">9289</cx:pt>
          <cx:pt idx="511">35498</cx:pt>
          <cx:pt idx="512">12678</cx:pt>
          <cx:pt idx="513">3260</cx:pt>
          <cx:pt idx="514">31123</cx:pt>
          <cx:pt idx="515">4797</cx:pt>
          <cx:pt idx="516">53324</cx:pt>
          <cx:pt idx="517">6608</cx:pt>
          <cx:pt idx="518">622</cx:pt>
          <cx:pt idx="519">180802</cx:pt>
          <cx:pt idx="520">3406</cx:pt>
          <cx:pt idx="521">11061</cx:pt>
          <cx:pt idx="522">16389</cx:pt>
          <cx:pt idx="523">6303</cx:pt>
          <cx:pt idx="524">81136</cx:pt>
          <cx:pt idx="525">1768</cx:pt>
          <cx:pt idx="526">12944</cx:pt>
          <cx:pt idx="527">188480</cx:pt>
          <cx:pt idx="528">7227</cx:pt>
          <cx:pt idx="529">574</cx:pt>
          <cx:pt idx="530">96328</cx:pt>
          <cx:pt idx="531">178338</cx:pt>
          <cx:pt idx="532">8046</cx:pt>
          <cx:pt idx="533">184086</cx:pt>
          <cx:pt idx="534">13385</cx:pt>
          <cx:pt idx="535">12533</cx:pt>
          <cx:pt idx="536">14697</cx:pt>
          <cx:pt idx="537">98935</cx:pt>
          <cx:pt idx="538">57034</cx:pt>
          <cx:pt idx="539">7120</cx:pt>
          <cx:pt idx="540">14097</cx:pt>
          <cx:pt idx="541">43086</cx:pt>
          <cx:pt idx="542">1930</cx:pt>
          <cx:pt idx="543">13864</cx:pt>
          <cx:pt idx="544">7742</cx:pt>
          <cx:pt idx="545">164109</cx:pt>
          <cx:pt idx="546">6870</cx:pt>
          <cx:pt idx="547">12597</cx:pt>
          <cx:pt idx="548">179074</cx:pt>
          <cx:pt idx="549">83843</cx:pt>
          <cx:pt idx="550">4</cx:pt>
          <cx:pt idx="551">105598</cx:pt>
          <cx:pt idx="552">8866</cx:pt>
          <cx:pt idx="553">75022</cx:pt>
          <cx:pt idx="554">14408</cx:pt>
          <cx:pt idx="555">14089</cx:pt>
          <cx:pt idx="556">12467</cx:pt>
          <cx:pt idx="557">11960</cx:pt>
          <cx:pt idx="558">7966</cx:pt>
          <cx:pt idx="559">106321</cx:pt>
          <cx:pt idx="560">158832</cx:pt>
          <cx:pt idx="561">11091</cx:pt>
          <cx:pt idx="562">1269</cx:pt>
          <cx:pt idx="563">5107</cx:pt>
          <cx:pt idx="564">141393</cx:pt>
          <cx:pt idx="565">194166</cx:pt>
          <cx:pt idx="566">4124</cx:pt>
          <cx:pt idx="567">14865</cx:pt>
          <cx:pt idx="568">134688</cx:pt>
          <cx:pt idx="569">47705</cx:pt>
          <cx:pt idx="570">95364</cx:pt>
          <cx:pt idx="571">3295</cx:pt>
          <cx:pt idx="572">4896</cx:pt>
          <cx:pt idx="573">7496</cx:pt>
          <cx:pt idx="574">9967</cx:pt>
          <cx:pt idx="575">52421</cx:pt>
          <cx:pt idx="576">6298</cx:pt>
          <cx:pt idx="577">1546</cx:pt>
          <cx:pt idx="578">16168</cx:pt>
          <cx:pt idx="579">6269</cx:pt>
          <cx:pt idx="580">149578</cx:pt>
          <cx:pt idx="581">3841</cx:pt>
          <cx:pt idx="582">4531</cx:pt>
          <cx:pt idx="583">60934</cx:pt>
          <cx:pt idx="584">103255</cx:pt>
          <cx:pt idx="585">13065</cx:pt>
          <cx:pt idx="586">6654</cx:pt>
          <cx:pt idx="587">6852</cx:pt>
          <cx:pt idx="588">124517</cx:pt>
          <cx:pt idx="589">5113</cx:pt>
          <cx:pt idx="590">5824</cx:pt>
          <cx:pt idx="591">6226</cx:pt>
          <cx:pt idx="592">20243</cx:pt>
          <cx:pt idx="593">188288</cx:pt>
          <cx:pt idx="594">11167</cx:pt>
          <cx:pt idx="595">146595</cx:pt>
          <cx:pt idx="596">7875</cx:pt>
          <cx:pt idx="597">148779</cx:pt>
          <cx:pt idx="598">175868</cx:pt>
          <cx:pt idx="599">5112</cx:pt>
          <cx:pt idx="600">5</cx:pt>
          <cx:pt idx="601">13018</cx:pt>
          <cx:pt idx="602">91176</cx:pt>
          <cx:pt idx="603">6342</cx:pt>
          <cx:pt idx="604">151438</cx:pt>
          <cx:pt idx="605">6178</cx:pt>
          <cx:pt idx="606">6405</cx:pt>
          <cx:pt idx="607">180667</cx:pt>
          <cx:pt idx="608">11075</cx:pt>
          <cx:pt idx="609">12042</cx:pt>
          <cx:pt idx="610">179356</cx:pt>
          <cx:pt idx="611">1136</cx:pt>
          <cx:pt idx="612">8645</cx:pt>
          <cx:pt idx="613">1914</cx:pt>
          <cx:pt idx="614">41205</cx:pt>
          <cx:pt idx="615">14488</cx:pt>
          <cx:pt idx="616">12129</cx:pt>
          <cx:pt idx="617">3496</cx:pt>
          <cx:pt idx="618">97037</cx:pt>
          <cx:pt idx="619">55757</cx:pt>
          <cx:pt idx="620">11525</cx:pt>
          <cx:pt idx="621">158669</cx:pt>
          <cx:pt idx="622">5916</cx:pt>
          <cx:pt idx="623">150806</cx:pt>
          <cx:pt idx="624">14249</cx:pt>
          <cx:pt idx="625">5803</cx:pt>
          <cx:pt idx="626">13205</cx:pt>
          <cx:pt idx="627">11108</cx:pt>
          <cx:pt idx="628">2884</cx:pt>
          <cx:pt idx="629">55476</cx:pt>
          <cx:pt idx="630">5973</cx:pt>
          <cx:pt idx="631">183756</cx:pt>
          <cx:pt idx="632">30902</cx:pt>
          <cx:pt idx="633">5569</cx:pt>
          <cx:pt idx="634">92824</cx:pt>
          <cx:pt idx="635">158590</cx:pt>
          <cx:pt idx="636">127591</cx:pt>
          <cx:pt idx="637">6750</cx:pt>
          <cx:pt idx="638">9318</cx:pt>
          <cx:pt idx="639">4832</cx:pt>
          <cx:pt idx="640">19769</cx:pt>
          <cx:pt idx="641">11277</cx:pt>
          <cx:pt idx="642">13382</cx:pt>
          <cx:pt idx="643">32986</cx:pt>
          <cx:pt idx="644">81984</cx:pt>
          <cx:pt idx="645">178483</cx:pt>
          <cx:pt idx="646">87448</cx:pt>
          <cx:pt idx="647">1863</cx:pt>
          <cx:pt idx="648">62174</cx:pt>
          <cx:pt idx="649">59003</cx:pt>
          <cx:pt idx="650">2</cx:pt>
          <cx:pt idx="651">174039</cx:pt>
          <cx:pt idx="652">12684</cx:pt>
          <cx:pt idx="653">14033</cx:pt>
          <cx:pt idx="654">177936</cx:pt>
          <cx:pt idx="655">13212</cx:pt>
          <cx:pt idx="656">49879</cx:pt>
          <cx:pt idx="657">824</cx:pt>
          <cx:pt idx="658">31594</cx:pt>
          <cx:pt idx="659">57010</cx:pt>
          <cx:pt idx="660">7438</cx:pt>
          <cx:pt idx="661">57872</cx:pt>
          <cx:pt idx="662">8906</cx:pt>
          <cx:pt idx="663">7724</cx:pt>
          <cx:pt idx="664">26571</cx:pt>
          <cx:pt idx="665">12219</cx:pt>
          <cx:pt idx="666">1985</cx:pt>
          <cx:pt idx="667">12155</cx:pt>
          <cx:pt idx="668">5593</cx:pt>
          <cx:pt idx="669">175020</cx:pt>
          <cx:pt idx="670">75955</cx:pt>
          <cx:pt idx="671">119127</cx:pt>
          <cx:pt idx="672">110689</cx:pt>
          <cx:pt idx="673">2445</cx:pt>
          <cx:pt idx="674">57250</cx:pt>
          <cx:pt idx="675">11929</cx:pt>
          <cx:pt idx="676">118214</cx:pt>
          <cx:pt idx="677">4432</cx:pt>
          <cx:pt idx="678">17879</cx:pt>
          <cx:pt idx="679">14511</cx:pt>
          <cx:pt idx="680">141822</cx:pt>
          <cx:pt idx="681">159037</cx:pt>
          <cx:pt idx="682">8109</cx:pt>
          <cx:pt idx="683">8244</cx:pt>
          <cx:pt idx="684">7600</cx:pt>
          <cx:pt idx="685">94501</cx:pt>
          <cx:pt idx="686">14381</cx:pt>
          <cx:pt idx="687">13980</cx:pt>
          <cx:pt idx="688">12449</cx:pt>
          <cx:pt idx="689">7348</cx:pt>
          <cx:pt idx="690">8158</cx:pt>
          <cx:pt idx="691">7119</cx:pt>
          <cx:pt idx="692">5438</cx:pt>
          <cx:pt idx="693">115396</cx:pt>
          <cx:pt idx="694">7656</cx:pt>
          <cx:pt idx="695">12322</cx:pt>
          <cx:pt idx="696">96888</cx:pt>
          <cx:pt idx="697">196960</cx:pt>
          <cx:pt idx="698">188057</cx:pt>
          <cx:pt idx="699">6245</cx:pt>
          <cx:pt idx="700">3</cx:pt>
          <cx:pt idx="701">91014</cx:pt>
          <cx:pt idx="702">4710</cx:pt>
          <cx:pt idx="703">197728</cx:pt>
          <cx:pt idx="704">10682</cx:pt>
          <cx:pt idx="705">168048</cx:pt>
          <cx:pt idx="706">138586</cx:pt>
          <cx:pt idx="707">11579</cx:pt>
          <cx:pt idx="708">12020</cx:pt>
          <cx:pt idx="709">13954</cx:pt>
          <cx:pt idx="710">6358</cx:pt>
          <cx:pt idx="711">1260</cx:pt>
          <cx:pt idx="712">14725</cx:pt>
          <cx:pt idx="713">11174</cx:pt>
          <cx:pt idx="714">182036</cx:pt>
          <cx:pt idx="715">28870</cx:pt>
          <cx:pt idx="716">10353</cx:pt>
          <cx:pt idx="717">13868</cx:pt>
          <cx:pt idx="718">8317</cx:pt>
          <cx:pt idx="719">10557</cx:pt>
          <cx:pt idx="720">3227</cx:pt>
          <cx:pt idx="721">5429</cx:pt>
          <cx:pt idx="722">75906</cx:pt>
          <cx:pt idx="723">13250</cx:pt>
          <cx:pt idx="724">11261</cx:pt>
          <cx:pt idx="725">97369</cx:pt>
          <cx:pt idx="726">48227</cx:pt>
          <cx:pt idx="727">14685</cx:pt>
          <cx:pt idx="728">735</cx:pt>
          <cx:pt idx="729">10397</cx:pt>
          <cx:pt idx="730">118847</cx:pt>
          <cx:pt idx="731">7220</cx:pt>
          <cx:pt idx="732">107622</cx:pt>
          <cx:pt idx="733">83267</cx:pt>
          <cx:pt idx="734">13404</cx:pt>
          <cx:pt idx="735">131404</cx:pt>
          <cx:pt idx="736">2533</cx:pt>
          <cx:pt idx="737">5028</cx:pt>
          <cx:pt idx="738">1557</cx:pt>
          <cx:pt idx="739">6100</cx:pt>
          <cx:pt idx="740">1592</cx:pt>
          <cx:pt idx="741">14150</cx:pt>
          <cx:pt idx="742">13513</cx:pt>
          <cx:pt idx="743">504</cx:pt>
          <cx:pt idx="744">14240</cx:pt>
          <cx:pt idx="745">2091</cx:pt>
          <cx:pt idx="746">118580</cx:pt>
          <cx:pt idx="747">11214</cx:pt>
          <cx:pt idx="748">68137</cx:pt>
          <cx:pt idx="749">13527</cx:pt>
          <cx:pt idx="750">1</cx:pt>
          <cx:pt idx="751">8363</cx:pt>
          <cx:pt idx="752">5362</cx:pt>
          <cx:pt idx="753">12065</cx:pt>
          <cx:pt idx="754">118603</cx:pt>
          <cx:pt idx="755">7496</cx:pt>
          <cx:pt idx="756">10037</cx:pt>
          <cx:pt idx="757">5696</cx:pt>
          <cx:pt idx="758">167005</cx:pt>
          <cx:pt idx="759">114615</cx:pt>
          <cx:pt idx="760">16592</cx:pt>
          <cx:pt idx="761">14420</cx:pt>
          <cx:pt idx="762">6204</cx:pt>
          <cx:pt idx="763">6338</cx:pt>
          <cx:pt idx="764">8010</cx:pt>
          <cx:pt idx="765">8125</cx:pt>
          <cx:pt idx="766">13653</cx:pt>
          <cx:pt idx="767">55372</cx:pt>
          <cx:pt idx="768">11088</cx:pt>
          <cx:pt idx="769">109106</cx:pt>
          <cx:pt idx="770">11642</cx:pt>
          <cx:pt idx="771">2769</cx:pt>
          <cx:pt idx="772">169586</cx:pt>
          <cx:pt idx="773">101185</cx:pt>
          <cx:pt idx="774">6775</cx:pt>
          <cx:pt idx="775">968</cx:pt>
          <cx:pt idx="776">72623</cx:pt>
          <cx:pt idx="777">45987</cx:pt>
          <cx:pt idx="778">10243</cx:pt>
          <cx:pt idx="779">87293</cx:pt>
          <cx:pt idx="780">5421</cx:pt>
          <cx:pt idx="781">4414</cx:pt>
          <cx:pt idx="782">10981</cx:pt>
          <cx:pt idx="783">10451</cx:pt>
          <cx:pt idx="784">102535</cx:pt>
          <cx:pt idx="785">12939</cx:pt>
          <cx:pt idx="786">10946</cx:pt>
          <cx:pt idx="787">60994</cx:pt>
          <cx:pt idx="788">3174</cx:pt>
          <cx:pt idx="789">3351</cx:pt>
          <cx:pt idx="790">56774</cx:pt>
          <cx:pt idx="791">540</cx:pt>
          <cx:pt idx="792">680</cx:pt>
          <cx:pt idx="793">13045</cx:pt>
          <cx:pt idx="794">8276</cx:pt>
          <cx:pt idx="795">1022</cx:pt>
          <cx:pt idx="796">4275</cx:pt>
          <cx:pt idx="797">8332</cx:pt>
          <cx:pt idx="798">6408</cx:pt>
          <cx:pt idx="799">73522</cx:pt>
          <cx:pt idx="800">1</cx:pt>
          <cx:pt idx="801">4667</cx:pt>
          <cx:pt idx="802">12216</cx:pt>
          <cx:pt idx="803">6527</cx:pt>
          <cx:pt idx="804">6987</cx:pt>
          <cx:pt idx="805">4932</cx:pt>
          <cx:pt idx="806">8262</cx:pt>
          <cx:pt idx="807">1848</cx:pt>
          <cx:pt idx="808">1583</cx:pt>
          <cx:pt idx="809">88536</cx:pt>
          <cx:pt idx="810">12360</cx:pt>
          <cx:pt idx="811">71320</cx:pt>
          <cx:pt idx="812">134640</cx:pt>
          <cx:pt idx="813">7661</cx:pt>
          <cx:pt idx="814">2950</cx:pt>
          <cx:pt idx="815">11721</cx:pt>
          <cx:pt idx="816">14150</cx:pt>
          <cx:pt idx="817">189192</cx:pt>
          <cx:pt idx="818">7664</cx:pt>
          <cx:pt idx="819">4509</cx:pt>
          <cx:pt idx="820">12009</cx:pt>
          <cx:pt idx="821">14273</cx:pt>
          <cx:pt idx="822">188982</cx:pt>
          <cx:pt idx="823">14640</cx:pt>
          <cx:pt idx="824">107516</cx:pt>
          <cx:pt idx="825">13950</cx:pt>
          <cx:pt idx="826">12797</cx:pt>
          <cx:pt idx="827">6134</cx:pt>
          <cx:pt idx="828">4899</cx:pt>
          <cx:pt idx="829">4929</cx:pt>
          <cx:pt idx="830">1424</cx:pt>
          <cx:pt idx="831">105817</cx:pt>
          <cx:pt idx="832">136156</cx:pt>
          <cx:pt idx="833">10723</cx:pt>
          <cx:pt idx="834">11228</cx:pt>
          <cx:pt idx="835">77355</cx:pt>
          <cx:pt idx="836">6086</cx:pt>
          <cx:pt idx="837">150960</cx:pt>
          <cx:pt idx="838">8890</cx:pt>
          <cx:pt idx="839">14644</cx:pt>
          <cx:pt idx="840">116583</cx:pt>
          <cx:pt idx="841">12991</cx:pt>
          <cx:pt idx="842">8447</cx:pt>
          <cx:pt idx="843">2703</cx:pt>
          <cx:pt idx="844">8747</cx:pt>
          <cx:pt idx="845">138087</cx:pt>
          <cx:pt idx="846">5085</cx:pt>
          <cx:pt idx="847">11174</cx:pt>
          <cx:pt idx="848">10831</cx:pt>
          <cx:pt idx="849">8917</cx:pt>
          <cx:pt idx="850">1</cx:pt>
          <cx:pt idx="851">12468</cx:pt>
          <cx:pt idx="852">2505</cx:pt>
          <cx:pt idx="853">111502</cx:pt>
          <cx:pt idx="854">194309</cx:pt>
          <cx:pt idx="855">23956</cx:pt>
          <cx:pt idx="856">8558</cx:pt>
          <cx:pt idx="857">7413</cx:pt>
          <cx:pt idx="858">2778</cx:pt>
          <cx:pt idx="859">2594</cx:pt>
          <cx:pt idx="860">5033</cx:pt>
          <cx:pt idx="861">9317</cx:pt>
          <cx:pt idx="862">6560</cx:pt>
          <cx:pt idx="863">5415</cx:pt>
          <cx:pt idx="864">14577</cx:pt>
          <cx:pt idx="865">150515</cx:pt>
          <cx:pt idx="866">79045</cx:pt>
          <cx:pt idx="867">7797</cx:pt>
          <cx:pt idx="868">12939</cx:pt>
          <cx:pt idx="869">38376</cx:pt>
          <cx:pt idx="870">6920</cx:pt>
          <cx:pt idx="871">194912</cx:pt>
          <cx:pt idx="872">7992</cx:pt>
          <cx:pt idx="873">79268</cx:pt>
          <cx:pt idx="874">139468</cx:pt>
          <cx:pt idx="875">5465</cx:pt>
          <cx:pt idx="876">2111</cx:pt>
          <cx:pt idx="877">126628</cx:pt>
          <cx:pt idx="878">1012</cx:pt>
          <cx:pt idx="879">5438</cx:pt>
          <cx:pt idx="880">193101</cx:pt>
          <cx:pt idx="881">31665</cx:pt>
          <cx:pt idx="882">2960</cx:pt>
          <cx:pt idx="883">8089</cx:pt>
          <cx:pt idx="884">109374</cx:pt>
          <cx:pt idx="885">2129</cx:pt>
          <cx:pt idx="886">127745</cx:pt>
          <cx:pt idx="887">2289</cx:pt>
          <cx:pt idx="888">12174</cx:pt>
          <cx:pt idx="889">9508</cx:pt>
          <cx:pt idx="890">155849</cx:pt>
          <cx:pt idx="891">7758</cx:pt>
          <cx:pt idx="892">13835</cx:pt>
          <cx:pt idx="893">10770</cx:pt>
          <cx:pt idx="894">3208</cx:pt>
          <cx:pt idx="895">11108</cx:pt>
          <cx:pt idx="896">153338</cx:pt>
          <cx:pt idx="897">2437</cx:pt>
          <cx:pt idx="898">93991</cx:pt>
          <cx:pt idx="899">12620</cx:pt>
          <cx:pt idx="900">2</cx:pt>
          <cx:pt idx="901">8746</cx:pt>
          <cx:pt idx="902">3534</cx:pt>
          <cx:pt idx="903">709</cx:pt>
          <cx:pt idx="904">795</cx:pt>
          <cx:pt idx="905">12955</cx:pt>
          <cx:pt idx="906">8964</cx:pt>
          <cx:pt idx="907">1843</cx:pt>
          <cx:pt idx="908">121950</cx:pt>
          <cx:pt idx="909">8621</cx:pt>
          <cx:pt idx="910">30215</cx:pt>
          <cx:pt idx="911">11539</cx:pt>
          <cx:pt idx="912">14310</cx:pt>
          <cx:pt idx="913">35536</cx:pt>
          <cx:pt idx="914">3676</cx:pt>
          <cx:pt idx="915">195936</cx:pt>
          <cx:pt idx="916">1343</cx:pt>
          <cx:pt idx="917">2097</cx:pt>
          <cx:pt idx="918">9021</cx:pt>
          <cx:pt idx="919">20915</cx:pt>
          <cx:pt idx="920">9676</cx:pt>
          <cx:pt idx="921">1210</cx:pt>
          <cx:pt idx="922">90440</cx:pt>
          <cx:pt idx="923">4044</cx:pt>
          <cx:pt idx="924">192292</cx:pt>
          <cx:pt idx="925">6722</cx:pt>
          <cx:pt idx="926">1577</cx:pt>
          <cx:pt idx="927">3301</cx:pt>
          <cx:pt idx="928">196386</cx:pt>
          <cx:pt idx="929">11952</cx:pt>
          <cx:pt idx="930">3930</cx:pt>
          <cx:pt idx="931">5729</cx:pt>
          <cx:pt idx="932">4883</cx:pt>
          <cx:pt idx="933">175015</cx:pt>
          <cx:pt idx="934">11280</cx:pt>
          <cx:pt idx="935">10012</cx:pt>
          <cx:pt idx="936">1690</cx:pt>
          <cx:pt idx="937">84891</cx:pt>
          <cx:pt idx="938">10093</cx:pt>
          <cx:pt idx="939">3839</cx:pt>
          <cx:pt idx="940">6161</cx:pt>
          <cx:pt idx="941">5615</cx:pt>
          <cx:pt idx="942">6205</cx:pt>
          <cx:pt idx="943">11969</cx:pt>
          <cx:pt idx="944">8142</cx:pt>
          <cx:pt idx="945">55805</cx:pt>
          <cx:pt idx="946">15238</cx:pt>
          <cx:pt idx="947">961</cx:pt>
          <cx:pt idx="948">5918</cx:pt>
          <cx:pt idx="949">9520</cx:pt>
          <cx:pt idx="950">5</cx:pt>
          <cx:pt idx="951">159056</cx:pt>
          <cx:pt idx="952">101987</cx:pt>
          <cx:pt idx="953">1980</cx:pt>
          <cx:pt idx="954">156384</cx:pt>
          <cx:pt idx="955">7763</cx:pt>
          <cx:pt idx="956">35698</cx:pt>
          <cx:pt idx="957">12434</cx:pt>
          <cx:pt idx="958">8081</cx:pt>
          <cx:pt idx="959">6631</cx:pt>
          <cx:pt idx="960">4678</cx:pt>
          <cx:pt idx="961">6800</cx:pt>
          <cx:pt idx="962">10657</cx:pt>
          <cx:pt idx="963">4997</cx:pt>
          <cx:pt idx="964">13164</cx:pt>
          <cx:pt idx="965">8501</cx:pt>
          <cx:pt idx="966">13468</cx:pt>
          <cx:pt idx="967">121138</cx:pt>
          <cx:pt idx="968">8117</cx:pt>
          <cx:pt idx="969">8550</cx:pt>
          <cx:pt idx="970">57659</cx:pt>
          <cx:pt idx="971">1414</cx:pt>
          <cx:pt idx="972">97524</cx:pt>
          <cx:pt idx="973">26176</cx:pt>
          <cx:pt idx="974">2991</cx:pt>
          <cx:pt idx="975">8366</cx:pt>
          <cx:pt idx="976">12886</cx:pt>
          <cx:pt idx="977">5177</cx:pt>
          <cx:pt idx="978">8641</cx:pt>
          <cx:pt idx="979">86244</cx:pt>
          <cx:pt idx="980">78630</cx:pt>
          <cx:pt idx="981">11941</cx:pt>
          <cx:pt idx="982">6115</cx:pt>
          <cx:pt idx="983">188404</cx:pt>
          <cx:pt idx="984">9910</cx:pt>
          <cx:pt idx="985">114523</cx:pt>
          <cx:pt idx="986">3144</cx:pt>
          <cx:pt idx="987">13441</cx:pt>
          <cx:pt idx="988">4899</cx:pt>
          <cx:pt idx="989">11990</cx:pt>
          <cx:pt idx="990">6839</cx:pt>
          <cx:pt idx="991">11091</cx:pt>
          <cx:pt idx="992">13223</cx:pt>
          <cx:pt idx="993">7608</cx:pt>
          <cx:pt idx="994">74073</cx:pt>
          <cx:pt idx="995">153216</cx:pt>
          <cx:pt idx="996">4814</cx:pt>
          <cx:pt idx="997">4603</cx:pt>
          <cx:pt idx="998">37823</cx:pt>
          <cx:pt idx="999">62819</cx:pt>
        </cx:lvl>
        <cx:lvl ptCount="1000">
          <cx:pt idx="0">100</cx:pt>
          <cx:pt idx="1">1400</cx:pt>
          <cx:pt idx="2">108400</cx:pt>
          <cx:pt idx="3">4200</cx:pt>
          <cx:pt idx="4">7600</cx:pt>
          <cx:pt idx="5">7600</cx:pt>
          <cx:pt idx="6">5200</cx:pt>
          <cx:pt idx="7">4500</cx:pt>
          <cx:pt idx="8">110100</cx:pt>
          <cx:pt idx="9">6200</cx:pt>
          <cx:pt idx="10">5200</cx:pt>
          <cx:pt idx="11">6300</cx:pt>
          <cx:pt idx="12">6300</cx:pt>
          <cx:pt idx="13">4200</cx:pt>
          <cx:pt idx="14">28200</cx:pt>
          <cx:pt idx="15">81200</cx:pt>
          <cx:pt idx="16">1700</cx:pt>
          <cx:pt idx="17">84600</cx:pt>
          <cx:pt idx="18">9100</cx:pt>
          <cx:pt idx="19">62500</cx:pt>
          <cx:pt idx="20">131800</cx:pt>
          <cx:pt idx="21">94000</cx:pt>
          <cx:pt idx="22">59100</cx:pt>
          <cx:pt idx="23">4500</cx:pt>
          <cx:pt idx="24">92400</cx:pt>
          <cx:pt idx="25">5500</cx:pt>
          <cx:pt idx="26">107500</cx:pt>
          <cx:pt idx="27">2000</cx:pt>
          <cx:pt idx="28">130800</cx:pt>
          <cx:pt idx="29">45900</cx:pt>
          <cx:pt idx="30">9000</cx:pt>
          <cx:pt idx="31">3500</cx:pt>
          <cx:pt idx="32">101000</cx:pt>
          <cx:pt idx="33">50200</cx:pt>
          <cx:pt idx="34">9300</cx:pt>
          <cx:pt idx="35">125500</cx:pt>
          <cx:pt idx="36">700</cx:pt>
          <cx:pt idx="37">8100</cx:pt>
          <cx:pt idx="38">3100</cx:pt>
          <cx:pt idx="39">9900</cx:pt>
          <cx:pt idx="40">8800</cx:pt>
          <cx:pt idx="41">5600</cx:pt>
          <cx:pt idx="42">1800</cx:pt>
          <cx:pt idx="43">90200</cx:pt>
          <cx:pt idx="44">1600</cx:pt>
          <cx:pt idx="45">9500</cx:pt>
          <cx:pt idx="46">3700</cx:pt>
          <cx:pt idx="47">1500</cx:pt>
          <cx:pt idx="48">33300</cx:pt>
          <cx:pt idx="49">7200</cx:pt>
          <cx:pt idx="50">100</cx:pt>
          <cx:pt idx="51">158100</cx:pt>
          <cx:pt idx="52">7200</cx:pt>
          <cx:pt idx="53">8800</cx:pt>
          <cx:pt idx="54">6000</cx:pt>
          <cx:pt idx="55">6600</cx:pt>
          <cx:pt idx="56">8000</cx:pt>
          <cx:pt idx="57">2900</cx:pt>
          <cx:pt idx="58">2700</cx:pt>
          <cx:pt idx="59">1400</cx:pt>
          <cx:pt idx="60">94200</cx:pt>
          <cx:pt idx="61">199200</cx:pt>
          <cx:pt idx="62">2000</cx:pt>
          <cx:pt idx="63">4700</cx:pt>
          <cx:pt idx="64">2800</cx:pt>
          <cx:pt idx="65">6100</cx:pt>
          <cx:pt idx="66">2900</cx:pt>
          <cx:pt idx="67">72600</cx:pt>
          <cx:pt idx="68">5700</cx:pt>
          <cx:pt idx="69">7900</cx:pt>
          <cx:pt idx="70">128000</cx:pt>
          <cx:pt idx="71">6000</cx:pt>
          <cx:pt idx="72">600</cx:pt>
          <cx:pt idx="73">1400</cx:pt>
          <cx:pt idx="74">3900</cx:pt>
          <cx:pt idx="75">9700</cx:pt>
          <cx:pt idx="76">122900</cx:pt>
          <cx:pt idx="77">9500</cx:pt>
          <cx:pt idx="78">4500</cx:pt>
          <cx:pt idx="79">57800</cx:pt>
          <cx:pt idx="80">1100</cx:pt>
          <cx:pt idx="81">16800</cx:pt>
          <cx:pt idx="82">1000</cx:pt>
          <cx:pt idx="83">106400</cx:pt>
          <cx:pt idx="84">31400</cx:pt>
          <cx:pt idx="85">4900</cx:pt>
          <cx:pt idx="86">7400</cx:pt>
          <cx:pt idx="87">198500</cx:pt>
          <cx:pt idx="88">4800</cx:pt>
          <cx:pt idx="89">3400</cx:pt>
          <cx:pt idx="90">7800</cx:pt>
          <cx:pt idx="91">154300</cx:pt>
          <cx:pt idx="92">20000</cx:pt>
          <cx:pt idx="93">108800</cx:pt>
          <cx:pt idx="94">2900</cx:pt>
          <cx:pt idx="95">900</cx:pt>
          <cx:pt idx="96">69700</cx:pt>
          <cx:pt idx="97">1300</cx:pt>
          <cx:pt idx="98">97800</cx:pt>
          <cx:pt idx="99">7600</cx:pt>
          <cx:pt idx="100">100</cx:pt>
          <cx:pt idx="101">900</cx:pt>
          <cx:pt idx="102">3700</cx:pt>
          <cx:pt idx="103">10000</cx:pt>
          <cx:pt idx="104">119200</cx:pt>
          <cx:pt idx="105">6800</cx:pt>
          <cx:pt idx="106">3900</cx:pt>
          <cx:pt idx="107">3500</cx:pt>
          <cx:pt idx="108">1500</cx:pt>
          <cx:pt idx="109">5200</cx:pt>
          <cx:pt idx="110">142400</cx:pt>
          <cx:pt idx="111">61400</cx:pt>
          <cx:pt idx="112">4700</cx:pt>
          <cx:pt idx="113">3300</cx:pt>
          <cx:pt idx="114">1900</cx:pt>
          <cx:pt idx="115">166700</cx:pt>
          <cx:pt idx="116">7200</cx:pt>
          <cx:pt idx="117">4900</cx:pt>
          <cx:pt idx="118">5400</cx:pt>
          <cx:pt idx="119">5000</cx:pt>
          <cx:pt idx="120">75100</cx:pt>
          <cx:pt idx="121">45300</cx:pt>
          <cx:pt idx="122">136800</cx:pt>
          <cx:pt idx="123">177700</cx:pt>
          <cx:pt idx="124">2600</cx:pt>
          <cx:pt idx="125">5300</cx:pt>
          <cx:pt idx="126">180200</cx:pt>
          <cx:pt idx="127">103200</cx:pt>
          <cx:pt idx="128">70600</cx:pt>
          <cx:pt idx="129">148500</cx:pt>
          <cx:pt idx="130">9600</cx:pt>
          <cx:pt idx="131">164700</cx:pt>
          <cx:pt idx="132">3300</cx:pt>
          <cx:pt idx="133">4500</cx:pt>
          <cx:pt idx="134">99500</cx:pt>
          <cx:pt idx="135">7700</cx:pt>
          <cx:pt idx="136">82800</cx:pt>
          <cx:pt idx="137">1800</cx:pt>
          <cx:pt idx="138">9600</cx:pt>
          <cx:pt idx="139">92100</cx:pt>
          <cx:pt idx="140">5500</cx:pt>
          <cx:pt idx="141">64300</cx:pt>
          <cx:pt idx="142">5000</cx:pt>
          <cx:pt idx="143">5400</cx:pt>
          <cx:pt idx="144">9000</cx:pt>
          <cx:pt idx="145">25000</cx:pt>
          <cx:pt idx="146">8800</cx:pt>
          <cx:pt idx="147">8300</cx:pt>
          <cx:pt idx="148">9300</cx:pt>
          <cx:pt idx="149">6200</cx:pt>
          <cx:pt idx="150">100</cx:pt>
          <cx:pt idx="151">137200</cx:pt>
          <cx:pt idx="152">41500</cx:pt>
          <cx:pt idx="153">189400</cx:pt>
          <cx:pt idx="154">171300</cx:pt>
          <cx:pt idx="155">139500</cx:pt>
          <cx:pt idx="156">36400</cx:pt>
          <cx:pt idx="157">4200</cx:pt>
          <cx:pt idx="158">2100</cx:pt>
          <cx:pt idx="159">191200</cx:pt>
          <cx:pt idx="160">8000</cx:pt>
          <cx:pt idx="161">5500</cx:pt>
          <cx:pt idx="162">6100</cx:pt>
          <cx:pt idx="163">3500</cx:pt>
          <cx:pt idx="164">150500</cx:pt>
          <cx:pt idx="165">90400</cx:pt>
          <cx:pt idx="166">9800</cx:pt>
          <cx:pt idx="167">2600</cx:pt>
          <cx:pt idx="168">128100</cx:pt>
          <cx:pt idx="169">23300</cx:pt>
          <cx:pt idx="170">188100</cx:pt>
          <cx:pt idx="171">4900</cx:pt>
          <cx:pt idx="172">800</cx:pt>
          <cx:pt idx="173">96700</cx:pt>
          <cx:pt idx="174">600</cx:pt>
          <cx:pt idx="175">181200</cx:pt>
          <cx:pt idx="176">115000</cx:pt>
          <cx:pt idx="177">38800</cx:pt>
          <cx:pt idx="178">7200</cx:pt>
          <cx:pt idx="179">44500</cx:pt>
          <cx:pt idx="180">56000</cx:pt>
          <cx:pt idx="181">8600</cx:pt>
          <cx:pt idx="182">27100</cx:pt>
          <cx:pt idx="183">5100</cx:pt>
          <cx:pt idx="184">3600</cx:pt>
          <cx:pt idx="185">1000</cx:pt>
          <cx:pt idx="186">88800</cx:pt>
          <cx:pt idx="187">60200</cx:pt>
          <cx:pt idx="188">8200</cx:pt>
          <cx:pt idx="189">191300</cx:pt>
          <cx:pt idx="190">3700</cx:pt>
          <cx:pt idx="191">8400</cx:pt>
          <cx:pt idx="192">42600</cx:pt>
          <cx:pt idx="193">6600</cx:pt>
          <cx:pt idx="194">7100</cx:pt>
          <cx:pt idx="195">15800</cx:pt>
          <cx:pt idx="196">8200</cx:pt>
          <cx:pt idx="197">54700</cx:pt>
          <cx:pt idx="198">63200</cx:pt>
          <cx:pt idx="199">1800</cx:pt>
          <cx:pt idx="200">100</cx:pt>
          <cx:pt idx="201">2100</cx:pt>
          <cx:pt idx="202">8300</cx:pt>
          <cx:pt idx="203">143900</cx:pt>
          <cx:pt idx="204">75000</cx:pt>
          <cx:pt idx="205">1300</cx:pt>
          <cx:pt idx="206">9000</cx:pt>
          <cx:pt idx="207">1000</cx:pt>
          <cx:pt idx="208">196900</cx:pt>
          <cx:pt idx="209">194500</cx:pt>
          <cx:pt idx="210">9400</cx:pt>
          <cx:pt idx="211">104400</cx:pt>
          <cx:pt idx="212">8100</cx:pt>
          <cx:pt idx="213">87900</cx:pt>
          <cx:pt idx="214">1400</cx:pt>
          <cx:pt idx="215">156800</cx:pt>
          <cx:pt idx="216">121700</cx:pt>
          <cx:pt idx="217">129400</cx:pt>
          <cx:pt idx="218">5700</cx:pt>
          <cx:pt idx="219">41700</cx:pt>
          <cx:pt idx="220">7900</cx:pt>
          <cx:pt idx="221">121500</cx:pt>
          <cx:pt idx="222">4800</cx:pt>
          <cx:pt idx="223">87300</cx:pt>
          <cx:pt idx="224">46300</cx:pt>
          <cx:pt idx="225">67800</cx:pt>
          <cx:pt idx="226">3000</cx:pt>
          <cx:pt idx="227">60900</cx:pt>
          <cx:pt idx="228">137900</cx:pt>
          <cx:pt idx="229">85600</cx:pt>
          <cx:pt idx="230">2400</cx:pt>
          <cx:pt idx="231">7200</cx:pt>
          <cx:pt idx="232">3400</cx:pt>
          <cx:pt idx="233">3800</cx:pt>
          <cx:pt idx="234">7500</cx:pt>
          <cx:pt idx="235">8600</cx:pt>
          <cx:pt idx="236">39500</cx:pt>
          <cx:pt idx="237">9300</cx:pt>
          <cx:pt idx="238">2400</cx:pt>
          <cx:pt idx="239">3200</cx:pt>
          <cx:pt idx="240">29400</cx:pt>
          <cx:pt idx="241">168500</cx:pt>
          <cx:pt idx="242">8400</cx:pt>
          <cx:pt idx="243">2300</cx:pt>
          <cx:pt idx="244">700</cx:pt>
          <cx:pt idx="245">2900</cx:pt>
          <cx:pt idx="246">4500</cx:pt>
          <cx:pt idx="247">19800</cx:pt>
          <cx:pt idx="248">6200</cx:pt>
          <cx:pt idx="249">61500</cx:pt>
          <cx:pt idx="250">100</cx:pt>
          <cx:pt idx="251">7100</cx:pt>
          <cx:pt idx="252">1000</cx:pt>
          <cx:pt idx="253">121500</cx:pt>
          <cx:pt idx="254">4600</cx:pt>
          <cx:pt idx="255">80500</cx:pt>
          <cx:pt idx="256">4100</cx:pt>
          <cx:pt idx="257">5700</cx:pt>
          <cx:pt idx="258">5000</cx:pt>
          <cx:pt idx="259">1800</cx:pt>
          <cx:pt idx="260">6300</cx:pt>
          <cx:pt idx="261">84300</cx:pt>
          <cx:pt idx="262">1700</cx:pt>
          <cx:pt idx="263">2900</cx:pt>
          <cx:pt idx="264">45600</cx:pt>
          <cx:pt idx="265">4900</cx:pt>
          <cx:pt idx="266">111900</cx:pt>
          <cx:pt idx="267">61600</cx:pt>
          <cx:pt idx="268">1500</cx:pt>
          <cx:pt idx="269">3500</cx:pt>
          <cx:pt idx="270">173900</cx:pt>
          <cx:pt idx="271">153700</cx:pt>
          <cx:pt idx="272">51100</cx:pt>
          <cx:pt idx="273">7800</cx:pt>
          <cx:pt idx="274">2400</cx:pt>
          <cx:pt idx="275">3900</cx:pt>
          <cx:pt idx="276">5500</cx:pt>
          <cx:pt idx="277">700</cx:pt>
          <cx:pt idx="278">2700</cx:pt>
          <cx:pt idx="279">8000</cx:pt>
          <cx:pt idx="280">2500</cx:pt>
          <cx:pt idx="281">164500</cx:pt>
          <cx:pt idx="282">8400</cx:pt>
          <cx:pt idx="283">8100</cx:pt>
          <cx:pt idx="284">9800</cx:pt>
          <cx:pt idx="285">900</cx:pt>
          <cx:pt idx="286">112100</cx:pt>
          <cx:pt idx="287">6300</cx:pt>
          <cx:pt idx="288">5600</cx:pt>
          <cx:pt idx="289">800</cx:pt>
          <cx:pt idx="290">168600</cx:pt>
          <cx:pt idx="291">1800</cx:pt>
          <cx:pt idx="292">7300</cx:pt>
          <cx:pt idx="293">6500</cx:pt>
          <cx:pt idx="294">600</cx:pt>
          <cx:pt idx="295">192900</cx:pt>
          <cx:pt idx="296">6100</cx:pt>
          <cx:pt idx="297">7200</cx:pt>
          <cx:pt idx="298">3500</cx:pt>
          <cx:pt idx="299">3800</cx:pt>
          <cx:pt idx="300">100</cx:pt>
          <cx:pt idx="301">900</cx:pt>
          <cx:pt idx="302">76100</cx:pt>
          <cx:pt idx="303">3400</cx:pt>
          <cx:pt idx="304">2100</cx:pt>
          <cx:pt idx="305">2800</cx:pt>
          <cx:pt idx="306">6500</cx:pt>
          <cx:pt idx="307">32900</cx:pt>
          <cx:pt idx="308">118200</cx:pt>
          <cx:pt idx="309">4100</cx:pt>
          <cx:pt idx="310">7800</cx:pt>
          <cx:pt idx="311">6300</cx:pt>
          <cx:pt idx="312">59100</cx:pt>
          <cx:pt idx="313">2200</cx:pt>
          <cx:pt idx="314">1400</cx:pt>
          <cx:pt idx="315">9500</cx:pt>
          <cx:pt idx="316">9600</cx:pt>
          <cx:pt idx="317">6600</cx:pt>
          <cx:pt idx="318">5700</cx:pt>
          <cx:pt idx="319">8400</cx:pt>
          <cx:pt idx="320">84400</cx:pt>
          <cx:pt idx="321">170400</cx:pt>
          <cx:pt idx="322">117900</cx:pt>
          <cx:pt idx="323">8900</cx:pt>
          <cx:pt idx="324">7100</cx:pt>
          <cx:pt idx="325">6500</cx:pt>
          <cx:pt idx="326">7200</cx:pt>
          <cx:pt idx="327">2600</cx:pt>
          <cx:pt idx="328">98700</cx:pt>
          <cx:pt idx="329">93800</cx:pt>
          <cx:pt idx="330">33700</cx:pt>
          <cx:pt idx="331">3300</cx:pt>
          <cx:pt idx="332">20700</cx:pt>
          <cx:pt idx="333">9600</cx:pt>
          <cx:pt idx="334">66200</cx:pt>
          <cx:pt idx="335">173800</cx:pt>
          <cx:pt idx="336">70700</cx:pt>
          <cx:pt idx="337">94500</cx:pt>
          <cx:pt idx="338">69800</cx:pt>
          <cx:pt idx="339">136300</cx:pt>
          <cx:pt idx="340">37100</cx:pt>
          <cx:pt idx="341">114300</cx:pt>
          <cx:pt idx="342">47900</cx:pt>
          <cx:pt idx="343">9000</cx:pt>
          <cx:pt idx="344">197600</cx:pt>
          <cx:pt idx="345">157600</cx:pt>
          <cx:pt idx="346">8000</cx:pt>
          <cx:pt idx="347">900</cx:pt>
          <cx:pt idx="348">199000</cx:pt>
          <cx:pt idx="349">180800</cx:pt>
          <cx:pt idx="350">100</cx:pt>
          <cx:pt idx="351">74100</cx:pt>
          <cx:pt idx="352">2800</cx:pt>
          <cx:pt idx="353">33600</cx:pt>
          <cx:pt idx="354">6100</cx:pt>
          <cx:pt idx="355">3800</cx:pt>
          <cx:pt idx="356">9300</cx:pt>
          <cx:pt idx="357">2300</cx:pt>
          <cx:pt idx="358">9700</cx:pt>
          <cx:pt idx="359">4000</cx:pt>
          <cx:pt idx="360">59700</cx:pt>
          <cx:pt idx="361">5500</cx:pt>
          <cx:pt idx="362">3700</cx:pt>
          <cx:pt idx="363">5200</cx:pt>
          <cx:pt idx="364">900</cx:pt>
          <cx:pt idx="365">1600</cx:pt>
          <cx:pt idx="366">1800</cx:pt>
          <cx:pt idx="367">9900</cx:pt>
          <cx:pt idx="368">5200</cx:pt>
          <cx:pt idx="369">5400</cx:pt>
          <cx:pt idx="370">112300</cx:pt>
          <cx:pt idx="371">189200</cx:pt>
          <cx:pt idx="372">900</cx:pt>
          <cx:pt idx="373">22500</cx:pt>
          <cx:pt idx="374">167400</cx:pt>
          <cx:pt idx="375">2700</cx:pt>
          <cx:pt idx="376">3400</cx:pt>
          <cx:pt idx="377">49700</cx:pt>
          <cx:pt idx="378">178200</cx:pt>
          <cx:pt idx="379">7200</cx:pt>
          <cx:pt idx="380">2500</cx:pt>
          <cx:pt idx="381">5300</cx:pt>
          <cx:pt idx="382">9100</cx:pt>
          <cx:pt idx="383">6300</cx:pt>
          <cx:pt idx="384">114400</cx:pt>
          <cx:pt idx="385">38900</cx:pt>
          <cx:pt idx="386">135500</cx:pt>
          <cx:pt idx="387">109000</cx:pt>
          <cx:pt idx="388">114800</cx:pt>
          <cx:pt idx="389">83000</cx:pt>
          <cx:pt idx="390">2400</cx:pt>
          <cx:pt idx="391">60400</cx:pt>
          <cx:pt idx="392">102900</cx:pt>
          <cx:pt idx="393">62800</cx:pt>
          <cx:pt idx="394">800</cx:pt>
          <cx:pt idx="395">7100</cx:pt>
          <cx:pt idx="396">46100</cx:pt>
          <cx:pt idx="397">8100</cx:pt>
          <cx:pt idx="398">1700</cx:pt>
          <cx:pt idx="399">97300</cx:pt>
          <cx:pt idx="400">100</cx:pt>
          <cx:pt idx="401">900</cx:pt>
          <cx:pt idx="402">7300</cx:pt>
          <cx:pt idx="403">195800</cx:pt>
          <cx:pt idx="404">48900</cx:pt>
          <cx:pt idx="405">29600</cx:pt>
          <cx:pt idx="406">39300</cx:pt>
          <cx:pt idx="407">3400</cx:pt>
          <cx:pt idx="408">9200</cx:pt>
          <cx:pt idx="409">135600</cx:pt>
          <cx:pt idx="410">153700</cx:pt>
          <cx:pt idx="411">7800</cx:pt>
          <cx:pt idx="412">2100</cx:pt>
          <cx:pt idx="413">189500</cx:pt>
          <cx:pt idx="414">188200</cx:pt>
          <cx:pt idx="415">113500</cx:pt>
          <cx:pt idx="416">134600</cx:pt>
          <cx:pt idx="417">1700</cx:pt>
          <cx:pt idx="418">163700</cx:pt>
          <cx:pt idx="419">113800</cx:pt>
          <cx:pt idx="420">5000</cx:pt>
          <cx:pt idx="421">9400</cx:pt>
          <cx:pt idx="422">8700</cx:pt>
          <cx:pt idx="423">147800</cx:pt>
          <cx:pt idx="424">5100</cx:pt>
          <cx:pt idx="425">2700</cx:pt>
          <cx:pt idx="426">1800</cx:pt>
          <cx:pt idx="427">174500</cx:pt>
          <cx:pt idx="428">101400</cx:pt>
          <cx:pt idx="429">191000</cx:pt>
          <cx:pt idx="430">8100</cx:pt>
          <cx:pt idx="431">5100</cx:pt>
          <cx:pt idx="432">7700</cx:pt>
          <cx:pt idx="433">121400</cx:pt>
          <cx:pt idx="434">5400</cx:pt>
          <cx:pt idx="435">152400</cx:pt>
          <cx:pt idx="436">1300</cx:pt>
          <cx:pt idx="437">8100</cx:pt>
          <cx:pt idx="438">8300</cx:pt>
          <cx:pt idx="439">28400</cx:pt>
          <cx:pt idx="440">102500</cx:pt>
          <cx:pt idx="441">7000</cx:pt>
          <cx:pt idx="442">5400</cx:pt>
          <cx:pt idx="443">9300</cx:pt>
          <cx:pt idx="444">6200</cx:pt>
          <cx:pt idx="445">2100</cx:pt>
          <cx:pt idx="446">6800</cx:pt>
          <cx:pt idx="447">155200</cx:pt>
          <cx:pt idx="448">89900</cx:pt>
          <cx:pt idx="449">900</cx:pt>
          <cx:pt idx="450">100</cx:pt>
          <cx:pt idx="451">148400</cx:pt>
          <cx:pt idx="452">4800</cx:pt>
          <cx:pt idx="453">182400</cx:pt>
          <cx:pt idx="454">4000</cx:pt>
          <cx:pt idx="455">116500</cx:pt>
          <cx:pt idx="456">146400</cx:pt>
          <cx:pt idx="457">5000</cx:pt>
          <cx:pt idx="458">33800</cx:pt>
          <cx:pt idx="459">6300</cx:pt>
          <cx:pt idx="460">2400</cx:pt>
          <cx:pt idx="461">98800</cx:pt>
          <cx:pt idx="462">188800</cx:pt>
          <cx:pt idx="463">134300</cx:pt>
          <cx:pt idx="464">71200</cx:pt>
          <cx:pt idx="465">4700</cx:pt>
          <cx:pt idx="466">1200</cx:pt>
          <cx:pt idx="467">1400</cx:pt>
          <cx:pt idx="468">4000</cx:pt>
          <cx:pt idx="469">5600</cx:pt>
          <cx:pt idx="470">3600</cx:pt>
          <cx:pt idx="471">3100</cx:pt>
          <cx:pt idx="472">153800</cx:pt>
          <cx:pt idx="473">5000</cx:pt>
          <cx:pt idx="474">4000</cx:pt>
          <cx:pt idx="475">7400</cx:pt>
          <cx:pt idx="476">191500</cx:pt>
          <cx:pt idx="477">8500</cx:pt>
          <cx:pt idx="478">68800</cx:pt>
          <cx:pt idx="479">2400</cx:pt>
          <cx:pt idx="480">8600</cx:pt>
          <cx:pt idx="481">196600</cx:pt>
          <cx:pt idx="482">4200</cx:pt>
          <cx:pt idx="483">91400</cx:pt>
          <cx:pt idx="484">29600</cx:pt>
          <cx:pt idx="485">90600</cx:pt>
          <cx:pt idx="486">5200</cx:pt>
          <cx:pt idx="487">110300</cx:pt>
          <cx:pt idx="488">5300</cx:pt>
          <cx:pt idx="489">9200</cx:pt>
          <cx:pt idx="490">2400</cx:pt>
          <cx:pt idx="491">56800</cx:pt>
          <cx:pt idx="492">191000</cx:pt>
          <cx:pt idx="493">900</cx:pt>
          <cx:pt idx="494">2500</cx:pt>
          <cx:pt idx="495">3200</cx:pt>
          <cx:pt idx="496">183800</cx:pt>
          <cx:pt idx="497">9800</cx:pt>
          <cx:pt idx="498">193400</cx:pt>
          <cx:pt idx="499">163800</cx:pt>
          <cx:pt idx="500">100</cx:pt>
          <cx:pt idx="501">153600</cx:pt>
          <cx:pt idx="502">1300</cx:pt>
          <cx:pt idx="503">25500</cx:pt>
          <cx:pt idx="504">7500</cx:pt>
          <cx:pt idx="505">89900</cx:pt>
          <cx:pt idx="506">18000</cx:pt>
          <cx:pt idx="507">2100</cx:pt>
          <cx:pt idx="508">172700</cx:pt>
          <cx:pt idx="509">168500</cx:pt>
          <cx:pt idx="510">7800</cx:pt>
          <cx:pt idx="511">147800</cx:pt>
          <cx:pt idx="512">9100</cx:pt>
          <cx:pt idx="513">8300</cx:pt>
          <cx:pt idx="514">138700</cx:pt>
          <cx:pt idx="515">8600</cx:pt>
          <cx:pt idx="516">125400</cx:pt>
          <cx:pt idx="517">5900</cx:pt>
          <cx:pt idx="518">8800</cx:pt>
          <cx:pt idx="519">177700</cx:pt>
          <cx:pt idx="520">800</cx:pt>
          <cx:pt idx="521">7600</cx:pt>
          <cx:pt idx="522">50500</cx:pt>
          <cx:pt idx="523">900</cx:pt>
          <cx:pt idx="524">96700</cx:pt>
          <cx:pt idx="525">2100</cx:pt>
          <cx:pt idx="526">8300</cx:pt>
          <cx:pt idx="527">189200</cx:pt>
          <cx:pt idx="528">9000</cx:pt>
          <cx:pt idx="529">5100</cx:pt>
          <cx:pt idx="530">105000</cx:pt>
          <cx:pt idx="531">186700</cx:pt>
          <cx:pt idx="532">1600</cx:pt>
          <cx:pt idx="533">115600</cx:pt>
          <cx:pt idx="534">89100</cx:pt>
          <cx:pt idx="535">2600</cx:pt>
          <cx:pt idx="536">9800</cx:pt>
          <cx:pt idx="537">84400</cx:pt>
          <cx:pt idx="538">151300</cx:pt>
          <cx:pt idx="539">9800</cx:pt>
          <cx:pt idx="540">5300</cx:pt>
          <cx:pt idx="541">178000</cx:pt>
          <cx:pt idx="542">77000</cx:pt>
          <cx:pt idx="543">84900</cx:pt>
          <cx:pt idx="544">2800</cx:pt>
          <cx:pt idx="545">184800</cx:pt>
          <cx:pt idx="546">4200</cx:pt>
          <cx:pt idx="547">1300</cx:pt>
          <cx:pt idx="548">66100</cx:pt>
          <cx:pt idx="549">29500</cx:pt>
          <cx:pt idx="550">100</cx:pt>
          <cx:pt idx="551">180100</cx:pt>
          <cx:pt idx="552">9000</cx:pt>
          <cx:pt idx="553">170600</cx:pt>
          <cx:pt idx="554">9500</cx:pt>
          <cx:pt idx="555">6300</cx:pt>
          <cx:pt idx="556">5200</cx:pt>
          <cx:pt idx="557">6000</cx:pt>
          <cx:pt idx="558">5800</cx:pt>
          <cx:pt idx="559">105300</cx:pt>
          <cx:pt idx="560">20000</cx:pt>
          <cx:pt idx="561">3000</cx:pt>
          <cx:pt idx="562">9900</cx:pt>
          <cx:pt idx="563">3700</cx:pt>
          <cx:pt idx="564">168700</cx:pt>
          <cx:pt idx="565">94900</cx:pt>
          <cx:pt idx="566">9300</cx:pt>
          <cx:pt idx="567">6800</cx:pt>
          <cx:pt idx="568">72400</cx:pt>
          <cx:pt idx="569">20100</cx:pt>
          <cx:pt idx="570">31200</cx:pt>
          <cx:pt idx="571">3500</cx:pt>
          <cx:pt idx="572">9000</cx:pt>
          <cx:pt idx="573">6700</cx:pt>
          <cx:pt idx="574">2700</cx:pt>
          <cx:pt idx="575">83300</cx:pt>
          <cx:pt idx="576">9700</cx:pt>
          <cx:pt idx="577">8200</cx:pt>
          <cx:pt idx="578">96500</cx:pt>
          <cx:pt idx="579">6200</cx:pt>
          <cx:pt idx="580">43800</cx:pt>
          <cx:pt idx="581">6000</cx:pt>
          <cx:pt idx="582">8700</cx:pt>
          <cx:pt idx="583">18900</cx:pt>
          <cx:pt idx="584">86400</cx:pt>
          <cx:pt idx="585">8900</cx:pt>
          <cx:pt idx="586">700</cx:pt>
          <cx:pt idx="587">9400</cx:pt>
          <cx:pt idx="588">157600</cx:pt>
          <cx:pt idx="589">7900</cx:pt>
          <cx:pt idx="590">7100</cx:pt>
          <cx:pt idx="591">600</cx:pt>
          <cx:pt idx="592">156800</cx:pt>
          <cx:pt idx="593">121600</cx:pt>
          <cx:pt idx="594">157300</cx:pt>
          <cx:pt idx="595">70300</cx:pt>
          <cx:pt idx="596">7900</cx:pt>
          <cx:pt idx="597">73800</cx:pt>
          <cx:pt idx="598">108500</cx:pt>
          <cx:pt idx="599">140300</cx:pt>
          <cx:pt idx="600">100</cx:pt>
          <cx:pt idx="601">6300</cx:pt>
          <cx:pt idx="602">71100</cx:pt>
          <cx:pt idx="603">5300</cx:pt>
          <cx:pt idx="604">88700</cx:pt>
          <cx:pt idx="605">3300</cx:pt>
          <cx:pt idx="606">3400</cx:pt>
          <cx:pt idx="607">137600</cx:pt>
          <cx:pt idx="608">3900</cx:pt>
          <cx:pt idx="609">10000</cx:pt>
          <cx:pt idx="610">42800</cx:pt>
          <cx:pt idx="611">8200</cx:pt>
          <cx:pt idx="612">6200</cx:pt>
          <cx:pt idx="613">1100</cx:pt>
          <cx:pt idx="614">26500</cx:pt>
          <cx:pt idx="615">8500</cx:pt>
          <cx:pt idx="616">6400</cx:pt>
          <cx:pt idx="617">1400</cx:pt>
          <cx:pt idx="618">198600</cx:pt>
          <cx:pt idx="619">195900</cx:pt>
          <cx:pt idx="620">4300</cx:pt>
          <cx:pt idx="621">25600</cx:pt>
          <cx:pt idx="622">189000</cx:pt>
          <cx:pt idx="623">94300</cx:pt>
          <cx:pt idx="624">5100</cx:pt>
          <cx:pt idx="625">7500</cx:pt>
          <cx:pt idx="626">6400</cx:pt>
          <cx:pt idx="627">1600</cx:pt>
          <cx:pt idx="628">1900</cx:pt>
          <cx:pt idx="629">85900</cx:pt>
          <cx:pt idx="630">9500</cx:pt>
          <cx:pt idx="631">59200</cx:pt>
          <cx:pt idx="632">72100</cx:pt>
          <cx:pt idx="633">6700</cx:pt>
          <cx:pt idx="634">118200</cx:pt>
          <cx:pt idx="635">139000</cx:pt>
          <cx:pt idx="636">197700</cx:pt>
          <cx:pt idx="637">8500</cx:pt>
          <cx:pt idx="638">81600</cx:pt>
          <cx:pt idx="639">8600</cx:pt>
          <cx:pt idx="640">119800</cx:pt>
          <cx:pt idx="641">9400</cx:pt>
          <cx:pt idx="642">9200</cx:pt>
          <cx:pt idx="643">14900</cx:pt>
          <cx:pt idx="644">169400</cx:pt>
          <cx:pt idx="645">192100</cx:pt>
          <cx:pt idx="646">98700</cx:pt>
          <cx:pt idx="647">4500</cx:pt>
          <cx:pt idx="648">98600</cx:pt>
          <cx:pt idx="649">121700</cx:pt>
          <cx:pt idx="650">100</cx:pt>
          <cx:pt idx="651">196700</cx:pt>
          <cx:pt idx="652">10000</cx:pt>
          <cx:pt idx="653">600</cx:pt>
          <cx:pt idx="654">35000</cx:pt>
          <cx:pt idx="655">6900</cx:pt>
          <cx:pt idx="656">118400</cx:pt>
          <cx:pt idx="657">10000</cx:pt>
          <cx:pt idx="658">52600</cx:pt>
          <cx:pt idx="659">120700</cx:pt>
          <cx:pt idx="660">9100</cx:pt>
          <cx:pt idx="661">106800</cx:pt>
          <cx:pt idx="662">9100</cx:pt>
          <cx:pt idx="663">10000</cx:pt>
          <cx:pt idx="664">79400</cx:pt>
          <cx:pt idx="665">5100</cx:pt>
          <cx:pt idx="666">3100</cx:pt>
          <cx:pt idx="667">6900</cx:pt>
          <cx:pt idx="668">27500</cx:pt>
          <cx:pt idx="669">48800</cx:pt>
          <cx:pt idx="670">16200</cx:pt>
          <cx:pt idx="671">97600</cx:pt>
          <cx:pt idx="672">197900</cx:pt>
          <cx:pt idx="673">5600</cx:pt>
          <cx:pt idx="674">170700</cx:pt>
          <cx:pt idx="675">9700</cx:pt>
          <cx:pt idx="676">62300</cx:pt>
          <cx:pt idx="677">5300</cx:pt>
          <cx:pt idx="678">99500</cx:pt>
          <cx:pt idx="679">1400</cx:pt>
          <cx:pt idx="680">145600</cx:pt>
          <cx:pt idx="681">184100</cx:pt>
          <cx:pt idx="682">5400</cx:pt>
          <cx:pt idx="683">2300</cx:pt>
          <cx:pt idx="684">1400</cx:pt>
          <cx:pt idx="685">140000</cx:pt>
          <cx:pt idx="686">7500</cx:pt>
          <cx:pt idx="687">1500</cx:pt>
          <cx:pt idx="688">2900</cx:pt>
          <cx:pt idx="689">7300</cx:pt>
          <cx:pt idx="690">3600</cx:pt>
          <cx:pt idx="691">5000</cx:pt>
          <cx:pt idx="692">6000</cx:pt>
          <cx:pt idx="693">180400</cx:pt>
          <cx:pt idx="694">9100</cx:pt>
          <cx:pt idx="695">9200</cx:pt>
          <cx:pt idx="696">164100</cx:pt>
          <cx:pt idx="697">128900</cx:pt>
          <cx:pt idx="698">42100</cx:pt>
          <cx:pt idx="699">7400</cx:pt>
          <cx:pt idx="700">100</cx:pt>
          <cx:pt idx="701">52000</cx:pt>
          <cx:pt idx="702">8700</cx:pt>
          <cx:pt idx="703">63400</cx:pt>
          <cx:pt idx="704">8700</cx:pt>
          <cx:pt idx="705">169700</cx:pt>
          <cx:pt idx="706">108400</cx:pt>
          <cx:pt idx="707">7300</cx:pt>
          <cx:pt idx="708">1700</cx:pt>
          <cx:pt idx="709">9800</cx:pt>
          <cx:pt idx="710">4300</cx:pt>
          <cx:pt idx="711">6200</cx:pt>
          <cx:pt idx="712">800</cx:pt>
          <cx:pt idx="713">6900</cx:pt>
          <cx:pt idx="714">38500</cx:pt>
          <cx:pt idx="715">118000</cx:pt>
          <cx:pt idx="716">2000</cx:pt>
          <cx:pt idx="717">5600</cx:pt>
          <cx:pt idx="718">8300</cx:pt>
          <cx:pt idx="719">6900</cx:pt>
          <cx:pt idx="720">8700</cx:pt>
          <cx:pt idx="721">123600</cx:pt>
          <cx:pt idx="722">48500</cx:pt>
          <cx:pt idx="723">4900</cx:pt>
          <cx:pt idx="724">8400</cx:pt>
          <cx:pt idx="725">193200</cx:pt>
          <cx:pt idx="726">54300</cx:pt>
          <cx:pt idx="727">8900</cx:pt>
          <cx:pt idx="728">4200</cx:pt>
          <cx:pt idx="729">5600</cx:pt>
          <cx:pt idx="730">28800</cx:pt>
          <cx:pt idx="731">8000</cx:pt>
          <cx:pt idx="732">117000</cx:pt>
          <cx:pt idx="733">15800</cx:pt>
          <cx:pt idx="734">4200</cx:pt>
          <cx:pt idx="735">37100</cx:pt>
          <cx:pt idx="736">7700</cx:pt>
          <cx:pt idx="737">3700</cx:pt>
          <cx:pt idx="738">74700</cx:pt>
          <cx:pt idx="739">10000</cx:pt>
          <cx:pt idx="740">5300</cx:pt>
          <cx:pt idx="741">1200</cx:pt>
          <cx:pt idx="742">1200</cx:pt>
          <cx:pt idx="743">3900</cx:pt>
          <cx:pt idx="744">2000</cx:pt>
          <cx:pt idx="745">6900</cx:pt>
          <cx:pt idx="746">55800</cx:pt>
          <cx:pt idx="747">4900</cx:pt>
          <cx:pt idx="748">194900</cx:pt>
          <cx:pt idx="749">8600</cx:pt>
          <cx:pt idx="750">100</cx:pt>
          <cx:pt idx="751">3600</cx:pt>
          <cx:pt idx="752">5800</cx:pt>
          <cx:pt idx="753">4700</cx:pt>
          <cx:pt idx="754">70400</cx:pt>
          <cx:pt idx="755">4500</cx:pt>
          <cx:pt idx="756">1300</cx:pt>
          <cx:pt idx="757">1400</cx:pt>
          <cx:pt idx="758">29600</cx:pt>
          <cx:pt idx="759">167500</cx:pt>
          <cx:pt idx="760">48300</cx:pt>
          <cx:pt idx="761">2200</cx:pt>
          <cx:pt idx="762">3500</cx:pt>
          <cx:pt idx="763">5600</cx:pt>
          <cx:pt idx="764">1100</cx:pt>
          <cx:pt idx="765">3900</cx:pt>
          <cx:pt idx="766">43800</cx:pt>
          <cx:pt idx="767">97200</cx:pt>
          <cx:pt idx="768">4800</cx:pt>
          <cx:pt idx="769">125600</cx:pt>
          <cx:pt idx="770">4300</cx:pt>
          <cx:pt idx="771">5600</cx:pt>
          <cx:pt idx="772">149600</cx:pt>
          <cx:pt idx="773">53100</cx:pt>
          <cx:pt idx="774">5000</cx:pt>
          <cx:pt idx="775">9400</cx:pt>
          <cx:pt idx="776">110800</cx:pt>
          <cx:pt idx="777">93800</cx:pt>
          <cx:pt idx="778">1300</cx:pt>
          <cx:pt idx="779">108700</cx:pt>
          <cx:pt idx="780">5100</cx:pt>
          <cx:pt idx="781">8700</cx:pt>
          <cx:pt idx="782">5100</cx:pt>
          <cx:pt idx="783">7400</cx:pt>
          <cx:pt idx="784">88900</cx:pt>
          <cx:pt idx="785">6700</cx:pt>
          <cx:pt idx="786">1500</cx:pt>
          <cx:pt idx="787">61200</cx:pt>
          <cx:pt idx="788">3600</cx:pt>
          <cx:pt idx="789">9000</cx:pt>
          <cx:pt idx="790">185900</cx:pt>
          <cx:pt idx="791">2100</cx:pt>
          <cx:pt idx="792">2000</cx:pt>
          <cx:pt idx="793">1100</cx:pt>
          <cx:pt idx="794">6600</cx:pt>
          <cx:pt idx="795">7100</cx:pt>
          <cx:pt idx="796">7800</cx:pt>
          <cx:pt idx="797">7600</cx:pt>
          <cx:pt idx="798">3400</cx:pt>
          <cx:pt idx="799">84500</cx:pt>
          <cx:pt idx="800">100</cx:pt>
          <cx:pt idx="801">2300</cx:pt>
          <cx:pt idx="802">6200</cx:pt>
          <cx:pt idx="803">6100</cx:pt>
          <cx:pt idx="804">2600</cx:pt>
          <cx:pt idx="805">9700</cx:pt>
          <cx:pt idx="806">700</cx:pt>
          <cx:pt idx="807">700</cx:pt>
          <cx:pt idx="808">5200</cx:pt>
          <cx:pt idx="809">140800</cx:pt>
          <cx:pt idx="810">6400</cx:pt>
          <cx:pt idx="811">92500</cx:pt>
          <cx:pt idx="812">59700</cx:pt>
          <cx:pt idx="813">3200</cx:pt>
          <cx:pt idx="814">3200</cx:pt>
          <cx:pt idx="815">9000</cx:pt>
          <cx:pt idx="816">2300</cx:pt>
          <cx:pt idx="817">51300</cx:pt>
          <cx:pt idx="818">700</cx:pt>
          <cx:pt idx="819">8900</cx:pt>
          <cx:pt idx="820">1500</cx:pt>
          <cx:pt idx="821">4900</cx:pt>
          <cx:pt idx="822">54000</cx:pt>
          <cx:pt idx="823">4100</cx:pt>
          <cx:pt idx="824">85000</cx:pt>
          <cx:pt idx="825">3600</cx:pt>
          <cx:pt idx="826">2800</cx:pt>
          <cx:pt idx="827">2300</cx:pt>
          <cx:pt idx="828">7100</cx:pt>
          <cx:pt idx="829">9600</cx:pt>
          <cx:pt idx="830">121600</cx:pt>
          <cx:pt idx="831">97100</cx:pt>
          <cx:pt idx="832">43200</cx:pt>
          <cx:pt idx="833">6800</cx:pt>
          <cx:pt idx="834">7300</cx:pt>
          <cx:pt idx="835">86200</cx:pt>
          <cx:pt idx="836">8100</cx:pt>
          <cx:pt idx="837">17700</cx:pt>
          <cx:pt idx="838">6400</cx:pt>
          <cx:pt idx="839">7700</cx:pt>
          <cx:pt idx="840">116300</cx:pt>
          <cx:pt idx="841">9100</cx:pt>
          <cx:pt idx="842">1500</cx:pt>
          <cx:pt idx="843">8800</cx:pt>
          <cx:pt idx="844">8800</cx:pt>
          <cx:pt idx="845">69900</cx:pt>
          <cx:pt idx="846">1000</cx:pt>
          <cx:pt idx="847">4700</cx:pt>
          <cx:pt idx="848">3200</cx:pt>
          <cx:pt idx="849">6700</cx:pt>
          <cx:pt idx="850">100</cx:pt>
          <cx:pt idx="851">6000</cx:pt>
          <cx:pt idx="852">4900</cx:pt>
          <cx:pt idx="853">17100</cx:pt>
          <cx:pt idx="854">171000</cx:pt>
          <cx:pt idx="855">23400</cx:pt>
          <cx:pt idx="856">2400</cx:pt>
          <cx:pt idx="857">5300</cx:pt>
          <cx:pt idx="858">4000</cx:pt>
          <cx:pt idx="859">7300</cx:pt>
          <cx:pt idx="860">2000</cx:pt>
          <cx:pt idx="861">8800</cx:pt>
          <cx:pt idx="862">3500</cx:pt>
          <cx:pt idx="863">1400</cx:pt>
          <cx:pt idx="864">4200</cx:pt>
          <cx:pt idx="865">81000</cx:pt>
          <cx:pt idx="866">182800</cx:pt>
          <cx:pt idx="867">4800</cx:pt>
          <cx:pt idx="868">7000</cx:pt>
          <cx:pt idx="869">161900</cx:pt>
          <cx:pt idx="870">7700</cx:pt>
          <cx:pt idx="871">71500</cx:pt>
          <cx:pt idx="872">4700</cx:pt>
          <cx:pt idx="873">42100</cx:pt>
          <cx:pt idx="874">40200</cx:pt>
          <cx:pt idx="875">7900</cx:pt>
          <cx:pt idx="876">8300</cx:pt>
          <cx:pt idx="877">163600</cx:pt>
          <cx:pt idx="878">2700</cx:pt>
          <cx:pt idx="879">1000</cx:pt>
          <cx:pt idx="880">84500</cx:pt>
          <cx:pt idx="881">81300</cx:pt>
          <cx:pt idx="882">800</cx:pt>
          <cx:pt idx="883">3400</cx:pt>
          <cx:pt idx="884">170800</cx:pt>
          <cx:pt idx="885">1800</cx:pt>
          <cx:pt idx="886">150600</cx:pt>
          <cx:pt idx="887">7800</cx:pt>
          <cx:pt idx="888">5800</cx:pt>
          <cx:pt idx="889">5600</cx:pt>
          <cx:pt idx="890">134400</cx:pt>
          <cx:pt idx="891">3000</cx:pt>
          <cx:pt idx="892">6000</cx:pt>
          <cx:pt idx="893">8400</cx:pt>
          <cx:pt idx="894">1700</cx:pt>
          <cx:pt idx="895">159800</cx:pt>
          <cx:pt idx="896">19800</cx:pt>
          <cx:pt idx="897">8800</cx:pt>
          <cx:pt idx="898">179100</cx:pt>
          <cx:pt idx="899">3100</cx:pt>
          <cx:pt idx="900">100</cx:pt>
          <cx:pt idx="901">5600</cx:pt>
          <cx:pt idx="902">1400</cx:pt>
          <cx:pt idx="903">41000</cx:pt>
          <cx:pt idx="904">6500</cx:pt>
          <cx:pt idx="905">7900</cx:pt>
          <cx:pt idx="906">5500</cx:pt>
          <cx:pt idx="907">9100</cx:pt>
          <cx:pt idx="908">38200</cx:pt>
          <cx:pt idx="909">1800</cx:pt>
          <cx:pt idx="910">154500</cx:pt>
          <cx:pt idx="911">5800</cx:pt>
          <cx:pt idx="912">1800</cx:pt>
          <cx:pt idx="913">70200</cx:pt>
          <cx:pt idx="914">6400</cx:pt>
          <cx:pt idx="915">125900</cx:pt>
          <cx:pt idx="916">3700</cx:pt>
          <cx:pt idx="917">3600</cx:pt>
          <cx:pt idx="918">3800</cx:pt>
          <cx:pt idx="919">35600</cx:pt>
          <cx:pt idx="920">5300</cx:pt>
          <cx:pt idx="921">160400</cx:pt>
          <cx:pt idx="922">51400</cx:pt>
          <cx:pt idx="923">1700</cx:pt>
          <cx:pt idx="924">39400</cx:pt>
          <cx:pt idx="925">3000</cx:pt>
          <cx:pt idx="926">8700</cx:pt>
          <cx:pt idx="927">7200</cx:pt>
          <cx:pt idx="928">167400</cx:pt>
          <cx:pt idx="929">5500</cx:pt>
          <cx:pt idx="930">3500</cx:pt>
          <cx:pt idx="931">7900</cx:pt>
          <cx:pt idx="932">2300</cx:pt>
          <cx:pt idx="933">73000</cx:pt>
          <cx:pt idx="934">6200</cx:pt>
          <cx:pt idx="935">6100</cx:pt>
          <cx:pt idx="936">103200</cx:pt>
          <cx:pt idx="937">171000</cx:pt>
          <cx:pt idx="938">9200</cx:pt>
          <cx:pt idx="939">7800</cx:pt>
          <cx:pt idx="940">9900</cx:pt>
          <cx:pt idx="941">43000</cx:pt>
          <cx:pt idx="942">9600</cx:pt>
          <cx:pt idx="943">7500</cx:pt>
          <cx:pt idx="944">10000</cx:pt>
          <cx:pt idx="945">172000</cx:pt>
          <cx:pt idx="946">153700</cx:pt>
          <cx:pt idx="947">3600</cx:pt>
          <cx:pt idx="948">9400</cx:pt>
          <cx:pt idx="949">5900</cx:pt>
          <cx:pt idx="950">100</cx:pt>
          <cx:pt idx="951">14500</cx:pt>
          <cx:pt idx="952">145500</cx:pt>
          <cx:pt idx="953">3300</cx:pt>
          <cx:pt idx="954">42600</cx:pt>
          <cx:pt idx="955">700</cx:pt>
          <cx:pt idx="956">187600</cx:pt>
          <cx:pt idx="957">9800</cx:pt>
          <cx:pt idx="958">1100</cx:pt>
          <cx:pt idx="959">145000</cx:pt>
          <cx:pt idx="960">5500</cx:pt>
          <cx:pt idx="961">5700</cx:pt>
          <cx:pt idx="962">3600</cx:pt>
          <cx:pt idx="963">5900</cx:pt>
          <cx:pt idx="964">3700</cx:pt>
          <cx:pt idx="965">2200</cx:pt>
          <cx:pt idx="966">1700</cx:pt>
          <cx:pt idx="967">88400</cx:pt>
          <cx:pt idx="968">2400</cx:pt>
          <cx:pt idx="969">7900</cx:pt>
          <cx:pt idx="970">94900</cx:pt>
          <cx:pt idx="971">5100</cx:pt>
          <cx:pt idx="972">42700</cx:pt>
          <cx:pt idx="973">121100</cx:pt>
          <cx:pt idx="974">800</cx:pt>
          <cx:pt idx="975">5400</cx:pt>
          <cx:pt idx="976">4000</cx:pt>
          <cx:pt idx="977">7000</cx:pt>
          <cx:pt idx="978">1000</cx:pt>
          <cx:pt idx="979">60200</cx:pt>
          <cx:pt idx="980">195200</cx:pt>
          <cx:pt idx="981">6700</cx:pt>
          <cx:pt idx="982">7200</cx:pt>
          <cx:pt idx="983">129100</cx:pt>
          <cx:pt idx="984">6500</cx:pt>
          <cx:pt idx="985">170600</cx:pt>
          <cx:pt idx="986">7800</cx:pt>
          <cx:pt idx="987">6200</cx:pt>
          <cx:pt idx="988">9400</cx:pt>
          <cx:pt idx="989">2400</cx:pt>
          <cx:pt idx="990">7800</cx:pt>
          <cx:pt idx="991">9800</cx:pt>
          <cx:pt idx="992">3100</cx:pt>
          <cx:pt idx="993">9800</cx:pt>
          <cx:pt idx="994">141100</cx:pt>
          <cx:pt idx="995">97300</cx:pt>
          <cx:pt idx="996">6600</cx:pt>
          <cx:pt idx="997">7600</cx:pt>
          <cx:pt idx="998">66600</cx:pt>
          <cx:pt idx="999">111100</cx:pt>
        </cx:lvl>
        <cx:lvl ptCount="1000">
          <cx:pt idx="0">Pre-emptive tertiary standardization</cx:pt>
          <cx:pt idx="1">Managed bottom-line architecture</cx:pt>
          <cx:pt idx="2">Function-based leadingedge pricing structure</cx:pt>
          <cx:pt idx="3">Vision-oriented fresh-thinking conglomeration</cx:pt>
          <cx:pt idx="4">Proactive foreground core</cx:pt>
          <cx:pt idx="5">Open-source optimizing database</cx:pt>
          <cx:pt idx="6">Operative upward-trending algorithm</cx:pt>
          <cx:pt idx="7">Centralized cohesive challenge</cx:pt>
          <cx:pt idx="8">Exclusive attitude-oriented intranet</cx:pt>
          <cx:pt idx="9">Open-source fresh-thinking model</cx:pt>
          <cx:pt idx="10">Monitored empowering installation</cx:pt>
          <cx:pt idx="11">Grass-roots zero administration system engine</cx:pt>
          <cx:pt idx="12">Assimilated hybrid intranet</cx:pt>
          <cx:pt idx="13">Multi-tiered directional open architecture</cx:pt>
          <cx:pt idx="14">Cloned directional synergy</cx:pt>
          <cx:pt idx="15">Extended eco-centric pricing structure</cx:pt>
          <cx:pt idx="16">Cross-platform systemic adapter</cx:pt>
          <cx:pt idx="17">Seamless 4thgeneration methodology</cx:pt>
          <cx:pt idx="18">Exclusive needs-based adapter</cx:pt>
          <cx:pt idx="19">Down-sized cohesive archive</cx:pt>
          <cx:pt idx="20">Proactive composite alliance</cx:pt>
          <cx:pt idx="21">Re-engineered intangible definition</cx:pt>
          <cx:pt idx="22">Enhanced dynamic definition</cx:pt>
          <cx:pt idx="23">Devolved next generation adapter</cx:pt>
          <cx:pt idx="24">Cross-platform intermediate frame</cx:pt>
          <cx:pt idx="25">Monitored impactful analyzer</cx:pt>
          <cx:pt idx="26">Optional responsive customer loyalty</cx:pt>
          <cx:pt idx="27">Diverse transitional migration</cx:pt>
          <cx:pt idx="28">Synchronized global task-force</cx:pt>
          <cx:pt idx="29">Focused 6thgeneration forecast</cx:pt>
          <cx:pt idx="30">Down-sized analyzing challenge</cx:pt>
          <cx:pt idx="31">Progressive needs-based focus group</cx:pt>
          <cx:pt idx="32">Ergonomic 6thgeneration success</cx:pt>
          <cx:pt idx="33">Exclusive interactive approach</cx:pt>
          <cx:pt idx="34">Reverse-engineered asynchronous archive</cx:pt>
          <cx:pt idx="35">Synergized intangible challenge</cx:pt>
          <cx:pt idx="36">Monitored multi-state encryption</cx:pt>
          <cx:pt idx="37">Profound attitude-oriented functionalities</cx:pt>
          <cx:pt idx="38">Digitized client-driven database</cx:pt>
          <cx:pt idx="39">Organized bi-directional function</cx:pt>
          <cx:pt idx="40">Reduced stable middleware</cx:pt>
          <cx:pt idx="41">Universal 5thgeneration neural-net</cx:pt>
          <cx:pt idx="42">Virtual uniform frame</cx:pt>
          <cx:pt idx="43">Profound explicit paradigm</cx:pt>
          <cx:pt idx="44">Visionary real-time groupware</cx:pt>
          <cx:pt idx="45">Networked tertiary Graphical User Interface</cx:pt>
          <cx:pt idx="46">Virtual grid-enabled task-force</cx:pt>
          <cx:pt idx="47">Function-based multi-state software</cx:pt>
          <cx:pt idx="48">Optimized leadingedge concept</cx:pt>
          <cx:pt idx="49">Sharable holistic interface</cx:pt>
          <cx:pt idx="50">Down-sized system-worthy secured line</cx:pt>
          <cx:pt idx="51">Inverse secondary infrastructure</cx:pt>
          <cx:pt idx="52">Organic foreground leverage</cx:pt>
          <cx:pt idx="53">Reverse-engineered static concept</cx:pt>
          <cx:pt idx="54">Multi-channeled neutral customer loyalty</cx:pt>
          <cx:pt idx="55">Reverse-engineered bifurcated strategy</cx:pt>
          <cx:pt idx="56">Horizontal context-sensitive knowledge user</cx:pt>
          <cx:pt idx="57">Cross-group multi-state task-force</cx:pt>
          <cx:pt idx="58">Expanded 3rdgeneration strategy</cx:pt>
          <cx:pt idx="59">Assimilated real-time support</cx:pt>
          <cx:pt idx="60">User-centric regional database</cx:pt>
          <cx:pt idx="61">Open-source zero administration complexity</cx:pt>
          <cx:pt idx="62">Organized incremental standardization</cx:pt>
          <cx:pt idx="63">Assimilated didactic open system</cx:pt>
          <cx:pt idx="64">Vision-oriented logistical intranet</cx:pt>
          <cx:pt idx="65">Mandatory incremental projection</cx:pt>
          <cx:pt idx="66">Grass-roots needs-based encryption</cx:pt>
          <cx:pt idx="67">Team-oriented 6thgeneration middleware</cx:pt>
          <cx:pt idx="68">Inverse multi-tasking installation</cx:pt>
          <cx:pt idx="69">Switchable disintermediate moderator</cx:pt>
          <cx:pt idx="70">Re-engineered 24/7 task-force</cx:pt>
          <cx:pt idx="71">Organic object-oriented budgetary management</cx:pt>
          <cx:pt idx="72">Seamless coherent parallelism</cx:pt>
          <cx:pt idx="73">Cross-platform even-keeled initiative</cx:pt>
          <cx:pt idx="74">Progressive tertiary framework</cx:pt>
          <cx:pt idx="75">Multi-layered dynamic protocol</cx:pt>
          <cx:pt idx="76">Horizontal next generation function</cx:pt>
          <cx:pt idx="77">Pre-emptive impactful model</cx:pt>
          <cx:pt idx="78">User-centric bifurcated knowledge user</cx:pt>
          <cx:pt idx="79">Triple-buffered reciprocal project</cx:pt>
          <cx:pt idx="80">Cross-platform needs-based approach</cx:pt>
          <cx:pt idx="81">User-friendly static contingency</cx:pt>
          <cx:pt idx="82">Reactive content-based framework</cx:pt>
          <cx:pt idx="83">Realigned user-facing concept</cx:pt>
          <cx:pt idx="84">Public-key zero tolerance orchestration</cx:pt>
          <cx:pt idx="85">Multi-tiered eco-centric architecture</cx:pt>
          <cx:pt idx="86">Organic motivating firmware</cx:pt>
          <cx:pt idx="87">Synergized 4thgeneration conglomeration</cx:pt>
          <cx:pt idx="88">Grass-roots fault-tolerant policy</cx:pt>
          <cx:pt idx="89">Monitored scalable knowledgebase</cx:pt>
          <cx:pt idx="90">Synergistic explicit parallelism</cx:pt>
          <cx:pt idx="91">Enhanced systemic analyzer</cx:pt>
          <cx:pt idx="92">Object-based analyzing knowledge user</cx:pt>
          <cx:pt idx="93">Pre-emptive radical architecture</cx:pt>
          <cx:pt idx="94">Grass-roots web-enabled contingency</cx:pt>
          <cx:pt idx="95">Stand-alone system-worthy standardization</cx:pt>
          <cx:pt idx="96">Down-sized systematic policy</cx:pt>
          <cx:pt idx="97">Cloned bi-directional architecture</cx:pt>
          <cx:pt idx="98">Seamless transitional portal</cx:pt>
          <cx:pt idx="99">Fully-configurable motivating approach</cx:pt>
          <cx:pt idx="100">Upgradable fault-tolerant approach</cx:pt>
          <cx:pt idx="101">Reduced heuristic moratorium</cx:pt>
          <cx:pt idx="102">Front-line web-enabled model</cx:pt>
          <cx:pt idx="103">Polarized incremental emulation</cx:pt>
          <cx:pt idx="104">Self-enabling grid-enabled initiative</cx:pt>
          <cx:pt idx="105">Total fresh-thinking system engine</cx:pt>
          <cx:pt idx="106">Ameliorated clear-thinking circuit</cx:pt>
          <cx:pt idx="107">Multi-layered encompassing installation</cx:pt>
          <cx:pt idx="108">Universal encompassing implementation</cx:pt>
          <cx:pt idx="109">Object-based client-server application</cx:pt>
          <cx:pt idx="110">Cross-platform solution-oriented process improvement</cx:pt>
          <cx:pt idx="111">Re-engineered user-facing approach</cx:pt>
          <cx:pt idx="112">Re-engineered client-driven hub</cx:pt>
          <cx:pt idx="113">User-friendly tertiary array</cx:pt>
          <cx:pt idx="114">Robust heuristic encoding</cx:pt>
          <cx:pt idx="115">Team-oriented clear-thinking capacity</cx:pt>
          <cx:pt idx="116">De-engineered motivating standardization</cx:pt>
          <cx:pt idx="117">Business-focused 24hour groupware</cx:pt>
          <cx:pt idx="118">Organic next generation protocol</cx:pt>
          <cx:pt idx="119">Reverse-engineered full-range Internet solution</cx:pt>
          <cx:pt idx="120">Synchronized regional synergy</cx:pt>
          <cx:pt idx="121">Multi-lateral homogeneous success</cx:pt>
          <cx:pt idx="122">Seamless zero-defect solution</cx:pt>
          <cx:pt idx="123">Enhanced scalable concept</cx:pt>
          <cx:pt idx="124">Polarized uniform software</cx:pt>
          <cx:pt idx="125">Stand-alone web-enabled moderator</cx:pt>
          <cx:pt idx="126">Proactive methodical benchmark</cx:pt>
          <cx:pt idx="127">Team-oriented 6thgeneration matrix</cx:pt>
          <cx:pt idx="128">Phased human-resource core</cx:pt>
          <cx:pt idx="129">Mandatory tertiary implementation</cx:pt>
          <cx:pt idx="130">Secured directional encryption</cx:pt>
          <cx:pt idx="131">Distributed 5thgeneration implementation</cx:pt>
          <cx:pt idx="132">Virtual static core</cx:pt>
          <cx:pt idx="133">Secured content-based product</cx:pt>
          <cx:pt idx="134">Secured executive concept</cx:pt>
          <cx:pt idx="135">Balanced zero-defect software</cx:pt>
          <cx:pt idx="136">Distributed context-sensitive flexibility</cx:pt>
          <cx:pt idx="137">Down-sized disintermediate support</cx:pt>
          <cx:pt idx="138">Stand-alone mission-critical moratorium</cx:pt>
          <cx:pt idx="139">Down-sized empowering protocol</cx:pt>
          <cx:pt idx="140">Fully-configurable coherent Internet solution</cx:pt>
          <cx:pt idx="141">Distributed motivating algorithm</cx:pt>
          <cx:pt idx="142">Expanded solution-oriented benchmark</cx:pt>
          <cx:pt idx="143">Implemented discrete secured line</cx:pt>
          <cx:pt idx="144">Multi-lateral actuating installation</cx:pt>
          <cx:pt idx="145">Secured reciprocal array</cx:pt>
          <cx:pt idx="146">Optional bandwidth-monitored middleware</cx:pt>
          <cx:pt idx="147">Upgradable upward-trending workforce</cx:pt>
          <cx:pt idx="148">Upgradable hybrid capability</cx:pt>
          <cx:pt idx="149">Managed fresh-thinking flexibility</cx:pt>
          <cx:pt idx="150">Networked stable workforce</cx:pt>
          <cx:pt idx="151">Customizable intermediate extranet</cx:pt>
          <cx:pt idx="152">User-centric fault-tolerant task-force</cx:pt>
          <cx:pt idx="153">Multi-tiered radical definition</cx:pt>
          <cx:pt idx="154">Devolved foreground benchmark</cx:pt>
          <cx:pt idx="155">Distributed eco-centric methodology</cx:pt>
          <cx:pt idx="156">Streamlined encompassing encryption</cx:pt>
          <cx:pt idx="157">User-friendly reciprocal initiative</cx:pt>
          <cx:pt idx="158">Ergonomic fresh-thinking installation</cx:pt>
          <cx:pt idx="159">Robust explicit hardware</cx:pt>
          <cx:pt idx="160">Stand-alone actuating support</cx:pt>
          <cx:pt idx="161">Cross-platform methodical process improvement</cx:pt>
          <cx:pt idx="162">Extended bottom-line open architecture</cx:pt>
          <cx:pt idx="163">Extended reciprocal circuit</cx:pt>
          <cx:pt idx="164">Polarized human-resource protocol</cx:pt>
          <cx:pt idx="165">Synergized radical product</cx:pt>
          <cx:pt idx="166">Robust heuristic artificial intelligence</cx:pt>
          <cx:pt idx="167">Robust content-based emulation</cx:pt>
          <cx:pt idx="168">Ergonomic uniform open system</cx:pt>
          <cx:pt idx="169">Profit-focused modular product</cx:pt>
          <cx:pt idx="170">Mandatory mobile product</cx:pt>
          <cx:pt idx="171">Public-key 3rdgeneration budgetary management</cx:pt>
          <cx:pt idx="172">Centralized national firmware</cx:pt>
          <cx:pt idx="173">Cross-group 4thgeneration middleware</cx:pt>
          <cx:pt idx="174">Pre-emptive scalable access</cx:pt>
          <cx:pt idx="175">Sharable intangible migration</cx:pt>
          <cx:pt idx="176">Proactive scalable Graphical User Interface</cx:pt>
          <cx:pt idx="177">Digitized solution-oriented product</cx:pt>
          <cx:pt idx="178">Triple-buffered cohesive structure</cx:pt>
          <cx:pt idx="179">Realigned human-resource orchestration</cx:pt>
          <cx:pt idx="180">Optional clear-thinking software</cx:pt>
          <cx:pt idx="181">Centralized global approach</cx:pt>
          <cx:pt idx="182">Reverse-engineered bandwidth-monitored contingency</cx:pt>
          <cx:pt idx="183">Pre-emptive bandwidth-monitored instruction set</cx:pt>
          <cx:pt idx="184">Adaptive asynchronous emulation</cx:pt>
          <cx:pt idx="185">Innovative actuating conglomeration</cx:pt>
          <cx:pt idx="186">Grass-roots foreground policy</cx:pt>
          <cx:pt idx="187">Horizontal transitional paradigm</cx:pt>
          <cx:pt idx="188">Networked didactic info-mediaries</cx:pt>
          <cx:pt idx="189">Switchable contextually-based access</cx:pt>
          <cx:pt idx="190">Up-sized dynamic throughput</cx:pt>
          <cx:pt idx="191">Mandatory reciprocal superstructure</cx:pt>
          <cx:pt idx="192">Upgradable 4thgeneration productivity</cx:pt>
          <cx:pt idx="193">Progressive discrete hub</cx:pt>
          <cx:pt idx="194">Assimilated multi-tasking archive</cx:pt>
          <cx:pt idx="195">Upgradable high-level solution</cx:pt>
          <cx:pt idx="196">Organic bandwidth-monitored frame</cx:pt>
          <cx:pt idx="197">Business-focused logistical framework</cx:pt>
          <cx:pt idx="198">Universal multi-state capability</cx:pt>
          <cx:pt idx="199">Digitized reciprocal infrastructure</cx:pt>
          <cx:pt idx="200">Reduced dedicated capability</cx:pt>
          <cx:pt idx="201">Cross-platform bi-directional workforce</cx:pt>
          <cx:pt idx="202">Upgradable scalable methodology</cx:pt>
          <cx:pt idx="203">Customer-focused client-server service-desk</cx:pt>
          <cx:pt idx="204">Mandatory multimedia leverage</cx:pt>
          <cx:pt idx="205">Focused analyzing circuit</cx:pt>
          <cx:pt idx="206">Fundamental grid-enabled strategy</cx:pt>
          <cx:pt idx="207">Digitized 5thgeneration knowledgebase</cx:pt>
          <cx:pt idx="208">Mandatory multi-tasking encryption</cx:pt>
          <cx:pt idx="209">Distributed system-worthy application</cx:pt>
          <cx:pt idx="210">Synergistic tertiary time-frame</cx:pt>
          <cx:pt idx="211">Customer-focused impactful benchmark</cx:pt>
          <cx:pt idx="212">Profound next generation infrastructure</cx:pt>
          <cx:pt idx="213">Face-to-face encompassing info-mediaries</cx:pt>
          <cx:pt idx="214">Open-source fresh-thinking policy</cx:pt>
          <cx:pt idx="215">Extended 24/7 implementation</cx:pt>
          <cx:pt idx="216">Organic dynamic algorithm</cx:pt>
          <cx:pt idx="217">Organic multi-tasking focus group</cx:pt>
          <cx:pt idx="218">Adaptive logistical initiative</cx:pt>
          <cx:pt idx="219">Stand-alone mobile customer loyalty</cx:pt>
          <cx:pt idx="220">Focused composite approach</cx:pt>
          <cx:pt idx="221">Face-to-face clear-thinking Local Area Network</cx:pt>
          <cx:pt idx="222">Cross-group cohesive circuit</cx:pt>
          <cx:pt idx="223">Synergistic explicit capability</cx:pt>
          <cx:pt idx="224">Diverse analyzing definition</cx:pt>
          <cx:pt idx="225">Enterprise-wide reciprocal success</cx:pt>
          <cx:pt idx="226">Progressive neutral middleware</cx:pt>
          <cx:pt idx="227">Intuitive exuding process improvement</cx:pt>
          <cx:pt idx="228">Exclusive real-time protocol</cx:pt>
          <cx:pt idx="229">Extended encompassing application</cx:pt>
          <cx:pt idx="230">Progressive value-added ability</cx:pt>
          <cx:pt idx="231">Cross-platform uniform hardware</cx:pt>
          <cx:pt idx="232">Progressive secondary portal</cx:pt>
          <cx:pt idx="233">Multi-lateral national adapter</cx:pt>
          <cx:pt idx="234">Enterprise-wide motivating matrices</cx:pt>
          <cx:pt idx="235">Polarized upward-trending Local Area Network</cx:pt>
          <cx:pt idx="236">Object-based directional function</cx:pt>
          <cx:pt idx="237">Re-contextualized tangible open architecture</cx:pt>
          <cx:pt idx="238">Distributed systemic adapter</cx:pt>
          <cx:pt idx="239">Networked web-enabled instruction set</cx:pt>
          <cx:pt idx="240">Vision-oriented dynamic service-desk</cx:pt>
          <cx:pt idx="241">Vision-oriented actuating open system</cx:pt>
          <cx:pt idx="242">Sharable scalable core</cx:pt>
          <cx:pt idx="243">Customer-focused attitude-oriented function</cx:pt>
          <cx:pt idx="244">Reverse-engineered system-worthy extranet</cx:pt>
          <cx:pt idx="245">Re-engineered systematic monitoring</cx:pt>
          <cx:pt idx="246">Seamless value-added standardization</cx:pt>
          <cx:pt idx="247">Triple-buffered fresh-thinking frame</cx:pt>
          <cx:pt idx="248">Streamlined holistic knowledgebase</cx:pt>
          <cx:pt idx="249">Up-sized intermediate website</cx:pt>
          <cx:pt idx="250">Future-proofed directional synergy</cx:pt>
          <cx:pt idx="251">Enhanced user-facing function</cx:pt>
          <cx:pt idx="252">Operative bandwidth-monitored interface</cx:pt>
          <cx:pt idx="253">Upgradable multi-state instruction set</cx:pt>
          <cx:pt idx="254">De-engineered static Local Area Network</cx:pt>
          <cx:pt idx="255">Upgradable grid-enabled superstructure</cx:pt>
          <cx:pt idx="256">Optimized actuating toolset</cx:pt>
          <cx:pt idx="257">Decentralized exuding strategy</cx:pt>
          <cx:pt idx="258">Assimilated coherent hardware</cx:pt>
          <cx:pt idx="259">Multi-channeled responsive implementation</cx:pt>
          <cx:pt idx="260">Centralized modular initiative</cx:pt>
          <cx:pt idx="261">Reverse-engineered cohesive migration</cx:pt>
          <cx:pt idx="262">Compatible multimedia hub</cx:pt>
          <cx:pt idx="263">Organic eco-centric success</cx:pt>
          <cx:pt idx="264">Virtual reciprocal policy</cx:pt>
          <cx:pt idx="265">Persevering interactive emulation</cx:pt>
          <cx:pt idx="266">Proactive responsive emulation</cx:pt>
          <cx:pt idx="267">Extended eco-centric function</cx:pt>
          <cx:pt idx="268">Networked optimal productivity</cx:pt>
          <cx:pt idx="269">Persistent attitude-oriented approach</cx:pt>
          <cx:pt idx="270">Triple-buffered 4thgeneration toolset</cx:pt>
          <cx:pt idx="271">Progressive zero administration leverage</cx:pt>
          <cx:pt idx="272">Networked radical neural-net</cx:pt>
          <cx:pt idx="273">Re-engineered heuristic forecast</cx:pt>
          <cx:pt idx="274">Fully-configurable background algorithm</cx:pt>
          <cx:pt idx="275">Stand-alone discrete Graphical User Interface</cx:pt>
          <cx:pt idx="276">Front-line foreground project</cx:pt>
          <cx:pt idx="277">Persevering system-worthy info-mediaries</cx:pt>
          <cx:pt idx="278">Distributed multi-tasking strategy</cx:pt>
          <cx:pt idx="279">Vision-oriented methodical application</cx:pt>
          <cx:pt idx="280">Function-based high-level infrastructure</cx:pt>
          <cx:pt idx="281">Profound object-oriented paradigm</cx:pt>
          <cx:pt idx="282">Virtual contextually-based circuit</cx:pt>
          <cx:pt idx="283">Business-focused dynamic instruction set</cx:pt>
          <cx:pt idx="284">Ameliorated fresh-thinking protocol</cx:pt>
          <cx:pt idx="285">Front-line optimizing emulation</cx:pt>
          <cx:pt idx="286">Devolved uniform complexity</cx:pt>
          <cx:pt idx="287">Public-key intangible superstructure</cx:pt>
          <cx:pt idx="288">Secured global success</cx:pt>
          <cx:pt idx="289">Grass-roots mission-critical capability</cx:pt>
          <cx:pt idx="290">Advanced global data-warehouse</cx:pt>
          <cx:pt idx="291">Self-enabling uniform complexity</cx:pt>
          <cx:pt idx="292">Versatile cohesive encoding</cx:pt>
          <cx:pt idx="293">Organized executive solution</cx:pt>
          <cx:pt idx="294">Automated local emulation</cx:pt>
          <cx:pt idx="295">Enterprise-wide intermediate middleware</cx:pt>
          <cx:pt idx="296">Grass-roots real-time Local Area Network</cx:pt>
          <cx:pt idx="297">Organized client-driven capacity</cx:pt>
          <cx:pt idx="298">Adaptive intangible database</cx:pt>
          <cx:pt idx="299">Grass-roots contextually-based algorithm</cx:pt>
          <cx:pt idx="300">Focused executive core</cx:pt>
          <cx:pt idx="301">Multi-channeled disintermediate policy</cx:pt>
          <cx:pt idx="302">Customizable bi-directional hardware</cx:pt>
          <cx:pt idx="303">Networked optimal architecture</cx:pt>
          <cx:pt idx="304">User-friendly discrete benchmark</cx:pt>
          <cx:pt idx="305">Grass-roots actuating policy</cx:pt>
          <cx:pt idx="306">Enterprise-wide 3rdgeneration knowledge user</cx:pt>
          <cx:pt idx="307">Face-to-face zero tolerance moderator</cx:pt>
          <cx:pt idx="308">Grass-roots optimizing projection</cx:pt>
          <cx:pt idx="309">User-centric 6thgeneration attitude</cx:pt>
          <cx:pt idx="310">Switchable zero tolerance website</cx:pt>
          <cx:pt idx="311">Focused real-time help-desk</cx:pt>
          <cx:pt idx="312">Robust impactful approach</cx:pt>
          <cx:pt idx="313">Secured maximized policy</cx:pt>
          <cx:pt idx="314">Realigned upward-trending strategy</cx:pt>
          <cx:pt idx="315">Open-source interactive knowledge user</cx:pt>
          <cx:pt idx="316">Configurable demand-driven matrix</cx:pt>
          <cx:pt idx="317">Cross-group coherent hierarchy</cx:pt>
          <cx:pt idx="318">Decentralized demand-driven open system</cx:pt>
          <cx:pt idx="319">Advanced empowering matrix</cx:pt>
          <cx:pt idx="320">Phased holistic implementation</cx:pt>
          <cx:pt idx="321">Proactive attitude-oriented knowledge user</cx:pt>
          <cx:pt idx="322">Visionary asymmetric Graphical User Interface</cx:pt>
          <cx:pt idx="323">Integrated zero-defect help-desk</cx:pt>
          <cx:pt idx="324">Inverse analyzing matrices</cx:pt>
          <cx:pt idx="325">Programmable systemic implementation</cx:pt>
          <cx:pt idx="326">Multi-channeled next generation architecture</cx:pt>
          <cx:pt idx="327">Digitized 3rdgeneration encoding</cx:pt>
          <cx:pt idx="328">Innovative well-modulated functionalities</cx:pt>
          <cx:pt idx="329">Fundamental incremental database</cx:pt>
          <cx:pt idx="330">Expanded encompassing open architecture</cx:pt>
          <cx:pt idx="331">Intuitive static portal</cx:pt>
          <cx:pt idx="332">Optional bandwidth-monitored definition</cx:pt>
          <cx:pt idx="333">Persistent well-modulated synergy</cx:pt>
          <cx:pt idx="334">Assimilated discrete algorithm</cx:pt>
          <cx:pt idx="335">Operative uniform hub</cx:pt>
          <cx:pt idx="336">Customizable intangible capability</cx:pt>
          <cx:pt idx="337">Innovative didactic analyzer</cx:pt>
          <cx:pt idx="338">Decentralized intangible encoding</cx:pt>
          <cx:pt idx="339">Front-line transitional algorithm</cx:pt>
          <cx:pt idx="340">Switchable didactic matrices</cx:pt>
          <cx:pt idx="341">Ameliorated disintermediate utilization</cx:pt>
          <cx:pt idx="342">Visionary foreground middleware</cx:pt>
          <cx:pt idx="343">Optional zero-defect task-force</cx:pt>
          <cx:pt idx="344">Devolved exuding emulation</cx:pt>
          <cx:pt idx="345">Open-source neutral task-force</cx:pt>
          <cx:pt idx="346">Virtual attitude-oriented migration</cx:pt>
          <cx:pt idx="347">Open-source full-range portal</cx:pt>
          <cx:pt idx="348">Versatile cohesive open system</cx:pt>
          <cx:pt idx="349">Multi-layered bottom-line frame</cx:pt>
          <cx:pt idx="350">Pre-emptive neutral capacity</cx:pt>
          <cx:pt idx="351">Universal maximized methodology</cx:pt>
          <cx:pt idx="352">Expanded hybrid hardware</cx:pt>
          <cx:pt idx="353">Profit-focused multi-tasking access</cx:pt>
          <cx:pt idx="354">Profit-focused transitional capability</cx:pt>
          <cx:pt idx="355">Front-line scalable definition</cx:pt>
          <cx:pt idx="356">Open-source systematic protocol</cx:pt>
          <cx:pt idx="357">Implemented tangible algorithm</cx:pt>
          <cx:pt idx="358">Profit-focused 3rdgeneration circuit</cx:pt>
          <cx:pt idx="359">Compatible needs-based architecture</cx:pt>
          <cx:pt idx="360">Right-sized zero tolerance migration</cx:pt>
          <cx:pt idx="361">Quality-focused reciprocal structure</cx:pt>
          <cx:pt idx="362">Automated actuating conglomeration</cx:pt>
          <cx:pt idx="363">Re-contextualized local initiative</cx:pt>
          <cx:pt idx="364">Switchable intangible definition</cx:pt>
          <cx:pt idx="365">Networked bottom-line initiative</cx:pt>
          <cx:pt idx="366">Robust directional system engine</cx:pt>
          <cx:pt idx="367">Triple-buffered explicit methodology</cx:pt>
          <cx:pt idx="368">Reactive directional capacity</cx:pt>
          <cx:pt idx="369">Polarized needs-based approach</cx:pt>
          <cx:pt idx="370">Intuitive well-modulated middleware</cx:pt>
          <cx:pt idx="371">Multi-channeled logistical matrices</cx:pt>
          <cx:pt idx="372">Pre-emptive bifurcated artificial intelligence</cx:pt>
          <cx:pt idx="373">Down-sized coherent toolset</cx:pt>
          <cx:pt idx="374">Open-source multi-tasking data-warehouse</cx:pt>
          <cx:pt idx="375">Future-proofed upward-trending contingency</cx:pt>
          <cx:pt idx="376">Mandatory uniform matrix</cx:pt>
          <cx:pt idx="377">Phased methodical initiative</cx:pt>
          <cx:pt idx="378">Managed stable function</cx:pt>
          <cx:pt idx="379">Realigned clear-thinking migration</cx:pt>
          <cx:pt idx="380">Optional clear-thinking process improvement</cx:pt>
          <cx:pt idx="381">Cross-group global moratorium</cx:pt>
          <cx:pt idx="382">Visionary systemic process improvement</cx:pt>
          <cx:pt idx="383">Progressive intangible flexibility</cx:pt>
          <cx:pt idx="384">Reactive real-time software</cx:pt>
          <cx:pt idx="385">Programmable incremental knowledge user</cx:pt>
          <cx:pt idx="386">Progressive 5thgeneration customer loyalty</cx:pt>
          <cx:pt idx="387">Triple-buffered logistical frame</cx:pt>
          <cx:pt idx="388">Exclusive dynamic adapter</cx:pt>
          <cx:pt idx="389">Automated systemic hierarchy</cx:pt>
          <cx:pt idx="390">Digitized eco-centric core</cx:pt>
          <cx:pt idx="391">Mandatory uniform strategy</cx:pt>
          <cx:pt idx="392">Profit-focused zero administration forecast</cx:pt>
          <cx:pt idx="393">De-engineered static orchestration</cx:pt>
          <cx:pt idx="394">Customizable dynamic info-mediaries</cx:pt>
          <cx:pt idx="395">Enhanced incremental budgetary management</cx:pt>
          <cx:pt idx="396">Digitized local info-mediaries</cx:pt>
          <cx:pt idx="397">Virtual systematic monitoring</cx:pt>
          <cx:pt idx="398">Reactive bottom-line open architecture</cx:pt>
          <cx:pt idx="399">Pre-emptive interactive model</cx:pt>
          <cx:pt idx="400">Ergonomic eco-centric open architecture</cx:pt>
          <cx:pt idx="401">Inverse radical hierarchy</cx:pt>
          <cx:pt idx="402">Team-oriented static interface</cx:pt>
          <cx:pt idx="403">Virtual foreground throughput</cx:pt>
          <cx:pt idx="404">Visionary exuding Internet solution</cx:pt>
          <cx:pt idx="405">Synchronized secondary analyzer</cx:pt>
          <cx:pt idx="406">Balanced attitude-oriented parallelism</cx:pt>
          <cx:pt idx="407">Organized bandwidth-monitored core</cx:pt>
          <cx:pt idx="408">Cloned leadingedge utilization</cx:pt>
          <cx:pt idx="409">Secured asymmetric projection</cx:pt>
          <cx:pt idx="410">Advanced cohesive Graphic Interface</cx:pt>
          <cx:pt idx="411">Down-sized maximized function</cx:pt>
          <cx:pt idx="412">Realigned zero tolerance software</cx:pt>
          <cx:pt idx="413">Persevering analyzing extranet</cx:pt>
          <cx:pt idx="414">Innovative human-resource migration</cx:pt>
          <cx:pt idx="415">Intuitive needs-based monitoring</cx:pt>
          <cx:pt idx="416">Customer-focused disintermediate toolset</cx:pt>
          <cx:pt idx="417">Upgradable 24/7 emulation</cx:pt>
          <cx:pt idx="418">Quality-focused client-server core</cx:pt>
          <cx:pt idx="419">Upgradable maximized protocol</cx:pt>
          <cx:pt idx="420">Cross-platform interactive synergy</cx:pt>
          <cx:pt idx="421">User-centric fault-tolerant archive</cx:pt>
          <cx:pt idx="422">Reverse-engineered regional knowledge user</cx:pt>
          <cx:pt idx="423">Self-enabling real-time definition</cx:pt>
          <cx:pt idx="424">User-centric impactful projection</cx:pt>
          <cx:pt idx="425">Vision-oriented actuating hardware</cx:pt>
          <cx:pt idx="426">Virtual leadingedge framework</cx:pt>
          <cx:pt idx="427">Managed discrete framework</cx:pt>
          <cx:pt idx="428">Progressive zero-defect capability</cx:pt>
          <cx:pt idx="429">Right-sized demand-driven adapter</cx:pt>
          <cx:pt idx="430">Re-engineered attitude-oriented frame</cx:pt>
          <cx:pt idx="431">Compatible multimedia utilization</cx:pt>
          <cx:pt idx="432">Re-contextualized dedicated hardware</cx:pt>
          <cx:pt idx="433">Decentralized composite paradigm</cx:pt>
          <cx:pt idx="434">Cloned transitional hierarchy</cx:pt>
          <cx:pt idx="435">Advanced discrete leverage</cx:pt>
          <cx:pt idx="436">Open-source incremental throughput</cx:pt>
          <cx:pt idx="437">Centralized regional interface</cx:pt>
          <cx:pt idx="438">Streamlined web-enabled knowledgebase</cx:pt>
          <cx:pt idx="439">Digitized transitional monitoring</cx:pt>
          <cx:pt idx="440">Networked optimal adapter</cx:pt>
          <cx:pt idx="441">Automated optimal function</cx:pt>
          <cx:pt idx="442">Devolved system-worthy framework</cx:pt>
          <cx:pt idx="443">Stand-alone user-facing service-desk</cx:pt>
          <cx:pt idx="444">Versatile global attitude</cx:pt>
          <cx:pt idx="445">Intuitive demand-driven Local Area Network</cx:pt>
          <cx:pt idx="446">Assimilated uniform methodology</cx:pt>
          <cx:pt idx="447">Self-enabling next generation algorithm</cx:pt>
          <cx:pt idx="448">Object-based demand-driven strategy</cx:pt>
          <cx:pt idx="449">Public-key coherent ability</cx:pt>
          <cx:pt idx="450">Up-sized composite success</cx:pt>
          <cx:pt idx="451">Innovative exuding matrix</cx:pt>
          <cx:pt idx="452">Realigned impactful artificial intelligence</cx:pt>
          <cx:pt idx="453">Multi-layered multi-tasking secured line</cx:pt>
          <cx:pt idx="454">Upgradable upward-trending portal</cx:pt>
          <cx:pt idx="455">Profit-focused global product</cx:pt>
          <cx:pt idx="456">Operative well-modulated data-warehouse</cx:pt>
          <cx:pt idx="457">Cloned asymmetric functionalities</cx:pt>
          <cx:pt idx="458">Pre-emptive neutral portal</cx:pt>
          <cx:pt idx="459">Switchable demand-driven help-desk</cx:pt>
          <cx:pt idx="460">Business-focused static ability</cx:pt>
          <cx:pt idx="461">Networked secondary structure</cx:pt>
          <cx:pt idx="462">Total multimedia website</cx:pt>
          <cx:pt idx="463">Cross-platform upward-trending parallelism</cx:pt>
          <cx:pt idx="464">Pre-emptive mission-critical hardware</cx:pt>
          <cx:pt idx="465">Up-sized responsive protocol</cx:pt>
          <cx:pt idx="466">Pre-emptive transitional frame</cx:pt>
          <cx:pt idx="467">Profit-focused content-based application</cx:pt>
          <cx:pt idx="468">Streamlined neutral analyzer</cx:pt>
          <cx:pt idx="469">Assimilated neutral utilization</cx:pt>
          <cx:pt idx="470">Extended dedicated archive</cx:pt>
          <cx:pt idx="471">Configurable static help-desk</cx:pt>
          <cx:pt idx="472">Self-enabling clear-thinking framework</cx:pt>
          <cx:pt idx="473">Assimilated fault-tolerant capacity</cx:pt>
          <cx:pt idx="474">Enhanced neutral ability</cx:pt>
          <cx:pt idx="475">Function-based attitude-oriented groupware</cx:pt>
          <cx:pt idx="476">Optional solution-oriented instruction set</cx:pt>
          <cx:pt idx="477">Organic object-oriented core</cx:pt>
          <cx:pt idx="478">Balanced impactful circuit</cx:pt>
          <cx:pt idx="479">Future-proofed heuristic encryption</cx:pt>
          <cx:pt idx="480">Balanced bifurcated leverage</cx:pt>
          <cx:pt idx="481">Sharable discrete budgetary management</cx:pt>
          <cx:pt idx="482">Focused solution-oriented instruction set</cx:pt>
          <cx:pt idx="483">Down-sized actuating infrastructure</cx:pt>
          <cx:pt idx="484">Synergistic cohesive adapter</cx:pt>
          <cx:pt idx="485">Quality-focused mission-critical structure</cx:pt>
          <cx:pt idx="486">Compatible exuding Graphical User Interface</cx:pt>
          <cx:pt idx="487">Monitored 24/7 time-frame</cx:pt>
          <cx:pt idx="488">Virtual secondary open architecture</cx:pt>
          <cx:pt idx="489">Down-sized mobile time-frame</cx:pt>
          <cx:pt idx="490">Innovative disintermediate encryption</cx:pt>
          <cx:pt idx="491">Universal contextually-based knowledgebase</cx:pt>
          <cx:pt idx="492">Persevering interactive matrix</cx:pt>
          <cx:pt idx="493">Seamless background framework</cx:pt>
          <cx:pt idx="494">Balanced upward-trending productivity</cx:pt>
          <cx:pt idx="495">Centralized clear-thinking solution</cx:pt>
          <cx:pt idx="496">Optimized bi-directional extranet</cx:pt>
          <cx:pt idx="497">Intuitive actuating benchmark</cx:pt>
          <cx:pt idx="498">Devolved background project</cx:pt>
          <cx:pt idx="499">Reverse-engineered executive emulation</cx:pt>
          <cx:pt idx="500">Team-oriented clear-thinking matrix</cx:pt>
          <cx:pt idx="501">Focused coherent methodology</cx:pt>
          <cx:pt idx="502">Reduced context-sensitive complexity</cx:pt>
          <cx:pt idx="503">Decentralized 4thgeneration time-frame</cx:pt>
          <cx:pt idx="504">De-engineered cohesive moderator</cx:pt>
          <cx:pt idx="505">Ameliorated explicit parallelism</cx:pt>
          <cx:pt idx="506">Customizable background monitoring</cx:pt>
          <cx:pt idx="507">Compatible well-modulated budgetary management</cx:pt>
          <cx:pt idx="508">Up-sized radical pricing structure</cx:pt>
          <cx:pt idx="509">Robust zero-defect project</cx:pt>
          <cx:pt idx="510">Re-engineered mobile task-force</cx:pt>
          <cx:pt idx="511">User-centric intangible neural-net</cx:pt>
          <cx:pt idx="512">Organized explicit core</cx:pt>
          <cx:pt idx="513">Synchronized 6thgeneration adapter</cx:pt>
          <cx:pt idx="514">Centralized motivating capacity</cx:pt>
          <cx:pt idx="515">Phased 24hour flexibility</cx:pt>
          <cx:pt idx="516">Exclusive 5thgeneration structure</cx:pt>
          <cx:pt idx="517">Multi-tiered maximized orchestration</cx:pt>
          <cx:pt idx="518">Open-architected uniform instruction set</cx:pt>
          <cx:pt idx="519">Exclusive asymmetric analyzer</cx:pt>
          <cx:pt idx="520">Organic radical collaboration</cx:pt>
          <cx:pt idx="521">Function-based multi-state software</cx:pt>
          <cx:pt idx="522">Innovative static budgetary management</cx:pt>
          <cx:pt idx="523">Triple-buffered holistic ability</cx:pt>
          <cx:pt idx="524">Diverse scalable superstructure</cx:pt>
          <cx:pt idx="525">Balanced leadingedge data-warehouse</cx:pt>
          <cx:pt idx="526">Digitized bandwidth-monitored open architecture</cx:pt>
          <cx:pt idx="527">Enterprise-wide intermediate portal</cx:pt>
          <cx:pt idx="528">Focused leadingedge matrix</cx:pt>
          <cx:pt idx="529">Seamless logistical encryption</cx:pt>
          <cx:pt idx="530">Stand-alone human-resource workforce</cx:pt>
          <cx:pt idx="531">Automated zero tolerance implementation</cx:pt>
          <cx:pt idx="532">Pre-emptive grid-enabled contingency</cx:pt>
          <cx:pt idx="533">Multi-lateral didactic encoding</cx:pt>
          <cx:pt idx="534">Self-enabling didactic orchestration</cx:pt>
          <cx:pt idx="535">Profit-focused 24/7 data-warehouse</cx:pt>
          <cx:pt idx="536">Enhanced methodical middleware</cx:pt>
          <cx:pt idx="537">Synchronized client-driven projection</cx:pt>
          <cx:pt idx="538">Networked didactic time-frame</cx:pt>
          <cx:pt idx="539">Assimilated exuding toolset</cx:pt>
          <cx:pt idx="540">Front-line client-server secured line</cx:pt>
          <cx:pt idx="541">Polarized systemic Internet solution</cx:pt>
          <cx:pt idx="542">Profit-focused exuding moderator</cx:pt>
          <cx:pt idx="543">Cross-group high-level moderator</cx:pt>
          <cx:pt idx="544">Public-key 3rdgeneration system engine</cx:pt>
          <cx:pt idx="545">Organized value-added access</cx:pt>
          <cx:pt idx="546">Cloned global Graphical User Interface</cx:pt>
          <cx:pt idx="547">Focused solution-oriented matrix</cx:pt>
          <cx:pt idx="548">Monitored discrete toolset</cx:pt>
          <cx:pt idx="549">Business-focused intermediate system engine</cx:pt>
          <cx:pt idx="550">De-engineered disintermediate encoding</cx:pt>
          <cx:pt idx="551">Streamlined upward-trending analyzer</cx:pt>
          <cx:pt idx="552">Distributed human-resource policy</cx:pt>
          <cx:pt idx="553">De-engineered 5thgeneration contingency</cx:pt>
          <cx:pt idx="554">Multi-channeled upward-trending application</cx:pt>
          <cx:pt idx="555">Organic maximized database</cx:pt>
          <cx:pt idx="556">Grass-roots 24/7 attitude</cx:pt>
          <cx:pt idx="557">Team-oriented global strategy</cx:pt>
          <cx:pt idx="558">Enhanced client-driven capacity</cx:pt>
          <cx:pt idx="559">Exclusive systematic productivity</cx:pt>
          <cx:pt idx="560">Re-engineered radical policy</cx:pt>
          <cx:pt idx="561">Down-sized logistical adapter</cx:pt>
          <cx:pt idx="562">Configurable bandwidth-monitored throughput</cx:pt>
          <cx:pt idx="563">Optional tangible pricing structure</cx:pt>
          <cx:pt idx="564">Organic high-level implementation</cx:pt>
          <cx:pt idx="565">Decentralized logistical collaboration</cx:pt>
          <cx:pt idx="566">Advanced content-based installation</cx:pt>
          <cx:pt idx="567">Distributed high-level open architecture</cx:pt>
          <cx:pt idx="568">Synergized zero tolerance help-desk</cx:pt>
          <cx:pt idx="569">Extended multi-tasking definition</cx:pt>
          <cx:pt idx="570">Realigned uniform knowledge user</cx:pt>
          <cx:pt idx="571">Monitored grid-enabled model</cx:pt>
          <cx:pt idx="572">Assimilated actuating policy</cx:pt>
          <cx:pt idx="573">Total incremental productivity</cx:pt>
          <cx:pt idx="574">Adaptive local task-force</cx:pt>
          <cx:pt idx="575">Universal zero-defect concept</cx:pt>
          <cx:pt idx="576">Object-based bottom-line superstructure</cx:pt>
          <cx:pt idx="577">Adaptive 24hour projection</cx:pt>
          <cx:pt idx="578">Sharable radical toolset</cx:pt>
          <cx:pt idx="579">Focused multimedia knowledgebase</cx:pt>
          <cx:pt idx="580">Seamless 6thgeneration extranet</cx:pt>
          <cx:pt idx="581">Sharable mobile knowledgebase</cx:pt>
          <cx:pt idx="582">Cross-group global system engine</cx:pt>
          <cx:pt idx="583">Centralized clear-thinking conglomeration</cx:pt>
          <cx:pt idx="584">De-engineered cohesive system engine</cx:pt>
          <cx:pt idx="585">Reactive analyzing function</cx:pt>
          <cx:pt idx="586">Robust hybrid budgetary management</cx:pt>
          <cx:pt idx="587">Open-source analyzing monitoring</cx:pt>
          <cx:pt idx="588">Up-sized discrete firmware</cx:pt>
          <cx:pt idx="589">Exclusive intangible extranet</cx:pt>
          <cx:pt idx="590">Synergized analyzing process improvement</cx:pt>
          <cx:pt idx="591">Realigned dedicated system engine</cx:pt>
          <cx:pt idx="592">Object-based bandwidth-monitored concept</cx:pt>
          <cx:pt idx="593">Ameliorated client-driven open system</cx:pt>
          <cx:pt idx="594">Upgradable leadingedge Local Area Network</cx:pt>
          <cx:pt idx="595">Customizable intermediate data-warehouse</cx:pt>
          <cx:pt idx="596">Managed optimizing archive</cx:pt>
          <cx:pt idx="597">Diverse systematic projection</cx:pt>
          <cx:pt idx="598">Up-sized web-enabled info-mediaries</cx:pt>
          <cx:pt idx="599">Persevering optimizing Graphical User Interface</cx:pt>
          <cx:pt idx="600">Cross-platform tertiary array</cx:pt>
          <cx:pt idx="601">Inverse neutral structure</cx:pt>
          <cx:pt idx="602">Quality-focused system-worthy support</cx:pt>
          <cx:pt idx="603">Vision-oriented 5thgeneration array</cx:pt>
          <cx:pt idx="604">Cross-platform logistical circuit</cx:pt>
          <cx:pt idx="605">Profound solution-oriented matrix</cx:pt>
          <cx:pt idx="606">Extended asynchronous initiative</cx:pt>
          <cx:pt idx="607">Fundamental needs-based frame</cx:pt>
          <cx:pt idx="608">Compatible full-range leverage</cx:pt>
          <cx:pt idx="609">Upgradable holistic system engine</cx:pt>
          <cx:pt idx="610">Stand-alone multi-state data-warehouse</cx:pt>
          <cx:pt idx="611">Multi-lateral maximized core</cx:pt>
          <cx:pt idx="612">Innovative holistic hub</cx:pt>
          <cx:pt idx="613">Reverse-engineered 24/7 methodology</cx:pt>
          <cx:pt idx="614">Business-focused dynamic info-mediaries</cx:pt>
          <cx:pt idx="615">Digitized clear-thinking installation</cx:pt>
          <cx:pt idx="616">Quality-focused 24/7 superstructure</cx:pt>
          <cx:pt idx="617">Multi-channeled local intranet</cx:pt>
          <cx:pt idx="618">Open-architected mobile emulation</cx:pt>
          <cx:pt idx="619">Ameliorated foreground methodology</cx:pt>
          <cx:pt idx="620">Synergized well-modulated project</cx:pt>
          <cx:pt idx="621">Extended context-sensitive forecast</cx:pt>
          <cx:pt idx="622">Total leadingedge neural-net</cx:pt>
          <cx:pt idx="623">Organic actuating protocol</cx:pt>
          <cx:pt idx="624">Down-sized national software</cx:pt>
          <cx:pt idx="625">Organic upward-trending Graphical User Interface</cx:pt>
          <cx:pt idx="626">Synergistic tertiary budgetary management</cx:pt>
          <cx:pt idx="627">Open-architected incremental ability</cx:pt>
          <cx:pt idx="628">Intuitive object-oriented task-force</cx:pt>
          <cx:pt idx="629">Multi-tiered executive toolset</cx:pt>
          <cx:pt idx="630">Grass-roots directional workforce</cx:pt>
          <cx:pt idx="631">Quality-focused real-time solution</cx:pt>
          <cx:pt idx="632">Reduced interactive matrix</cx:pt>
          <cx:pt idx="633">Adaptive context-sensitive architecture</cx:pt>
          <cx:pt idx="634">Polarized incremental portal</cx:pt>
          <cx:pt idx="635">Reactive regional access</cx:pt>
          <cx:pt idx="636">Stand-alone reciprocal frame</cx:pt>
          <cx:pt idx="637">Open-architected 24/7 throughput</cx:pt>
          <cx:pt idx="638">Monitored 24/7 approach</cx:pt>
          <cx:pt idx="639">Upgradable explicit forecast</cx:pt>
          <cx:pt idx="640">Pre-emptive context-sensitive support</cx:pt>
          <cx:pt idx="641">Business-focused leadingedge instruction set</cx:pt>
          <cx:pt idx="642">Extended multi-state knowledge user</cx:pt>
          <cx:pt idx="643">Future-proofed modular groupware</cx:pt>
          <cx:pt idx="644">Distributed real-time algorithm</cx:pt>
          <cx:pt idx="645">Multi-lateral heuristic throughput</cx:pt>
          <cx:pt idx="646">Switchable reciprocal middleware</cx:pt>
          <cx:pt idx="647">Inverse multimedia Graphic Interface</cx:pt>
          <cx:pt idx="648">Vision-oriented local contingency</cx:pt>
          <cx:pt idx="649">Reactive 6thgeneration hub</cx:pt>
          <cx:pt idx="650">Optional asymmetric success</cx:pt>
          <cx:pt idx="651">Digitized analyzing capacity</cx:pt>
          <cx:pt idx="652">Vision-oriented regional hub</cx:pt>
          <cx:pt idx="653">Monitored incremental info-mediaries</cx:pt>
          <cx:pt idx="654">Programmable static middleware</cx:pt>
          <cx:pt idx="655">Multi-layered bottom-line encryption</cx:pt>
          <cx:pt idx="656">Vision-oriented systematic Graphical User Interface</cx:pt>
          <cx:pt idx="657">Balanced optimal hardware</cx:pt>
          <cx:pt idx="658">Self-enabling mission-critical success</cx:pt>
          <cx:pt idx="659">Grass-roots dynamic emulation</cx:pt>
          <cx:pt idx="660">Fundamental disintermediate matrix</cx:pt>
          <cx:pt idx="661">Right-sized secondary challenge</cx:pt>
          <cx:pt idx="662">Implemented exuding software</cx:pt>
          <cx:pt idx="663">Total optimizing software</cx:pt>
          <cx:pt idx="664">Optional maximized attitude</cx:pt>
          <cx:pt idx="665">Customer-focused impactful extranet</cx:pt>
          <cx:pt idx="666">Cloned bottom-line success</cx:pt>
          <cx:pt idx="667">Decentralized bandwidth-monitored ability</cx:pt>
          <cx:pt idx="668">Programmable leadingedge budgetary management</cx:pt>
          <cx:pt idx="669">Upgradable bi-directional concept</cx:pt>
          <cx:pt idx="670">Re-contextualized homogeneous flexibility</cx:pt>
          <cx:pt idx="671">Monitored bi-directional standardization</cx:pt>
          <cx:pt idx="672">Stand-alone grid-enabled leverage</cx:pt>
          <cx:pt idx="673">Assimilated regional groupware</cx:pt>
          <cx:pt idx="674">Up-sized 24hour instruction set</cx:pt>
          <cx:pt idx="675">Right-sized web-enabled intranet</cx:pt>
          <cx:pt idx="676">Expanded needs-based orchestration</cx:pt>
          <cx:pt idx="677">Organic system-worthy orchestration</cx:pt>
          <cx:pt idx="678">Inverse static standardization</cx:pt>
          <cx:pt idx="679">Synchronized motivating solution</cx:pt>
          <cx:pt idx="680">Open-source 4thgeneration open system</cx:pt>
          <cx:pt idx="681">Decentralized context-sensitive superstructure</cx:pt>
          <cx:pt idx="682">Compatible 5thgeneration concept</cx:pt>
          <cx:pt idx="683">Virtual systemic intranet</cx:pt>
          <cx:pt idx="684">Optimized systemic algorithm</cx:pt>
          <cx:pt idx="685">Customizable homogeneous firmware</cx:pt>
          <cx:pt idx="686">Front-line cohesive extranet</cx:pt>
          <cx:pt idx="687">Distributed holistic neural-net</cx:pt>
          <cx:pt idx="688">Devolved client-server monitoring</cx:pt>
          <cx:pt idx="689">Seamless directional capacity</cx:pt>
          <cx:pt idx="690">Polarized actuating implementation</cx:pt>
          <cx:pt idx="691">Front-line disintermediate hub</cx:pt>
          <cx:pt idx="692">Decentralized 4thgeneration challenge</cx:pt>
          <cx:pt idx="693">Reverse-engineered composite hierarchy</cx:pt>
          <cx:pt idx="694">Programmable tangible ability</cx:pt>
          <cx:pt idx="695">Configurable full-range emulation</cx:pt>
          <cx:pt idx="696">Total real-time hardware</cx:pt>
          <cx:pt idx="697">Profound system-worthy functionalities</cx:pt>
          <cx:pt idx="698">Cloned hybrid focus group</cx:pt>
          <cx:pt idx="699">Ergonomic dedicated focus group</cx:pt>
          <cx:pt idx="700">Realigned zero administration paradigm</cx:pt>
          <cx:pt idx="701">Open-source multi-tasking methodology</cx:pt>
          <cx:pt idx="702">Object-based attitude-oriented analyzer</cx:pt>
          <cx:pt idx="703">Cross-platform tertiary hub</cx:pt>
          <cx:pt idx="704">Seamless clear-thinking artificial intelligence</cx:pt>
          <cx:pt idx="705">Centralized tangible success</cx:pt>
          <cx:pt idx="706">Customer-focused multimedia methodology</cx:pt>
          <cx:pt idx="707">Visionary maximized Local Area Network</cx:pt>
          <cx:pt idx="708">Secured bifurcated intranet</cx:pt>
          <cx:pt idx="709">Grass-roots 4thgeneration product</cx:pt>
          <cx:pt idx="710">Reduced next generation info-mediaries</cx:pt>
          <cx:pt idx="711">Customizable full-range artificial intelligence</cx:pt>
          <cx:pt idx="712">Programmable leadingedge contingency</cx:pt>
          <cx:pt idx="713">Multi-layered global groupware</cx:pt>
          <cx:pt idx="714">Switchable methodical superstructure</cx:pt>
          <cx:pt idx="715">Expanded even-keeled portal</cx:pt>
          <cx:pt idx="716">Advanced modular moderator</cx:pt>
          <cx:pt idx="717">Reverse-engineered well-modulated ability</cx:pt>
          <cx:pt idx="718">Expanded optimal pricing structure</cx:pt>
          <cx:pt idx="719">Down-sized uniform ability</cx:pt>
          <cx:pt idx="720">Multi-layered upward-trending conglomeration</cx:pt>
          <cx:pt idx="721">Open-architected systematic intranet</cx:pt>
          <cx:pt idx="722">Proactive 24hour frame</cx:pt>
          <cx:pt idx="723">Exclusive fresh-thinking model</cx:pt>
          <cx:pt idx="724">Business-focused encompassing intranet</cx:pt>
          <cx:pt idx="725">Optional 6thgeneration access</cx:pt>
          <cx:pt idx="726">Realigned web-enabled functionalities</cx:pt>
          <cx:pt idx="727">Enterprise-wide multimedia software</cx:pt>
          <cx:pt idx="728">Versatile mission-critical knowledgebase</cx:pt>
          <cx:pt idx="729">Multi-lateral object-oriented open system</cx:pt>
          <cx:pt idx="730">Visionary system-worthy attitude</cx:pt>
          <cx:pt idx="731">Synergized content-based hierarchy</cx:pt>
          <cx:pt idx="732">Business-focused 24hour access</cx:pt>
          <cx:pt idx="733">Automated hybrid orchestration</cx:pt>
          <cx:pt idx="734">Exclusive 5thgeneration leverage</cx:pt>
          <cx:pt idx="735">Grass-roots zero administration alliance</cx:pt>
          <cx:pt idx="736">Proactive heuristic orchestration</cx:pt>
          <cx:pt idx="737">Function-based systematic Graphical User Interface</cx:pt>
          <cx:pt idx="738">Extended zero administration software</cx:pt>
          <cx:pt idx="739">Multi-tiered discrete support</cx:pt>
          <cx:pt idx="740">Phased system-worthy conglomeration</cx:pt>
          <cx:pt idx="741">Balanced mobile alliance</cx:pt>
          <cx:pt idx="742">Reactive solution-oriented groupware</cx:pt>
          <cx:pt idx="743">Exclusive bandwidth-monitored orchestration</cx:pt>
          <cx:pt idx="744">Intuitive exuding initiative</cx:pt>
          <cx:pt idx="745">Streamlined needs-based knowledge user</cx:pt>
          <cx:pt idx="746">Automated system-worthy structure</cx:pt>
          <cx:pt idx="747">Secured clear-thinking intranet</cx:pt>
          <cx:pt idx="748">Cloned actuating architecture</cx:pt>
          <cx:pt idx="749">Down-sized needs-based task-force</cx:pt>
          <cx:pt idx="750">Extended responsive Internet solution</cx:pt>
          <cx:pt idx="751">Universal value-added moderator</cx:pt>
          <cx:pt idx="752">Sharable motivating emulation</cx:pt>
          <cx:pt idx="753">Networked web-enabled product</cx:pt>
          <cx:pt idx="754">Advanced dedicated encoding</cx:pt>
          <cx:pt idx="755">Stand-alone multi-state project</cx:pt>
          <cx:pt idx="756">Customizable bi-directional monitoring</cx:pt>
          <cx:pt idx="757">Profit-focused motivating function</cx:pt>
          <cx:pt idx="758">Proactive systemic firmware</cx:pt>
          <cx:pt idx="759">Grass-roots upward-trending installation</cx:pt>
          <cx:pt idx="760">Virtual heuristic hub</cx:pt>
          <cx:pt idx="761">Customizable leadingedge model</cx:pt>
          <cx:pt idx="762">Upgradable uniform service-desk</cx:pt>
          <cx:pt idx="763">Inverse client-driven product</cx:pt>
          <cx:pt idx="764">Managed bandwidth-monitored system engine</cx:pt>
          <cx:pt idx="765">Advanced transitional help-desk</cx:pt>
          <cx:pt idx="766">De-engineered disintermediate encryption</cx:pt>
          <cx:pt idx="767">Upgradable attitude-oriented project</cx:pt>
          <cx:pt idx="768">Fundamental zero tolerance alliance</cx:pt>
          <cx:pt idx="769">Devolved 24hour forecast</cx:pt>
          <cx:pt idx="770">User-centric attitude-oriented intranet</cx:pt>
          <cx:pt idx="771">Self-enabling 5thgeneration paradigm</cx:pt>
          <cx:pt idx="772">Persistent 3rdgeneration moratorium</cx:pt>
          <cx:pt idx="773">Cross-platform empowering project</cx:pt>
          <cx:pt idx="774">Polarized user-facing interface</cx:pt>
          <cx:pt idx="775">Customer-focused non-volatile framework</cx:pt>
          <cx:pt idx="776">Synchronized multimedia frame</cx:pt>
          <cx:pt idx="777">Open-architected stable algorithm</cx:pt>
          <cx:pt idx="778">Cross-platform optimizing website</cx:pt>
          <cx:pt idx="779">Public-key actuating projection</cx:pt>
          <cx:pt idx="780">Implemented intangible instruction set</cx:pt>
          <cx:pt idx="781">Cross-group interactive architecture</cx:pt>
          <cx:pt idx="782">Centralized asymmetric framework</cx:pt>
          <cx:pt idx="783">Down-sized systematic utilization</cx:pt>
          <cx:pt idx="784">Profound fault-tolerant model</cx:pt>
          <cx:pt idx="785">Multi-channeled bi-directional moratorium</cx:pt>
          <cx:pt idx="786">Object-based content-based ability</cx:pt>
          <cx:pt idx="787">Progressive coherent secured line</cx:pt>
          <cx:pt idx="788">Synchronized directional capability</cx:pt>
          <cx:pt idx="789">Cross-platform composite migration</cx:pt>
          <cx:pt idx="790">Operative local pricing structure</cx:pt>
          <cx:pt idx="791">Optional web-enabled extranet</cx:pt>
          <cx:pt idx="792">Reduced 6thgeneration intranet</cx:pt>
          <cx:pt idx="793">Networked disintermediate leverage</cx:pt>
          <cx:pt idx="794">Optional optimal website</cx:pt>
          <cx:pt idx="795">Stand-alone asynchronous functionalities</cx:pt>
          <cx:pt idx="796">Profound full-range open system</cx:pt>
          <cx:pt idx="797">Optional tangible utilization</cx:pt>
          <cx:pt idx="798">Seamless maximized product</cx:pt>
          <cx:pt idx="799">Devolved tertiary time-frame</cx:pt>
          <cx:pt idx="800">Centralized regional function</cx:pt>
          <cx:pt idx="801">User-friendly high-level initiative</cx:pt>
          <cx:pt idx="802">Reverse-engineered zero-defect infrastructure</cx:pt>
          <cx:pt idx="803">Stand-alone background customer loyalty</cx:pt>
          <cx:pt idx="804">Business-focused discrete software</cx:pt>
          <cx:pt idx="805">Advanced intermediate Graphic Interface</cx:pt>
          <cx:pt idx="806">Adaptive holistic hub</cx:pt>
          <cx:pt idx="807">Automated uniform concept</cx:pt>
          <cx:pt idx="808">Enhanced regional flexibility</cx:pt>
          <cx:pt idx="809">Public-key bottom-line algorithm</cx:pt>
          <cx:pt idx="810">Multi-layered intangible instruction set</cx:pt>
          <cx:pt idx="811">Fundamental methodical emulation</cx:pt>
          <cx:pt idx="812">Expanded value-added hardware</cx:pt>
          <cx:pt idx="813">Diverse high-level attitude</cx:pt>
          <cx:pt idx="814">Visionary 24hour analyzer</cx:pt>
          <cx:pt idx="815">Centralized bandwidth-monitored leverage</cx:pt>
          <cx:pt idx="816">Ergonomic mission-critical moratorium</cx:pt>
          <cx:pt idx="817">Front-line intermediate moderator</cx:pt>
          <cx:pt idx="818">Automated local secured line</cx:pt>
          <cx:pt idx="819">Integrated bandwidth-monitored alliance</cx:pt>
          <cx:pt idx="820">Cross-group heuristic forecast</cx:pt>
          <cx:pt idx="821">Extended impactful secured line</cx:pt>
          <cx:pt idx="822">Distributed optimizing protocol</cx:pt>
          <cx:pt idx="823">Secured well-modulated system engine</cx:pt>
          <cx:pt idx="824">Streamlined national benchmark</cx:pt>
          <cx:pt idx="825">Open-architected 24/7 infrastructure</cx:pt>
          <cx:pt idx="826">Digitized 6thgeneration Local Area Network</cx:pt>
          <cx:pt idx="827">Innovative actuating artificial intelligence</cx:pt>
          <cx:pt idx="828">Cross-platform reciprocal budgetary management</cx:pt>
          <cx:pt idx="829">Vision-oriented scalable portal</cx:pt>
          <cx:pt idx="830">Persevering zero administration knowledge user</cx:pt>
          <cx:pt idx="831">Front-line bottom-line Graphic Interface</cx:pt>
          <cx:pt idx="832">Synergized fault-tolerant hierarchy</cx:pt>
          <cx:pt idx="833">Expanded asynchronous groupware</cx:pt>
          <cx:pt idx="834">Expanded fault-tolerant emulation</cx:pt>
          <cx:pt idx="835">Future-proofed 24hour model</cx:pt>
          <cx:pt idx="836">Optimized didactic intranet</cx:pt>
          <cx:pt idx="837">Right-sized dedicated standardization</cx:pt>
          <cx:pt idx="838">Vision-oriented high-level extranet</cx:pt>
          <cx:pt idx="839">Organized scalable initiative</cx:pt>
          <cx:pt idx="840">Enhanced regional moderator</cx:pt>
          <cx:pt idx="841">Automated even-keeled emulation</cx:pt>
          <cx:pt idx="842">Reverse-engineered multi-tasking product</cx:pt>
          <cx:pt idx="843">De-engineered next generation parallelism</cx:pt>
          <cx:pt idx="844">Intuitive cohesive groupware</cx:pt>
          <cx:pt idx="845">Up-sized high-level access</cx:pt>
          <cx:pt idx="846">Phased empowering success</cx:pt>
          <cx:pt idx="847">Distributed actuating project</cx:pt>
          <cx:pt idx="848">Robust motivating orchestration</cx:pt>
          <cx:pt idx="849">Vision-oriented uniform instruction set</cx:pt>
          <cx:pt idx="850">Cross-group upward-trending hierarchy</cx:pt>
          <cx:pt idx="851">Object-based needs-based info-mediaries</cx:pt>
          <cx:pt idx="852">Open-source reciprocal standardization</cx:pt>
          <cx:pt idx="853">Secured well-modulated projection</cx:pt>
          <cx:pt idx="854">Multi-channeled secondary middleware</cx:pt>
          <cx:pt idx="855">Horizontal clear-thinking framework</cx:pt>
          <cx:pt idx="856">Profound composite core</cx:pt>
          <cx:pt idx="857">Programmable disintermediate matrices</cx:pt>
          <cx:pt idx="858">Realigned 5thgeneration knowledge user</cx:pt>
          <cx:pt idx="859">Multi-layered upward-trending groupware</cx:pt>
          <cx:pt idx="860">Re-contextualized leadingedge firmware</cx:pt>
          <cx:pt idx="861">Devolved disintermediate analyzer</cx:pt>
          <cx:pt idx="862">Profound disintermediate open system</cx:pt>
          <cx:pt idx="863">Automated reciprocal protocol</cx:pt>
          <cx:pt idx="864">Automated static workforce</cx:pt>
          <cx:pt idx="865">Horizontal attitude-oriented help-desk</cx:pt>
          <cx:pt idx="866">Versatile 5thgeneration matrices</cx:pt>
          <cx:pt idx="867">Cross-platform next generation service-desk</cx:pt>
          <cx:pt idx="868">Front-line web-enabled installation</cx:pt>
          <cx:pt idx="869">Multi-channeled responsive product</cx:pt>
          <cx:pt idx="870">Adaptive demand-driven encryption</cx:pt>
          <cx:pt idx="871">Re-engineered client-driven knowledge user</cx:pt>
          <cx:pt idx="872">Compatible logistical paradigm</cx:pt>
          <cx:pt idx="873">Intuitive value-added installation</cx:pt>
          <cx:pt idx="874">Managed discrete parallelism</cx:pt>
          <cx:pt idx="875">Implemented tangible approach</cx:pt>
          <cx:pt idx="876">Re-engineered encompassing definition</cx:pt>
          <cx:pt idx="877">Multi-lateral uniform collaboration</cx:pt>
          <cx:pt idx="878">Enterprise-wide foreground paradigm</cx:pt>
          <cx:pt idx="879">Stand-alone incremental parallelism</cx:pt>
          <cx:pt idx="880">Persevering 5thgeneration throughput</cx:pt>
          <cx:pt idx="881">Implemented object-oriented synergy</cx:pt>
          <cx:pt idx="882">Balanced demand-driven definition</cx:pt>
          <cx:pt idx="883">Customer-focused mobile Graphic Interface</cx:pt>
          <cx:pt idx="884">Horizontal secondary interface</cx:pt>
          <cx:pt idx="885">Virtual analyzing collaboration</cx:pt>
          <cx:pt idx="886">Multi-tiered explicit focus group</cx:pt>
          <cx:pt idx="887">Multi-layered systematic knowledgebase</cx:pt>
          <cx:pt idx="888">Reverse-engineered uniform knowledge user</cx:pt>
          <cx:pt idx="889">Secured dynamic capacity</cx:pt>
          <cx:pt idx="890">Devolved foreground throughput</cx:pt>
          <cx:pt idx="891">Synchronized demand-driven infrastructure</cx:pt>
          <cx:pt idx="892">Realigned discrete structure</cx:pt>
          <cx:pt idx="893">Progressive grid-enabled website</cx:pt>
          <cx:pt idx="894">Organic cohesive neural-net</cx:pt>
          <cx:pt idx="895">Integrated demand-driven info-mediaries</cx:pt>
          <cx:pt idx="896">Reverse-engineered client-server extranet</cx:pt>
          <cx:pt idx="897">Organized discrete encoding</cx:pt>
          <cx:pt idx="898">Balanced regional flexibility</cx:pt>
          <cx:pt idx="899">Implemented multimedia time-frame</cx:pt>
          <cx:pt idx="900">Enhanced uniform service-desk</cx:pt>
          <cx:pt idx="901">Versatile bottom-line definition</cx:pt>
          <cx:pt idx="902">Integrated bifurcated software</cx:pt>
          <cx:pt idx="903">Assimilated next generation instruction set</cx:pt>
          <cx:pt idx="904">Digitized foreground array</cx:pt>
          <cx:pt idx="905">Re-engineered clear-thinking project</cx:pt>
          <cx:pt idx="906">Implemented even-keeled standardization</cx:pt>
          <cx:pt idx="907">Quality-focused asymmetric adapter</cx:pt>
          <cx:pt idx="908">Networked intangible help-desk</cx:pt>
          <cx:pt idx="909">Synchronized attitude-oriented frame</cx:pt>
          <cx:pt idx="910">Proactive incremental architecture</cx:pt>
          <cx:pt idx="911">Cloned responsive standardization</cx:pt>
          <cx:pt idx="912">Reduced bifurcated pricing structure</cx:pt>
          <cx:pt idx="913">Re-engineered asymmetric challenge</cx:pt>
          <cx:pt idx="914">Diverse client-driven conglomeration</cx:pt>
          <cx:pt idx="915">Configurable upward-trending solution</cx:pt>
          <cx:pt idx="916">Persistent bandwidth-monitored framework</cx:pt>
          <cx:pt idx="917">Polarized discrete product</cx:pt>
          <cx:pt idx="918">Seamless dynamic website</cx:pt>
          <cx:pt idx="919">Extended multimedia firmware</cx:pt>
          <cx:pt idx="920">Versatile directional project</cx:pt>
          <cx:pt idx="921">Profound directional knowledge user</cx:pt>
          <cx:pt idx="922">Ameliorated logistical capability</cx:pt>
          <cx:pt idx="923">Sharable discrete definition</cx:pt>
          <cx:pt idx="924">User-friendly next generation core</cx:pt>
          <cx:pt idx="925">Profit-focused empowering system engine</cx:pt>
          <cx:pt idx="926">Synchronized cohesive encoding</cx:pt>
          <cx:pt idx="927">Synergistic dynamic utilization</cx:pt>
          <cx:pt idx="928">Triple-buffered bi-directional model</cx:pt>
          <cx:pt idx="929">Polarized tertiary function</cx:pt>
          <cx:pt idx="930">Configurable fault-tolerant structure</cx:pt>
          <cx:pt idx="931">Digitized 24/7 budgetary management</cx:pt>
          <cx:pt idx="932">Stand-alone zero tolerance algorithm</cx:pt>
          <cx:pt idx="933">Implemented tangible support</cx:pt>
          <cx:pt idx="934">Reactive radical framework</cx:pt>
          <cx:pt idx="935">Object-based full-range knowledge user</cx:pt>
          <cx:pt idx="936">Enhanced composite contingency</cx:pt>
          <cx:pt idx="937">Cloned fresh-thinking model</cx:pt>
          <cx:pt idx="938">Total dedicated benchmark</cx:pt>
          <cx:pt idx="939">Streamlined human-resource Graphic Interface</cx:pt>
          <cx:pt idx="940">Upgradable analyzing core</cx:pt>
          <cx:pt idx="941">Profound exuding pricing structure</cx:pt>
          <cx:pt idx="942">Horizontal optimizing model</cx:pt>
          <cx:pt idx="943">Synchronized fault-tolerant algorithm</cx:pt>
          <cx:pt idx="944">Streamlined 5thgeneration intranet</cx:pt>
          <cx:pt idx="945">Cross-group clear-thinking task-force</cx:pt>
          <cx:pt idx="946">Public-key bandwidth-monitored intranet</cx:pt>
          <cx:pt idx="947">Upgradable clear-thinking hardware</cx:pt>
          <cx:pt idx="948">Integrated holistic paradigm</cx:pt>
          <cx:pt idx="949">Seamless clear-thinking conglomeration</cx:pt>
          <cx:pt idx="950">Persistent content-based methodology</cx:pt>
          <cx:pt idx="951">Re-engineered 24hour matrix</cx:pt>
          <cx:pt idx="952">Virtual multi-tasking core</cx:pt>
          <cx:pt idx="953">Streamlined fault-tolerant conglomeration</cx:pt>
          <cx:pt idx="954">Enterprise-wide client-driven policy</cx:pt>
          <cx:pt idx="955">Function-based next generation emulation</cx:pt>
          <cx:pt idx="956">Re-engineered composite focus group</cx:pt>
          <cx:pt idx="957">Profound mission-critical function</cx:pt>
          <cx:pt idx="958">De-engineered zero-defect open system</cx:pt>
          <cx:pt idx="959">Operative hybrid utilization</cx:pt>
          <cx:pt idx="960">Function-based interactive matrix</cx:pt>
          <cx:pt idx="961">Optimized content-based collaboration</cx:pt>
          <cx:pt idx="962">User-centric cohesive policy</cx:pt>
          <cx:pt idx="963">Ergonomic methodical hub</cx:pt>
          <cx:pt idx="964">Devolved disintermediate encryption</cx:pt>
          <cx:pt idx="965">Phased clear-thinking policy</cx:pt>
          <cx:pt idx="966">Seamless solution-oriented capacity</cx:pt>
          <cx:pt idx="967">Organized human-resource attitude</cx:pt>
          <cx:pt idx="968">Open-architected disintermediate budgetary management</cx:pt>
          <cx:pt idx="969">Multi-lateral radical solution</cx:pt>
          <cx:pt idx="970">Inverse context-sensitive info-mediaries</cx:pt>
          <cx:pt idx="971">Versatile neutral workforce</cx:pt>
          <cx:pt idx="972">Multi-tiered systematic knowledge user</cx:pt>
          <cx:pt idx="973">Programmable multi-state algorithm</cx:pt>
          <cx:pt idx="974">Multi-channeled reciprocal interface</cx:pt>
          <cx:pt idx="975">Right-sized maximized migration</cx:pt>
          <cx:pt idx="976">Self-enabling value-added artificial intelligence</cx:pt>
          <cx:pt idx="977">Vision-oriented interactive solution</cx:pt>
          <cx:pt idx="978">Fundamental user-facing productivity</cx:pt>
          <cx:pt idx="979">Innovative well-modulated capability</cx:pt>
          <cx:pt idx="980">Universal fault-tolerant orchestration</cx:pt>
          <cx:pt idx="981">Grass-roots executive synergy</cx:pt>
          <cx:pt idx="982">Multi-layered optimal application</cx:pt>
          <cx:pt idx="983">Business-focused full-range core</cx:pt>
          <cx:pt idx="984">Exclusive system-worthy Graphic Interface</cx:pt>
          <cx:pt idx="985">Enhanced optimal ability</cx:pt>
          <cx:pt idx="986">Optional zero administration neural-net</cx:pt>
          <cx:pt idx="987">Ameliorated foreground focus group</cx:pt>
          <cx:pt idx="988">Triple-buffered multi-tasking matrices</cx:pt>
          <cx:pt idx="989">Versatile dedicated migration</cx:pt>
          <cx:pt idx="990">Devolved foreground customer loyalty</cx:pt>
          <cx:pt idx="991">Reduced reciprocal focus group</cx:pt>
          <cx:pt idx="992">Networked global migration</cx:pt>
          <cx:pt idx="993">De-engineered even-keeled definition</cx:pt>
          <cx:pt idx="994">Implemented bi-directional flexibility</cx:pt>
          <cx:pt idx="995">Vision-oriented scalable definition</cx:pt>
          <cx:pt idx="996">Future-proofed upward-trending migration</cx:pt>
          <cx:pt idx="997">Right-sized full-range throughput</cx:pt>
          <cx:pt idx="998">Polarized composite customer loyalty</cx:pt>
          <cx:pt idx="999">Expanded eco-centric policy</cx:pt>
        </cx:lvl>
        <cx:lvl ptCount="1000">
          <cx:pt idx="0">Baldwin, Riley and Jackson</cx:pt>
          <cx:pt idx="1">Odom Inc</cx:pt>
          <cx:pt idx="2">Melton, Robinson and Fritz</cx:pt>
          <cx:pt idx="3">Mcdonald, Gonzalez and Ross</cx:pt>
          <cx:pt idx="4">Larson-Little</cx:pt>
          <cx:pt idx="5">Harris Group</cx:pt>
          <cx:pt idx="6">Ortiz, Coleman and Mitchell</cx:pt>
          <cx:pt idx="7">Carter-Guzman</cx:pt>
          <cx:pt idx="8">Nunez-Richards</cx:pt>
          <cx:pt idx="9">Rangel, Holt and Jones</cx:pt>
          <cx:pt idx="10">Green Ltd</cx:pt>
          <cx:pt idx="11">Perez, Johnson and Gardner</cx:pt>
          <cx:pt idx="12">Kim Ltd</cx:pt>
          <cx:pt idx="13">Walker, Taylor and Coleman</cx:pt>
          <cx:pt idx="14">Rodriguez, Rose and Stewart</cx:pt>
          <cx:pt idx="15">Wright, Hunt and Rowe</cx:pt>
          <cx:pt idx="16">Hines Inc</cx:pt>
          <cx:pt idx="17">Cochran-Nguyen</cx:pt>
          <cx:pt idx="18">Johnson-Gould</cx:pt>
          <cx:pt idx="19">Perez-Hess</cx:pt>
          <cx:pt idx="20">Reeves, Thompson and Richardson</cx:pt>
          <cx:pt idx="21">Simmons-Reynolds</cx:pt>
          <cx:pt idx="22">Collier Inc</cx:pt>
          <cx:pt idx="23">Gray-Jenkins</cx:pt>
          <cx:pt idx="24">Scott, Wilson and Martin</cx:pt>
          <cx:pt idx="25">Caldwell, Velazquez and Wilson</cx:pt>
          <cx:pt idx="26">Spencer-Bates</cx:pt>
          <cx:pt idx="27">Best, Carr and Williams</cx:pt>
          <cx:pt idx="28">Campbell, Brown and Powell</cx:pt>
          <cx:pt idx="29">Johnson, Parker and Haynes</cx:pt>
          <cx:pt idx="30">Clark-Cooke</cx:pt>
          <cx:pt idx="31">Schroeder Ltd</cx:pt>
          <cx:pt idx="32">Jackson PLC</cx:pt>
          <cx:pt idx="33">Blair, Collins and Carter</cx:pt>
          <cx:pt idx="34">Maldonado and Sons</cx:pt>
          <cx:pt idx="35">Mitchell and Sons</cx:pt>
          <cx:pt idx="36">Jackson-Lewis</cx:pt>
          <cx:pt idx="37">Black, Armstrong and Anderson</cx:pt>
          <cx:pt idx="38">Maldonado-Gonzalez</cx:pt>
          <cx:pt idx="39">Kim-Rice</cx:pt>
          <cx:pt idx="40">Garcia, Garcia and Lopez</cx:pt>
          <cx:pt idx="41">Watts Group</cx:pt>
          <cx:pt idx="42">Werner-Bryant</cx:pt>
          <cx:pt idx="43">Schmitt-Mendoza</cx:pt>
          <cx:pt idx="44">Reid-Mccullough</cx:pt>
          <cx:pt idx="45">Woods-Clark</cx:pt>
          <cx:pt idx="46">Vaughn, Hunt and Caldwell</cx:pt>
          <cx:pt idx="47">Bennett and Sons</cx:pt>
          <cx:pt idx="48">Lamb Inc</cx:pt>
          <cx:pt idx="49">Casey-Kelly</cx:pt>
          <cx:pt idx="50">Jones, Taylor and Moore</cx:pt>
          <cx:pt idx="51">Bradshaw, Gill and Donovan</cx:pt>
          <cx:pt idx="52">Hernandez, Rodriguez and Clark</cx:pt>
          <cx:pt idx="53">Smith-Jones</cx:pt>
          <cx:pt idx="54">Roy PLC</cx:pt>
          <cx:pt idx="55">Wright, Brooks and Villarreal</cx:pt>
          <cx:pt idx="56">Flores, Miller and Johnson</cx:pt>
          <cx:pt idx="57">Bridges, Freeman and Kim</cx:pt>
          <cx:pt idx="58">Anderson-Perez</cx:pt>
          <cx:pt idx="59">Wright, Fox and Marks</cx:pt>
          <cx:pt idx="60">Crawford-Peters</cx:pt>
          <cx:pt idx="61">Romero-Hoffman</cx:pt>
          <cx:pt idx="62">Sparks-West</cx:pt>
          <cx:pt idx="63">Baker, Morgan and Brown</cx:pt>
          <cx:pt idx="64">Mosley-Gilbert</cx:pt>
          <cx:pt idx="65">Berry-Boyer</cx:pt>
          <cx:pt idx="66">Sanders-Allen</cx:pt>
          <cx:pt idx="67">Lopez Inc</cx:pt>
          <cx:pt idx="68">Moreno-Turner</cx:pt>
          <cx:pt idx="69">Jones-Watson</cx:pt>
          <cx:pt idx="70">Barker Inc</cx:pt>
          <cx:pt idx="71">Tate, Bass and House</cx:pt>
          <cx:pt idx="72">Hampton, Lewis and Ray</cx:pt>
          <cx:pt idx="73">Collins-Goodman</cx:pt>
          <cx:pt idx="74">Davis-Michael</cx:pt>
          <cx:pt idx="75">White, Torres and Bishop</cx:pt>
          <cx:pt idx="76">Martin, Conway and Larsen</cx:pt>
          <cx:pt idx="77">Acevedo-Huffman</cx:pt>
          <cx:pt idx="78">Montgomery, Larson and Spencer</cx:pt>
          <cx:pt idx="79">Soto LLC</cx:pt>
          <cx:pt idx="80">Sutton, Barrett and Tucker</cx:pt>
          <cx:pt idx="81">Gomez, Bailey and Flores</cx:pt>
          <cx:pt idx="82">Porter-George</cx:pt>
          <cx:pt idx="83">Fitzgerald PLC</cx:pt>
          <cx:pt idx="84">Cisneros-Burton</cx:pt>
          <cx:pt idx="85">Hill, Lawson and Wilkinson</cx:pt>
          <cx:pt idx="86">Davis-Smith</cx:pt>
          <cx:pt idx="87">Farrell and Sons</cx:pt>
          <cx:pt idx="88">Clark Group</cx:pt>
          <cx:pt idx="89">White, Singleton and Zimmerman</cx:pt>
          <cx:pt idx="90">Kramer Group</cx:pt>
          <cx:pt idx="91">Frazier, Patrick and Smith</cx:pt>
          <cx:pt idx="92">Santos, Bell and Lloyd</cx:pt>
          <cx:pt idx="93">Hall and Sons</cx:pt>
          <cx:pt idx="94">Hanson Inc</cx:pt>
          <cx:pt idx="95">Sanchez LLC</cx:pt>
          <cx:pt idx="96">Howard Ltd</cx:pt>
          <cx:pt idx="97">Stewart LLC</cx:pt>
          <cx:pt idx="98">Arias, Allen and Miller</cx:pt>
          <cx:pt idx="99">Baker-Morris</cx:pt>
          <cx:pt idx="100">Tucker, Fox and Green</cx:pt>
          <cx:pt idx="101">Douglas LLC</cx:pt>
          <cx:pt idx="102">Garcia Inc</cx:pt>
          <cx:pt idx="103">Frye, Hunt and Powell</cx:pt>
          <cx:pt idx="104">Smith, Wells and Nguyen</cx:pt>
          <cx:pt idx="105">Charles-Johnson</cx:pt>
          <cx:pt idx="106">Brandt, Carter and Wood</cx:pt>
          <cx:pt idx="107">Tucker, Schmidt and Reid</cx:pt>
          <cx:pt idx="108">Decker Inc</cx:pt>
          <cx:pt idx="109">Romero and Sons</cx:pt>
          <cx:pt idx="110">Castillo-Carey</cx:pt>
          <cx:pt idx="111">Hart-Briggs</cx:pt>
          <cx:pt idx="112">Jones-Meyer</cx:pt>
          <cx:pt idx="113">Wright, Hartman and Yu</cx:pt>
          <cx:pt idx="114">Harper-Davis</cx:pt>
          <cx:pt idx="115">Barrett PLC</cx:pt>
          <cx:pt idx="116">David-Clark</cx:pt>
          <cx:pt idx="117">Chaney-Dennis</cx:pt>
          <cx:pt idx="118">Robinson, Lopez and Christensen</cx:pt>
          <cx:pt idx="119">Clark and Sons</cx:pt>
          <cx:pt idx="120">Vega Group</cx:pt>
          <cx:pt idx="121">Brown-Brown</cx:pt>
          <cx:pt idx="122">Taylor PLC</cx:pt>
          <cx:pt idx="123">Edwards-Lewis</cx:pt>
          <cx:pt idx="124">Stanton, Neal and Rodriguez</cx:pt>
          <cx:pt idx="125">Pratt LLC</cx:pt>
          <cx:pt idx="126">Gross PLC</cx:pt>
          <cx:pt idx="127">Martinez, Gomez and Dalton</cx:pt>
          <cx:pt idx="128">Allen-Curtis</cx:pt>
          <cx:pt idx="129">Morgan-Martinez</cx:pt>
          <cx:pt idx="130">Luna, Anderson and Fox</cx:pt>
          <cx:pt idx="131">Fleming, Zhang and Henderson</cx:pt>
          <cx:pt idx="132">Flowers and Sons</cx:pt>
          <cx:pt idx="133">Gates PLC</cx:pt>
          <cx:pt idx="134">Caldwell LLC</cx:pt>
          <cx:pt idx="135">Le, Burton and Evans</cx:pt>
          <cx:pt idx="136">Briggs PLC</cx:pt>
          <cx:pt idx="137">Hudson-Nguyen</cx:pt>
          <cx:pt idx="138">Hogan Ltd</cx:pt>
          <cx:pt idx="139">Hamilton, Wright and Chavez</cx:pt>
          <cx:pt idx="140">Bautista-Cross</cx:pt>
          <cx:pt idx="141">Jackson LLC</cx:pt>
          <cx:pt idx="142">Figueroa Ltd</cx:pt>
          <cx:pt idx="143">Avila-Jones</cx:pt>
          <cx:pt idx="144">Martin, Lopez and Hunter</cx:pt>
          <cx:pt idx="145">Fields-Moore</cx:pt>
          <cx:pt idx="146">Harris-Golden</cx:pt>
          <cx:pt idx="147">Moss, Norman and Dunlap</cx:pt>
          <cx:pt idx="148">White, Larson and Wright</cx:pt>
          <cx:pt idx="149">Payne, Oliver and Burch</cx:pt>
          <cx:pt idx="150">Brown, Palmer and Pace</cx:pt>
          <cx:pt idx="151">Parker LLC</cx:pt>
          <cx:pt idx="152">Bowen, Mcdonald and Hall</cx:pt>
          <cx:pt idx="153">Whitehead, Bell and Hughes</cx:pt>
          <cx:pt idx="154">Rodriguez-Brown</cx:pt>
          <cx:pt idx="155">Hall-Schaefer</cx:pt>
          <cx:pt idx="156">Meza-Rogers</cx:pt>
          <cx:pt idx="157">Curtis-Curtis</cx:pt>
          <cx:pt idx="158">Carlson Inc</cx:pt>
          <cx:pt idx="159">Clarke, Anderson and Lee</cx:pt>
          <cx:pt idx="160">Evans Group</cx:pt>
          <cx:pt idx="161">Bruce Group</cx:pt>
          <cx:pt idx="162">Keith, Alvarez and Potter</cx:pt>
          <cx:pt idx="163">Burton-Watkins</cx:pt>
          <cx:pt idx="164">Lopez and Sons</cx:pt>
          <cx:pt idx="165">Cordova Ltd</cx:pt>
          <cx:pt idx="166">Brown-Vang</cx:pt>
          <cx:pt idx="167">Cruz-Ward</cx:pt>
          <cx:pt idx="168">Hernandez Group</cx:pt>
          <cx:pt idx="169">Tran, Steele and Wilson</cx:pt>
          <cx:pt idx="170">Summers, Gallegos and Stein</cx:pt>
          <cx:pt idx="171">Blair Group</cx:pt>
          <cx:pt idx="172">Nixon Inc</cx:pt>
          <cx:pt idx="173">White LLC</cx:pt>
          <cx:pt idx="174">Santos, Black and Donovan</cx:pt>
          <cx:pt idx="175">Jones, Contreras and Burnett</cx:pt>
          <cx:pt idx="176">Stone-Orozco</cx:pt>
          <cx:pt idx="177">Lee, Gibson and Morgan</cx:pt>
          <cx:pt idx="178">Alexander-Williams</cx:pt>
          <cx:pt idx="179">Marks Ltd</cx:pt>
          <cx:pt idx="180">Olsen, Edwards and Reid</cx:pt>
          <cx:pt idx="181">Daniels, Rose and Tyler</cx:pt>
          <cx:pt idx="182">Adams Group</cx:pt>
          <cx:pt idx="183">Rogers, Huerta and Medina</cx:pt>
          <cx:pt idx="184">Howard, Carter and Griffith</cx:pt>
          <cx:pt idx="185">Bailey PLC</cx:pt>
          <cx:pt idx="186">Parker Group</cx:pt>
          <cx:pt idx="187">Fox Group</cx:pt>
          <cx:pt idx="188">Walker, Jones and Rodriguez</cx:pt>
          <cx:pt idx="189">Anthony-Shaw</cx:pt>
          <cx:pt idx="190">Cook LLC</cx:pt>
          <cx:pt idx="191">Sutton PLC</cx:pt>
          <cx:pt idx="192">Long, Morgan and Mitchell</cx:pt>
          <cx:pt idx="193">Calhoun, Rogers and Long</cx:pt>
          <cx:pt idx="194">Sandoval Group</cx:pt>
          <cx:pt idx="195">Smith and Sons</cx:pt>
          <cx:pt idx="196">King Inc</cx:pt>
          <cx:pt idx="197">Perry and Sons</cx:pt>
          <cx:pt idx="198">Palmer Inc</cx:pt>
          <cx:pt idx="199">Hull, Baker and Martinez</cx:pt>
          <cx:pt idx="200">Becker, Rice and White</cx:pt>
          <cx:pt idx="201">Osborne, Perkins and Knox</cx:pt>
          <cx:pt idx="202">Mcknight-Freeman</cx:pt>
          <cx:pt idx="203">Hayden, Shannon and Stein</cx:pt>
          <cx:pt idx="204">Daniel-Luna</cx:pt>
          <cx:pt idx="205">Weaver-Marquez</cx:pt>
          <cx:pt idx="206">Austin, Baker and Kelley</cx:pt>
          <cx:pt idx="207">Carney-Anderson</cx:pt>
          <cx:pt idx="208">Jackson Inc</cx:pt>
          <cx:pt idx="209">Warren Ltd</cx:pt>
          <cx:pt idx="210">Schultz Inc</cx:pt>
          <cx:pt idx="211">Thompson LLC</cx:pt>
          <cx:pt idx="212">Johnson Inc</cx:pt>
          <cx:pt idx="213">Morgan-Warren</cx:pt>
          <cx:pt idx="214">Sullivan Group</cx:pt>
          <cx:pt idx="215">Vargas, Banks and Palmer</cx:pt>
          <cx:pt idx="216">Johnson, Dixon and Zimmerman</cx:pt>
          <cx:pt idx="217">Moore, Dudley and Navarro</cx:pt>
          <cx:pt idx="218">Price-Rodriguez</cx:pt>
          <cx:pt idx="219">Huang-Henderson</cx:pt>
          <cx:pt idx="220">Owens-Le</cx:pt>
          <cx:pt idx="221">Huff LLC</cx:pt>
          <cx:pt idx="222">Johnson LLC</cx:pt>
          <cx:pt idx="223">Chavez, Garcia and Cantu</cx:pt>
          <cx:pt idx="224">Lester-Moore</cx:pt>
          <cx:pt idx="225">Fox-Quinn</cx:pt>
          <cx:pt idx="226">Garcia Inc</cx:pt>
          <cx:pt idx="227">Johnson-Lee</cx:pt>
          <cx:pt idx="228">Pineda Group</cx:pt>
          <cx:pt idx="229">Hoffman-Howard</cx:pt>
          <cx:pt idx="230">Miranda, Hall and Mcgrath</cx:pt>
          <cx:pt idx="231">Williams, Carter and Gonzalez</cx:pt>
          <cx:pt idx="232">Davis-Rodriguez</cx:pt>
          <cx:pt idx="233">Reid, Rivera and Perry</cx:pt>
          <cx:pt idx="234">Mendoza-Parker</cx:pt>
          <cx:pt idx="235">Lee, Ali and Guzman</cx:pt>
          <cx:pt idx="236">Gallegos-Cobb</cx:pt>
          <cx:pt idx="237">Ellison PLC</cx:pt>
          <cx:pt idx="238">Bolton, Sanchez and Carrillo</cx:pt>
          <cx:pt idx="239">Mason-Sanders</cx:pt>
          <cx:pt idx="240">Pitts-Reed</cx:pt>
          <cx:pt idx="241">Gonzalez-Martinez</cx:pt>
          <cx:pt idx="242">Hill, Martin and Garcia</cx:pt>
          <cx:pt idx="243">Garcia PLC</cx:pt>
          <cx:pt idx="244">Herring-Bailey</cx:pt>
          <cx:pt idx="245">Russell-Gardner</cx:pt>
          <cx:pt idx="246">Walters-Carter</cx:pt>
          <cx:pt idx="247">Johnson, Patterson and Montoya</cx:pt>
          <cx:pt idx="248">Roberts and Sons</cx:pt>
          <cx:pt idx="249">Avila-Nelson</cx:pt>
          <cx:pt idx="250">Robbins and Sons</cx:pt>
          <cx:pt idx="251">Singleton Ltd</cx:pt>
          <cx:pt idx="252">Perez PLC</cx:pt>
          <cx:pt idx="253">Rogers, Jacobs and Jackson</cx:pt>
          <cx:pt idx="254">Barry Group</cx:pt>
          <cx:pt idx="255">Rosales, Branch and Harmon</cx:pt>
          <cx:pt idx="256">Smith-Reid</cx:pt>
          <cx:pt idx="257">Williams Inc</cx:pt>
          <cx:pt idx="258">Duncan, Mcdonald and Miller</cx:pt>
          <cx:pt idx="259">Watkins Ltd</cx:pt>
          <cx:pt idx="260">Allen-Jones</cx:pt>
          <cx:pt idx="261">Mason-Smith</cx:pt>
          <cx:pt idx="262">Lloyd, Kennedy and Davis</cx:pt>
          <cx:pt idx="263">Walker Ltd</cx:pt>
          <cx:pt idx="264">Gordon PLC</cx:pt>
          <cx:pt idx="265">Lee and Sons</cx:pt>
          <cx:pt idx="266">Cole LLC</cx:pt>
          <cx:pt idx="267">Acosta PLC</cx:pt>
          <cx:pt idx="268">Brown-Mckee</cx:pt>
          <cx:pt idx="269">Miles and Sons</cx:pt>
          <cx:pt idx="270">Sawyer, Horton and Williams</cx:pt>
          <cx:pt idx="271">Foley-Cox</cx:pt>
          <cx:pt idx="272">Horton, Morrison and Clark</cx:pt>
          <cx:pt idx="273">Thomas and Sons</cx:pt>
          <cx:pt idx="274">Morgan-Jenkins</cx:pt>
          <cx:pt idx="275">Ward, Sanchez and Kemp</cx:pt>
          <cx:pt idx="276">Fields Ltd</cx:pt>
          <cx:pt idx="277">Ramos-Mitchell</cx:pt>
          <cx:pt idx="278">Higgins, Davis and Salazar</cx:pt>
          <cx:pt idx="279">Smith-Jenkins</cx:pt>
          <cx:pt idx="280">Braun PLC</cx:pt>
          <cx:pt idx="281">Drake PLC</cx:pt>
          <cx:pt idx="282">Ross, Kelly and Brown</cx:pt>
          <cx:pt idx="283">Lucas-Mullins</cx:pt>
          <cx:pt idx="284">Tran LLC</cx:pt>
          <cx:pt idx="285">Dawson, Brady and Gilbert</cx:pt>
          <cx:pt idx="286">Obrien-Aguirre</cx:pt>
          <cx:pt idx="287">Ferguson PLC</cx:pt>
          <cx:pt idx="288">Garcia Ltd</cx:pt>
          <cx:pt idx="289">Smith, Love and Smith</cx:pt>
          <cx:pt idx="290">Wilson, Hall and Osborne</cx:pt>
          <cx:pt idx="291">Bell, Grimes and Kerr</cx:pt>
          <cx:pt idx="292">Ho-Harris</cx:pt>
          <cx:pt idx="293">Ross Group</cx:pt>
          <cx:pt idx="294">Turner-Davis</cx:pt>
          <cx:pt idx="295">Smith, Jackson and Herrera</cx:pt>
          <cx:pt idx="296">Smith-Hess</cx:pt>
          <cx:pt idx="297">Brown, Herring and Bass</cx:pt>
          <cx:pt idx="298">Chase, Garcia and Johnson</cx:pt>
          <cx:pt idx="299">Ramsey and Sons</cx:pt>
          <cx:pt idx="300">Cooke PLC</cx:pt>
          <cx:pt idx="301">Wong-Walker</cx:pt>
          <cx:pt idx="302">Ferguson, Collins and Mata</cx:pt>
          <cx:pt idx="303">Guerrero, Flores and Jenkins</cx:pt>
          <cx:pt idx="304">Peterson PLC</cx:pt>
          <cx:pt idx="305">Townsend Ltd</cx:pt>
          <cx:pt idx="306">Rush, Reed and Hall</cx:pt>
          <cx:pt idx="307">Salazar-Dodson</cx:pt>
          <cx:pt idx="308">Davis Ltd</cx:pt>
          <cx:pt idx="309">Harris-Perry</cx:pt>
          <cx:pt idx="310">Velazquez, Hunt and Ortiz</cx:pt>
          <cx:pt idx="311">Flores PLC</cx:pt>
          <cx:pt idx="312">Martinez LLC</cx:pt>
          <cx:pt idx="313">Miller-Irwin</cx:pt>
          <cx:pt idx="314">Sanchez-Morgan</cx:pt>
          <cx:pt idx="315">Lopez, Adams and Johnson</cx:pt>
          <cx:pt idx="316">Martin-Marshall</cx:pt>
          <cx:pt idx="317">Summers PLC</cx:pt>
          <cx:pt idx="318">Young, Hart and Ryan</cx:pt>
          <cx:pt idx="319">Mills Group</cx:pt>
          <cx:pt idx="320">Sandoval-Powell</cx:pt>
          <cx:pt idx="321">Mills, Frazier and Perez</cx:pt>
          <cx:pt idx="322">Hebert Group</cx:pt>
          <cx:pt idx="323">Cole, Smith and Wood</cx:pt>
          <cx:pt idx="324">Harris, Hall and Harris</cx:pt>
          <cx:pt idx="325">Saunders Group</cx:pt>
          <cx:pt idx="326">Pham, Avila and Nash</cx:pt>
          <cx:pt idx="327">Patterson, Salinas and Lucas</cx:pt>
          <cx:pt idx="328">Young PLC</cx:pt>
          <cx:pt idx="329">Willis and Sons</cx:pt>
          <cx:pt idx="330">Thompson-Bates</cx:pt>
          <cx:pt idx="331">Rose-Silva</cx:pt>
          <cx:pt idx="332">Pacheco, Johnson and Torres</cx:pt>
          <cx:pt idx="333">Carlson, Dixon and Jones</cx:pt>
          <cx:pt idx="334">Mcgee Group</cx:pt>
          <cx:pt idx="335">Jordan-Acosta</cx:pt>
          <cx:pt idx="336">Nunez Inc</cx:pt>
          <cx:pt idx="337">Hayden Ltd</cx:pt>
          <cx:pt idx="338">Gonzalez-Burton</cx:pt>
          <cx:pt idx="339">Lewis, Taylor and Rivers</cx:pt>
          <cx:pt idx="340">Butler, Henry and Espinoza</cx:pt>
          <cx:pt idx="341">Guzman Group</cx:pt>
          <cx:pt idx="342">Gibson-Hernandez</cx:pt>
          <cx:pt idx="343">Spencer-Weber</cx:pt>
          <cx:pt idx="344">Berger, Johnson and Marshall</cx:pt>
          <cx:pt idx="345">Taylor, Cisneros and Romero</cx:pt>
          <cx:pt idx="346">Little-Marsh</cx:pt>
          <cx:pt idx="347">Petersen and Sons</cx:pt>
          <cx:pt idx="348">Hensley Ltd</cx:pt>
          <cx:pt idx="349">Navarro and Sons</cx:pt>
          <cx:pt idx="350">Shannon Ltd</cx:pt>
          <cx:pt idx="351">Young LLC</cx:pt>
          <cx:pt idx="352">Adams, Willis and Sanchez</cx:pt>
          <cx:pt idx="353">Mills-Roy</cx:pt>
          <cx:pt idx="354">Brown Group</cx:pt>
          <cx:pt idx="355">Burns-Burnett</cx:pt>
          <cx:pt idx="356">Glass, Nunez and Mcdonald</cx:pt>
          <cx:pt idx="357">Perez, Davis and Wilson</cx:pt>
          <cx:pt idx="358">Diaz-Garcia</cx:pt>
          <cx:pt idx="359">Salazar-Moon</cx:pt>
          <cx:pt idx="360">Larsen-Chung</cx:pt>
          <cx:pt idx="361">Anderson and Sons</cx:pt>
          <cx:pt idx="362">Lawrence Group</cx:pt>
          <cx:pt idx="363">Gray-Davis</cx:pt>
          <cx:pt idx="364">Ramirez-Myers</cx:pt>
          <cx:pt idx="365">Lucas, Hall and Bonilla</cx:pt>
          <cx:pt idx="366">Williams, Perez and Villegas</cx:pt>
          <cx:pt idx="367">Brooks, Jones and Ingram</cx:pt>
          <cx:pt idx="368">Whitaker, Wallace and Daniels</cx:pt>
          <cx:pt idx="369">Smith-Gonzalez</cx:pt>
          <cx:pt idx="370">Skinner PLC</cx:pt>
          <cx:pt idx="371">Nolan, Smith and Sanchez</cx:pt>
          <cx:pt idx="372">Green-Carr</cx:pt>
          <cx:pt idx="373">Brown-Parker</cx:pt>
          <cx:pt idx="374">Marshall Inc</cx:pt>
          <cx:pt idx="375">Leblanc-Pineda</cx:pt>
          <cx:pt idx="376">Perry PLC</cx:pt>
          <cx:pt idx="377">Klein, Stark and Livingston</cx:pt>
          <cx:pt idx="378">Fleming-Oliver</cx:pt>
          <cx:pt idx="379">Reilly, Aguirre and Johnson</cx:pt>
          <cx:pt idx="380">Davidson, Wilcox and Lewis</cx:pt>
          <cx:pt idx="381">Michael, Anderson and Vincent</cx:pt>
          <cx:pt idx="382">King Ltd</cx:pt>
          <cx:pt idx="383">Baker Ltd</cx:pt>
          <cx:pt idx="384">Baker, Collins and Smith</cx:pt>
          <cx:pt idx="385">Warren-Harrison</cx:pt>
          <cx:pt idx="386">Gardner Group</cx:pt>
          <cx:pt idx="387">Flores-Lambert</cx:pt>
          <cx:pt idx="388">Cruz Ltd</cx:pt>
          <cx:pt idx="389">Knox-Garner</cx:pt>
          <cx:pt idx="390">Davis-Allen</cx:pt>
          <cx:pt idx="391">Miller-Patel</cx:pt>
          <cx:pt idx="392">Hernandez-Grimes</cx:pt>
          <cx:pt idx="393">Owens, Hall and Gonzalez</cx:pt>
          <cx:pt idx="394">Noble-Bailey</cx:pt>
          <cx:pt idx="395">Taylor PLC</cx:pt>
          <cx:pt idx="396">Holmes PLC</cx:pt>
          <cx:pt idx="397">Jones-Martin</cx:pt>
          <cx:pt idx="398">Myers LLC</cx:pt>
          <cx:pt idx="399">Acosta, Mullins and Morris</cx:pt>
          <cx:pt idx="400">Bell PLC</cx:pt>
          <cx:pt idx="401">Smith-Schmidt</cx:pt>
          <cx:pt idx="402">Ruiz, Richardson and Cole</cx:pt>
          <cx:pt idx="403">Leonard-Mcclain</cx:pt>
          <cx:pt idx="404">Bailey-Boyer</cx:pt>
          <cx:pt idx="405">Lee LLC</cx:pt>
          <cx:pt idx="406">Lyons Inc</cx:pt>
          <cx:pt idx="407">Herrera-Wilson</cx:pt>
          <cx:pt idx="408">Mahoney, Adams and Lucas</cx:pt>
          <cx:pt idx="409">Stewart LLC</cx:pt>
          <cx:pt idx="410">Mcmillan Group</cx:pt>
          <cx:pt idx="411">Beck, Thompson and Martinez</cx:pt>
          <cx:pt idx="412">Rodriguez-Scott</cx:pt>
          <cx:pt idx="413">Rush-Bowers</cx:pt>
          <cx:pt idx="414">Davis and Sons</cx:pt>
          <cx:pt idx="415">Anderson-Pham</cx:pt>
          <cx:pt idx="416">Stewart-Coleman</cx:pt>
          <cx:pt idx="417">Bradshaw, Smith and Ryan</cx:pt>
          <cx:pt idx="418">Jackson PLC</cx:pt>
          <cx:pt idx="419">Ware-Arias</cx:pt>
          <cx:pt idx="420">Blair, Reyes and Woods</cx:pt>
          <cx:pt idx="421">Thomas-Lopez</cx:pt>
          <cx:pt idx="422">Brown, Davies and Pacheco</cx:pt>
          <cx:pt idx="423">Jones-Riddle</cx:pt>
          <cx:pt idx="424">Schmidt-Gomez</cx:pt>
          <cx:pt idx="425">Sullivan, Davis and Booth</cx:pt>
          <cx:pt idx="426">Edwards-Kane</cx:pt>
          <cx:pt idx="427">Hicks, Wall and Webb</cx:pt>
          <cx:pt idx="428">Mayer-Richmond</cx:pt>
          <cx:pt idx="429">Robles Ltd</cx:pt>
          <cx:pt idx="430">Cochran Ltd</cx:pt>
          <cx:pt idx="431">Rosales LLC</cx:pt>
          <cx:pt idx="432">Harper-Bryan</cx:pt>
          <cx:pt idx="433">Potter, Harper and Everett</cx:pt>
          <cx:pt idx="434">Floyd-Sims</cx:pt>
          <cx:pt idx="435">Spence, Jackson and Kelly</cx:pt>
          <cx:pt idx="436">King-Nguyen</cx:pt>
          <cx:pt idx="437">Hansen Group</cx:pt>
          <cx:pt idx="438">Mathis, Hall and Hansen</cx:pt>
          <cx:pt idx="439">Cummings Inc</cx:pt>
          <cx:pt idx="440">Miller-Poole</cx:pt>
          <cx:pt idx="441">Rodriguez-West</cx:pt>
          <cx:pt idx="442">Calderon, Bradford and Dean</cx:pt>
          <cx:pt idx="443">Clark-Bowman</cx:pt>
          <cx:pt idx="444">Hensley Ltd</cx:pt>
          <cx:pt idx="445">Anderson-Pearson</cx:pt>
          <cx:pt idx="446">Martin, Martin and Solis</cx:pt>
          <cx:pt idx="447">Harrington-Harper</cx:pt>
          <cx:pt idx="448">Price and Sons</cx:pt>
          <cx:pt idx="449">Cuevas-Morales</cx:pt>
          <cx:pt idx="450">Delgado-Hatfield</cx:pt>
          <cx:pt idx="451">Padilla-Porter</cx:pt>
          <cx:pt idx="452">Morris Group</cx:pt>
          <cx:pt idx="453">Saunders Ltd</cx:pt>
          <cx:pt idx="454">Woods Inc</cx:pt>
          <cx:pt idx="455">Villanueva, Wright and Richardson</cx:pt>
          <cx:pt idx="456">Wilson, Brooks and Clark</cx:pt>
          <cx:pt idx="457">Sheppard, Smith and Spence</cx:pt>
          <cx:pt idx="458">Wise, Thompson and Allen</cx:pt>
          <cx:pt idx="459">Lane, Ryan and Chapman</cx:pt>
          <cx:pt idx="460">Rich, Alvarez and King</cx:pt>
          <cx:pt idx="461">Terry-Salinas</cx:pt>
          <cx:pt idx="462">Wang-Rodriguez</cx:pt>
          <cx:pt idx="463">Mckee-Hill</cx:pt>
          <cx:pt idx="464">Gomez LLC</cx:pt>
          <cx:pt idx="465">Gonzalez-Robbins</cx:pt>
          <cx:pt idx="466">Obrien and Sons</cx:pt>
          <cx:pt idx="467">Shaw Ltd</cx:pt>
          <cx:pt idx="468">Hughes Inc</cx:pt>
          <cx:pt idx="469">Olsen-Ryan</cx:pt>
          <cx:pt idx="470">Grimes, Holland and Sloan</cx:pt>
          <cx:pt idx="471">Perry and Sons</cx:pt>
          <cx:pt idx="472">Turner, Young and Collins</cx:pt>
          <cx:pt idx="473">Richardson Inc</cx:pt>
          <cx:pt idx="474">Santos-Young</cx:pt>
          <cx:pt idx="475">Nichols Ltd</cx:pt>
          <cx:pt idx="476">Murphy PLC</cx:pt>
          <cx:pt idx="477">Hogan, Porter and Rivera</cx:pt>
          <cx:pt idx="478">Lyons LLC</cx:pt>
          <cx:pt idx="479">Long-Greene</cx:pt>
          <cx:pt idx="480">Robles-Hudson</cx:pt>
          <cx:pt idx="481">Mcclure LLC</cx:pt>
          <cx:pt idx="482">Martin, Russell and Baker</cx:pt>
          <cx:pt idx="483">Rice-Parker</cx:pt>
          <cx:pt idx="484">Landry Inc</cx:pt>
          <cx:pt idx="485">Richards-Davis</cx:pt>
          <cx:pt idx="486">Davis, Cox and Fox</cx:pt>
          <cx:pt idx="487">Smith-Wallace</cx:pt>
          <cx:pt idx="488">Cordova, Shaw and Wang</cx:pt>
          <cx:pt idx="489">Clark Inc</cx:pt>
          <cx:pt idx="490">Young and Sons</cx:pt>
          <cx:pt idx="491">Henson PLC</cx:pt>
          <cx:pt idx="492">Garcia Group</cx:pt>
          <cx:pt idx="493">Adams, Walker and Wong</cx:pt>
          <cx:pt idx="494">Hopkins-Browning</cx:pt>
          <cx:pt idx="495">Bell, Edwards and Andersen</cx:pt>
          <cx:pt idx="496">Morales Group</cx:pt>
          <cx:pt idx="497">Lucero Group</cx:pt>
          <cx:pt idx="498">Smith, Brown and Davis</cx:pt>
          <cx:pt idx="499">Hunt Group</cx:pt>
          <cx:pt idx="500">Valdez Ltd</cx:pt>
          <cx:pt idx="501">Mccann-Le</cx:pt>
          <cx:pt idx="502">Johnson Inc</cx:pt>
          <cx:pt idx="503">Collins LLC</cx:pt>
          <cx:pt idx="504">Smith-Miller</cx:pt>
          <cx:pt idx="505">Jensen-Vargas</cx:pt>
          <cx:pt idx="506">Robles, Bell and Gonzalez</cx:pt>
          <cx:pt idx="507">Turner, Miller and Francis</cx:pt>
          <cx:pt idx="508">Roberts Group</cx:pt>
          <cx:pt idx="509">White LLC</cx:pt>
          <cx:pt idx="510">Best, Miller and Thomas</cx:pt>
          <cx:pt idx="511">Smith-Mullins</cx:pt>
          <cx:pt idx="512">Williams-Walsh</cx:pt>
          <cx:pt idx="513">Harrison, Blackwell and Mendez</cx:pt>
          <cx:pt idx="514">Sanchez, Bradley and Flores</cx:pt>
          <cx:pt idx="515">Cox LLC</cx:pt>
          <cx:pt idx="516">Morales-Odonnell</cx:pt>
          <cx:pt idx="517">Ramirez LLC</cx:pt>
          <cx:pt idx="518">Ramirez Group</cx:pt>
          <cx:pt idx="519">Marsh-Coleman</cx:pt>
          <cx:pt idx="520">Frederick, Jenkins and Collins</cx:pt>
          <cx:pt idx="521">Wilson Ltd</cx:pt>
          <cx:pt idx="522">Cline, Peterson and Lowery</cx:pt>
          <cx:pt idx="523">Underwood, James and Jones</cx:pt>
          <cx:pt idx="524">Johnson-Contreras</cx:pt>
          <cx:pt idx="525">Greene, Lloyd and Sims</cx:pt>
          <cx:pt idx="526">Smith-Sparks</cx:pt>
          <cx:pt idx="527">Rosario-Smith</cx:pt>
          <cx:pt idx="528">Avila, Ford and Welch</cx:pt>
          <cx:pt idx="529">Gallegos Inc</cx:pt>
          <cx:pt idx="530">Morrow, Santiago and Soto</cx:pt>
          <cx:pt idx="531">Berry-Richardson</cx:pt>
          <cx:pt idx="532">Cordova-Torres</cx:pt>
          <cx:pt idx="533">Holt, Bernard and Johnson</cx:pt>
          <cx:pt idx="534">Clark, Mccormick and Mendoza</cx:pt>
          <cx:pt idx="535">Garrison LLC</cx:pt>
          <cx:pt idx="536">Shannon-Olson</cx:pt>
          <cx:pt idx="537">Murillo-Mcfarland</cx:pt>
          <cx:pt idx="538">Young, Gilbert and Escobar</cx:pt>
          <cx:pt idx="539">Thomas, Welch and Santana</cx:pt>
          <cx:pt idx="540">Brown-Pena</cx:pt>
          <cx:pt idx="541">Holder, Caldwell and Vance</cx:pt>
          <cx:pt idx="542">Harrison-Bridges</cx:pt>
          <cx:pt idx="543">Johnson, Murphy and Peterson</cx:pt>
          <cx:pt idx="544">Taylor Inc</cx:pt>
          <cx:pt idx="545">Deleon and Sons</cx:pt>
          <cx:pt idx="546">Benjamin, Paul and Ferguson</cx:pt>
          <cx:pt idx="547">Hardin-Dixon</cx:pt>
          <cx:pt idx="548">York-Pitts</cx:pt>
          <cx:pt idx="549">Jarvis and Sons</cx:pt>
          <cx:pt idx="550">Morrison-Henderson</cx:pt>
          <cx:pt idx="551">Martin-James</cx:pt>
          <cx:pt idx="552">Mercer, Solomon and Singleton</cx:pt>
          <cx:pt idx="553">Dougherty, Austin and Mills</cx:pt>
          <cx:pt idx="554">Ritter PLC</cx:pt>
          <cx:pt idx="555">Anderson Group</cx:pt>
          <cx:pt idx="556">Smith and Sons</cx:pt>
          <cx:pt idx="557">Lam-Hamilton</cx:pt>
          <cx:pt idx="558">Ho Ltd</cx:pt>
          <cx:pt idx="559">Brown, Estrada and Jensen</cx:pt>
          <cx:pt idx="560">Hunt LLC</cx:pt>
          <cx:pt idx="561">Fowler-Smith</cx:pt>
          <cx:pt idx="562">Blair Inc</cx:pt>
          <cx:pt idx="563">Kelley, Stanton and Sanchez</cx:pt>
          <cx:pt idx="564">Hernandez-Macdonald</cx:pt>
          <cx:pt idx="565">Joseph LLC</cx:pt>
          <cx:pt idx="566">Webb-Smith</cx:pt>
          <cx:pt idx="567">Johns PLC</cx:pt>
          <cx:pt idx="568">Hardin-Foley</cx:pt>
          <cx:pt idx="569">Fischer, Fowler and Arnold</cx:pt>
          <cx:pt idx="570">Martinez-Juarez</cx:pt>
          <cx:pt idx="571">Wilson and Sons</cx:pt>
          <cx:pt idx="572">Clements Group</cx:pt>
          <cx:pt idx="573">Valenzuela-Cook</cx:pt>
          <cx:pt idx="574">Parker, Haley and Foster</cx:pt>
          <cx:pt idx="575">Fuentes LLC</cx:pt>
          <cx:pt idx="576">Moran and Sons</cx:pt>
          <cx:pt idx="577">Stevens Inc</cx:pt>
          <cx:pt idx="578">Martinez-Johnson</cx:pt>
          <cx:pt idx="579">Franklin Inc</cx:pt>
          <cx:pt idx="580">Perez PLC</cx:pt>
          <cx:pt idx="581">Sanchez, Cross and Savage</cx:pt>
          <cx:pt idx="582">Pineda Ltd</cx:pt>
          <cx:pt idx="583">Powell and Sons</cx:pt>
          <cx:pt idx="584">Nunez-Richards</cx:pt>
          <cx:pt idx="585">Pugh LLC</cx:pt>
          <cx:pt idx="586">Rowe-Wong</cx:pt>
          <cx:pt idx="587">Williams-Santos</cx:pt>
          <cx:pt idx="588">Weber Inc</cx:pt>
          <cx:pt idx="589">Avery, Brown and Parker</cx:pt>
          <cx:pt idx="590">Cox Group</cx:pt>
          <cx:pt idx="591">Jensen LLC</cx:pt>
          <cx:pt idx="592">Brown Inc</cx:pt>
          <cx:pt idx="593">Hale-Hayes</cx:pt>
          <cx:pt idx="594">Mcbride PLC</cx:pt>
          <cx:pt idx="595">Harris-Jennings</cx:pt>
          <cx:pt idx="596">Becker-Scott</cx:pt>
          <cx:pt idx="597">Todd, Freeman and Henry</cx:pt>
          <cx:pt idx="598">Martinez, Garza and Young</cx:pt>
          <cx:pt idx="599">Smith-Ramos</cx:pt>
          <cx:pt idx="600">Brown-George</cx:pt>
          <cx:pt idx="601">Waters and Sons</cx:pt>
          <cx:pt idx="602">Brown Ltd</cx:pt>
          <cx:pt idx="603">Christian, Yates and Greer</cx:pt>
          <cx:pt idx="604">Cole, Hernandez and Rodriguez</cx:pt>
          <cx:pt idx="605">Ortiz, Valenzuela and Collins</cx:pt>
          <cx:pt idx="606">Valencia PLC</cx:pt>
          <cx:pt idx="607">Gordon, Mendez and Johnson</cx:pt>
          <cx:pt idx="608">Johnson Group</cx:pt>
          <cx:pt idx="609">Rose-Fuller</cx:pt>
          <cx:pt idx="610">Hughes, Mendez and Patterson</cx:pt>
          <cx:pt idx="611">Brady, Cortez and Rodriguez</cx:pt>
          <cx:pt idx="612">Wang, Nguyen and Horton</cx:pt>
          <cx:pt idx="613">Santos, Williams and Brown</cx:pt>
          <cx:pt idx="614">Barnett and Sons</cx:pt>
          <cx:pt idx="615">Petersen-Rodriguez</cx:pt>
          <cx:pt idx="616">Burnett-Mora</cx:pt>
          <cx:pt idx="617">King LLC</cx:pt>
          <cx:pt idx="618">Miller Ltd</cx:pt>
          <cx:pt idx="619">Case LLC</cx:pt>
          <cx:pt idx="620">Swanson, Wilson and Baker</cx:pt>
          <cx:pt idx="621">Dean, Fox and Phillips</cx:pt>
          <cx:pt idx="622">Smith-Smith</cx:pt>
          <cx:pt idx="623">Smith, Scott and Rodriguez</cx:pt>
          <cx:pt idx="624">White, Robertson and Roberts</cx:pt>
          <cx:pt idx="625">Martinez Inc</cx:pt>
          <cx:pt idx="626">Tucker, Mccoy and Marquez</cx:pt>
          <cx:pt idx="627">Martin, Lee and Armstrong</cx:pt>
          <cx:pt idx="628">Dunn, Moreno and Green</cx:pt>
          <cx:pt idx="629">Jackson, Martinez and Ray</cx:pt>
          <cx:pt idx="630">Patterson-Johnson</cx:pt>
          <cx:pt idx="631">Carlson-Hernandez</cx:pt>
          <cx:pt idx="632">Parker PLC</cx:pt>
          <cx:pt idx="633">Yu and Sons</cx:pt>
          <cx:pt idx="634">Taylor, Johnson and Hernandez</cx:pt>
          <cx:pt idx="635">Mack Ltd</cx:pt>
          <cx:pt idx="636">Lamb-Sanders</cx:pt>
          <cx:pt idx="637">Williams-Ramirez</cx:pt>
          <cx:pt idx="638">Weaver Ltd</cx:pt>
          <cx:pt idx="639">Barnes-Williams</cx:pt>
          <cx:pt idx="640">Richardson, Woodward and Hansen</cx:pt>
          <cx:pt idx="641">Hunt, Barker and Baker</cx:pt>
          <cx:pt idx="642">Ramos, Moreno and Lewis</cx:pt>
          <cx:pt idx="643">Harris Inc</cx:pt>
          <cx:pt idx="644">Peters-Nelson</cx:pt>
          <cx:pt idx="645">Ferguson, Murphy and Bright</cx:pt>
          <cx:pt idx="646">Robinson Group</cx:pt>
          <cx:pt idx="647">Jordan-Wolfe</cx:pt>
          <cx:pt idx="648">Vargas-Cox</cx:pt>
          <cx:pt idx="649">Yang and Sons</cx:pt>
          <cx:pt idx="650">Wilson, Wilson and Mathis</cx:pt>
          <cx:pt idx="651">Wang, Koch and Weaver</cx:pt>
          <cx:pt idx="652">Cisneros Ltd</cx:pt>
          <cx:pt idx="653">Williams-Jones</cx:pt>
          <cx:pt idx="654">Roberts, Hinton and Williams</cx:pt>
          <cx:pt idx="655">Gonzalez, Williams and Benson</cx:pt>
          <cx:pt idx="656">Hobbs, Brown and Lee</cx:pt>
          <cx:pt idx="657">Russo, Kim and Mccoy</cx:pt>
          <cx:pt idx="658">Howell, Myers and Olson</cx:pt>
          <cx:pt idx="659">Bailey and Sons</cx:pt>
          <cx:pt idx="660">Jensen-Brown</cx:pt>
          <cx:pt idx="661">Smith Group</cx:pt>
          <cx:pt idx="662">Murphy-Farrell</cx:pt>
          <cx:pt idx="663">Everett-Wolfe</cx:pt>
          <cx:pt idx="664">Young PLC</cx:pt>
          <cx:pt idx="665">Park-Goodman</cx:pt>
          <cx:pt idx="666">York, Barr and Grant</cx:pt>
          <cx:pt idx="667">Little Ltd</cx:pt>
          <cx:pt idx="668">Brown and Sons</cx:pt>
          <cx:pt idx="669">Payne, Garrett and Thomas</cx:pt>
          <cx:pt idx="670">Robinson Group</cx:pt>
          <cx:pt idx="671">Robinson-Kelly</cx:pt>
          <cx:pt idx="672">Kelly-Colon</cx:pt>
          <cx:pt idx="673">Turner, Scott and Gentry</cx:pt>
          <cx:pt idx="674">Sanchez Ltd</cx:pt>
          <cx:pt idx="675">Giles-Smith</cx:pt>
          <cx:pt idx="676">Thompson-Moreno</cx:pt>
          <cx:pt idx="677">Murphy-Fox</cx:pt>
          <cx:pt idx="678">Rodriguez-Patterson</cx:pt>
          <cx:pt idx="679">Davis Ltd</cx:pt>
          <cx:pt idx="680">Nelson-Valdez</cx:pt>
          <cx:pt idx="681">Kelly PLC</cx:pt>
          <cx:pt idx="682">Nguyen and Sons</cx:pt>
          <cx:pt idx="683">Jones PLC</cx:pt>
          <cx:pt idx="684">Gilmore LLC</cx:pt>
          <cx:pt idx="685">Lee-Cobb</cx:pt>
          <cx:pt idx="686">Jones, Wiley and Robbins</cx:pt>
          <cx:pt idx="687">Martin, Gates and Holt</cx:pt>
          <cx:pt idx="688">Bowen, Davies and Burns</cx:pt>
          <cx:pt idx="689">Nguyen Inc</cx:pt>
          <cx:pt idx="690">Walsh-Watts</cx:pt>
          <cx:pt idx="691">Ray, Li and Li</cx:pt>
          <cx:pt idx="692">Murray Ltd</cx:pt>
          <cx:pt idx="693">Bradford-Silva</cx:pt>
          <cx:pt idx="694">Mora-Bradley</cx:pt>
          <cx:pt idx="695">Cardenas, Thompson and Carey</cx:pt>
          <cx:pt idx="696">Lopez, Reid and Johnson</cx:pt>
          <cx:pt idx="697">Fox-Williams</cx:pt>
          <cx:pt idx="698">Taylor, Wood and Taylor</cx:pt>
          <cx:pt idx="699">King Inc</cx:pt>
          <cx:pt idx="700">Cole, Petty and Cameron</cx:pt>
          <cx:pt idx="701">Mcclain LLC</cx:pt>
          <cx:pt idx="702">Sims-Gross</cx:pt>
          <cx:pt idx="703">Perez Group</cx:pt>
          <cx:pt idx="704">Haynes-Williams</cx:pt>
          <cx:pt idx="705">Ford LLC</cx:pt>
          <cx:pt idx="706">Moreno Ltd</cx:pt>
          <cx:pt idx="707">Moore, Cook and Wright</cx:pt>
          <cx:pt idx="708">Ortega LLC</cx:pt>
          <cx:pt idx="709">Silva, Walker and Martin</cx:pt>
          <cx:pt idx="710">Huynh, Gallegos and Mills</cx:pt>
          <cx:pt idx="711">Anderson LLC</cx:pt>
          <cx:pt idx="712">Garza-Bryant</cx:pt>
          <cx:pt idx="713">Mays LLC</cx:pt>
          <cx:pt idx="714">Evans-Jones</cx:pt>
          <cx:pt idx="715">Fischer, Torres and Walker</cx:pt>
          <cx:pt idx="716">Tapia, Kramer and Hicks</cx:pt>
          <cx:pt idx="717">Barnes, Wilcox and Riley</cx:pt>
          <cx:pt idx="718">Reyes PLC</cx:pt>
          <cx:pt idx="719">Pace, Simpson and Watkins</cx:pt>
          <cx:pt idx="720">Valenzuela, Davidson and Castro</cx:pt>
          <cx:pt idx="721">Dominguez-Owens</cx:pt>
          <cx:pt idx="722">Thomas-Simmons</cx:pt>
          <cx:pt idx="723">Beck-Knight</cx:pt>
          <cx:pt idx="724">Mccoy Ltd</cx:pt>
          <cx:pt idx="725">Dawson-Tyler</cx:pt>
          <cx:pt idx="726">Johns-Thomas</cx:pt>
          <cx:pt idx="727">Quinn, Cruz and Schmidt</cx:pt>
          <cx:pt idx="728">Stewart Inc</cx:pt>
          <cx:pt idx="729">Moore Group</cx:pt>
          <cx:pt idx="730">Carson PLC</cx:pt>
          <cx:pt idx="731">Cruz, Hall and Mason</cx:pt>
          <cx:pt idx="732">Glass, Baker and Jones</cx:pt>
          <cx:pt idx="733">Marquez-Kerr</cx:pt>
          <cx:pt idx="734">Stone PLC</cx:pt>
          <cx:pt idx="735">Caldwell PLC</cx:pt>
          <cx:pt idx="736">Silva-Hawkins</cx:pt>
          <cx:pt idx="737">Gardner Inc</cx:pt>
          <cx:pt idx="738">Garcia Group</cx:pt>
          <cx:pt idx="739">Meyer-Avila</cx:pt>
          <cx:pt idx="740">Nelson, Smith and Graham</cx:pt>
          <cx:pt idx="741">Garcia Ltd</cx:pt>
          <cx:pt idx="742">West-Stevens</cx:pt>
          <cx:pt idx="743">Clark-Conrad</cx:pt>
          <cx:pt idx="744">Fitzgerald Group</cx:pt>
          <cx:pt idx="745">Hill, Mccann and Moore</cx:pt>
          <cx:pt idx="746">Edwards LLC</cx:pt>
          <cx:pt idx="747">Greer and Sons</cx:pt>
          <cx:pt idx="748">Martinez PLC</cx:pt>
          <cx:pt idx="749">Hunter-Logan</cx:pt>
          <cx:pt idx="750">Ramos and Sons</cx:pt>
          <cx:pt idx="751">Lane-Barber</cx:pt>
          <cx:pt idx="752">Lowery Group</cx:pt>
          <cx:pt idx="753">Guerrero-Griffin</cx:pt>
          <cx:pt idx="754">Perez, Reed and Lee</cx:pt>
          <cx:pt idx="755">Chen, Pollard and Clarke</cx:pt>
          <cx:pt idx="756">Serrano, Gallagher and Griffith</cx:pt>
          <cx:pt idx="757">Callahan-Gilbert</cx:pt>
          <cx:pt idx="758">Logan-Miranda</cx:pt>
          <cx:pt idx="759">Rodriguez PLC</cx:pt>
          <cx:pt idx="760">Smith-Kennedy</cx:pt>
          <cx:pt idx="761">Mitchell-Lee</cx:pt>
          <cx:pt idx="762">Davis Ltd</cx:pt>
          <cx:pt idx="763">Rowland PLC</cx:pt>
          <cx:pt idx="764">Shaffer-Mason</cx:pt>
          <cx:pt idx="765">Matthews LLC</cx:pt>
          <cx:pt idx="766">Montgomery-Castro</cx:pt>
          <cx:pt idx="767">Hale, Pearson and Jenkins</cx:pt>
          <cx:pt idx="768">Ramirez-Calderon</cx:pt>
          <cx:pt idx="769">Johnson-Morales</cx:pt>
          <cx:pt idx="770">Mathis-Rodriguez</cx:pt>
          <cx:pt idx="771">Smith, Mack and Williams</cx:pt>
          <cx:pt idx="772">Johnson-Pace</cx:pt>
          <cx:pt idx="773">Meza, Kirby and Patel</cx:pt>
          <cx:pt idx="774">Gonzalez-Snow</cx:pt>
          <cx:pt idx="775">Murphy LLC</cx:pt>
          <cx:pt idx="776">Taylor-Rowe</cx:pt>
          <cx:pt idx="777">Henderson Ltd</cx:pt>
          <cx:pt idx="778">Moss-Guzman</cx:pt>
          <cx:pt idx="779">Webb Group</cx:pt>
          <cx:pt idx="780">Brooks-Rodriguez</cx:pt>
          <cx:pt idx="781">Thomas Ltd</cx:pt>
          <cx:pt idx="782">Williams and Sons</cx:pt>
          <cx:pt idx="783">Vega, Chan and Carney</cx:pt>
          <cx:pt idx="784">Byrd Group</cx:pt>
          <cx:pt idx="785">Peterson, Fletcher and Sanchez</cx:pt>
          <cx:pt idx="786">Smith-Brown</cx:pt>
          <cx:pt idx="787">Vance-Glover</cx:pt>
          <cx:pt idx="788">Joyce PLC</cx:pt>
          <cx:pt idx="789">Kennedy-Miller</cx:pt>
          <cx:pt idx="790">White-Obrien</cx:pt>
          <cx:pt idx="791">Stafford, Hess and Raymond</cx:pt>
          <cx:pt idx="792">Jordan, Schneider and Hall</cx:pt>
          <cx:pt idx="793">Rodriguez, Cox and Rodriguez</cx:pt>
          <cx:pt idx="794">Welch Inc</cx:pt>
          <cx:pt idx="795">Vasquez Inc</cx:pt>
          <cx:pt idx="796">Freeman-Ferguson</cx:pt>
          <cx:pt idx="797">Houston, Moore and Rogers</cx:pt>
          <cx:pt idx="798">Small-Fuentes</cx:pt>
          <cx:pt idx="799">Reid-Day</cx:pt>
          <cx:pt idx="800">Wallace LLC</cx:pt>
          <cx:pt idx="801">Olson-Bishop</cx:pt>
          <cx:pt idx="802">Rodriguez, Anderson and Porter</cx:pt>
          <cx:pt idx="803">Perez, Brown and Meyers</cx:pt>
          <cx:pt idx="804">English-Mccullough</cx:pt>
          <cx:pt idx="805">Smith-Nguyen</cx:pt>
          <cx:pt idx="806">Harmon-Madden</cx:pt>
          <cx:pt idx="807">Walker-Taylor</cx:pt>
          <cx:pt idx="808">Harris, Medina and Mitchell</cx:pt>
          <cx:pt idx="809">Williams and Sons</cx:pt>
          <cx:pt idx="810">Ball-Fisher</cx:pt>
          <cx:pt idx="811">Page, Holt and Mack</cx:pt>
          <cx:pt idx="812">Landry Group</cx:pt>
          <cx:pt idx="813">Buckley Group</cx:pt>
          <cx:pt idx="814">Vincent PLC</cx:pt>
          <cx:pt idx="815">Watson-Douglas</cx:pt>
          <cx:pt idx="816">Jones, Casey and Jones</cx:pt>
          <cx:pt idx="817">Alvarez-Bauer</cx:pt>
          <cx:pt idx="818">Martinez LLC</cx:pt>
          <cx:pt idx="819">Buck-Khan</cx:pt>
          <cx:pt idx="820">Valdez, Williams and Meyer</cx:pt>
          <cx:pt idx="821">Alvarez-Andrews</cx:pt>
          <cx:pt idx="822">Stewart and Sons</cx:pt>
          <cx:pt idx="823">Dyer Inc</cx:pt>
          <cx:pt idx="824">Anderson, Williams and Cox</cx:pt>
          <cx:pt idx="825">Solomon PLC</cx:pt>
          <cx:pt idx="826">Miller-Hubbard</cx:pt>
          <cx:pt idx="827">Miranda, Martinez and Lowery</cx:pt>
          <cx:pt idx="828">Munoz, Cherry and Bell</cx:pt>
          <cx:pt idx="829">Baker-Higgins</cx:pt>
          <cx:pt idx="830">Johnson, Turner and Carroll</cx:pt>
          <cx:pt idx="831">Ward PLC</cx:pt>
          <cx:pt idx="832">Bradley, Beck and Mayo</cx:pt>
          <cx:pt idx="833">Levine, Martin and Hernandez</cx:pt>
          <cx:pt idx="834">Gallegos, Wagner and Gaines</cx:pt>
          <cx:pt idx="835">Hodges, Smith and Kelly</cx:pt>
          <cx:pt idx="836">Macias Inc</cx:pt>
          <cx:pt idx="837">Cook-Ortiz</cx:pt>
          <cx:pt idx="838">Jordan-Fischer</cx:pt>
          <cx:pt idx="839">Pierce-Ramirez</cx:pt>
          <cx:pt idx="840">Howell and Sons</cx:pt>
          <cx:pt idx="841">Garcia, Dunn and Richardson</cx:pt>
          <cx:pt idx="842">Lawson and Sons</cx:pt>
          <cx:pt idx="843">Porter-Hicks</cx:pt>
          <cx:pt idx="844">Rodriguez-Hansen</cx:pt>
          <cx:pt idx="845">Williams LLC</cx:pt>
          <cx:pt idx="846">Cooper, Stanley and Bryant</cx:pt>
          <cx:pt idx="847">Miller, Glenn and Adams</cx:pt>
          <cx:pt idx="848">Cole, Salazar and Moreno</cx:pt>
          <cx:pt idx="849">Jones-Ryan</cx:pt>
          <cx:pt idx="850">Hood, Perez and Meadows</cx:pt>
          <cx:pt idx="851">Bright and Sons</cx:pt>
          <cx:pt idx="852">Brady Ltd</cx:pt>
          <cx:pt idx="853">Collier LLC</cx:pt>
          <cx:pt idx="854">Campbell, Thomas and Obrien</cx:pt>
          <cx:pt idx="855">Moses-Terry</cx:pt>
          <cx:pt idx="856">Williams and Sons</cx:pt>
          <cx:pt idx="857">Miranda, Gray and Hale</cx:pt>
          <cx:pt idx="858">Ayala, Crawford and Taylor</cx:pt>
          <cx:pt idx="859">Martinez Ltd</cx:pt>
          <cx:pt idx="860">Lee PLC</cx:pt>
          <cx:pt idx="861">Young, Ramsey and Powell</cx:pt>
          <cx:pt idx="862">Lewis and Sons</cx:pt>
          <cx:pt idx="863">Davis-Johnson</cx:pt>
          <cx:pt idx="864">Stevenson-Thompson</cx:pt>
          <cx:pt idx="865">Ellis, Smith and Armstrong</cx:pt>
          <cx:pt idx="866">Jackson-Brown</cx:pt>
          <cx:pt idx="867">Kane, Pruitt and Rivera</cx:pt>
          <cx:pt idx="868">Wood, Buckley and Meza</cx:pt>
          <cx:pt idx="869">Brown-Williams</cx:pt>
          <cx:pt idx="870">Hansen-Austin</cx:pt>
          <cx:pt idx="871">Santana-George</cx:pt>
          <cx:pt idx="872">Davis LLC</cx:pt>
          <cx:pt idx="873">Vazquez, Ochoa and Clark</cx:pt>
          <cx:pt idx="874">Chung-Nguyen</cx:pt>
          <cx:pt idx="875">Mueller-Harmon</cx:pt>
          <cx:pt idx="876">Dixon, Perez and Banks</cx:pt>
          <cx:pt idx="877">Estrada Group</cx:pt>
          <cx:pt idx="878">Lutz Group</cx:pt>
          <cx:pt idx="879">Ortiz Inc</cx:pt>
          <cx:pt idx="880">Craig, Ellis and Miller</cx:pt>
          <cx:pt idx="881">Charles Inc</cx:pt>
          <cx:pt idx="882">White-Rosario</cx:pt>
          <cx:pt idx="883">Simmons-Villarreal</cx:pt>
          <cx:pt idx="884">Strickland Group</cx:pt>
          <cx:pt idx="885">Lynch Ltd</cx:pt>
          <cx:pt idx="886">Sanders LLC</cx:pt>
          <cx:pt idx="887">Cooper LLC</cx:pt>
          <cx:pt idx="888">Palmer Ltd</cx:pt>
          <cx:pt idx="889">Santos Group</cx:pt>
          <cx:pt idx="890">Christian, Kim and Jimenez</cx:pt>
          <cx:pt idx="891">Williams, Price and Hurley</cx:pt>
          <cx:pt idx="892">Anderson, Parks and Estrada</cx:pt>
          <cx:pt idx="893">Collins-Martinez</cx:pt>
          <cx:pt idx="894">Barrett Inc</cx:pt>
          <cx:pt idx="895">Adams-Rollins</cx:pt>
          <cx:pt idx="896">Wright-Bryant</cx:pt>
          <cx:pt idx="897">Berry-Cannon</cx:pt>
          <cx:pt idx="898">Davis-Gonzalez</cx:pt>
          <cx:pt idx="899">Best-Young</cx:pt>
          <cx:pt idx="900">Powers, Smith and Deleon</cx:pt>
          <cx:pt idx="901">Hogan Group</cx:pt>
          <cx:pt idx="902">Wang, Silva and Byrd</cx:pt>
          <cx:pt idx="903">Parker-Morris</cx:pt>
          <cx:pt idx="904">Rodriguez, Johnson and Jackson</cx:pt>
          <cx:pt idx="905">Haynes PLC</cx:pt>
          <cx:pt idx="906">Hayes Group</cx:pt>
          <cx:pt idx="907">White, Pena and Calhoun</cx:pt>
          <cx:pt idx="908">Bryant-Pope</cx:pt>
          <cx:pt idx="909">Gates, Li and Thompson</cx:pt>
          <cx:pt idx="910">King-Morris</cx:pt>
          <cx:pt idx="911">Carter, Cole and Curtis</cx:pt>
          <cx:pt idx="912">Sanchez-Parsons</cx:pt>
          <cx:pt idx="913">Rivera-Pearson</cx:pt>
          <cx:pt idx="914">Ramirez, Padilla and Barrera</cx:pt>
          <cx:pt idx="915">Riggs Group</cx:pt>
          <cx:pt idx="916">Clements Ltd</cx:pt>
          <cx:pt idx="917">Cooper Inc</cx:pt>
          <cx:pt idx="918">Jones-Gonzalez</cx:pt>
          <cx:pt idx="919">Fox Ltd</cx:pt>
          <cx:pt idx="920">Green, Murphy and Webb</cx:pt>
          <cx:pt idx="921">Stevenson PLC</cx:pt>
          <cx:pt idx="922">Soto-Anthony</cx:pt>
          <cx:pt idx="923">Wise and Sons</cx:pt>
          <cx:pt idx="924">Butler-Barr</cx:pt>
          <cx:pt idx="925">Wilson, Jefferson and Anderson</cx:pt>
          <cx:pt idx="926">Brown-Oliver</cx:pt>
          <cx:pt idx="927">Davis-Gardner</cx:pt>
          <cx:pt idx="928">Dawson Group</cx:pt>
          <cx:pt idx="929">Turner-Terrell</cx:pt>
          <cx:pt idx="930">Hall, Buchanan and Benton</cx:pt>
          <cx:pt idx="931">Lowery, Hayden and Cruz</cx:pt>
          <cx:pt idx="932">Mora, Miller and Harper</cx:pt>
          <cx:pt idx="933">Espinoza Group</cx:pt>
          <cx:pt idx="934">Davis, Crawford and Lopez</cx:pt>
          <cx:pt idx="935">Richards, Stevens and Fleming</cx:pt>
          <cx:pt idx="936">Brown Ltd</cx:pt>
          <cx:pt idx="937">Tapia, Sandoval and Hurley</cx:pt>
          <cx:pt idx="938">Allen Inc</cx:pt>
          <cx:pt idx="939">Williams, Johnson and Campbell</cx:pt>
          <cx:pt idx="940">Wiggins Ltd</cx:pt>
          <cx:pt idx="941">Luna-Horne</cx:pt>
          <cx:pt idx="942">Allen Inc</cx:pt>
          <cx:pt idx="943">Peterson, Gonzalez and Spencer</cx:pt>
          <cx:pt idx="944">Walter Inc</cx:pt>
          <cx:pt idx="945">Sanders, Farley and Huffman</cx:pt>
          <cx:pt idx="946">Hall, Holmes and Walker</cx:pt>
          <cx:pt idx="947">Smith-Powell</cx:pt>
          <cx:pt idx="948">Smith-Hill</cx:pt>
          <cx:pt idx="949">Wright LLC</cx:pt>
          <cx:pt idx="950">Williams, Orozco and Gomez</cx:pt>
          <cx:pt idx="951">Peterson Ltd</cx:pt>
          <cx:pt idx="952">Cummings-Hayes</cx:pt>
          <cx:pt idx="953">Boyle Ltd</cx:pt>
          <cx:pt idx="954">Henderson, Parker and Diaz</cx:pt>
          <cx:pt idx="955">Moss-Obrien</cx:pt>
          <cx:pt idx="956">Wood Inc</cx:pt>
          <cx:pt idx="957">Riley, Cohen and Goodman</cx:pt>
          <cx:pt idx="958">Green, Robinson and Ho</cx:pt>
          <cx:pt idx="959">Black-Graham</cx:pt>
          <cx:pt idx="960">Robbins Group</cx:pt>
          <cx:pt idx="961">Mason, Case and May</cx:pt>
          <cx:pt idx="962">Harris, Russell and Mitchell</cx:pt>
          <cx:pt idx="963">Rodriguez-Robinson</cx:pt>
          <cx:pt idx="964">Peck, Higgins and Smith</cx:pt>
          <cx:pt idx="965">Nunez-King</cx:pt>
          <cx:pt idx="966">Davis and Sons</cx:pt>
          <cx:pt idx="967">Howard-Douglas</cx:pt>
          <cx:pt idx="968">Gonzalez-White</cx:pt>
          <cx:pt idx="969">Lopez-King</cx:pt>
          <cx:pt idx="970">Glover-Nelson</cx:pt>
          <cx:pt idx="971">Garner and Sons</cx:pt>
          <cx:pt idx="972">Sellers, Roach and Garrison</cx:pt>
          <cx:pt idx="973">Herrera, Bennett and Silva</cx:pt>
          <cx:pt idx="974">Thomas, Clay and Mendoza</cx:pt>
          <cx:pt idx="975">Ayala Group</cx:pt>
          <cx:pt idx="976">Huerta, Roberts and Dickerson</cx:pt>
          <cx:pt idx="977">Johnson Group</cx:pt>
          <cx:pt idx="978">Bailey, Nguyen and Martinez</cx:pt>
          <cx:pt idx="979">Williams, Martin and Meyer</cx:pt>
          <cx:pt idx="980">Huff-Johnson</cx:pt>
          <cx:pt idx="981">Diaz-Little</cx:pt>
          <cx:pt idx="982">Freeman-French</cx:pt>
          <cx:pt idx="983">Beck-Weber</cx:pt>
          <cx:pt idx="984">Lewis-Jacobson</cx:pt>
          <cx:pt idx="985">Logan-Curtis</cx:pt>
          <cx:pt idx="986">Chan, Washington and Callahan</cx:pt>
          <cx:pt idx="987">Wilson Group</cx:pt>
          <cx:pt idx="988">Gardner, Ryan and Gutierrez</cx:pt>
          <cx:pt idx="989">Hernandez Inc</cx:pt>
          <cx:pt idx="990">Ortiz-Roberts</cx:pt>
          <cx:pt idx="991">Ramirez LLC</cx:pt>
          <cx:pt idx="992">Morrow Inc</cx:pt>
          <cx:pt idx="993">Erickson-Rogers</cx:pt>
          <cx:pt idx="994">Leach, Rich and Price</cx:pt>
          <cx:pt idx="995">Manning-Hamilton</cx:pt>
          <cx:pt idx="996">Butler LLC</cx:pt>
          <cx:pt idx="997">Ball LLC</cx:pt>
          <cx:pt idx="998">Taylor, Santiago and Flores</cx:pt>
          <cx:pt idx="999">Hernandez, Norton and Kelley</cx:pt>
        </cx:lvl>
        <cx:lvl ptCount="1000">
          <cx:pt idx="0">0</cx:pt>
          <cx:pt idx="1">1</cx:pt>
          <cx:pt idx="2">2</cx:pt>
          <cx:pt idx="3">3</cx:pt>
          <cx:pt idx="4">4</cx:pt>
          <cx:pt idx="5">5</cx:pt>
          <cx:pt idx="6">6</cx:pt>
          <cx:pt idx="7">7</cx:pt>
          <cx:pt idx="8">8</cx:pt>
          <cx:pt idx="9">9</cx:pt>
          <cx:pt idx="10">10</cx:pt>
          <cx:pt idx="11">11</cx:pt>
          <cx:pt idx="12">12</cx:pt>
          <cx:pt idx="13">13</cx:pt>
          <cx:pt idx="14">14</cx:pt>
          <cx:pt idx="15">15</cx:pt>
          <cx:pt idx="16">16</cx:pt>
          <cx:pt idx="17">17</cx:pt>
          <cx:pt idx="18">18</cx:pt>
          <cx:pt idx="19">19</cx:pt>
          <cx:pt idx="20">20</cx:pt>
          <cx:pt idx="21">21</cx:pt>
          <cx:pt idx="22">22</cx:pt>
          <cx:pt idx="23">23</cx:pt>
          <cx:pt idx="24">24</cx:pt>
          <cx:pt idx="25">25</cx:pt>
          <cx:pt idx="26">26</cx:pt>
          <cx:pt idx="27">27</cx:pt>
          <cx:pt idx="28">28</cx:pt>
          <cx:pt idx="29">29</cx:pt>
          <cx:pt idx="30">30</cx:pt>
          <cx:pt idx="31">31</cx:pt>
          <cx:pt idx="32">32</cx:pt>
          <cx:pt idx="33">33</cx:pt>
          <cx:pt idx="34">34</cx:pt>
          <cx:pt idx="35">35</cx:pt>
          <cx:pt idx="36">36</cx:pt>
          <cx:pt idx="37">37</cx:pt>
          <cx:pt idx="38">38</cx:pt>
          <cx:pt idx="39">39</cx:pt>
          <cx:pt idx="40">40</cx:pt>
          <cx:pt idx="41">41</cx:pt>
          <cx:pt idx="42">42</cx:pt>
          <cx:pt idx="43">43</cx:pt>
          <cx:pt idx="44">44</cx:pt>
          <cx:pt idx="45">45</cx:pt>
          <cx:pt idx="46">46</cx:pt>
          <cx:pt idx="47">47</cx:pt>
          <cx:pt idx="48">48</cx:pt>
          <cx:pt idx="49">49</cx:pt>
          <cx:pt idx="50">50</cx:pt>
          <cx:pt idx="51">51</cx:pt>
          <cx:pt idx="52">52</cx:pt>
          <cx:pt idx="53">53</cx:pt>
          <cx:pt idx="54">54</cx:pt>
          <cx:pt idx="55">55</cx:pt>
          <cx:pt idx="56">56</cx:pt>
          <cx:pt idx="57">57</cx:pt>
          <cx:pt idx="58">58</cx:pt>
          <cx:pt idx="59">59</cx:pt>
          <cx:pt idx="60">60</cx:pt>
          <cx:pt idx="61">61</cx:pt>
          <cx:pt idx="62">62</cx:pt>
          <cx:pt idx="63">63</cx:pt>
          <cx:pt idx="64">64</cx:pt>
          <cx:pt idx="65">65</cx:pt>
          <cx:pt idx="66">66</cx:pt>
          <cx:pt idx="67">67</cx:pt>
          <cx:pt idx="68">68</cx:pt>
          <cx:pt idx="69">69</cx:pt>
          <cx:pt idx="70">70</cx:pt>
          <cx:pt idx="71">71</cx:pt>
          <cx:pt idx="72">72</cx:pt>
          <cx:pt idx="73">73</cx:pt>
          <cx:pt idx="74">74</cx:pt>
          <cx:pt idx="75">75</cx:pt>
          <cx:pt idx="76">76</cx:pt>
          <cx:pt idx="77">77</cx:pt>
          <cx:pt idx="78">78</cx:pt>
          <cx:pt idx="79">79</cx:pt>
          <cx:pt idx="80">80</cx:pt>
          <cx:pt idx="81">81</cx:pt>
          <cx:pt idx="82">82</cx:pt>
          <cx:pt idx="83">83</cx:pt>
          <cx:pt idx="84">84</cx:pt>
          <cx:pt idx="85">85</cx:pt>
          <cx:pt idx="86">86</cx:pt>
          <cx:pt idx="87">87</cx:pt>
          <cx:pt idx="88">88</cx:pt>
          <cx:pt idx="89">89</cx:pt>
          <cx:pt idx="90">90</cx:pt>
          <cx:pt idx="91">91</cx:pt>
          <cx:pt idx="92">92</cx:pt>
          <cx:pt idx="93">93</cx:pt>
          <cx:pt idx="94">94</cx:pt>
          <cx:pt idx="95">95</cx:pt>
          <cx:pt idx="96">96</cx:pt>
          <cx:pt idx="97">97</cx:pt>
          <cx:pt idx="98">98</cx:pt>
          <cx:pt idx="99">99</cx:pt>
          <cx:pt idx="100">100</cx:pt>
          <cx:pt idx="101">101</cx:pt>
          <cx:pt idx="102">102</cx:pt>
          <cx:pt idx="103">103</cx:pt>
          <cx:pt idx="104">104</cx:pt>
          <cx:pt idx="105">105</cx:pt>
          <cx:pt idx="106">106</cx:pt>
          <cx:pt idx="107">107</cx:pt>
          <cx:pt idx="108">108</cx:pt>
          <cx:pt idx="109">109</cx:pt>
          <cx:pt idx="110">110</cx:pt>
          <cx:pt idx="111">111</cx:pt>
          <cx:pt idx="112">112</cx:pt>
          <cx:pt idx="113">113</cx:pt>
          <cx:pt idx="114">114</cx:pt>
          <cx:pt idx="115">115</cx:pt>
          <cx:pt idx="116">116</cx:pt>
          <cx:pt idx="117">117</cx:pt>
          <cx:pt idx="118">118</cx:pt>
          <cx:pt idx="119">119</cx:pt>
          <cx:pt idx="120">120</cx:pt>
          <cx:pt idx="121">121</cx:pt>
          <cx:pt idx="122">122</cx:pt>
          <cx:pt idx="123">123</cx:pt>
          <cx:pt idx="124">124</cx:pt>
          <cx:pt idx="125">125</cx:pt>
          <cx:pt idx="126">126</cx:pt>
          <cx:pt idx="127">127</cx:pt>
          <cx:pt idx="128">128</cx:pt>
          <cx:pt idx="129">129</cx:pt>
          <cx:pt idx="130">130</cx:pt>
          <cx:pt idx="131">131</cx:pt>
          <cx:pt idx="132">132</cx:pt>
          <cx:pt idx="133">133</cx:pt>
          <cx:pt idx="134">134</cx:pt>
          <cx:pt idx="135">135</cx:pt>
          <cx:pt idx="136">136</cx:pt>
          <cx:pt idx="137">137</cx:pt>
          <cx:pt idx="138">138</cx:pt>
          <cx:pt idx="139">139</cx:pt>
          <cx:pt idx="140">140</cx:pt>
          <cx:pt idx="141">141</cx:pt>
          <cx:pt idx="142">142</cx:pt>
          <cx:pt idx="143">143</cx:pt>
          <cx:pt idx="144">144</cx:pt>
          <cx:pt idx="145">145</cx:pt>
          <cx:pt idx="146">146</cx:pt>
          <cx:pt idx="147">147</cx:pt>
          <cx:pt idx="148">148</cx:pt>
          <cx:pt idx="149">149</cx:pt>
          <cx:pt idx="150">150</cx:pt>
          <cx:pt idx="151">151</cx:pt>
          <cx:pt idx="152">152</cx:pt>
          <cx:pt idx="153">153</cx:pt>
          <cx:pt idx="154">154</cx:pt>
          <cx:pt idx="155">155</cx:pt>
          <cx:pt idx="156">156</cx:pt>
          <cx:pt idx="157">157</cx:pt>
          <cx:pt idx="158">158</cx:pt>
          <cx:pt idx="159">159</cx:pt>
          <cx:pt idx="160">160</cx:pt>
          <cx:pt idx="161">161</cx:pt>
          <cx:pt idx="162">162</cx:pt>
          <cx:pt idx="163">163</cx:pt>
          <cx:pt idx="164">164</cx:pt>
          <cx:pt idx="165">165</cx:pt>
          <cx:pt idx="166">166</cx:pt>
          <cx:pt idx="167">167</cx:pt>
          <cx:pt idx="168">168</cx:pt>
          <cx:pt idx="169">169</cx:pt>
          <cx:pt idx="170">170</cx:pt>
          <cx:pt idx="171">171</cx:pt>
          <cx:pt idx="172">172</cx:pt>
          <cx:pt idx="173">173</cx:pt>
          <cx:pt idx="174">174</cx:pt>
          <cx:pt idx="175">175</cx:pt>
          <cx:pt idx="176">176</cx:pt>
          <cx:pt idx="177">177</cx:pt>
          <cx:pt idx="178">178</cx:pt>
          <cx:pt idx="179">179</cx:pt>
          <cx:pt idx="180">180</cx:pt>
          <cx:pt idx="181">181</cx:pt>
          <cx:pt idx="182">182</cx:pt>
          <cx:pt idx="183">183</cx:pt>
          <cx:pt idx="184">184</cx:pt>
          <cx:pt idx="185">185</cx:pt>
          <cx:pt idx="186">186</cx:pt>
          <cx:pt idx="187">187</cx:pt>
          <cx:pt idx="188">188</cx:pt>
          <cx:pt idx="189">189</cx:pt>
          <cx:pt idx="190">190</cx:pt>
          <cx:pt idx="191">191</cx:pt>
          <cx:pt idx="192">192</cx:pt>
          <cx:pt idx="193">193</cx:pt>
          <cx:pt idx="194">194</cx:pt>
          <cx:pt idx="195">195</cx:pt>
          <cx:pt idx="196">196</cx:pt>
          <cx:pt idx="197">197</cx:pt>
          <cx:pt idx="198">198</cx:pt>
          <cx:pt idx="199">199</cx:pt>
          <cx:pt idx="200">200</cx:pt>
          <cx:pt idx="201">201</cx:pt>
          <cx:pt idx="202">202</cx:pt>
          <cx:pt idx="203">203</cx:pt>
          <cx:pt idx="204">204</cx:pt>
          <cx:pt idx="205">205</cx:pt>
          <cx:pt idx="206">206</cx:pt>
          <cx:pt idx="207">207</cx:pt>
          <cx:pt idx="208">208</cx:pt>
          <cx:pt idx="209">209</cx:pt>
          <cx:pt idx="210">210</cx:pt>
          <cx:pt idx="211">211</cx:pt>
          <cx:pt idx="212">212</cx:pt>
          <cx:pt idx="213">213</cx:pt>
          <cx:pt idx="214">214</cx:pt>
          <cx:pt idx="215">215</cx:pt>
          <cx:pt idx="216">216</cx:pt>
          <cx:pt idx="217">217</cx:pt>
          <cx:pt idx="218">218</cx:pt>
          <cx:pt idx="219">219</cx:pt>
          <cx:pt idx="220">220</cx:pt>
          <cx:pt idx="221">221</cx:pt>
          <cx:pt idx="222">222</cx:pt>
          <cx:pt idx="223">223</cx:pt>
          <cx:pt idx="224">224</cx:pt>
          <cx:pt idx="225">225</cx:pt>
          <cx:pt idx="226">226</cx:pt>
          <cx:pt idx="227">227</cx:pt>
          <cx:pt idx="228">228</cx:pt>
          <cx:pt idx="229">229</cx:pt>
          <cx:pt idx="230">230</cx:pt>
          <cx:pt idx="231">231</cx:pt>
          <cx:pt idx="232">232</cx:pt>
          <cx:pt idx="233">233</cx:pt>
          <cx:pt idx="234">234</cx:pt>
          <cx:pt idx="235">235</cx:pt>
          <cx:pt idx="236">236</cx:pt>
          <cx:pt idx="237">237</cx:pt>
          <cx:pt idx="238">238</cx:pt>
          <cx:pt idx="239">239</cx:pt>
          <cx:pt idx="240">240</cx:pt>
          <cx:pt idx="241">241</cx:pt>
          <cx:pt idx="242">242</cx:pt>
          <cx:pt idx="243">243</cx:pt>
          <cx:pt idx="244">244</cx:pt>
          <cx:pt idx="245">245</cx:pt>
          <cx:pt idx="246">246</cx:pt>
          <cx:pt idx="247">247</cx:pt>
          <cx:pt idx="248">248</cx:pt>
          <cx:pt idx="249">249</cx:pt>
          <cx:pt idx="250">250</cx:pt>
          <cx:pt idx="251">251</cx:pt>
          <cx:pt idx="252">252</cx:pt>
          <cx:pt idx="253">253</cx:pt>
          <cx:pt idx="254">254</cx:pt>
          <cx:pt idx="255">255</cx:pt>
          <cx:pt idx="256">256</cx:pt>
          <cx:pt idx="257">257</cx:pt>
          <cx:pt idx="258">258</cx:pt>
          <cx:pt idx="259">259</cx:pt>
          <cx:pt idx="260">260</cx:pt>
          <cx:pt idx="261">261</cx:pt>
          <cx:pt idx="262">262</cx:pt>
          <cx:pt idx="263">263</cx:pt>
          <cx:pt idx="264">264</cx:pt>
          <cx:pt idx="265">265</cx:pt>
          <cx:pt idx="266">266</cx:pt>
          <cx:pt idx="267">267</cx:pt>
          <cx:pt idx="268">268</cx:pt>
          <cx:pt idx="269">269</cx:pt>
          <cx:pt idx="270">270</cx:pt>
          <cx:pt idx="271">271</cx:pt>
          <cx:pt idx="272">272</cx:pt>
          <cx:pt idx="273">273</cx:pt>
          <cx:pt idx="274">274</cx:pt>
          <cx:pt idx="275">275</cx:pt>
          <cx:pt idx="276">276</cx:pt>
          <cx:pt idx="277">277</cx:pt>
          <cx:pt idx="278">278</cx:pt>
          <cx:pt idx="279">279</cx:pt>
          <cx:pt idx="280">280</cx:pt>
          <cx:pt idx="281">281</cx:pt>
          <cx:pt idx="282">282</cx:pt>
          <cx:pt idx="283">283</cx:pt>
          <cx:pt idx="284">284</cx:pt>
          <cx:pt idx="285">285</cx:pt>
          <cx:pt idx="286">286</cx:pt>
          <cx:pt idx="287">287</cx:pt>
          <cx:pt idx="288">288</cx:pt>
          <cx:pt idx="289">289</cx:pt>
          <cx:pt idx="290">290</cx:pt>
          <cx:pt idx="291">291</cx:pt>
          <cx:pt idx="292">292</cx:pt>
          <cx:pt idx="293">293</cx:pt>
          <cx:pt idx="294">294</cx:pt>
          <cx:pt idx="295">295</cx:pt>
          <cx:pt idx="296">296</cx:pt>
          <cx:pt idx="297">297</cx:pt>
          <cx:pt idx="298">298</cx:pt>
          <cx:pt idx="299">299</cx:pt>
          <cx:pt idx="300">300</cx:pt>
          <cx:pt idx="301">301</cx:pt>
          <cx:pt idx="302">302</cx:pt>
          <cx:pt idx="303">303</cx:pt>
          <cx:pt idx="304">304</cx:pt>
          <cx:pt idx="305">305</cx:pt>
          <cx:pt idx="306">306</cx:pt>
          <cx:pt idx="307">307</cx:pt>
          <cx:pt idx="308">308</cx:pt>
          <cx:pt idx="309">309</cx:pt>
          <cx:pt idx="310">310</cx:pt>
          <cx:pt idx="311">311</cx:pt>
          <cx:pt idx="312">312</cx:pt>
          <cx:pt idx="313">313</cx:pt>
          <cx:pt idx="314">314</cx:pt>
          <cx:pt idx="315">315</cx:pt>
          <cx:pt idx="316">316</cx:pt>
          <cx:pt idx="317">317</cx:pt>
          <cx:pt idx="318">318</cx:pt>
          <cx:pt idx="319">319</cx:pt>
          <cx:pt idx="320">320</cx:pt>
          <cx:pt idx="321">321</cx:pt>
          <cx:pt idx="322">322</cx:pt>
          <cx:pt idx="323">323</cx:pt>
          <cx:pt idx="324">324</cx:pt>
          <cx:pt idx="325">325</cx:pt>
          <cx:pt idx="326">326</cx:pt>
          <cx:pt idx="327">327</cx:pt>
          <cx:pt idx="328">328</cx:pt>
          <cx:pt idx="329">329</cx:pt>
          <cx:pt idx="330">330</cx:pt>
          <cx:pt idx="331">331</cx:pt>
          <cx:pt idx="332">332</cx:pt>
          <cx:pt idx="333">333</cx:pt>
          <cx:pt idx="334">334</cx:pt>
          <cx:pt idx="335">335</cx:pt>
          <cx:pt idx="336">336</cx:pt>
          <cx:pt idx="337">337</cx:pt>
          <cx:pt idx="338">338</cx:pt>
          <cx:pt idx="339">339</cx:pt>
          <cx:pt idx="340">340</cx:pt>
          <cx:pt idx="341">341</cx:pt>
          <cx:pt idx="342">342</cx:pt>
          <cx:pt idx="343">343</cx:pt>
          <cx:pt idx="344">344</cx:pt>
          <cx:pt idx="345">345</cx:pt>
          <cx:pt idx="346">346</cx:pt>
          <cx:pt idx="347">347</cx:pt>
          <cx:pt idx="348">348</cx:pt>
          <cx:pt idx="349">349</cx:pt>
          <cx:pt idx="350">350</cx:pt>
          <cx:pt idx="351">351</cx:pt>
          <cx:pt idx="352">352</cx:pt>
          <cx:pt idx="353">353</cx:pt>
          <cx:pt idx="354">354</cx:pt>
          <cx:pt idx="355">355</cx:pt>
          <cx:pt idx="356">356</cx:pt>
          <cx:pt idx="357">357</cx:pt>
          <cx:pt idx="358">358</cx:pt>
          <cx:pt idx="359">359</cx:pt>
          <cx:pt idx="360">360</cx:pt>
          <cx:pt idx="361">361</cx:pt>
          <cx:pt idx="362">362</cx:pt>
          <cx:pt idx="363">363</cx:pt>
          <cx:pt idx="364">364</cx:pt>
          <cx:pt idx="365">365</cx:pt>
          <cx:pt idx="366">366</cx:pt>
          <cx:pt idx="367">367</cx:pt>
          <cx:pt idx="368">368</cx:pt>
          <cx:pt idx="369">369</cx:pt>
          <cx:pt idx="370">370</cx:pt>
          <cx:pt idx="371">371</cx:pt>
          <cx:pt idx="372">372</cx:pt>
          <cx:pt idx="373">373</cx:pt>
          <cx:pt idx="374">374</cx:pt>
          <cx:pt idx="375">375</cx:pt>
          <cx:pt idx="376">376</cx:pt>
          <cx:pt idx="377">377</cx:pt>
          <cx:pt idx="378">378</cx:pt>
          <cx:pt idx="379">379</cx:pt>
          <cx:pt idx="380">380</cx:pt>
          <cx:pt idx="381">381</cx:pt>
          <cx:pt idx="382">382</cx:pt>
          <cx:pt idx="383">383</cx:pt>
          <cx:pt idx="384">384</cx:pt>
          <cx:pt idx="385">385</cx:pt>
          <cx:pt idx="386">386</cx:pt>
          <cx:pt idx="387">387</cx:pt>
          <cx:pt idx="388">388</cx:pt>
          <cx:pt idx="389">389</cx:pt>
          <cx:pt idx="390">390</cx:pt>
          <cx:pt idx="391">391</cx:pt>
          <cx:pt idx="392">392</cx:pt>
          <cx:pt idx="393">393</cx:pt>
          <cx:pt idx="394">394</cx:pt>
          <cx:pt idx="395">395</cx:pt>
          <cx:pt idx="396">396</cx:pt>
          <cx:pt idx="397">397</cx:pt>
          <cx:pt idx="398">398</cx:pt>
          <cx:pt idx="399">399</cx:pt>
          <cx:pt idx="400">400</cx:pt>
          <cx:pt idx="401">401</cx:pt>
          <cx:pt idx="402">402</cx:pt>
          <cx:pt idx="403">403</cx:pt>
          <cx:pt idx="404">404</cx:pt>
          <cx:pt idx="405">405</cx:pt>
          <cx:pt idx="406">406</cx:pt>
          <cx:pt idx="407">407</cx:pt>
          <cx:pt idx="408">408</cx:pt>
          <cx:pt idx="409">409</cx:pt>
          <cx:pt idx="410">410</cx:pt>
          <cx:pt idx="411">411</cx:pt>
          <cx:pt idx="412">412</cx:pt>
          <cx:pt idx="413">413</cx:pt>
          <cx:pt idx="414">414</cx:pt>
          <cx:pt idx="415">415</cx:pt>
          <cx:pt idx="416">416</cx:pt>
          <cx:pt idx="417">417</cx:pt>
          <cx:pt idx="418">418</cx:pt>
          <cx:pt idx="419">419</cx:pt>
          <cx:pt idx="420">420</cx:pt>
          <cx:pt idx="421">421</cx:pt>
          <cx:pt idx="422">422</cx:pt>
          <cx:pt idx="423">423</cx:pt>
          <cx:pt idx="424">424</cx:pt>
          <cx:pt idx="425">425</cx:pt>
          <cx:pt idx="426">426</cx:pt>
          <cx:pt idx="427">427</cx:pt>
          <cx:pt idx="428">428</cx:pt>
          <cx:pt idx="429">429</cx:pt>
          <cx:pt idx="430">430</cx:pt>
          <cx:pt idx="431">431</cx:pt>
          <cx:pt idx="432">432</cx:pt>
          <cx:pt idx="433">433</cx:pt>
          <cx:pt idx="434">434</cx:pt>
          <cx:pt idx="435">435</cx:pt>
          <cx:pt idx="436">436</cx:pt>
          <cx:pt idx="437">437</cx:pt>
          <cx:pt idx="438">438</cx:pt>
          <cx:pt idx="439">439</cx:pt>
          <cx:pt idx="440">440</cx:pt>
          <cx:pt idx="441">441</cx:pt>
          <cx:pt idx="442">442</cx:pt>
          <cx:pt idx="443">443</cx:pt>
          <cx:pt idx="444">444</cx:pt>
          <cx:pt idx="445">445</cx:pt>
          <cx:pt idx="446">446</cx:pt>
          <cx:pt idx="447">447</cx:pt>
          <cx:pt idx="448">448</cx:pt>
          <cx:pt idx="449">449</cx:pt>
          <cx:pt idx="450">450</cx:pt>
          <cx:pt idx="451">451</cx:pt>
          <cx:pt idx="452">452</cx:pt>
          <cx:pt idx="453">453</cx:pt>
          <cx:pt idx="454">454</cx:pt>
          <cx:pt idx="455">455</cx:pt>
          <cx:pt idx="456">456</cx:pt>
          <cx:pt idx="457">457</cx:pt>
          <cx:pt idx="458">458</cx:pt>
          <cx:pt idx="459">459</cx:pt>
          <cx:pt idx="460">460</cx:pt>
          <cx:pt idx="461">461</cx:pt>
          <cx:pt idx="462">462</cx:pt>
          <cx:pt idx="463">463</cx:pt>
          <cx:pt idx="464">464</cx:pt>
          <cx:pt idx="465">465</cx:pt>
          <cx:pt idx="466">466</cx:pt>
          <cx:pt idx="467">467</cx:pt>
          <cx:pt idx="468">468</cx:pt>
          <cx:pt idx="469">469</cx:pt>
          <cx:pt idx="470">470</cx:pt>
          <cx:pt idx="471">471</cx:pt>
          <cx:pt idx="472">472</cx:pt>
          <cx:pt idx="473">473</cx:pt>
          <cx:pt idx="474">474</cx:pt>
          <cx:pt idx="475">475</cx:pt>
          <cx:pt idx="476">476</cx:pt>
          <cx:pt idx="477">477</cx:pt>
          <cx:pt idx="478">478</cx:pt>
          <cx:pt idx="479">479</cx:pt>
          <cx:pt idx="480">480</cx:pt>
          <cx:pt idx="481">481</cx:pt>
          <cx:pt idx="482">482</cx:pt>
          <cx:pt idx="483">483</cx:pt>
          <cx:pt idx="484">484</cx:pt>
          <cx:pt idx="485">485</cx:pt>
          <cx:pt idx="486">486</cx:pt>
          <cx:pt idx="487">487</cx:pt>
          <cx:pt idx="488">488</cx:pt>
          <cx:pt idx="489">489</cx:pt>
          <cx:pt idx="490">490</cx:pt>
          <cx:pt idx="491">491</cx:pt>
          <cx:pt idx="492">492</cx:pt>
          <cx:pt idx="493">493</cx:pt>
          <cx:pt idx="494">494</cx:pt>
          <cx:pt idx="495">495</cx:pt>
          <cx:pt idx="496">496</cx:pt>
          <cx:pt idx="497">497</cx:pt>
          <cx:pt idx="498">498</cx:pt>
          <cx:pt idx="499">499</cx:pt>
          <cx:pt idx="500">500</cx:pt>
          <cx:pt idx="501">501</cx:pt>
          <cx:pt idx="502">502</cx:pt>
          <cx:pt idx="503">503</cx:pt>
          <cx:pt idx="504">504</cx:pt>
          <cx:pt idx="505">505</cx:pt>
          <cx:pt idx="506">506</cx:pt>
          <cx:pt idx="507">507</cx:pt>
          <cx:pt idx="508">508</cx:pt>
          <cx:pt idx="509">509</cx:pt>
          <cx:pt idx="510">510</cx:pt>
          <cx:pt idx="511">511</cx:pt>
          <cx:pt idx="512">512</cx:pt>
          <cx:pt idx="513">513</cx:pt>
          <cx:pt idx="514">514</cx:pt>
          <cx:pt idx="515">515</cx:pt>
          <cx:pt idx="516">516</cx:pt>
          <cx:pt idx="517">517</cx:pt>
          <cx:pt idx="518">518</cx:pt>
          <cx:pt idx="519">519</cx:pt>
          <cx:pt idx="520">520</cx:pt>
          <cx:pt idx="521">521</cx:pt>
          <cx:pt idx="522">522</cx:pt>
          <cx:pt idx="523">523</cx:pt>
          <cx:pt idx="524">524</cx:pt>
          <cx:pt idx="525">525</cx:pt>
          <cx:pt idx="526">526</cx:pt>
          <cx:pt idx="527">527</cx:pt>
          <cx:pt idx="528">528</cx:pt>
          <cx:pt idx="529">529</cx:pt>
          <cx:pt idx="530">530</cx:pt>
          <cx:pt idx="531">531</cx:pt>
          <cx:pt idx="532">532</cx:pt>
          <cx:pt idx="533">533</cx:pt>
          <cx:pt idx="534">534</cx:pt>
          <cx:pt idx="535">535</cx:pt>
          <cx:pt idx="536">536</cx:pt>
          <cx:pt idx="537">537</cx:pt>
          <cx:pt idx="538">538</cx:pt>
          <cx:pt idx="539">539</cx:pt>
          <cx:pt idx="540">540</cx:pt>
          <cx:pt idx="541">541</cx:pt>
          <cx:pt idx="542">542</cx:pt>
          <cx:pt idx="543">543</cx:pt>
          <cx:pt idx="544">544</cx:pt>
          <cx:pt idx="545">545</cx:pt>
          <cx:pt idx="546">546</cx:pt>
          <cx:pt idx="547">547</cx:pt>
          <cx:pt idx="548">548</cx:pt>
          <cx:pt idx="549">549</cx:pt>
          <cx:pt idx="550">550</cx:pt>
          <cx:pt idx="551">551</cx:pt>
          <cx:pt idx="552">552</cx:pt>
          <cx:pt idx="553">553</cx:pt>
          <cx:pt idx="554">554</cx:pt>
          <cx:pt idx="555">555</cx:pt>
          <cx:pt idx="556">556</cx:pt>
          <cx:pt idx="557">557</cx:pt>
          <cx:pt idx="558">558</cx:pt>
          <cx:pt idx="559">559</cx:pt>
          <cx:pt idx="560">560</cx:pt>
          <cx:pt idx="561">561</cx:pt>
          <cx:pt idx="562">562</cx:pt>
          <cx:pt idx="563">563</cx:pt>
          <cx:pt idx="564">564</cx:pt>
          <cx:pt idx="565">565</cx:pt>
          <cx:pt idx="566">566</cx:pt>
          <cx:pt idx="567">567</cx:pt>
          <cx:pt idx="568">568</cx:pt>
          <cx:pt idx="569">569</cx:pt>
          <cx:pt idx="570">570</cx:pt>
          <cx:pt idx="571">571</cx:pt>
          <cx:pt idx="572">572</cx:pt>
          <cx:pt idx="573">573</cx:pt>
          <cx:pt idx="574">574</cx:pt>
          <cx:pt idx="575">575</cx:pt>
          <cx:pt idx="576">576</cx:pt>
          <cx:pt idx="577">577</cx:pt>
          <cx:pt idx="578">578</cx:pt>
          <cx:pt idx="579">579</cx:pt>
          <cx:pt idx="580">580</cx:pt>
          <cx:pt idx="581">581</cx:pt>
          <cx:pt idx="582">582</cx:pt>
          <cx:pt idx="583">583</cx:pt>
          <cx:pt idx="584">584</cx:pt>
          <cx:pt idx="585">585</cx:pt>
          <cx:pt idx="586">586</cx:pt>
          <cx:pt idx="587">587</cx:pt>
          <cx:pt idx="588">588</cx:pt>
          <cx:pt idx="589">589</cx:pt>
          <cx:pt idx="590">590</cx:pt>
          <cx:pt idx="591">591</cx:pt>
          <cx:pt idx="592">592</cx:pt>
          <cx:pt idx="593">593</cx:pt>
          <cx:pt idx="594">594</cx:pt>
          <cx:pt idx="595">595</cx:pt>
          <cx:pt idx="596">596</cx:pt>
          <cx:pt idx="597">597</cx:pt>
          <cx:pt idx="598">598</cx:pt>
          <cx:pt idx="599">599</cx:pt>
          <cx:pt idx="600">600</cx:pt>
          <cx:pt idx="601">601</cx:pt>
          <cx:pt idx="602">602</cx:pt>
          <cx:pt idx="603">603</cx:pt>
          <cx:pt idx="604">604</cx:pt>
          <cx:pt idx="605">605</cx:pt>
          <cx:pt idx="606">606</cx:pt>
          <cx:pt idx="607">607</cx:pt>
          <cx:pt idx="608">608</cx:pt>
          <cx:pt idx="609">609</cx:pt>
          <cx:pt idx="610">610</cx:pt>
          <cx:pt idx="611">611</cx:pt>
          <cx:pt idx="612">612</cx:pt>
          <cx:pt idx="613">613</cx:pt>
          <cx:pt idx="614">614</cx:pt>
          <cx:pt idx="615">615</cx:pt>
          <cx:pt idx="616">616</cx:pt>
          <cx:pt idx="617">617</cx:pt>
          <cx:pt idx="618">618</cx:pt>
          <cx:pt idx="619">619</cx:pt>
          <cx:pt idx="620">620</cx:pt>
          <cx:pt idx="621">621</cx:pt>
          <cx:pt idx="622">622</cx:pt>
          <cx:pt idx="623">623</cx:pt>
          <cx:pt idx="624">624</cx:pt>
          <cx:pt idx="625">625</cx:pt>
          <cx:pt idx="626">626</cx:pt>
          <cx:pt idx="627">627</cx:pt>
          <cx:pt idx="628">628</cx:pt>
          <cx:pt idx="629">629</cx:pt>
          <cx:pt idx="630">630</cx:pt>
          <cx:pt idx="631">631</cx:pt>
          <cx:pt idx="632">632</cx:pt>
          <cx:pt idx="633">633</cx:pt>
          <cx:pt idx="634">634</cx:pt>
          <cx:pt idx="635">635</cx:pt>
          <cx:pt idx="636">636</cx:pt>
          <cx:pt idx="637">637</cx:pt>
          <cx:pt idx="638">638</cx:pt>
          <cx:pt idx="639">639</cx:pt>
          <cx:pt idx="640">640</cx:pt>
          <cx:pt idx="641">641</cx:pt>
          <cx:pt idx="642">642</cx:pt>
          <cx:pt idx="643">643</cx:pt>
          <cx:pt idx="644">644</cx:pt>
          <cx:pt idx="645">645</cx:pt>
          <cx:pt idx="646">646</cx:pt>
          <cx:pt idx="647">647</cx:pt>
          <cx:pt idx="648">648</cx:pt>
          <cx:pt idx="649">649</cx:pt>
          <cx:pt idx="650">650</cx:pt>
          <cx:pt idx="651">651</cx:pt>
          <cx:pt idx="652">652</cx:pt>
          <cx:pt idx="653">653</cx:pt>
          <cx:pt idx="654">654</cx:pt>
          <cx:pt idx="655">655</cx:pt>
          <cx:pt idx="656">656</cx:pt>
          <cx:pt idx="657">657</cx:pt>
          <cx:pt idx="658">658</cx:pt>
          <cx:pt idx="659">659</cx:pt>
          <cx:pt idx="660">660</cx:pt>
          <cx:pt idx="661">661</cx:pt>
          <cx:pt idx="662">662</cx:pt>
          <cx:pt idx="663">663</cx:pt>
          <cx:pt idx="664">664</cx:pt>
          <cx:pt idx="665">665</cx:pt>
          <cx:pt idx="666">666</cx:pt>
          <cx:pt idx="667">667</cx:pt>
          <cx:pt idx="668">668</cx:pt>
          <cx:pt idx="669">669</cx:pt>
          <cx:pt idx="670">670</cx:pt>
          <cx:pt idx="671">671</cx:pt>
          <cx:pt idx="672">672</cx:pt>
          <cx:pt idx="673">673</cx:pt>
          <cx:pt idx="674">674</cx:pt>
          <cx:pt idx="675">675</cx:pt>
          <cx:pt idx="676">676</cx:pt>
          <cx:pt idx="677">677</cx:pt>
          <cx:pt idx="678">678</cx:pt>
          <cx:pt idx="679">679</cx:pt>
          <cx:pt idx="680">680</cx:pt>
          <cx:pt idx="681">681</cx:pt>
          <cx:pt idx="682">682</cx:pt>
          <cx:pt idx="683">683</cx:pt>
          <cx:pt idx="684">684</cx:pt>
          <cx:pt idx="685">685</cx:pt>
          <cx:pt idx="686">686</cx:pt>
          <cx:pt idx="687">687</cx:pt>
          <cx:pt idx="688">688</cx:pt>
          <cx:pt idx="689">689</cx:pt>
          <cx:pt idx="690">690</cx:pt>
          <cx:pt idx="691">691</cx:pt>
          <cx:pt idx="692">692</cx:pt>
          <cx:pt idx="693">693</cx:pt>
          <cx:pt idx="694">694</cx:pt>
          <cx:pt idx="695">695</cx:pt>
          <cx:pt idx="696">696</cx:pt>
          <cx:pt idx="697">697</cx:pt>
          <cx:pt idx="698">698</cx:pt>
          <cx:pt idx="699">699</cx:pt>
          <cx:pt idx="700">700</cx:pt>
          <cx:pt idx="701">701</cx:pt>
          <cx:pt idx="702">702</cx:pt>
          <cx:pt idx="703">703</cx:pt>
          <cx:pt idx="704">704</cx:pt>
          <cx:pt idx="705">705</cx:pt>
          <cx:pt idx="706">706</cx:pt>
          <cx:pt idx="707">707</cx:pt>
          <cx:pt idx="708">708</cx:pt>
          <cx:pt idx="709">709</cx:pt>
          <cx:pt idx="710">710</cx:pt>
          <cx:pt idx="711">711</cx:pt>
          <cx:pt idx="712">712</cx:pt>
          <cx:pt idx="713">713</cx:pt>
          <cx:pt idx="714">714</cx:pt>
          <cx:pt idx="715">715</cx:pt>
          <cx:pt idx="716">716</cx:pt>
          <cx:pt idx="717">717</cx:pt>
          <cx:pt idx="718">718</cx:pt>
          <cx:pt idx="719">719</cx:pt>
          <cx:pt idx="720">720</cx:pt>
          <cx:pt idx="721">721</cx:pt>
          <cx:pt idx="722">722</cx:pt>
          <cx:pt idx="723">723</cx:pt>
          <cx:pt idx="724">724</cx:pt>
          <cx:pt idx="725">725</cx:pt>
          <cx:pt idx="726">726</cx:pt>
          <cx:pt idx="727">727</cx:pt>
          <cx:pt idx="728">728</cx:pt>
          <cx:pt idx="729">729</cx:pt>
          <cx:pt idx="730">730</cx:pt>
          <cx:pt idx="731">731</cx:pt>
          <cx:pt idx="732">732</cx:pt>
          <cx:pt idx="733">733</cx:pt>
          <cx:pt idx="734">734</cx:pt>
          <cx:pt idx="735">735</cx:pt>
          <cx:pt idx="736">736</cx:pt>
          <cx:pt idx="737">737</cx:pt>
          <cx:pt idx="738">738</cx:pt>
          <cx:pt idx="739">739</cx:pt>
          <cx:pt idx="740">740</cx:pt>
          <cx:pt idx="741">741</cx:pt>
          <cx:pt idx="742">742</cx:pt>
          <cx:pt idx="743">743</cx:pt>
          <cx:pt idx="744">744</cx:pt>
          <cx:pt idx="745">745</cx:pt>
          <cx:pt idx="746">746</cx:pt>
          <cx:pt idx="747">747</cx:pt>
          <cx:pt idx="748">748</cx:pt>
          <cx:pt idx="749">749</cx:pt>
          <cx:pt idx="750">750</cx:pt>
          <cx:pt idx="751">751</cx:pt>
          <cx:pt idx="752">752</cx:pt>
          <cx:pt idx="753">753</cx:pt>
          <cx:pt idx="754">754</cx:pt>
          <cx:pt idx="755">755</cx:pt>
          <cx:pt idx="756">756</cx:pt>
          <cx:pt idx="757">757</cx:pt>
          <cx:pt idx="758">758</cx:pt>
          <cx:pt idx="759">759</cx:pt>
          <cx:pt idx="760">760</cx:pt>
          <cx:pt idx="761">761</cx:pt>
          <cx:pt idx="762">762</cx:pt>
          <cx:pt idx="763">763</cx:pt>
          <cx:pt idx="764">764</cx:pt>
          <cx:pt idx="765">765</cx:pt>
          <cx:pt idx="766">766</cx:pt>
          <cx:pt idx="767">767</cx:pt>
          <cx:pt idx="768">768</cx:pt>
          <cx:pt idx="769">769</cx:pt>
          <cx:pt idx="770">770</cx:pt>
          <cx:pt idx="771">771</cx:pt>
          <cx:pt idx="772">772</cx:pt>
          <cx:pt idx="773">773</cx:pt>
          <cx:pt idx="774">774</cx:pt>
          <cx:pt idx="775">775</cx:pt>
          <cx:pt idx="776">776</cx:pt>
          <cx:pt idx="777">777</cx:pt>
          <cx:pt idx="778">778</cx:pt>
          <cx:pt idx="779">779</cx:pt>
          <cx:pt idx="780">780</cx:pt>
          <cx:pt idx="781">781</cx:pt>
          <cx:pt idx="782">782</cx:pt>
          <cx:pt idx="783">783</cx:pt>
          <cx:pt idx="784">784</cx:pt>
          <cx:pt idx="785">785</cx:pt>
          <cx:pt idx="786">786</cx:pt>
          <cx:pt idx="787">787</cx:pt>
          <cx:pt idx="788">788</cx:pt>
          <cx:pt idx="789">789</cx:pt>
          <cx:pt idx="790">790</cx:pt>
          <cx:pt idx="791">791</cx:pt>
          <cx:pt idx="792">792</cx:pt>
          <cx:pt idx="793">793</cx:pt>
          <cx:pt idx="794">794</cx:pt>
          <cx:pt idx="795">795</cx:pt>
          <cx:pt idx="796">796</cx:pt>
          <cx:pt idx="797">797</cx:pt>
          <cx:pt idx="798">798</cx:pt>
          <cx:pt idx="799">799</cx:pt>
          <cx:pt idx="800">800</cx:pt>
          <cx:pt idx="801">801</cx:pt>
          <cx:pt idx="802">802</cx:pt>
          <cx:pt idx="803">803</cx:pt>
          <cx:pt idx="804">804</cx:pt>
          <cx:pt idx="805">805</cx:pt>
          <cx:pt idx="806">806</cx:pt>
          <cx:pt idx="807">807</cx:pt>
          <cx:pt idx="808">808</cx:pt>
          <cx:pt idx="809">809</cx:pt>
          <cx:pt idx="810">810</cx:pt>
          <cx:pt idx="811">811</cx:pt>
          <cx:pt idx="812">812</cx:pt>
          <cx:pt idx="813">813</cx:pt>
          <cx:pt idx="814">814</cx:pt>
          <cx:pt idx="815">815</cx:pt>
          <cx:pt idx="816">816</cx:pt>
          <cx:pt idx="817">817</cx:pt>
          <cx:pt idx="818">818</cx:pt>
          <cx:pt idx="819">819</cx:pt>
          <cx:pt idx="820">820</cx:pt>
          <cx:pt idx="821">821</cx:pt>
          <cx:pt idx="822">822</cx:pt>
          <cx:pt idx="823">823</cx:pt>
          <cx:pt idx="824">824</cx:pt>
          <cx:pt idx="825">825</cx:pt>
          <cx:pt idx="826">826</cx:pt>
          <cx:pt idx="827">827</cx:pt>
          <cx:pt idx="828">828</cx:pt>
          <cx:pt idx="829">829</cx:pt>
          <cx:pt idx="830">830</cx:pt>
          <cx:pt idx="831">831</cx:pt>
          <cx:pt idx="832">832</cx:pt>
          <cx:pt idx="833">833</cx:pt>
          <cx:pt idx="834">834</cx:pt>
          <cx:pt idx="835">835</cx:pt>
          <cx:pt idx="836">836</cx:pt>
          <cx:pt idx="837">837</cx:pt>
          <cx:pt idx="838">838</cx:pt>
          <cx:pt idx="839">839</cx:pt>
          <cx:pt idx="840">840</cx:pt>
          <cx:pt idx="841">841</cx:pt>
          <cx:pt idx="842">842</cx:pt>
          <cx:pt idx="843">843</cx:pt>
          <cx:pt idx="844">844</cx:pt>
          <cx:pt idx="845">845</cx:pt>
          <cx:pt idx="846">846</cx:pt>
          <cx:pt idx="847">847</cx:pt>
          <cx:pt idx="848">848</cx:pt>
          <cx:pt idx="849">849</cx:pt>
          <cx:pt idx="850">850</cx:pt>
          <cx:pt idx="851">851</cx:pt>
          <cx:pt idx="852">852</cx:pt>
          <cx:pt idx="853">853</cx:pt>
          <cx:pt idx="854">854</cx:pt>
          <cx:pt idx="855">855</cx:pt>
          <cx:pt idx="856">856</cx:pt>
          <cx:pt idx="857">857</cx:pt>
          <cx:pt idx="858">858</cx:pt>
          <cx:pt idx="859">859</cx:pt>
          <cx:pt idx="860">860</cx:pt>
          <cx:pt idx="861">861</cx:pt>
          <cx:pt idx="862">862</cx:pt>
          <cx:pt idx="863">863</cx:pt>
          <cx:pt idx="864">864</cx:pt>
          <cx:pt idx="865">865</cx:pt>
          <cx:pt idx="866">866</cx:pt>
          <cx:pt idx="867">867</cx:pt>
          <cx:pt idx="868">868</cx:pt>
          <cx:pt idx="869">869</cx:pt>
          <cx:pt idx="870">870</cx:pt>
          <cx:pt idx="871">871</cx:pt>
          <cx:pt idx="872">872</cx:pt>
          <cx:pt idx="873">873</cx:pt>
          <cx:pt idx="874">874</cx:pt>
          <cx:pt idx="875">875</cx:pt>
          <cx:pt idx="876">876</cx:pt>
          <cx:pt idx="877">877</cx:pt>
          <cx:pt idx="878">878</cx:pt>
          <cx:pt idx="879">879</cx:pt>
          <cx:pt idx="880">880</cx:pt>
          <cx:pt idx="881">881</cx:pt>
          <cx:pt idx="882">882</cx:pt>
          <cx:pt idx="883">883</cx:pt>
          <cx:pt idx="884">884</cx:pt>
          <cx:pt idx="885">885</cx:pt>
          <cx:pt idx="886">886</cx:pt>
          <cx:pt idx="887">887</cx:pt>
          <cx:pt idx="888">888</cx:pt>
          <cx:pt idx="889">889</cx:pt>
          <cx:pt idx="890">890</cx:pt>
          <cx:pt idx="891">891</cx:pt>
          <cx:pt idx="892">892</cx:pt>
          <cx:pt idx="893">893</cx:pt>
          <cx:pt idx="894">894</cx:pt>
          <cx:pt idx="895">895</cx:pt>
          <cx:pt idx="896">896</cx:pt>
          <cx:pt idx="897">897</cx:pt>
          <cx:pt idx="898">898</cx:pt>
          <cx:pt idx="899">899</cx:pt>
          <cx:pt idx="900">900</cx:pt>
          <cx:pt idx="901">901</cx:pt>
          <cx:pt idx="902">902</cx:pt>
          <cx:pt idx="903">903</cx:pt>
          <cx:pt idx="904">904</cx:pt>
          <cx:pt idx="905">905</cx:pt>
          <cx:pt idx="906">906</cx:pt>
          <cx:pt idx="907">907</cx:pt>
          <cx:pt idx="908">908</cx:pt>
          <cx:pt idx="909">909</cx:pt>
          <cx:pt idx="910">910</cx:pt>
          <cx:pt idx="911">911</cx:pt>
          <cx:pt idx="912">912</cx:pt>
          <cx:pt idx="913">913</cx:pt>
          <cx:pt idx="914">914</cx:pt>
          <cx:pt idx="915">915</cx:pt>
          <cx:pt idx="916">916</cx:pt>
          <cx:pt idx="917">917</cx:pt>
          <cx:pt idx="918">918</cx:pt>
          <cx:pt idx="919">919</cx:pt>
          <cx:pt idx="920">920</cx:pt>
          <cx:pt idx="921">921</cx:pt>
          <cx:pt idx="922">922</cx:pt>
          <cx:pt idx="923">923</cx:pt>
          <cx:pt idx="924">924</cx:pt>
          <cx:pt idx="925">925</cx:pt>
          <cx:pt idx="926">926</cx:pt>
          <cx:pt idx="927">927</cx:pt>
          <cx:pt idx="928">928</cx:pt>
          <cx:pt idx="929">929</cx:pt>
          <cx:pt idx="930">930</cx:pt>
          <cx:pt idx="931">931</cx:pt>
          <cx:pt idx="932">932</cx:pt>
          <cx:pt idx="933">933</cx:pt>
          <cx:pt idx="934">934</cx:pt>
          <cx:pt idx="935">935</cx:pt>
          <cx:pt idx="936">936</cx:pt>
          <cx:pt idx="937">937</cx:pt>
          <cx:pt idx="938">938</cx:pt>
          <cx:pt idx="939">939</cx:pt>
          <cx:pt idx="940">940</cx:pt>
          <cx:pt idx="941">941</cx:pt>
          <cx:pt idx="942">942</cx:pt>
          <cx:pt idx="943">943</cx:pt>
          <cx:pt idx="944">944</cx:pt>
          <cx:pt idx="945">945</cx:pt>
          <cx:pt idx="946">946</cx:pt>
          <cx:pt idx="947">947</cx:pt>
          <cx:pt idx="948">948</cx:pt>
          <cx:pt idx="949">949</cx:pt>
          <cx:pt idx="950">950</cx:pt>
          <cx:pt idx="951">951</cx:pt>
          <cx:pt idx="952">952</cx:pt>
          <cx:pt idx="953">953</cx:pt>
          <cx:pt idx="954">954</cx:pt>
          <cx:pt idx="955">955</cx:pt>
          <cx:pt idx="956">956</cx:pt>
          <cx:pt idx="957">957</cx:pt>
          <cx:pt idx="958">958</cx:pt>
          <cx:pt idx="959">959</cx:pt>
          <cx:pt idx="960">960</cx:pt>
          <cx:pt idx="961">961</cx:pt>
          <cx:pt idx="962">962</cx:pt>
          <cx:pt idx="963">963</cx:pt>
          <cx:pt idx="964">964</cx:pt>
          <cx:pt idx="965">965</cx:pt>
          <cx:pt idx="966">966</cx:pt>
          <cx:pt idx="967">967</cx:pt>
          <cx:pt idx="968">968</cx:pt>
          <cx:pt idx="969">969</cx:pt>
          <cx:pt idx="970">970</cx:pt>
          <cx:pt idx="971">971</cx:pt>
          <cx:pt idx="972">972</cx:pt>
          <cx:pt idx="973">973</cx:pt>
          <cx:pt idx="974">974</cx:pt>
          <cx:pt idx="975">975</cx:pt>
          <cx:pt idx="976">976</cx:pt>
          <cx:pt idx="977">977</cx:pt>
          <cx:pt idx="978">978</cx:pt>
          <cx:pt idx="979">979</cx:pt>
          <cx:pt idx="980">980</cx:pt>
          <cx:pt idx="981">981</cx:pt>
          <cx:pt idx="982">982</cx:pt>
          <cx:pt idx="983">983</cx:pt>
          <cx:pt idx="984">984</cx:pt>
          <cx:pt idx="985">985</cx:pt>
          <cx:pt idx="986">986</cx:pt>
          <cx:pt idx="987">987</cx:pt>
          <cx:pt idx="988">988</cx:pt>
          <cx:pt idx="989">989</cx:pt>
          <cx:pt idx="990">990</cx:pt>
          <cx:pt idx="991">991</cx:pt>
          <cx:pt idx="992">992</cx:pt>
          <cx:pt idx="993">993</cx:pt>
          <cx:pt idx="994">994</cx:pt>
          <cx:pt idx="995">995</cx:pt>
          <cx:pt idx="996">996</cx:pt>
          <cx:pt idx="997">997</cx:pt>
          <cx:pt idx="998">998</cx:pt>
          <cx:pt idx="999">999</cx:pt>
        </cx:lvl>
      </cx:strDim>
      <cx:numDim type="val">
        <cx:f>Crowdfunding!$S$2:$S$1001</cx:f>
        <cx:lvl ptCount="1000" formatCode="m/d/yy">
          <cx:pt idx="0">42336.25</cx:pt>
          <cx:pt idx="1">41870.208333333336</cx:pt>
          <cx:pt idx="2">41595.25</cx:pt>
          <cx:pt idx="3">43688.208333333328</cx:pt>
          <cx:pt idx="4">43485.25</cx:pt>
          <cx:pt idx="5">41149.208333333336</cx:pt>
          <cx:pt idx="6">42991.208333333328</cx:pt>
          <cx:pt idx="7">42229.208333333328</cx:pt>
          <cx:pt idx="8">40399.208333333336</cx:pt>
          <cx:pt idx="9">41536.208333333336</cx:pt>
          <cx:pt idx="10">40404.208333333336</cx:pt>
          <cx:pt idx="11">40442.208333333336</cx:pt>
          <cx:pt idx="12">43760.208333333328</cx:pt>
          <cx:pt idx="13">42532.208333333328</cx:pt>
          <cx:pt idx="14">40974.25</cx:pt>
          <cx:pt idx="15">43809.25</cx:pt>
          <cx:pt idx="16">41661.25</cx:pt>
          <cx:pt idx="17">40555.25</cx:pt>
          <cx:pt idx="18">43351.208333333328</cx:pt>
          <cx:pt idx="19">43528.25</cx:pt>
          <cx:pt idx="20">41848.208333333336</cx:pt>
          <cx:pt idx="21">40770.208333333336</cx:pt>
          <cx:pt idx="22">43193.208333333328</cx:pt>
          <cx:pt idx="23">43510.25</cx:pt>
          <cx:pt idx="24">41811.208333333336</cx:pt>
          <cx:pt idx="25">40681.208333333336</cx:pt>
          <cx:pt idx="26">43312.208333333328</cx:pt>
          <cx:pt idx="27">42280.208333333328</cx:pt>
          <cx:pt idx="28">40218.25</cx:pt>
          <cx:pt idx="29">43301.208333333328</cx:pt>
          <cx:pt idx="30">43609.208333333328</cx:pt>
          <cx:pt idx="31">42374.25</cx:pt>
          <cx:pt idx="32">43110.25</cx:pt>
          <cx:pt idx="33">41917.208333333336</cx:pt>
          <cx:pt idx="34">42817.208333333328</cx:pt>
          <cx:pt idx="35">43484.25</cx:pt>
          <cx:pt idx="36">40600.25</cx:pt>
          <cx:pt idx="37">43744.208333333328</cx:pt>
          <cx:pt idx="38">40469.208333333336</cx:pt>
          <cx:pt idx="39">41330.25</cx:pt>
          <cx:pt idx="40">40334.208333333336</cx:pt>
          <cx:pt idx="41">41156.208333333336</cx:pt>
          <cx:pt idx="42">40728.208333333336</cx:pt>
          <cx:pt idx="43">41844.208333333336</cx:pt>
          <cx:pt idx="44">43541.208333333328</cx:pt>
          <cx:pt idx="45">42676.208333333328</cx:pt>
          <cx:pt idx="46">40367.208333333336</cx:pt>
          <cx:pt idx="47">41727.208333333336</cx:pt>
          <cx:pt idx="48">42180.208333333328</cx:pt>
          <cx:pt idx="49">43758.208333333328</cx:pt>
          <cx:pt idx="50">41487.208333333336</cx:pt>
          <cx:pt idx="51">40995.208333333336</cx:pt>
          <cx:pt idx="52">40436.208333333336</cx:pt>
          <cx:pt idx="53">41779.208333333336</cx:pt>
          <cx:pt idx="54">43170.25</cx:pt>
          <cx:pt idx="55">43311.208333333328</cx:pt>
          <cx:pt idx="56">42014.25</cx:pt>
          <cx:pt idx="57">42979.208333333328</cx:pt>
          <cx:pt idx="58">42268.208333333328</cx:pt>
          <cx:pt idx="59">42898.208333333328</cx:pt>
          <cx:pt idx="60">41107.208333333336</cx:pt>
          <cx:pt idx="61">40595.25</cx:pt>
          <cx:pt idx="62">42160.208333333328</cx:pt>
          <cx:pt idx="63">42853.208333333328</cx:pt>
          <cx:pt idx="64">43283.208333333328</cx:pt>
          <cx:pt idx="65">40570.25</cx:pt>
          <cx:pt idx="66">42102.208333333328</cx:pt>
          <cx:pt idx="67">40203.25</cx:pt>
          <cx:pt idx="68">42943.208333333328</cx:pt>
          <cx:pt idx="69">40531.25</cx:pt>
          <cx:pt idx="70">40484.208333333336</cx:pt>
          <cx:pt idx="71">43799.25</cx:pt>
          <cx:pt idx="72">42186.208333333328</cx:pt>
          <cx:pt idx="73">42701.25</cx:pt>
          <cx:pt idx="74">42456.208333333328</cx:pt>
          <cx:pt idx="75">43296.208333333328</cx:pt>
          <cx:pt idx="76">42027.25</cx:pt>
          <cx:pt idx="77">40448.208333333336</cx:pt>
          <cx:pt idx="78">43206.208333333328</cx:pt>
          <cx:pt idx="79">43267.208333333328</cx:pt>
          <cx:pt idx="80">42976.208333333328</cx:pt>
          <cx:pt idx="81">43062.25</cx:pt>
          <cx:pt idx="82">43482.25</cx:pt>
          <cx:pt idx="83">42579.208333333328</cx:pt>
          <cx:pt idx="84">41118.208333333336</cx:pt>
          <cx:pt idx="85">40797.208333333336</cx:pt>
          <cx:pt idx="86">42128.208333333328</cx:pt>
          <cx:pt idx="87">40610.25</cx:pt>
          <cx:pt idx="88">42110.208333333328</cx:pt>
          <cx:pt idx="89">40283.208333333336</cx:pt>
          <cx:pt idx="90">42425.25</cx:pt>
          <cx:pt idx="91">42588.208333333328</cx:pt>
          <cx:pt idx="92">40352.208333333336</cx:pt>
          <cx:pt idx="93">41202.208333333336</cx:pt>
          <cx:pt idx="94">43562.208333333328</cx:pt>
          <cx:pt idx="95">43752.208333333328</cx:pt>
          <cx:pt idx="96">40612.25</cx:pt>
          <cx:pt idx="97">42180.208333333328</cx:pt>
          <cx:pt idx="98">42212.208333333328</cx:pt>
          <cx:pt idx="99">41968.25</cx:pt>
          <cx:pt idx="100">40835.208333333336</cx:pt>
          <cx:pt idx="101">42056.25</cx:pt>
          <cx:pt idx="102">43234.208333333328</cx:pt>
          <cx:pt idx="103">40475.208333333336</cx:pt>
          <cx:pt idx="104">42878.208333333328</cx:pt>
          <cx:pt idx="105">41366.208333333336</cx:pt>
          <cx:pt idx="106">43716.208333333328</cx:pt>
          <cx:pt idx="107">43213.208333333328</cx:pt>
          <cx:pt idx="108">41005.208333333336</cx:pt>
          <cx:pt idx="109">41651.25</cx:pt>
          <cx:pt idx="110">43354.208333333328</cx:pt>
          <cx:pt idx="111">41174.208333333336</cx:pt>
          <cx:pt idx="112">41875.208333333336</cx:pt>
          <cx:pt idx="113">42990.208333333328</cx:pt>
          <cx:pt idx="114">43564.208333333328</cx:pt>
          <cx:pt idx="115">43056.25</cx:pt>
          <cx:pt idx="116">42265.208333333328</cx:pt>
          <cx:pt idx="117">40808.208333333336</cx:pt>
          <cx:pt idx="118">41665.25</cx:pt>
          <cx:pt idx="119">41806.208333333336</cx:pt>
          <cx:pt idx="120">42111.208333333328</cx:pt>
          <cx:pt idx="121">41917.208333333336</cx:pt>
          <cx:pt idx="122">41970.25</cx:pt>
          <cx:pt idx="123">42332.25</cx:pt>
          <cx:pt idx="124">43598.208333333328</cx:pt>
          <cx:pt idx="125">43362.208333333328</cx:pt>
          <cx:pt idx="126">42596.208333333328</cx:pt>
          <cx:pt idx="127">40310.208333333336</cx:pt>
          <cx:pt idx="128">40417.208333333336</cx:pt>
          <cx:pt idx="129">42038.25</cx:pt>
          <cx:pt idx="130">40842.208333333336</cx:pt>
          <cx:pt idx="131">41607.25</cx:pt>
          <cx:pt idx="132">43112.25</cx:pt>
          <cx:pt idx="133">40767.208333333336</cx:pt>
          <cx:pt idx="134">40713.208333333336</cx:pt>
          <cx:pt idx="135">41340.25</cx:pt>
          <cx:pt idx="136">41797.208333333336</cx:pt>
          <cx:pt idx="137">40457.208333333336</cx:pt>
          <cx:pt idx="138">41180.208333333336</cx:pt>
          <cx:pt idx="139">42115.208333333328</cx:pt>
          <cx:pt idx="140">43156.25</cx:pt>
          <cx:pt idx="141">42167.208333333328</cx:pt>
          <cx:pt idx="142">41005.208333333336</cx:pt>
          <cx:pt idx="143">40357.208333333336</cx:pt>
          <cx:pt idx="144">43633.208333333328</cx:pt>
          <cx:pt idx="145">41889.208333333336</cx:pt>
          <cx:pt idx="146">40855.25</cx:pt>
          <cx:pt idx="147">42534.208333333328</cx:pt>
          <cx:pt idx="148">42941.208333333328</cx:pt>
          <cx:pt idx="149">41275.25</cx:pt>
          <cx:pt idx="150">43450.25</cx:pt>
          <cx:pt idx="151">41799.208333333336</cx:pt>
          <cx:pt idx="152">42783.25</cx:pt>
          <cx:pt idx="153">41201.208333333336</cx:pt>
          <cx:pt idx="154">42502.208333333328</cx:pt>
          <cx:pt idx="155">40262.208333333336</cx:pt>
          <cx:pt idx="156">43743.208333333328</cx:pt>
          <cx:pt idx="157">41638.25</cx:pt>
          <cx:pt idx="158">42346.25</cx:pt>
          <cx:pt idx="159">43551.208333333328</cx:pt>
          <cx:pt idx="160">43582.208333333328</cx:pt>
          <cx:pt idx="161">42270.208333333328</cx:pt>
          <cx:pt idx="162">43442.25</cx:pt>
          <cx:pt idx="163">43028.208333333328</cx:pt>
          <cx:pt idx="164">43016.208333333328</cx:pt>
          <cx:pt idx="165">42948.208333333328</cx:pt>
          <cx:pt idx="166">40534.25</cx:pt>
          <cx:pt idx="167">41435.208333333336</cx:pt>
          <cx:pt idx="168">43518.25</cx:pt>
          <cx:pt idx="169">41077.208333333336</cx:pt>
          <cx:pt idx="170">42950.208333333328</cx:pt>
          <cx:pt idx="171">41718.208333333336</cx:pt>
          <cx:pt idx="172">41839.208333333336</cx:pt>
          <cx:pt idx="173">41412.208333333336</cx:pt>
          <cx:pt idx="174">42282.208333333328</cx:pt>
          <cx:pt idx="175">42613.208333333328</cx:pt>
          <cx:pt idx="176">42616.208333333328</cx:pt>
          <cx:pt idx="177">40497.25</cx:pt>
          <cx:pt idx="178">42999.208333333328</cx:pt>
          <cx:pt idx="179">41350.208333333336</cx:pt>
          <cx:pt idx="180">40259.208333333336</cx:pt>
          <cx:pt idx="181">43012.208333333328</cx:pt>
          <cx:pt idx="182">43631.208333333328</cx:pt>
          <cx:pt idx="183">40430.208333333336</cx:pt>
          <cx:pt idx="184">43588.208333333328</cx:pt>
          <cx:pt idx="185">43233.208333333328</cx:pt>
          <cx:pt idx="186">41782.208333333336</cx:pt>
          <cx:pt idx="187">41328.25</cx:pt>
          <cx:pt idx="188">41975.25</cx:pt>
          <cx:pt idx="189">42433.25</cx:pt>
          <cx:pt idx="190">41429.208333333336</cx:pt>
          <cx:pt idx="191">43536.208333333328</cx:pt>
          <cx:pt idx="192">41817.208333333336</cx:pt>
          <cx:pt idx="193">43198.208333333328</cx:pt>
          <cx:pt idx="194">42261.208333333328</cx:pt>
          <cx:pt idx="195">43310.208333333328</cx:pt>
          <cx:pt idx="196">42616.208333333328</cx:pt>
          <cx:pt idx="197">42909.208333333328</cx:pt>
          <cx:pt idx="198">40396.208333333336</cx:pt>
          <cx:pt idx="199">42192.208333333328</cx:pt>
          <cx:pt idx="200">40262.208333333336</cx:pt>
          <cx:pt idx="201">41845.208333333336</cx:pt>
          <cx:pt idx="202">40818.208333333336</cx:pt>
          <cx:pt idx="203">42752.25</cx:pt>
          <cx:pt idx="204">40636.208333333336</cx:pt>
          <cx:pt idx="205">43390.208333333328</cx:pt>
          <cx:pt idx="206">40236.25</cx:pt>
          <cx:pt idx="207">43340.208333333328</cx:pt>
          <cx:pt idx="208">43048.25</cx:pt>
          <cx:pt idx="209">42496.208333333328</cx:pt>
          <cx:pt idx="210">42797.25</cx:pt>
          <cx:pt idx="211">41513.208333333336</cx:pt>
          <cx:pt idx="212">43814.25</cx:pt>
          <cx:pt idx="213">40488.208333333336</cx:pt>
          <cx:pt idx="214">40409.208333333336</cx:pt>
          <cx:pt idx="215">43509.25</cx:pt>
          <cx:pt idx="216">40869.25</cx:pt>
          <cx:pt idx="217">43583.208333333328</cx:pt>
          <cx:pt idx="218">40858.25</cx:pt>
          <cx:pt idx="219">41137.208333333336</cx:pt>
          <cx:pt idx="220">40725.208333333336</cx:pt>
          <cx:pt idx="221">41081.208333333336</cx:pt>
          <cx:pt idx="222">41914.208333333336</cx:pt>
          <cx:pt idx="223">42445.208333333328</cx:pt>
          <cx:pt idx="224">41906.208333333336</cx:pt>
          <cx:pt idx="225">41762.208333333336</cx:pt>
          <cx:pt idx="226">40276.208333333336</cx:pt>
          <cx:pt idx="227">42139.208333333328</cx:pt>
          <cx:pt idx="228">42613.208333333328</cx:pt>
          <cx:pt idx="229">42887.208333333328</cx:pt>
          <cx:pt idx="230">43805.25</cx:pt>
          <cx:pt idx="231">41415.208333333336</cx:pt>
          <cx:pt idx="232">42576.208333333328</cx:pt>
          <cx:pt idx="233">40706.208333333336</cx:pt>
          <cx:pt idx="234">42969.208333333328</cx:pt>
          <cx:pt idx="235">42779.25</cx:pt>
          <cx:pt idx="236">43641.208333333328</cx:pt>
          <cx:pt idx="237">41754.208333333336</cx:pt>
          <cx:pt idx="238">43083.25</cx:pt>
          <cx:pt idx="239">42245.208333333328</cx:pt>
          <cx:pt idx="240">40396.208333333336</cx:pt>
          <cx:pt idx="241">41742.208333333336</cx:pt>
          <cx:pt idx="242">42865.208333333328</cx:pt>
          <cx:pt idx="243">43163.25</cx:pt>
          <cx:pt idx="244">41834.208333333336</cx:pt>
          <cx:pt idx="245">41736.208333333336</cx:pt>
          <cx:pt idx="246">41491.208333333336</cx:pt>
          <cx:pt idx="247">42726.25</cx:pt>
          <cx:pt idx="248">42004.25</cx:pt>
          <cx:pt idx="249">42006.25</cx:pt>
          <cx:pt idx="250">40203.25</cx:pt>
          <cx:pt idx="251">41252.25</cx:pt>
          <cx:pt idx="252">41572.208333333336</cx:pt>
          <cx:pt idx="253">40641.208333333336</cx:pt>
          <cx:pt idx="254">42787.25</cx:pt>
          <cx:pt idx="255">40590.25</cx:pt>
          <cx:pt idx="256">42393.25</cx:pt>
          <cx:pt idx="257">41338.25</cx:pt>
          <cx:pt idx="258">42712.25</cx:pt>
          <cx:pt idx="259">41251.25</cx:pt>
          <cx:pt idx="260">41180.208333333336</cx:pt>
          <cx:pt idx="261">40415.208333333336</cx:pt>
          <cx:pt idx="262">40638.208333333336</cx:pt>
          <cx:pt idx="263">40187.25</cx:pt>
          <cx:pt idx="264">41317.25</cx:pt>
          <cx:pt idx="265">42372.25</cx:pt>
          <cx:pt idx="266">41950.25</cx:pt>
          <cx:pt idx="267">41206.208333333336</cx:pt>
          <cx:pt idx="268">41186.208333333336</cx:pt>
          <cx:pt idx="269">43496.25</cx:pt>
          <cx:pt idx="270">40514.25</cx:pt>
          <cx:pt idx="271">42345.25</cx:pt>
          <cx:pt idx="272">43656.208333333328</cx:pt>
          <cx:pt idx="273">42995.208333333328</cx:pt>
          <cx:pt idx="274">43045.25</cx:pt>
          <cx:pt idx="275">43561.208333333328</cx:pt>
          <cx:pt idx="276">41018.208333333336</cx:pt>
          <cx:pt idx="277">40378.208333333336</cx:pt>
          <cx:pt idx="278">41239.25</cx:pt>
          <cx:pt idx="279">43346.208333333328</cx:pt>
          <cx:pt idx="280">43060.25</cx:pt>
          <cx:pt idx="281">40979.25</cx:pt>
          <cx:pt idx="282">42701.25</cx:pt>
          <cx:pt idx="283">42520.208333333328</cx:pt>
          <cx:pt idx="284">41030.208333333336</cx:pt>
          <cx:pt idx="285">42623.208333333328</cx:pt>
          <cx:pt idx="286">42697.25</cx:pt>
          <cx:pt idx="287">42122.208333333328</cx:pt>
          <cx:pt idx="288">40982.208333333336</cx:pt>
          <cx:pt idx="289">42219.208333333328</cx:pt>
          <cx:pt idx="290">41404.208333333336</cx:pt>
          <cx:pt idx="291">40831.208333333336</cx:pt>
          <cx:pt idx="292">40984.208333333336</cx:pt>
          <cx:pt idx="293">40456.208333333336</cx:pt>
          <cx:pt idx="294">43399.208333333328</cx:pt>
          <cx:pt idx="295">41562.208333333336</cx:pt>
          <cx:pt idx="296">43493.25</cx:pt>
          <cx:pt idx="297">41653.25</cx:pt>
          <cx:pt idx="298">42426.25</cx:pt>
          <cx:pt idx="299">42432.25</cx:pt>
          <cx:pt idx="300">42977.208333333328</cx:pt>
          <cx:pt idx="301">42061.25</cx:pt>
          <cx:pt idx="302">43345.208333333328</cx:pt>
          <cx:pt idx="303">42376.25</cx:pt>
          <cx:pt idx="304">42589.208333333328</cx:pt>
          <cx:pt idx="305">42448.208333333328</cx:pt>
          <cx:pt idx="306">42930.208333333328</cx:pt>
          <cx:pt idx="307">41066.208333333336</cx:pt>
          <cx:pt idx="308">40651.208333333336</cx:pt>
          <cx:pt idx="309">40807.208333333336</cx:pt>
          <cx:pt idx="310">40277.208333333336</cx:pt>
          <cx:pt idx="311">40590.25</cx:pt>
          <cx:pt idx="312">41572.208333333336</cx:pt>
          <cx:pt idx="313">40966.25</cx:pt>
          <cx:pt idx="314">43536.208333333328</cx:pt>
          <cx:pt idx="315">41783.208333333336</cx:pt>
          <cx:pt idx="316">43788.25</cx:pt>
          <cx:pt idx="317">42869.208333333328</cx:pt>
          <cx:pt idx="318">41684.25</cx:pt>
          <cx:pt idx="319">40402.208333333336</cx:pt>
          <cx:pt idx="320">40673.208333333336</cx:pt>
          <cx:pt idx="321">40634.208333333336</cx:pt>
          <cx:pt idx="322">40507.25</cx:pt>
          <cx:pt idx="323">41725.208333333336</cx:pt>
          <cx:pt idx="324">42176.208333333328</cx:pt>
          <cx:pt idx="325">43267.208333333328</cx:pt>
          <cx:pt idx="326">42364.25</cx:pt>
          <cx:pt idx="327">43705.208333333328</cx:pt>
          <cx:pt idx="328">43434.25</cx:pt>
          <cx:pt idx="329">42716.25</cx:pt>
          <cx:pt idx="330">43077.25</cx:pt>
          <cx:pt idx="331">40896.25</cx:pt>
          <cx:pt idx="332">41361.208333333336</cx:pt>
          <cx:pt idx="333">43424.25</cx:pt>
          <cx:pt idx="334">43110.25</cx:pt>
          <cx:pt idx="335">43784.25</cx:pt>
          <cx:pt idx="336">40527.25</cx:pt>
          <cx:pt idx="337">43780.25</cx:pt>
          <cx:pt idx="338">40821.208333333336</cx:pt>
          <cx:pt idx="339">42949.208333333328</cx:pt>
          <cx:pt idx="340">40889.25</cx:pt>
          <cx:pt idx="341">42244.208333333328</cx:pt>
          <cx:pt idx="342">41475.208333333336</cx:pt>
          <cx:pt idx="343">41597.25</cx:pt>
          <cx:pt idx="344">43122.25</cx:pt>
          <cx:pt idx="345">42194.208333333328</cx:pt>
          <cx:pt idx="346">42971.208333333328</cx:pt>
          <cx:pt idx="347">42046.25</cx:pt>
          <cx:pt idx="348">42782.25</cx:pt>
          <cx:pt idx="349">42930.208333333328</cx:pt>
          <cx:pt idx="350">42144.208333333328</cx:pt>
          <cx:pt idx="351">42240.208333333328</cx:pt>
          <cx:pt idx="352">42315.25</cx:pt>
          <cx:pt idx="353">43651.208333333328</cx:pt>
          <cx:pt idx="354">41520.208333333336</cx:pt>
          <cx:pt idx="355">42757.25</cx:pt>
          <cx:pt idx="356">40922.25</cx:pt>
          <cx:pt idx="357">42250.208333333328</cx:pt>
          <cx:pt idx="358">43322.208333333328</cx:pt>
          <cx:pt idx="359">40782.208333333336</cx:pt>
          <cx:pt idx="360">40544.25</cx:pt>
          <cx:pt idx="361">43015.208333333328</cx:pt>
          <cx:pt idx="362">40570.25</cx:pt>
          <cx:pt idx="363">40904.25</cx:pt>
          <cx:pt idx="364">43164.25</cx:pt>
          <cx:pt idx="365">42733.25</cx:pt>
          <cx:pt idx="366">40546.25</cx:pt>
          <cx:pt idx="367">41930.208333333336</cx:pt>
          <cx:pt idx="368">40464.208333333336</cx:pt>
          <cx:pt idx="369">41308.25</cx:pt>
          <cx:pt idx="370">43570.208333333328</cx:pt>
          <cx:pt idx="371">42043.25</cx:pt>
          <cx:pt idx="372">42012.25</cx:pt>
          <cx:pt idx="373">42964.208333333328</cx:pt>
          <cx:pt idx="374">43476.25</cx:pt>
          <cx:pt idx="375">42293.208333333328</cx:pt>
          <cx:pt idx="376">41826.208333333336</cx:pt>
          <cx:pt idx="377">43760.208333333328</cx:pt>
          <cx:pt idx="378">43241.208333333328</cx:pt>
          <cx:pt idx="379">40843.208333333336</cx:pt>
          <cx:pt idx="380">41448.208333333336</cx:pt>
          <cx:pt idx="381">42163.208333333328</cx:pt>
          <cx:pt idx="382">43024.208333333328</cx:pt>
          <cx:pt idx="383">43509.25</cx:pt>
          <cx:pt idx="384">42776.25</cx:pt>
          <cx:pt idx="385">43553.208333333328</cx:pt>
          <cx:pt idx="386">40355.208333333336</cx:pt>
          <cx:pt idx="387">41072.208333333336</cx:pt>
          <cx:pt idx="388">40912.25</cx:pt>
          <cx:pt idx="389">40479.208333333336</cx:pt>
          <cx:pt idx="390">41530.208333333336</cx:pt>
          <cx:pt idx="391">41653.25</cx:pt>
          <cx:pt idx="392">40549.25</cx:pt>
          <cx:pt idx="393">42933.208333333328</cx:pt>
          <cx:pt idx="394">41484.208333333336</cx:pt>
          <cx:pt idx="395">40885.25</cx:pt>
          <cx:pt idx="396">43378.208333333328</cx:pt>
          <cx:pt idx="397">41417.208333333336</cx:pt>
          <cx:pt idx="398">43228.208333333328</cx:pt>
          <cx:pt idx="399">40576.25</cx:pt>
          <cx:pt idx="400">41502.208333333336</cx:pt>
          <cx:pt idx="401">43765.208333333328</cx:pt>
          <cx:pt idx="402">40914.25</cx:pt>
          <cx:pt idx="403">40310.208333333336</cx:pt>
          <cx:pt idx="404">43053.25</cx:pt>
          <cx:pt idx="405">43255.208333333328</cx:pt>
          <cx:pt idx="406">41304.25</cx:pt>
          <cx:pt idx="407">43751.208333333328</cx:pt>
          <cx:pt idx="408">42541.208333333328</cx:pt>
          <cx:pt idx="409">42843.208333333328</cx:pt>
          <cx:pt idx="410">42122.208333333328</cx:pt>
          <cx:pt idx="411">42884.208333333328</cx:pt>
          <cx:pt idx="412">41642.25</cx:pt>
          <cx:pt idx="413">43431.25</cx:pt>
          <cx:pt idx="414">40288.208333333336</cx:pt>
          <cx:pt idx="415">40921.25</cx:pt>
          <cx:pt idx="416">40560.25</cx:pt>
          <cx:pt idx="417">43407.208333333328</cx:pt>
          <cx:pt idx="418">41035.208333333336</cx:pt>
          <cx:pt idx="419">40899.25</cx:pt>
          <cx:pt idx="420">42911.208333333328</cx:pt>
          <cx:pt idx="421">42915.208333333328</cx:pt>
          <cx:pt idx="422">40285.208333333336</cx:pt>
          <cx:pt idx="423">40808.208333333336</cx:pt>
          <cx:pt idx="424">43208.208333333328</cx:pt>
          <cx:pt idx="425">42213.208333333328</cx:pt>
          <cx:pt idx="426">41332.25</cx:pt>
          <cx:pt idx="427">41895.208333333336</cx:pt>
          <cx:pt idx="428">40585.25</cx:pt>
          <cx:pt idx="429">41680.25</cx:pt>
          <cx:pt idx="430">43737.208333333328</cx:pt>
          <cx:pt idx="431">43273.208333333328</cx:pt>
          <cx:pt idx="432">41761.208333333336</cx:pt>
          <cx:pt idx="433">41603.25</cx:pt>
          <cx:pt idx="434">42705.25</cx:pt>
          <cx:pt idx="435">41988.25</cx:pt>
          <cx:pt idx="436">43575.208333333328</cx:pt>
          <cx:pt idx="437">42260.208333333328</cx:pt>
          <cx:pt idx="438">41337.25</cx:pt>
          <cx:pt idx="439">42680.208333333328</cx:pt>
          <cx:pt idx="440">42916.208333333328</cx:pt>
          <cx:pt idx="441">41025.208333333336</cx:pt>
          <cx:pt idx="442">42980.208333333328</cx:pt>
          <cx:pt idx="443">40451.208333333336</cx:pt>
          <cx:pt idx="444">40748.208333333336</cx:pt>
          <cx:pt idx="445">40515.25</cx:pt>
          <cx:pt idx="446">41261.25</cx:pt>
          <cx:pt idx="447">43088.25</cx:pt>
          <cx:pt idx="448">41378.208333333336</cx:pt>
          <cx:pt idx="449">43530.25</cx:pt>
          <cx:pt idx="450">43394.208333333328</cx:pt>
          <cx:pt idx="451">42935.208333333328</cx:pt>
          <cx:pt idx="452">40365.208333333336</cx:pt>
          <cx:pt idx="453">42705.25</cx:pt>
          <cx:pt idx="454">41568.208333333336</cx:pt>
          <cx:pt idx="455">40809.208333333336</cx:pt>
          <cx:pt idx="456">43141.25</cx:pt>
          <cx:pt idx="457">42657.208333333328</cx:pt>
          <cx:pt idx="458">40265.208333333336</cx:pt>
          <cx:pt idx="459">42001.25</cx:pt>
          <cx:pt idx="460">40399.208333333336</cx:pt>
          <cx:pt idx="461">41757.208333333336</cx:pt>
          <cx:pt idx="462">41304.25</cx:pt>
          <cx:pt idx="463">41639.25</cx:pt>
          <cx:pt idx="464">43142.25</cx:pt>
          <cx:pt idx="465">43127.25</cx:pt>
          <cx:pt idx="466">41409.208333333336</cx:pt>
          <cx:pt idx="467">42331.25</cx:pt>
          <cx:pt idx="468">43569.208333333328</cx:pt>
          <cx:pt idx="469">42142.208333333328</cx:pt>
          <cx:pt idx="470">42716.25</cx:pt>
          <cx:pt idx="471">41031.208333333336</cx:pt>
          <cx:pt idx="472">43535.208333333328</cx:pt>
          <cx:pt idx="473">43277.208333333328</cx:pt>
          <cx:pt idx="474">41989.25</cx:pt>
          <cx:pt idx="475">41450.208333333336</cx:pt>
          <cx:pt idx="476">43322.208333333328</cx:pt>
          <cx:pt idx="477">40720.208333333336</cx:pt>
          <cx:pt idx="478">42072.208333333328</cx:pt>
          <cx:pt idx="479">42945.208333333328</cx:pt>
          <cx:pt idx="480">40248.25</cx:pt>
          <cx:pt idx="481">41913.208333333336</cx:pt>
          <cx:pt idx="482">40963.25</cx:pt>
          <cx:pt idx="483">43811.25</cx:pt>
          <cx:pt idx="484">41855.208333333336</cx:pt>
          <cx:pt idx="485">43626.208333333328</cx:pt>
          <cx:pt idx="486">43168.25</cx:pt>
          <cx:pt idx="487">42845.208333333328</cx:pt>
          <cx:pt idx="488">42403.25</cx:pt>
          <cx:pt idx="489">40406.208333333336</cx:pt>
          <cx:pt idx="490">43786.25</cx:pt>
          <cx:pt idx="491">41456.208333333336</cx:pt>
          <cx:pt idx="492">40336.208333333336</cx:pt>
          <cx:pt idx="493">43645.208333333328</cx:pt>
          <cx:pt idx="494">40990.208333333336</cx:pt>
          <cx:pt idx="495">41800.208333333336</cx:pt>
          <cx:pt idx="496">42876.208333333328</cx:pt>
          <cx:pt idx="497">42724.25</cx:pt>
          <cx:pt idx="498">42005.25</cx:pt>
          <cx:pt idx="499">42444.208333333328</cx:pt>
          <cx:pt idx="500">41395.208333333336</cx:pt>
          <cx:pt idx="501">41345.208333333336</cx:pt>
          <cx:pt idx="502">41117.208333333336</cx:pt>
          <cx:pt idx="503">42186.208333333328</cx:pt>
          <cx:pt idx="504">42142.208333333328</cx:pt>
          <cx:pt idx="505">41341.25</cx:pt>
          <cx:pt idx="506">43062.25</cx:pt>
          <cx:pt idx="507">41373.208333333336</cx:pt>
          <cx:pt idx="508">43310.208333333328</cx:pt>
          <cx:pt idx="509">41034.208333333336</cx:pt>
          <cx:pt idx="510">43251.208333333328</cx:pt>
          <cx:pt idx="511">43671.208333333328</cx:pt>
          <cx:pt idx="512">41825.208333333336</cx:pt>
          <cx:pt idx="513">40430.208333333336</cx:pt>
          <cx:pt idx="514">41614.25</cx:pt>
          <cx:pt idx="515">40900.25</cx:pt>
          <cx:pt idx="516">40396.208333333336</cx:pt>
          <cx:pt idx="517">42860.208333333328</cx:pt>
          <cx:pt idx="518">43154.25</cx:pt>
          <cx:pt idx="519">42012.25</cx:pt>
          <cx:pt idx="520">43574.208333333328</cx:pt>
          <cx:pt idx="521">42605.208333333328</cx:pt>
          <cx:pt idx="522">41093.208333333336</cx:pt>
          <cx:pt idx="523">40241.25</cx:pt>
          <cx:pt idx="524">40294.208333333336</cx:pt>
          <cx:pt idx="525">40505.25</cx:pt>
          <cx:pt idx="526">42364.25</cx:pt>
          <cx:pt idx="527">42405.25</cx:pt>
          <cx:pt idx="528">41601.25</cx:pt>
          <cx:pt idx="529">41769.208333333336</cx:pt>
          <cx:pt idx="530">40421.208333333336</cx:pt>
          <cx:pt idx="531">41589.25</cx:pt>
          <cx:pt idx="532">43125.25</cx:pt>
          <cx:pt idx="533">41479.208333333336</cx:pt>
          <cx:pt idx="534">43329.208333333328</cx:pt>
          <cx:pt idx="535">43259.208333333328</cx:pt>
          <cx:pt idx="536">40414.208333333336</cx:pt>
          <cx:pt idx="537">43342.208333333328</cx:pt>
          <cx:pt idx="538">41539.208333333336</cx:pt>
          <cx:pt idx="539">43647.208333333328</cx:pt>
          <cx:pt idx="540">43225.208333333328</cx:pt>
          <cx:pt idx="541">42165.208333333328</cx:pt>
          <cx:pt idx="542">42391.25</cx:pt>
          <cx:pt idx="543">41528.208333333336</cx:pt>
          <cx:pt idx="544">42377.25</cx:pt>
          <cx:pt idx="545">43824.25</cx:pt>
          <cx:pt idx="546">43360.208333333328</cx:pt>
          <cx:pt idx="547">42029.25</cx:pt>
          <cx:pt idx="548">42461.208333333328</cx:pt>
          <cx:pt idx="549">41422.208333333336</cx:pt>
          <cx:pt idx="550">40968.25</cx:pt>
          <cx:pt idx="551">41993.25</cx:pt>
          <cx:pt idx="552">42700.25</cx:pt>
          <cx:pt idx="553">40545.25</cx:pt>
          <cx:pt idx="554">42723.25</cx:pt>
          <cx:pt idx="555">41731.208333333336</cx:pt>
          <cx:pt idx="556">40792.208333333336</cx:pt>
          <cx:pt idx="557">42279.208333333328</cx:pt>
          <cx:pt idx="558">42424.25</cx:pt>
          <cx:pt idx="559">42584.208333333328</cx:pt>
          <cx:pt idx="560">40865.25</cx:pt>
          <cx:pt idx="561">40833.208333333336</cx:pt>
          <cx:pt idx="562">43536.208333333328</cx:pt>
          <cx:pt idx="563">43417.25</cx:pt>
          <cx:pt idx="564">42078.208333333328</cx:pt>
          <cx:pt idx="565">40862.25</cx:pt>
          <cx:pt idx="566">42424.25</cx:pt>
          <cx:pt idx="567">41830.208333333336</cx:pt>
          <cx:pt idx="568">40374.208333333336</cx:pt>
          <cx:pt idx="569">40554.25</cx:pt>
          <cx:pt idx="570">41993.25</cx:pt>
          <cx:pt idx="571">42174.208333333328</cx:pt>
          <cx:pt idx="572">42275.208333333328</cx:pt>
          <cx:pt idx="573">41761.208333333336</cx:pt>
          <cx:pt idx="574">43806.25</cx:pt>
          <cx:pt idx="575">41779.208333333336</cx:pt>
          <cx:pt idx="576">43040.208333333328</cx:pt>
          <cx:pt idx="577">40613.25</cx:pt>
          <cx:pt idx="578">40878.25</cx:pt>
          <cx:pt idx="579">40762.208333333336</cx:pt>
          <cx:pt idx="580">41696.25</cx:pt>
          <cx:pt idx="581">40662.208333333336</cx:pt>
          <cx:pt idx="582">42165.208333333328</cx:pt>
          <cx:pt idx="583">40959.25</cx:pt>
          <cx:pt idx="584">41024.208333333336</cx:pt>
          <cx:pt idx="585">40255.208333333336</cx:pt>
          <cx:pt idx="586">40499.25</cx:pt>
          <cx:pt idx="587">43484.25</cx:pt>
          <cx:pt idx="588">40262.208333333336</cx:pt>
          <cx:pt idx="589">42190.208333333328</cx:pt>
          <cx:pt idx="590">41994.25</cx:pt>
          <cx:pt idx="591">40373.208333333336</cx:pt>
          <cx:pt idx="592">41789.208333333336</cx:pt>
          <cx:pt idx="593">41724.208333333336</cx:pt>
          <cx:pt idx="594">42548.208333333328</cx:pt>
          <cx:pt idx="595">40253.208333333336</cx:pt>
          <cx:pt idx="596">42434.25</cx:pt>
          <cx:pt idx="597">43786.25</cx:pt>
          <cx:pt idx="598">40344.208333333336</cx:pt>
          <cx:pt idx="599">42047.25</cx:pt>
          <cx:pt idx="600">41485.208333333336</cx:pt>
          <cx:pt idx="601">41789.208333333336</cx:pt>
          <cx:pt idx="602">42160.208333333328</cx:pt>
          <cx:pt idx="603">43573.208333333328</cx:pt>
          <cx:pt idx="604">40565.25</cx:pt>
          <cx:pt idx="605">42280.208333333328</cx:pt>
          <cx:pt idx="606">42436.25</cx:pt>
          <cx:pt idx="607">41721.208333333336</cx:pt>
          <cx:pt idx="608">43530.25</cx:pt>
          <cx:pt idx="609">43481.25</cx:pt>
          <cx:pt idx="610">41259.25</cx:pt>
          <cx:pt idx="611">41480.208333333336</cx:pt>
          <cx:pt idx="612">40474.208333333336</cx:pt>
          <cx:pt idx="613">42973.208333333328</cx:pt>
          <cx:pt idx="614">42746.25</cx:pt>
          <cx:pt idx="615">42489.208333333328</cx:pt>
          <cx:pt idx="616">41537.208333333336</cx:pt>
          <cx:pt idx="617">41794.208333333336</cx:pt>
          <cx:pt idx="618">41396.208333333336</cx:pt>
          <cx:pt idx="619">40669.208333333336</cx:pt>
          <cx:pt idx="620">42559.208333333328</cx:pt>
          <cx:pt idx="621">42626.208333333328</cx:pt>
          <cx:pt idx="622">43205.208333333328</cx:pt>
          <cx:pt idx="623">42201.208333333328</cx:pt>
          <cx:pt idx="624">42029.25</cx:pt>
          <cx:pt idx="625">43857.25</cx:pt>
          <cx:pt idx="626">40449.208333333336</cx:pt>
          <cx:pt idx="627">40345.208333333336</cx:pt>
          <cx:pt idx="628">40455.208333333336</cx:pt>
          <cx:pt idx="629">42557.208333333328</cx:pt>
          <cx:pt idx="630">43586.208333333328</cx:pt>
          <cx:pt idx="631">43550.208333333328</cx:pt>
          <cx:pt idx="632">41945.208333333336</cx:pt>
          <cx:pt idx="633">42315.25</cx:pt>
          <cx:pt idx="634">42819.208333333328</cx:pt>
          <cx:pt idx="635">41314.25</cx:pt>
          <cx:pt idx="636">40926.25</cx:pt>
          <cx:pt idx="637">42688.25</cx:pt>
          <cx:pt idx="638">40386.208333333336</cx:pt>
          <cx:pt idx="639">43309.208333333328</cx:pt>
          <cx:pt idx="640">42387.25</cx:pt>
          <cx:pt idx="641">42786.25</cx:pt>
          <cx:pt idx="642">43451.25</cx:pt>
          <cx:pt idx="643">42795.25</cx:pt>
          <cx:pt idx="644">43452.25</cx:pt>
          <cx:pt idx="645">43369.208333333328</cx:pt>
          <cx:pt idx="646">41346.208333333336</cx:pt>
          <cx:pt idx="647">43199.208333333328</cx:pt>
          <cx:pt idx="648">42922.208333333328</cx:pt>
          <cx:pt idx="649">40471.208333333336</cx:pt>
          <cx:pt idx="650">41828.208333333336</cx:pt>
          <cx:pt idx="651">41692.25</cx:pt>
          <cx:pt idx="652">42587.208333333328</cx:pt>
          <cx:pt idx="653">42468.208333333328</cx:pt>
          <cx:pt idx="654">42240.208333333328</cx:pt>
          <cx:pt idx="655">42796.25</cx:pt>
          <cx:pt idx="656">43097.25</cx:pt>
          <cx:pt idx="657">43096.25</cx:pt>
          <cx:pt idx="658">42246.208333333328</cx:pt>
          <cx:pt idx="659">40570.25</cx:pt>
          <cx:pt idx="660">42237.208333333328</cx:pt>
          <cx:pt idx="661">40996.208333333336</cx:pt>
          <cx:pt idx="662">43443.25</cx:pt>
          <cx:pt idx="663">40458.208333333336</cx:pt>
          <cx:pt idx="664">40959.25</cx:pt>
          <cx:pt idx="665">40733.208333333336</cx:pt>
          <cx:pt idx="666">41516.208333333336</cx:pt>
          <cx:pt idx="667">41892.208333333336</cx:pt>
          <cx:pt idx="668">41122.208333333336</cx:pt>
          <cx:pt idx="669">42912.208333333328</cx:pt>
          <cx:pt idx="670">42425.25</cx:pt>
          <cx:pt idx="671">40390.208333333336</cx:pt>
          <cx:pt idx="672">43180.208333333328</cx:pt>
          <cx:pt idx="673">42475.208333333328</cx:pt>
          <cx:pt idx="674">40774.208333333336</cx:pt>
          <cx:pt idx="675">43719.208333333328</cx:pt>
          <cx:pt idx="676">41178.208333333336</cx:pt>
          <cx:pt idx="677">42561.208333333328</cx:pt>
          <cx:pt idx="678">43484.25</cx:pt>
          <cx:pt idx="679">43756.208333333328</cx:pt>
          <cx:pt idx="680">43813.25</cx:pt>
          <cx:pt idx="681">40898.25</cx:pt>
          <cx:pt idx="682">41619.25</cx:pt>
          <cx:pt idx="683">43359.208333333328</cx:pt>
          <cx:pt idx="684">40358.208333333336</cx:pt>
          <cx:pt idx="685">42239.208333333328</cx:pt>
          <cx:pt idx="686">43186.208333333328</cx:pt>
          <cx:pt idx="687">42806.25</cx:pt>
          <cx:pt idx="688">43475.25</cx:pt>
          <cx:pt idx="689">41576.208333333336</cx:pt>
          <cx:pt idx="690">40874.25</cx:pt>
          <cx:pt idx="691">41185.208333333336</cx:pt>
          <cx:pt idx="692">43655.208333333328</cx:pt>
          <cx:pt idx="693">43025.208333333328</cx:pt>
          <cx:pt idx="694">43066.25</cx:pt>
          <cx:pt idx="695">42322.25</cx:pt>
          <cx:pt idx="696">42114.208333333328</cx:pt>
          <cx:pt idx="697">43190.208333333328</cx:pt>
          <cx:pt idx="698">40871.25</cx:pt>
          <cx:pt idx="699">43641.208333333328</cx:pt>
          <cx:pt idx="700">40203.25</cx:pt>
          <cx:pt idx="701">40629.208333333336</cx:pt>
          <cx:pt idx="702">41477.208333333336</cx:pt>
          <cx:pt idx="703">41020.208333333336</cx:pt>
          <cx:pt idx="704">42555.208333333328</cx:pt>
          <cx:pt idx="705">41619.25</cx:pt>
          <cx:pt idx="706">43471.25</cx:pt>
          <cx:pt idx="707">43442.25</cx:pt>
          <cx:pt idx="708">42877.208333333328</cx:pt>
          <cx:pt idx="709">41018.208333333336</cx:pt>
          <cx:pt idx="710">43295.208333333328</cx:pt>
          <cx:pt idx="711">42393.25</cx:pt>
          <cx:pt idx="712">42559.208333333328</cx:pt>
          <cx:pt idx="713">42604.208333333328</cx:pt>
          <cx:pt idx="714">41870.208333333336</cx:pt>
          <cx:pt idx="715">40397.208333333336</cx:pt>
          <cx:pt idx="716">41465.208333333336</cx:pt>
          <cx:pt idx="717">40777.208333333336</cx:pt>
          <cx:pt idx="718">41442.208333333336</cx:pt>
          <cx:pt idx="719">41058.208333333336</cx:pt>
          <cx:pt idx="720">43152.25</cx:pt>
          <cx:pt idx="721">43194.208333333328</cx:pt>
          <cx:pt idx="722">43045.25</cx:pt>
          <cx:pt idx="723">42431.25</cx:pt>
          <cx:pt idx="724">41934.208333333336</cx:pt>
          <cx:pt idx="725">41958.25</cx:pt>
          <cx:pt idx="726">40476.208333333336</cx:pt>
          <cx:pt idx="727">43485.25</cx:pt>
          <cx:pt idx="728">42515.208333333328</cx:pt>
          <cx:pt idx="729">41309.25</cx:pt>
          <cx:pt idx="730">42147.208333333328</cx:pt>
          <cx:pt idx="731">42939.208333333328</cx:pt>
          <cx:pt idx="732">42816.208333333328</cx:pt>
          <cx:pt idx="733">41844.208333333336</cx:pt>
          <cx:pt idx="734">42763.25</cx:pt>
          <cx:pt idx="735">42459.208333333328</cx:pt>
          <cx:pt idx="736">42055.25</cx:pt>
          <cx:pt idx="737">42685.25</cx:pt>
          <cx:pt idx="738">41959.25</cx:pt>
          <cx:pt idx="739">41089.208333333336</cx:pt>
          <cx:pt idx="740">42769.25</cx:pt>
          <cx:pt idx="741">40321.208333333336</cx:pt>
          <cx:pt idx="742">40197.25</cx:pt>
          <cx:pt idx="743">42298.208333333328</cx:pt>
          <cx:pt idx="744">43322.208333333328</cx:pt>
          <cx:pt idx="745">40328.208333333336</cx:pt>
          <cx:pt idx="746">40825.208333333336</cx:pt>
          <cx:pt idx="747">40423.208333333336</cx:pt>
          <cx:pt idx="748">40238.25</cx:pt>
          <cx:pt idx="749">41920.208333333336</cx:pt>
          <cx:pt idx="750">40360.208333333336</cx:pt>
          <cx:pt idx="751">42446.208333333328</cx:pt>
          <cx:pt idx="752">40395.208333333336</cx:pt>
          <cx:pt idx="753">40321.208333333336</cx:pt>
          <cx:pt idx="754">41210.208333333336</cx:pt>
          <cx:pt idx="755">43096.25</cx:pt>
          <cx:pt idx="756">42024.25</cx:pt>
          <cx:pt idx="757">40675.208333333336</cx:pt>
          <cx:pt idx="758">41936.208333333336</cx:pt>
          <cx:pt idx="759">43136.25</cx:pt>
          <cx:pt idx="760">43678.208333333328</cx:pt>
          <cx:pt idx="761">42938.208333333328</cx:pt>
          <cx:pt idx="762">41241.25</cx:pt>
          <cx:pt idx="763">41037.208333333336</cx:pt>
          <cx:pt idx="764">40676.208333333336</cx:pt>
          <cx:pt idx="765">42840.208333333328</cx:pt>
          <cx:pt idx="766">43362.208333333328</cx:pt>
          <cx:pt idx="767">42283.208333333328</cx:pt>
          <cx:pt idx="768">41619.25</cx:pt>
          <cx:pt idx="769">41501.208333333336</cx:pt>
          <cx:pt idx="770">41743.208333333336</cx:pt>
          <cx:pt idx="771">43491.25</cx:pt>
          <cx:pt idx="772">43505.25</cx:pt>
          <cx:pt idx="773">42838.208333333328</cx:pt>
          <cx:pt idx="774">42513.208333333328</cx:pt>
          <cx:pt idx="775">41949.25</cx:pt>
          <cx:pt idx="776">43650.208333333328</cx:pt>
          <cx:pt idx="777">40809.208333333336</cx:pt>
          <cx:pt idx="778">40768.208333333336</cx:pt>
          <cx:pt idx="779">42230.208333333328</cx:pt>
          <cx:pt idx="780">42573.208333333328</cx:pt>
          <cx:pt idx="781">40482.208333333336</cx:pt>
          <cx:pt idx="782">40603.25</cx:pt>
          <cx:pt idx="783">41625.25</cx:pt>
          <cx:pt idx="784">42435.25</cx:pt>
          <cx:pt idx="785">43582.208333333328</cx:pt>
          <cx:pt idx="786">43186.208333333328</cx:pt>
          <cx:pt idx="787">40684.208333333336</cx:pt>
          <cx:pt idx="788">41202.208333333336</cx:pt>
          <cx:pt idx="789">41786.208333333336</cx:pt>
          <cx:pt idx="790">40223.25</cx:pt>
          <cx:pt idx="791">42715.25</cx:pt>
          <cx:pt idx="792">41451.208333333336</cx:pt>
          <cx:pt idx="793">41450.208333333336</cx:pt>
          <cx:pt idx="794">43091.25</cx:pt>
          <cx:pt idx="795">42675.208333333328</cx:pt>
          <cx:pt idx="796">41859.208333333336</cx:pt>
          <cx:pt idx="797">43464.25</cx:pt>
          <cx:pt idx="798">41060.208333333336</cx:pt>
          <cx:pt idx="799">42399.25</cx:pt>
          <cx:pt idx="800">42167.208333333328</cx:pt>
          <cx:pt idx="801">43830.25</cx:pt>
          <cx:pt idx="802">43650.208333333328</cx:pt>
          <cx:pt idx="803">43492.25</cx:pt>
          <cx:pt idx="804">43102.25</cx:pt>
          <cx:pt idx="805">41958.25</cx:pt>
          <cx:pt idx="806">40973.25</cx:pt>
          <cx:pt idx="807">43753.208333333328</cx:pt>
          <cx:pt idx="808">42507.208333333328</cx:pt>
          <cx:pt idx="809">41135.208333333336</cx:pt>
          <cx:pt idx="810">43067.25</cx:pt>
          <cx:pt idx="811">42378.25</cx:pt>
          <cx:pt idx="812">43206.208333333328</cx:pt>
          <cx:pt idx="813">41148.208333333336</cx:pt>
          <cx:pt idx="814">42517.208333333328</cx:pt>
          <cx:pt idx="815">43068.25</cx:pt>
          <cx:pt idx="816">41680.25</cx:pt>
          <cx:pt idx="817">43589.208333333328</cx:pt>
          <cx:pt idx="818">43486.25</cx:pt>
          <cx:pt idx="819">41237.25</cx:pt>
          <cx:pt idx="820">43310.208333333328</cx:pt>
          <cx:pt idx="821">42794.25</cx:pt>
          <cx:pt idx="822">41698.25</cx:pt>
          <cx:pt idx="823">41892.208333333336</cx:pt>
          <cx:pt idx="824">40348.208333333336</cx:pt>
          <cx:pt idx="825">42941.208333333328</cx:pt>
          <cx:pt idx="826">40525.25</cx:pt>
          <cx:pt idx="827">40666.208333333336</cx:pt>
          <cx:pt idx="828">43340.208333333328</cx:pt>
          <cx:pt idx="829">42164.208333333328</cx:pt>
          <cx:pt idx="830">43103.25</cx:pt>
          <cx:pt idx="831">40994.208333333336</cx:pt>
          <cx:pt idx="832">42299.208333333328</cx:pt>
          <cx:pt idx="833">40588.25</cx:pt>
          <cx:pt idx="834">41448.208333333336</cx:pt>
          <cx:pt idx="835">42063.25</cx:pt>
          <cx:pt idx="836">40214.25</cx:pt>
          <cx:pt idx="837">40629.208333333336</cx:pt>
          <cx:pt idx="838">43370.208333333328</cx:pt>
          <cx:pt idx="839">41715.208333333336</cx:pt>
          <cx:pt idx="840">41836.208333333336</cx:pt>
          <cx:pt idx="841">42419.25</cx:pt>
          <cx:pt idx="842">43266.208333333328</cx:pt>
          <cx:pt idx="843">43338.208333333328</cx:pt>
          <cx:pt idx="844">40930.25</cx:pt>
          <cx:pt idx="845">43235.208333333328</cx:pt>
          <cx:pt idx="846">43302.208333333328</cx:pt>
          <cx:pt idx="847">43107.25</cx:pt>
          <cx:pt idx="848">40341.208333333336</cx:pt>
          <cx:pt idx="849">40948.25</cx:pt>
          <cx:pt idx="850">40866.25</cx:pt>
          <cx:pt idx="851">41031.208333333336</cx:pt>
          <cx:pt idx="852">40740.208333333336</cx:pt>
          <cx:pt idx="853">40714.208333333336</cx:pt>
          <cx:pt idx="854">43787.25</cx:pt>
          <cx:pt idx="855">40712.208333333336</cx:pt>
          <cx:pt idx="856">41023.208333333336</cx:pt>
          <cx:pt idx="857">40944.25</cx:pt>
          <cx:pt idx="858">43211.208333333328</cx:pt>
          <cx:pt idx="859">41334.25</cx:pt>
          <cx:pt idx="860">43515.25</cx:pt>
          <cx:pt idx="861">40258.208333333336</cx:pt>
          <cx:pt idx="862">40756.208333333336</cx:pt>
          <cx:pt idx="863">42172.208333333328</cx:pt>
          <cx:pt idx="864">42601.208333333328</cx:pt>
          <cx:pt idx="865">41897.208333333336</cx:pt>
          <cx:pt idx="866">40671.208333333336</cx:pt>
          <cx:pt idx="867">43382.208333333328</cx:pt>
          <cx:pt idx="868">41559.208333333336</cx:pt>
          <cx:pt idx="869">40350.208333333336</cx:pt>
          <cx:pt idx="870">42240.208333333328</cx:pt>
          <cx:pt idx="871">43040.208333333328</cx:pt>
          <cx:pt idx="872">43346.208333333328</cx:pt>
          <cx:pt idx="873">41647.25</cx:pt>
          <cx:pt idx="874">40291.208333333336</cx:pt>
          <cx:pt idx="875">40556.25</cx:pt>
          <cx:pt idx="876">43624.208333333328</cx:pt>
          <cx:pt idx="877">42577.208333333328</cx:pt>
          <cx:pt idx="878">43845.25</cx:pt>
          <cx:pt idx="879">42788.25</cx:pt>
          <cx:pt idx="880">43667.208333333328</cx:pt>
          <cx:pt idx="881">42194.208333333328</cx:pt>
          <cx:pt idx="882">42025.25</cx:pt>
          <cx:pt idx="883">40323.208333333336</cx:pt>
          <cx:pt idx="884">41763.208333333336</cx:pt>
          <cx:pt idx="885">40335.208333333336</cx:pt>
          <cx:pt idx="886">40416.208333333336</cx:pt>
          <cx:pt idx="887">42202.208333333328</cx:pt>
          <cx:pt idx="888">42836.208333333328</cx:pt>
          <cx:pt idx="889">41710.208333333336</cx:pt>
          <cx:pt idx="890">43640.208333333328</cx:pt>
          <cx:pt idx="891">40880.25</cx:pt>
          <cx:pt idx="892">40319.208333333336</cx:pt>
          <cx:pt idx="893">42170.208333333328</cx:pt>
          <cx:pt idx="894">41466.208333333336</cx:pt>
          <cx:pt idx="895">43134.25</cx:pt>
          <cx:pt idx="896">40738.208333333336</cx:pt>
          <cx:pt idx="897">43583.208333333328</cx:pt>
          <cx:pt idx="898">43815.25</cx:pt>
          <cx:pt idx="899">41554.208333333336</cx:pt>
          <cx:pt idx="900">41901.208333333336</cx:pt>
          <cx:pt idx="901">43298.208333333328</cx:pt>
          <cx:pt idx="902">42399.25</cx:pt>
          <cx:pt idx="903">41034.208333333336</cx:pt>
          <cx:pt idx="904">41186.208333333336</cx:pt>
          <cx:pt idx="905">41536.208333333336</cx:pt>
          <cx:pt idx="906">42868.208333333328</cx:pt>
          <cx:pt idx="907">40660.208333333336</cx:pt>
          <cx:pt idx="908">41031.208333333336</cx:pt>
          <cx:pt idx="909">43255.208333333328</cx:pt>
          <cx:pt idx="910">42026.25</cx:pt>
          <cx:pt idx="911">43717.208333333328</cx:pt>
          <cx:pt idx="912">41157.208333333336</cx:pt>
          <cx:pt idx="913">43597.208333333328</cx:pt>
          <cx:pt idx="914">41490.208333333336</cx:pt>
          <cx:pt idx="915">42976.208333333328</cx:pt>
          <cx:pt idx="916">41991.25</cx:pt>
          <cx:pt idx="917">40722.208333333336</cx:pt>
          <cx:pt idx="918">41117.208333333336</cx:pt>
          <cx:pt idx="919">43022.208333333328</cx:pt>
          <cx:pt idx="920">43503.25</cx:pt>
          <cx:pt idx="921">40951.25</cx:pt>
          <cx:pt idx="922">43443.25</cx:pt>
          <cx:pt idx="923">40373.208333333336</cx:pt>
          <cx:pt idx="924">43769.208333333328</cx:pt>
          <cx:pt idx="925">43000.208333333328</cx:pt>
          <cx:pt idx="926">42502.208333333328</cx:pt>
          <cx:pt idx="927">41102.208333333336</cx:pt>
          <cx:pt idx="928">41637.25</cx:pt>
          <cx:pt idx="929">42858.208333333328</cx:pt>
          <cx:pt idx="930">42060.25</cx:pt>
          <cx:pt idx="931">41818.208333333336</cx:pt>
          <cx:pt idx="932">41709.208333333336</cx:pt>
          <cx:pt idx="933">41372.208333333336</cx:pt>
          <cx:pt idx="934">42422.25</cx:pt>
          <cx:pt idx="935">42209.208333333328</cx:pt>
          <cx:pt idx="936">43668.208333333328</cx:pt>
          <cx:pt idx="937">42334.25</cx:pt>
          <cx:pt idx="938">43263.208333333328</cx:pt>
          <cx:pt idx="939">40670.208333333336</cx:pt>
          <cx:pt idx="940">41244.25</cx:pt>
          <cx:pt idx="941">40552.25</cx:pt>
          <cx:pt idx="942">40568.25</cx:pt>
          <cx:pt idx="943">41906.208333333336</cx:pt>
          <cx:pt idx="944">42776.25</cx:pt>
          <cx:pt idx="945">41004.208333333336</cx:pt>
          <cx:pt idx="946">40710.208333333336</cx:pt>
          <cx:pt idx="947">41908.208333333336</cx:pt>
          <cx:pt idx="948">41985.25</cx:pt>
          <cx:pt idx="949">42112.208333333328</cx:pt>
          <cx:pt idx="950">43571.208333333328</cx:pt>
          <cx:pt idx="951">42730.25</cx:pt>
          <cx:pt idx="952">42591.208333333328</cx:pt>
          <cx:pt idx="953">42358.25</cx:pt>
          <cx:pt idx="954">41174.208333333336</cx:pt>
          <cx:pt idx="955">41238.25</cx:pt>
          <cx:pt idx="956">42360.25</cx:pt>
          <cx:pt idx="957">40955.25</cx:pt>
          <cx:pt idx="958">40350.208333333336</cx:pt>
          <cx:pt idx="959">40357.208333333336</cx:pt>
          <cx:pt idx="960">42408.25</cx:pt>
          <cx:pt idx="961">40591.25</cx:pt>
          <cx:pt idx="962">41592.25</cx:pt>
          <cx:pt idx="963">40607.25</cx:pt>
          <cx:pt idx="964">42135.208333333328</cx:pt>
          <cx:pt idx="965">40203.25</cx:pt>
          <cx:pt idx="966">42901.208333333328</cx:pt>
          <cx:pt idx="967">41005.208333333336</cx:pt>
          <cx:pt idx="968">40544.25</cx:pt>
          <cx:pt idx="969">43821.25</cx:pt>
          <cx:pt idx="970">40672.208333333336</cx:pt>
          <cx:pt idx="971">41555.208333333336</cx:pt>
          <cx:pt idx="972">41792.208333333336</cx:pt>
          <cx:pt idx="973">40522.25</cx:pt>
          <cx:pt idx="974">41412.208333333336</cx:pt>
          <cx:pt idx="975">42337.25</cx:pt>
          <cx:pt idx="976">40571.25</cx:pt>
          <cx:pt idx="977">43138.25</cx:pt>
          <cx:pt idx="978">42686.25</cx:pt>
          <cx:pt idx="979">42078.208333333328</cx:pt>
          <cx:pt idx="980">42307.208333333328</cx:pt>
          <cx:pt idx="981">43094.25</cx:pt>
          <cx:pt idx="982">40743.208333333336</cx:pt>
          <cx:pt idx="983">43681.208333333328</cx:pt>
          <cx:pt idx="984">43716.208333333328</cx:pt>
          <cx:pt idx="985">41614.25</cx:pt>
          <cx:pt idx="986">40638.208333333336</cx:pt>
          <cx:pt idx="987">42852.208333333328</cx:pt>
          <cx:pt idx="988">42686.25</cx:pt>
          <cx:pt idx="989">43571.208333333328</cx:pt>
          <cx:pt idx="990">42432.25</cx:pt>
          <cx:pt idx="991">41907.208333333336</cx:pt>
          <cx:pt idx="992">43227.208333333328</cx:pt>
          <cx:pt idx="993">42362.25</cx:pt>
          <cx:pt idx="994">41929.208333333336</cx:pt>
          <cx:pt idx="995">43408.208333333328</cx:pt>
          <cx:pt idx="996">41276.25</cx:pt>
          <cx:pt idx="997">41659.25</cx:pt>
          <cx:pt idx="998">40220.25</cx:pt>
          <cx:pt idx="999">42550.208333333328</cx:pt>
        </cx:lvl>
      </cx:numDim>
    </cx:data>
    <cx:data id="1">
      <cx:strDim type="cat">
        <cx:f>Crowdfunding!$A$2:$R$1001</cx:f>
        <cx:lvl ptCount="1000">
          <cx:pt idx="0">food trucks</cx:pt>
          <cx:pt idx="1">rock</cx:pt>
          <cx:pt idx="2">web</cx:pt>
          <cx:pt idx="3">rock</cx:pt>
          <cx:pt idx="4">plays</cx:pt>
          <cx:pt idx="5">plays</cx:pt>
          <cx:pt idx="6">documentary</cx:pt>
          <cx:pt idx="7">plays</cx:pt>
          <cx:pt idx="8">plays</cx:pt>
          <cx:pt idx="9">electric music</cx:pt>
          <cx:pt idx="10">drama</cx:pt>
          <cx:pt idx="11">plays</cx:pt>
          <cx:pt idx="12">drama</cx:pt>
          <cx:pt idx="13">indie rock</cx:pt>
          <cx:pt idx="14">indie rock</cx:pt>
          <cx:pt idx="15">wearables</cx:pt>
          <cx:pt idx="16">nonfiction</cx:pt>
          <cx:pt idx="17">animation</cx:pt>
          <cx:pt idx="18">plays</cx:pt>
          <cx:pt idx="19">plays</cx:pt>
          <cx:pt idx="20">drama</cx:pt>
          <cx:pt idx="21">plays</cx:pt>
          <cx:pt idx="22">plays</cx:pt>
          <cx:pt idx="23">documentary</cx:pt>
          <cx:pt idx="24">wearables</cx:pt>
          <cx:pt idx="25">video games</cx:pt>
          <cx:pt idx="26">plays</cx:pt>
          <cx:pt idx="27">rock</cx:pt>
          <cx:pt idx="28">plays</cx:pt>
          <cx:pt idx="29">shorts</cx:pt>
          <cx:pt idx="30">animation</cx:pt>
          <cx:pt idx="31">video games</cx:pt>
          <cx:pt idx="32">documentary</cx:pt>
          <cx:pt idx="33">plays</cx:pt>
          <cx:pt idx="34">documentary</cx:pt>
          <cx:pt idx="35">drama</cx:pt>
          <cx:pt idx="36">plays</cx:pt>
          <cx:pt idx="37">fiction</cx:pt>
          <cx:pt idx="38">photography books</cx:pt>
          <cx:pt idx="39">plays</cx:pt>
          <cx:pt idx="40">wearables</cx:pt>
          <cx:pt idx="41">rock</cx:pt>
          <cx:pt idx="42">food trucks</cx:pt>
          <cx:pt idx="43">radio &amp; podcasts</cx:pt>
          <cx:pt idx="44">fiction</cx:pt>
          <cx:pt idx="45">plays</cx:pt>
          <cx:pt idx="46">rock</cx:pt>
          <cx:pt idx="47">plays</cx:pt>
          <cx:pt idx="48">plays</cx:pt>
          <cx:pt idx="49">rock</cx:pt>
          <cx:pt idx="50">metal</cx:pt>
          <cx:pt idx="51">wearables</cx:pt>
          <cx:pt idx="52">plays</cx:pt>
          <cx:pt idx="53">drama</cx:pt>
          <cx:pt idx="54">wearables</cx:pt>
          <cx:pt idx="55">jazz</cx:pt>
          <cx:pt idx="56">wearables</cx:pt>
          <cx:pt idx="57">video games</cx:pt>
          <cx:pt idx="58">plays</cx:pt>
          <cx:pt idx="59">plays</cx:pt>
          <cx:pt idx="60">plays</cx:pt>
          <cx:pt idx="61">plays</cx:pt>
          <cx:pt idx="62">web</cx:pt>
          <cx:pt idx="63">plays</cx:pt>
          <cx:pt idx="64">web</cx:pt>
          <cx:pt idx="65">plays</cx:pt>
          <cx:pt idx="66">plays</cx:pt>
          <cx:pt idx="67">wearables</cx:pt>
          <cx:pt idx="68">plays</cx:pt>
          <cx:pt idx="69">plays</cx:pt>
          <cx:pt idx="70">plays</cx:pt>
          <cx:pt idx="71">plays</cx:pt>
          <cx:pt idx="72">animation</cx:pt>
          <cx:pt idx="73">jazz</cx:pt>
          <cx:pt idx="74">metal</cx:pt>
          <cx:pt idx="75">photography books</cx:pt>
          <cx:pt idx="76">plays</cx:pt>
          <cx:pt idx="77">animation</cx:pt>
          <cx:pt idx="78">translations</cx:pt>
          <cx:pt idx="79">plays</cx:pt>
          <cx:pt idx="80">video games</cx:pt>
          <cx:pt idx="81">rock</cx:pt>
          <cx:pt idx="82">video games</cx:pt>
          <cx:pt idx="83">electric music</cx:pt>
          <cx:pt idx="84">wearables</cx:pt>
          <cx:pt idx="85">indie rock</cx:pt>
          <cx:pt idx="86">plays</cx:pt>
          <cx:pt idx="87">rock</cx:pt>
          <cx:pt idx="88">translations</cx:pt>
          <cx:pt idx="89">plays</cx:pt>
          <cx:pt idx="90">plays</cx:pt>
          <cx:pt idx="91">translations</cx:pt>
          <cx:pt idx="92">video games</cx:pt>
          <cx:pt idx="93">plays</cx:pt>
          <cx:pt idx="94">web</cx:pt>
          <cx:pt idx="95">documentary</cx:pt>
          <cx:pt idx="96">plays</cx:pt>
          <cx:pt idx="97">food trucks</cx:pt>
          <cx:pt idx="98">video games</cx:pt>
          <cx:pt idx="99">plays</cx:pt>
          <cx:pt idx="100">plays</cx:pt>
          <cx:pt idx="101">electric music</cx:pt>
          <cx:pt idx="102">wearables</cx:pt>
          <cx:pt idx="103">electric music</cx:pt>
          <cx:pt idx="104">indie rock</cx:pt>
          <cx:pt idx="105">web</cx:pt>
          <cx:pt idx="106">plays</cx:pt>
          <cx:pt idx="107">plays</cx:pt>
          <cx:pt idx="108">documentary</cx:pt>
          <cx:pt idx="109">television</cx:pt>
          <cx:pt idx="110">food trucks</cx:pt>
          <cx:pt idx="111">radio &amp; podcasts</cx:pt>
          <cx:pt idx="112">web</cx:pt>
          <cx:pt idx="113">food trucks</cx:pt>
          <cx:pt idx="114">wearables</cx:pt>
          <cx:pt idx="115">fiction</cx:pt>
          <cx:pt idx="116">plays</cx:pt>
          <cx:pt idx="117">television</cx:pt>
          <cx:pt idx="118">photography books</cx:pt>
          <cx:pt idx="119">documentary</cx:pt>
          <cx:pt idx="120">mobile games</cx:pt>
          <cx:pt idx="121">video games</cx:pt>
          <cx:pt idx="122">fiction</cx:pt>
          <cx:pt idx="123">plays</cx:pt>
          <cx:pt idx="124">photography books</cx:pt>
          <cx:pt idx="125">plays</cx:pt>
          <cx:pt idx="126">plays</cx:pt>
          <cx:pt idx="127">plays</cx:pt>
          <cx:pt idx="128">rock</cx:pt>
          <cx:pt idx="129">food trucks</cx:pt>
          <cx:pt idx="130">drama</cx:pt>
          <cx:pt idx="131">web</cx:pt>
          <cx:pt idx="132">plays</cx:pt>
          <cx:pt idx="133">world music</cx:pt>
          <cx:pt idx="134">documentary</cx:pt>
          <cx:pt idx="135">plays</cx:pt>
          <cx:pt idx="136">drama</cx:pt>
          <cx:pt idx="137">nonfiction</cx:pt>
          <cx:pt idx="138">mobile games</cx:pt>
          <cx:pt idx="139">wearables</cx:pt>
          <cx:pt idx="140">documentary</cx:pt>
          <cx:pt idx="141">web</cx:pt>
          <cx:pt idx="142">web</cx:pt>
          <cx:pt idx="143">indie rock</cx:pt>
          <cx:pt idx="144">plays</cx:pt>
          <cx:pt idx="145">wearables</cx:pt>
          <cx:pt idx="146">plays</cx:pt>
          <cx:pt idx="147">plays</cx:pt>
          <cx:pt idx="148">wearables</cx:pt>
          <cx:pt idx="149">indie rock</cx:pt>
          <cx:pt idx="150">rock</cx:pt>
          <cx:pt idx="151">electric music</cx:pt>
          <cx:pt idx="152">indie rock</cx:pt>
          <cx:pt idx="153">plays</cx:pt>
          <cx:pt idx="154">indie rock</cx:pt>
          <cx:pt idx="155">plays</cx:pt>
          <cx:pt idx="156">rock</cx:pt>
          <cx:pt idx="157">photography books</cx:pt>
          <cx:pt idx="158">rock</cx:pt>
          <cx:pt idx="159">plays</cx:pt>
          <cx:pt idx="160">wearables</cx:pt>
          <cx:pt idx="161">web</cx:pt>
          <cx:pt idx="162">rock</cx:pt>
          <cx:pt idx="163">photography books</cx:pt>
          <cx:pt idx="164">plays</cx:pt>
          <cx:pt idx="165">web</cx:pt>
          <cx:pt idx="166">photography books</cx:pt>
          <cx:pt idx="167">plays</cx:pt>
          <cx:pt idx="168">indie rock</cx:pt>
          <cx:pt idx="169">shorts</cx:pt>
          <cx:pt idx="170">indie rock</cx:pt>
          <cx:pt idx="171">translations</cx:pt>
          <cx:pt idx="172">documentary</cx:pt>
          <cx:pt idx="173">plays</cx:pt>
          <cx:pt idx="174">wearables</cx:pt>
          <cx:pt idx="175">plays</cx:pt>
          <cx:pt idx="176">plays</cx:pt>
          <cx:pt idx="177">plays</cx:pt>
          <cx:pt idx="178">food trucks</cx:pt>
          <cx:pt idx="179">plays</cx:pt>
          <cx:pt idx="180">wearables</cx:pt>
          <cx:pt idx="181">web</cx:pt>
          <cx:pt idx="182">plays</cx:pt>
          <cx:pt idx="183">rock</cx:pt>
          <cx:pt idx="184">plays</cx:pt>
          <cx:pt idx="185">television</cx:pt>
          <cx:pt idx="186">plays</cx:pt>
          <cx:pt idx="187">shorts</cx:pt>
          <cx:pt idx="188">plays</cx:pt>
          <cx:pt idx="189">plays</cx:pt>
          <cx:pt idx="190">plays</cx:pt>
          <cx:pt idx="191">plays</cx:pt>
          <cx:pt idx="192">rock</cx:pt>
          <cx:pt idx="193">indie rock</cx:pt>
          <cx:pt idx="194">metal</cx:pt>
          <cx:pt idx="195">electric music</cx:pt>
          <cx:pt idx="196">wearables</cx:pt>
          <cx:pt idx="197">drama</cx:pt>
          <cx:pt idx="198">electric music</cx:pt>
          <cx:pt idx="199">rock</cx:pt>
          <cx:pt idx="200">plays</cx:pt>
          <cx:pt idx="201">web</cx:pt>
          <cx:pt idx="202">food trucks</cx:pt>
          <cx:pt idx="203">plays</cx:pt>
          <cx:pt idx="204">jazz</cx:pt>
          <cx:pt idx="205">plays</cx:pt>
          <cx:pt idx="206">fiction</cx:pt>
          <cx:pt idx="207">rock</cx:pt>
          <cx:pt idx="208">documentary</cx:pt>
          <cx:pt idx="209">documentary</cx:pt>
          <cx:pt idx="210">science fiction</cx:pt>
          <cx:pt idx="211">plays</cx:pt>
          <cx:pt idx="212">plays</cx:pt>
          <cx:pt idx="213">indie rock</cx:pt>
          <cx:pt idx="214">rock</cx:pt>
          <cx:pt idx="215">plays</cx:pt>
          <cx:pt idx="216">plays</cx:pt>
          <cx:pt idx="217">science fiction</cx:pt>
          <cx:pt idx="218">shorts</cx:pt>
          <cx:pt idx="219">animation</cx:pt>
          <cx:pt idx="220">plays</cx:pt>
          <cx:pt idx="221">food trucks</cx:pt>
          <cx:pt idx="222">photography books</cx:pt>
          <cx:pt idx="223">plays</cx:pt>
          <cx:pt idx="224">science fiction</cx:pt>
          <cx:pt idx="225">rock</cx:pt>
          <cx:pt idx="226">photography books</cx:pt>
          <cx:pt idx="227">mobile games</cx:pt>
          <cx:pt idx="228">animation</cx:pt>
          <cx:pt idx="229">mobile games</cx:pt>
          <cx:pt idx="230">video games</cx:pt>
          <cx:pt idx="231">plays</cx:pt>
          <cx:pt idx="232">plays</cx:pt>
          <cx:pt idx="233">animation</cx:pt>
          <cx:pt idx="234">video games</cx:pt>
          <cx:pt idx="235">animation</cx:pt>
          <cx:pt idx="236">rock</cx:pt>
          <cx:pt idx="237">animation</cx:pt>
          <cx:pt idx="238">plays</cx:pt>
          <cx:pt idx="239">wearables</cx:pt>
          <cx:pt idx="240">plays</cx:pt>
          <cx:pt idx="241">nonfiction</cx:pt>
          <cx:pt idx="242">rock</cx:pt>
          <cx:pt idx="243">plays</cx:pt>
          <cx:pt idx="244">plays</cx:pt>
          <cx:pt idx="245">plays</cx:pt>
          <cx:pt idx="246">web</cx:pt>
          <cx:pt idx="247">fiction</cx:pt>
          <cx:pt idx="248">mobile games</cx:pt>
          <cx:pt idx="249">translations</cx:pt>
          <cx:pt idx="250">rock</cx:pt>
          <cx:pt idx="251">plays</cx:pt>
          <cx:pt idx="252">plays</cx:pt>
          <cx:pt idx="253">drama</cx:pt>
          <cx:pt idx="254">nonfiction</cx:pt>
          <cx:pt idx="255">rock</cx:pt>
          <cx:pt idx="256">rock</cx:pt>
          <cx:pt idx="257">plays</cx:pt>
          <cx:pt idx="258">plays</cx:pt>
          <cx:pt idx="259">photography books</cx:pt>
          <cx:pt idx="260">rock</cx:pt>
          <cx:pt idx="261">rock</cx:pt>
          <cx:pt idx="262">indie rock</cx:pt>
          <cx:pt idx="263">photography books</cx:pt>
          <cx:pt idx="264">plays</cx:pt>
          <cx:pt idx="265">plays</cx:pt>
          <cx:pt idx="266">jazz</cx:pt>
          <cx:pt idx="267">plays</cx:pt>
          <cx:pt idx="268">documentary</cx:pt>
          <cx:pt idx="269">television</cx:pt>
          <cx:pt idx="270">video games</cx:pt>
          <cx:pt idx="271">photography books</cx:pt>
          <cx:pt idx="272">plays</cx:pt>
          <cx:pt idx="273">plays</cx:pt>
          <cx:pt idx="274">plays</cx:pt>
          <cx:pt idx="275">translations</cx:pt>
          <cx:pt idx="276">video games</cx:pt>
          <cx:pt idx="277">plays</cx:pt>
          <cx:pt idx="278">web</cx:pt>
          <cx:pt idx="279">plays</cx:pt>
          <cx:pt idx="280">animation</cx:pt>
          <cx:pt idx="281">plays</cx:pt>
          <cx:pt idx="282">television</cx:pt>
          <cx:pt idx="283">rock</cx:pt>
          <cx:pt idx="284">web</cx:pt>
          <cx:pt idx="285">plays</cx:pt>
          <cx:pt idx="286">plays</cx:pt>
          <cx:pt idx="287">electric music</cx:pt>
          <cx:pt idx="288">metal</cx:pt>
          <cx:pt idx="289">plays</cx:pt>
          <cx:pt idx="290">documentary</cx:pt>
          <cx:pt idx="291">web</cx:pt>
          <cx:pt idx="292">food trucks</cx:pt>
          <cx:pt idx="293">plays</cx:pt>
          <cx:pt idx="294">plays</cx:pt>
          <cx:pt idx="295">plays</cx:pt>
          <cx:pt idx="296">plays</cx:pt>
          <cx:pt idx="297">plays</cx:pt>
          <cx:pt idx="298">rock</cx:pt>
          <cx:pt idx="299">food trucks</cx:pt>
          <cx:pt idx="300">nonfiction</cx:pt>
          <cx:pt idx="301">documentary</cx:pt>
          <cx:pt idx="302">plays</cx:pt>
          <cx:pt idx="303">indie rock</cx:pt>
          <cx:pt idx="304">documentary</cx:pt>
          <cx:pt idx="305">plays</cx:pt>
          <cx:pt idx="306">plays</cx:pt>
          <cx:pt idx="307">fiction</cx:pt>
          <cx:pt idx="308">plays</cx:pt>
          <cx:pt idx="309">indie rock</cx:pt>
          <cx:pt idx="310">video games</cx:pt>
          <cx:pt idx="311">plays</cx:pt>
          <cx:pt idx="312">plays</cx:pt>
          <cx:pt idx="313">rock</cx:pt>
          <cx:pt idx="314">documentary</cx:pt>
          <cx:pt idx="315">plays</cx:pt>
          <cx:pt idx="316">food trucks</cx:pt>
          <cx:pt idx="317">plays</cx:pt>
          <cx:pt idx="318">rock</cx:pt>
          <cx:pt idx="319">web</cx:pt>
          <cx:pt idx="320">fiction</cx:pt>
          <cx:pt idx="321">shorts</cx:pt>
          <cx:pt idx="322">plays</cx:pt>
          <cx:pt idx="323">documentary</cx:pt>
          <cx:pt idx="324">plays</cx:pt>
          <cx:pt idx="325">plays</cx:pt>
          <cx:pt idx="326">animation</cx:pt>
          <cx:pt idx="327">plays</cx:pt>
          <cx:pt idx="328">rock</cx:pt>
          <cx:pt idx="329">video games</cx:pt>
          <cx:pt idx="330">documentary</cx:pt>
          <cx:pt idx="331">food trucks</cx:pt>
          <cx:pt idx="332">wearables</cx:pt>
          <cx:pt idx="333">plays</cx:pt>
          <cx:pt idx="334">rock</cx:pt>
          <cx:pt idx="335">rock</cx:pt>
          <cx:pt idx="336">rock</cx:pt>
          <cx:pt idx="337">plays</cx:pt>
          <cx:pt idx="338">plays</cx:pt>
          <cx:pt idx="339">plays</cx:pt>
          <cx:pt idx="340">photography books</cx:pt>
          <cx:pt idx="341">indie rock</cx:pt>
          <cx:pt idx="342">plays</cx:pt>
          <cx:pt idx="343">plays</cx:pt>
          <cx:pt idx="344">video games</cx:pt>
          <cx:pt idx="345">drama</cx:pt>
          <cx:pt idx="346">indie rock</cx:pt>
          <cx:pt idx="347">web</cx:pt>
          <cx:pt idx="348">food trucks</cx:pt>
          <cx:pt idx="349">plays</cx:pt>
          <cx:pt idx="350">jazz</cx:pt>
          <cx:pt idx="351">rock</cx:pt>
          <cx:pt idx="352">plays</cx:pt>
          <cx:pt idx="353">plays</cx:pt>
          <cx:pt idx="354">documentary</cx:pt>
          <cx:pt idx="355">wearables</cx:pt>
          <cx:pt idx="356">plays</cx:pt>
          <cx:pt idx="357">video games</cx:pt>
          <cx:pt idx="358">photography books</cx:pt>
          <cx:pt idx="359">animation</cx:pt>
          <cx:pt idx="360">plays</cx:pt>
          <cx:pt idx="361">plays</cx:pt>
          <cx:pt idx="362">rock</cx:pt>
          <cx:pt idx="363">rock</cx:pt>
          <cx:pt idx="364">indie rock</cx:pt>
          <cx:pt idx="365">plays</cx:pt>
          <cx:pt idx="366">plays</cx:pt>
          <cx:pt idx="367">plays</cx:pt>
          <cx:pt idx="368">documentary</cx:pt>
          <cx:pt idx="369">television</cx:pt>
          <cx:pt idx="370">plays</cx:pt>
          <cx:pt idx="371">plays</cx:pt>
          <cx:pt idx="372">documentary</cx:pt>
          <cx:pt idx="373">plays</cx:pt>
          <cx:pt idx="374">documentary</cx:pt>
          <cx:pt idx="375">indie rock</cx:pt>
          <cx:pt idx="376">rock</cx:pt>
          <cx:pt idx="377">plays</cx:pt>
          <cx:pt idx="378">documentary</cx:pt>
          <cx:pt idx="379">plays</cx:pt>
          <cx:pt idx="380">plays</cx:pt>
          <cx:pt idx="381">plays</cx:pt>
          <cx:pt idx="382">photography books</cx:pt>
          <cx:pt idx="383">food trucks</cx:pt>
          <cx:pt idx="384">documentary</cx:pt>
          <cx:pt idx="385">nonfiction</cx:pt>
          <cx:pt idx="386">plays</cx:pt>
          <cx:pt idx="387">wearables</cx:pt>
          <cx:pt idx="388">indie rock</cx:pt>
          <cx:pt idx="389">plays</cx:pt>
          <cx:pt idx="390">photography books</cx:pt>
          <cx:pt idx="391">nonfiction</cx:pt>
          <cx:pt idx="392">wearables</cx:pt>
          <cx:pt idx="393">jazz</cx:pt>
          <cx:pt idx="394">documentary</cx:pt>
          <cx:pt idx="395">plays</cx:pt>
          <cx:pt idx="396">drama</cx:pt>
          <cx:pt idx="397">rock</cx:pt>
          <cx:pt idx="398">animation</cx:pt>
          <cx:pt idx="399">indie rock</cx:pt>
          <cx:pt idx="400">photography books</cx:pt>
          <cx:pt idx="401">plays</cx:pt>
          <cx:pt idx="402">shorts</cx:pt>
          <cx:pt idx="403">plays</cx:pt>
          <cx:pt idx="404">plays</cx:pt>
          <cx:pt idx="405">plays</cx:pt>
          <cx:pt idx="406">documentary</cx:pt>
          <cx:pt idx="407">plays</cx:pt>
          <cx:pt idx="408">documentary</cx:pt>
          <cx:pt idx="409">rock</cx:pt>
          <cx:pt idx="410">mobile games</cx:pt>
          <cx:pt idx="411">plays</cx:pt>
          <cx:pt idx="412">fiction</cx:pt>
          <cx:pt idx="413">animation</cx:pt>
          <cx:pt idx="414">food trucks</cx:pt>
          <cx:pt idx="415">plays</cx:pt>
          <cx:pt idx="416">documentary</cx:pt>
          <cx:pt idx="417">plays</cx:pt>
          <cx:pt idx="418">documentary</cx:pt>
          <cx:pt idx="419">web</cx:pt>
          <cx:pt idx="420">plays</cx:pt>
          <cx:pt idx="421">wearables</cx:pt>
          <cx:pt idx="422">plays</cx:pt>
          <cx:pt idx="423">food trucks</cx:pt>
          <cx:pt idx="424">indie rock</cx:pt>
          <cx:pt idx="425">photography books</cx:pt>
          <cx:pt idx="426">plays</cx:pt>
          <cx:pt idx="427">plays</cx:pt>
          <cx:pt idx="428">animation</cx:pt>
          <cx:pt idx="429">photography books</cx:pt>
          <cx:pt idx="430">plays</cx:pt>
          <cx:pt idx="431">plays</cx:pt>
          <cx:pt idx="432">plays</cx:pt>
          <cx:pt idx="433">documentary</cx:pt>
          <cx:pt idx="434">plays</cx:pt>
          <cx:pt idx="435">plays</cx:pt>
          <cx:pt idx="436">jazz</cx:pt>
          <cx:pt idx="437">animation</cx:pt>
          <cx:pt idx="438">plays</cx:pt>
          <cx:pt idx="439">science fiction</cx:pt>
          <cx:pt idx="440">television</cx:pt>
          <cx:pt idx="441">wearables</cx:pt>
          <cx:pt idx="442">plays</cx:pt>
          <cx:pt idx="443">plays</cx:pt>
          <cx:pt idx="444">indie rock</cx:pt>
          <cx:pt idx="445">plays</cx:pt>
          <cx:pt idx="446">wearables</cx:pt>
          <cx:pt idx="447">television</cx:pt>
          <cx:pt idx="448">video games</cx:pt>
          <cx:pt idx="449">video games</cx:pt>
          <cx:pt idx="450">animation</cx:pt>
          <cx:pt idx="451">rock</cx:pt>
          <cx:pt idx="452">drama</cx:pt>
          <cx:pt idx="453">science fiction</cx:pt>
          <cx:pt idx="454">drama</cx:pt>
          <cx:pt idx="455">plays</cx:pt>
          <cx:pt idx="456">indie rock</cx:pt>
          <cx:pt idx="457">plays</cx:pt>
          <cx:pt idx="458">plays</cx:pt>
          <cx:pt idx="459">documentary</cx:pt>
          <cx:pt idx="460">plays</cx:pt>
          <cx:pt idx="461">drama</cx:pt>
          <cx:pt idx="462">mobile games</cx:pt>
          <cx:pt idx="463">animation</cx:pt>
          <cx:pt idx="464">plays</cx:pt>
          <cx:pt idx="465">translations</cx:pt>
          <cx:pt idx="466">wearables</cx:pt>
          <cx:pt idx="467">web</cx:pt>
          <cx:pt idx="468">plays</cx:pt>
          <cx:pt idx="469">drama</cx:pt>
          <cx:pt idx="470">wearables</cx:pt>
          <cx:pt idx="471">food trucks</cx:pt>
          <cx:pt idx="472">rock</cx:pt>
          <cx:pt idx="473">electric music</cx:pt>
          <cx:pt idx="474">television</cx:pt>
          <cx:pt idx="475">translations</cx:pt>
          <cx:pt idx="476">fiction</cx:pt>
          <cx:pt idx="477">science fiction</cx:pt>
          <cx:pt idx="478">wearables</cx:pt>
          <cx:pt idx="479">food trucks</cx:pt>
          <cx:pt idx="480">photography books</cx:pt>
          <cx:pt idx="481">plays</cx:pt>
          <cx:pt idx="482">fiction</cx:pt>
          <cx:pt idx="483">plays</cx:pt>
          <cx:pt idx="484">food trucks</cx:pt>
          <cx:pt idx="485">plays</cx:pt>
          <cx:pt idx="486">translations</cx:pt>
          <cx:pt idx="487">plays</cx:pt>
          <cx:pt idx="488">plays</cx:pt>
          <cx:pt idx="489">wearables</cx:pt>
          <cx:pt idx="490">audio</cx:pt>
          <cx:pt idx="491">food trucks</cx:pt>
          <cx:pt idx="492">shorts</cx:pt>
          <cx:pt idx="493">photography books</cx:pt>
          <cx:pt idx="494">wearables</cx:pt>
          <cx:pt idx="495">plays</cx:pt>
          <cx:pt idx="496">animation</cx:pt>
          <cx:pt idx="497">wearables</cx:pt>
          <cx:pt idx="498">web</cx:pt>
          <cx:pt idx="499">documentary</cx:pt>
          <cx:pt idx="500">plays</cx:pt>
          <cx:pt idx="501">documentary</cx:pt>
          <cx:pt idx="502">video games</cx:pt>
          <cx:pt idx="503">drama</cx:pt>
          <cx:pt idx="504">rock</cx:pt>
          <cx:pt idx="505">radio &amp; podcasts</cx:pt>
          <cx:pt idx="506">plays</cx:pt>
          <cx:pt idx="507">web</cx:pt>
          <cx:pt idx="508">plays</cx:pt>
          <cx:pt idx="509">plays</cx:pt>
          <cx:pt idx="510">drama</cx:pt>
          <cx:pt idx="511">plays</cx:pt>
          <cx:pt idx="512">video games</cx:pt>
          <cx:pt idx="513">television</cx:pt>
          <cx:pt idx="514">rock</cx:pt>
          <cx:pt idx="515">plays</cx:pt>
          <cx:pt idx="516">nonfiction</cx:pt>
          <cx:pt idx="517">food trucks</cx:pt>
          <cx:pt idx="518">animation</cx:pt>
          <cx:pt idx="519">rock</cx:pt>
          <cx:pt idx="520">plays</cx:pt>
          <cx:pt idx="521">drama</cx:pt>
          <cx:pt idx="522">shorts</cx:pt>
          <cx:pt idx="523">shorts</cx:pt>
          <cx:pt idx="524">plays</cx:pt>
          <cx:pt idx="525">wearables</cx:pt>
          <cx:pt idx="526">plays</cx:pt>
          <cx:pt idx="527">animation</cx:pt>
          <cx:pt idx="528">indie rock</cx:pt>
          <cx:pt idx="529">video games</cx:pt>
          <cx:pt idx="530">fiction</cx:pt>
          <cx:pt idx="531">video games</cx:pt>
          <cx:pt idx="532">plays</cx:pt>
          <cx:pt idx="533">indie rock</cx:pt>
          <cx:pt idx="534">drama</cx:pt>
          <cx:pt idx="535">plays</cx:pt>
          <cx:pt idx="536">fiction</cx:pt>
          <cx:pt idx="537">documentary</cx:pt>
          <cx:pt idx="538">mobile games</cx:pt>
          <cx:pt idx="539">food trucks</cx:pt>
          <cx:pt idx="540">photography books</cx:pt>
          <cx:pt idx="541">mobile games</cx:pt>
          <cx:pt idx="542">indie rock</cx:pt>
          <cx:pt idx="543">video games</cx:pt>
          <cx:pt idx="544">rock</cx:pt>
          <cx:pt idx="545">plays</cx:pt>
          <cx:pt idx="546">plays</cx:pt>
          <cx:pt idx="547">drama</cx:pt>
          <cx:pt idx="548">plays</cx:pt>
          <cx:pt idx="549">wearables</cx:pt>
          <cx:pt idx="550">indie rock</cx:pt>
          <cx:pt idx="551">web</cx:pt>
          <cx:pt idx="552">plays</cx:pt>
          <cx:pt idx="553">rock</cx:pt>
          <cx:pt idx="554">indie rock</cx:pt>
          <cx:pt idx="555">rock</cx:pt>
          <cx:pt idx="556">translations</cx:pt>
          <cx:pt idx="557">science fiction</cx:pt>
          <cx:pt idx="558">plays</cx:pt>
          <cx:pt idx="559">plays</cx:pt>
          <cx:pt idx="560">animation</cx:pt>
          <cx:pt idx="561">plays</cx:pt>
          <cx:pt idx="562">rock</cx:pt>
          <cx:pt idx="563">documentary</cx:pt>
          <cx:pt idx="564">plays</cx:pt>
          <cx:pt idx="565">plays</cx:pt>
          <cx:pt idx="566">electric music</cx:pt>
          <cx:pt idx="567">rock</cx:pt>
          <cx:pt idx="568">plays</cx:pt>
          <cx:pt idx="569">animation</cx:pt>
          <cx:pt idx="570">rock</cx:pt>
          <cx:pt idx="571">shorts</cx:pt>
          <cx:pt idx="572">rock</cx:pt>
          <cx:pt idx="573">audio</cx:pt>
          <cx:pt idx="574">food trucks</cx:pt>
          <cx:pt idx="575">plays</cx:pt>
          <cx:pt idx="576">plays</cx:pt>
          <cx:pt idx="577">jazz</cx:pt>
          <cx:pt idx="578">science fiction</cx:pt>
          <cx:pt idx="579">jazz</cx:pt>
          <cx:pt idx="580">plays</cx:pt>
          <cx:pt idx="581">web</cx:pt>
          <cx:pt idx="582">video games</cx:pt>
          <cx:pt idx="583">documentary</cx:pt>
          <cx:pt idx="584">web</cx:pt>
          <cx:pt idx="585">translations</cx:pt>
          <cx:pt idx="586">rock</cx:pt>
          <cx:pt idx="587">food trucks</cx:pt>
          <cx:pt idx="588">plays</cx:pt>
          <cx:pt idx="589">documentary</cx:pt>
          <cx:pt idx="590">radio &amp; podcasts</cx:pt>
          <cx:pt idx="591">video games</cx:pt>
          <cx:pt idx="592">plays</cx:pt>
          <cx:pt idx="593">animation</cx:pt>
          <cx:pt idx="594">plays</cx:pt>
          <cx:pt idx="595">plays</cx:pt>
          <cx:pt idx="596">drama</cx:pt>
          <cx:pt idx="597">plays</cx:pt>
          <cx:pt idx="598">rock</cx:pt>
          <cx:pt idx="599">documentary</cx:pt>
          <cx:pt idx="600">food trucks</cx:pt>
          <cx:pt idx="601">wearables</cx:pt>
          <cx:pt idx="602">plays</cx:pt>
          <cx:pt idx="603">plays</cx:pt>
          <cx:pt idx="604">plays</cx:pt>
          <cx:pt idx="605">nonfiction</cx:pt>
          <cx:pt idx="606">rock</cx:pt>
          <cx:pt idx="607">food trucks</cx:pt>
          <cx:pt idx="608">jazz</cx:pt>
          <cx:pt idx="609">science fiction</cx:pt>
          <cx:pt idx="610">plays</cx:pt>
          <cx:pt idx="611">plays</cx:pt>
          <cx:pt idx="612">electric music</cx:pt>
          <cx:pt idx="613">plays</cx:pt>
          <cx:pt idx="614">plays</cx:pt>
          <cx:pt idx="615">plays</cx:pt>
          <cx:pt idx="616">indie rock</cx:pt>
          <cx:pt idx="617">plays</cx:pt>
          <cx:pt idx="618">nonfiction</cx:pt>
          <cx:pt idx="619">plays</cx:pt>
          <cx:pt idx="620">photography books</cx:pt>
          <cx:pt idx="621">plays</cx:pt>
          <cx:pt idx="622">indie rock</cx:pt>
          <cx:pt idx="623">plays</cx:pt>
          <cx:pt idx="624">photography books</cx:pt>
          <cx:pt idx="625">plays</cx:pt>
          <cx:pt idx="626">plays</cx:pt>
          <cx:pt idx="627">food trucks</cx:pt>
          <cx:pt idx="628">indie rock</cx:pt>
          <cx:pt idx="629">plays</cx:pt>
          <cx:pt idx="630">plays</cx:pt>
          <cx:pt idx="631">plays</cx:pt>
          <cx:pt idx="632">plays</cx:pt>
          <cx:pt idx="633">animation</cx:pt>
          <cx:pt idx="634">television</cx:pt>
          <cx:pt idx="635">television</cx:pt>
          <cx:pt idx="636">animation</cx:pt>
          <cx:pt idx="637">plays</cx:pt>
          <cx:pt idx="638">plays</cx:pt>
          <cx:pt idx="639">drama</cx:pt>
          <cx:pt idx="640">plays</cx:pt>
          <cx:pt idx="641">plays</cx:pt>
          <cx:pt idx="642">wearables</cx:pt>
          <cx:pt idx="643">plays</cx:pt>
          <cx:pt idx="644">plays</cx:pt>
          <cx:pt idx="645">rock</cx:pt>
          <cx:pt idx="646">video games</cx:pt>
          <cx:pt idx="647">translations</cx:pt>
          <cx:pt idx="648">food trucks</cx:pt>
          <cx:pt idx="649">plays</cx:pt>
          <cx:pt idx="650">jazz</cx:pt>
          <cx:pt idx="651">shorts</cx:pt>
          <cx:pt idx="652">web</cx:pt>
          <cx:pt idx="653">web</cx:pt>
          <cx:pt idx="654">metal</cx:pt>
          <cx:pt idx="655">photography books</cx:pt>
          <cx:pt idx="656">food trucks</cx:pt>
          <cx:pt idx="657">science fiction</cx:pt>
          <cx:pt idx="658">rock</cx:pt>
          <cx:pt idx="659">documentary</cx:pt>
          <cx:pt idx="660">plays</cx:pt>
          <cx:pt idx="661">jazz</cx:pt>
          <cx:pt idx="662">plays</cx:pt>
          <cx:pt idx="663">plays</cx:pt>
          <cx:pt idx="664">jazz</cx:pt>
          <cx:pt idx="665">documentary</cx:pt>
          <cx:pt idx="666">plays</cx:pt>
          <cx:pt idx="667">audio</cx:pt>
          <cx:pt idx="668">plays</cx:pt>
          <cx:pt idx="669">plays</cx:pt>
          <cx:pt idx="670">indie rock</cx:pt>
          <cx:pt idx="671">plays</cx:pt>
          <cx:pt idx="672">plays</cx:pt>
          <cx:pt idx="673">indie rock</cx:pt>
          <cx:pt idx="674">photography books</cx:pt>
          <cx:pt idx="675">audio</cx:pt>
          <cx:pt idx="676">photography books</cx:pt>
          <cx:pt idx="677">fiction</cx:pt>
          <cx:pt idx="678">drama</cx:pt>
          <cx:pt idx="679">food trucks</cx:pt>
          <cx:pt idx="680">mobile games</cx:pt>
          <cx:pt idx="681">plays</cx:pt>
          <cx:pt idx="682">plays</cx:pt>
          <cx:pt idx="683">plays</cx:pt>
          <cx:pt idx="684">nonfiction</cx:pt>
          <cx:pt idx="685">plays</cx:pt>
          <cx:pt idx="686">wearables</cx:pt>
          <cx:pt idx="687">plays</cx:pt>
          <cx:pt idx="688">television</cx:pt>
          <cx:pt idx="689">web</cx:pt>
          <cx:pt idx="690">documentary</cx:pt>
          <cx:pt idx="691">documentary</cx:pt>
          <cx:pt idx="692">rock</cx:pt>
          <cx:pt idx="693">plays</cx:pt>
          <cx:pt idx="694">plays</cx:pt>
          <cx:pt idx="695">rock</cx:pt>
          <cx:pt idx="696">plays</cx:pt>
          <cx:pt idx="697">electric music</cx:pt>
          <cx:pt idx="698">wearables</cx:pt>
          <cx:pt idx="699">drama</cx:pt>
          <cx:pt idx="700">wearables</cx:pt>
          <cx:pt idx="701">plays</cx:pt>
          <cx:pt idx="702">wearables</cx:pt>
          <cx:pt idx="703">translations</cx:pt>
          <cx:pt idx="704">animation</cx:pt>
          <cx:pt idx="705">nonfiction</cx:pt>
          <cx:pt idx="706">web</cx:pt>
          <cx:pt idx="707">drama</cx:pt>
          <cx:pt idx="708">plays</cx:pt>
          <cx:pt idx="709">plays</cx:pt>
          <cx:pt idx="710">plays</cx:pt>
          <cx:pt idx="711">plays</cx:pt>
          <cx:pt idx="712">plays</cx:pt>
          <cx:pt idx="713">radio &amp; podcasts</cx:pt>
          <cx:pt idx="714">rock</cx:pt>
          <cx:pt idx="715">mobile games</cx:pt>
          <cx:pt idx="716">plays</cx:pt>
          <cx:pt idx="717">documentary</cx:pt>
          <cx:pt idx="718">wearables</cx:pt>
          <cx:pt idx="719">fiction</cx:pt>
          <cx:pt idx="720">plays</cx:pt>
          <cx:pt idx="721">rock</cx:pt>
          <cx:pt idx="722">documentary</cx:pt>
          <cx:pt idx="723">plays</cx:pt>
          <cx:pt idx="724">plays</cx:pt>
          <cx:pt idx="725">mobile games</cx:pt>
          <cx:pt idx="726">plays</cx:pt>
          <cx:pt idx="727">web</cx:pt>
          <cx:pt idx="728">plays</cx:pt>
          <cx:pt idx="729">drama</cx:pt>
          <cx:pt idx="730">wearables</cx:pt>
          <cx:pt idx="731">web</cx:pt>
          <cx:pt idx="732">rock</cx:pt>
          <cx:pt idx="733">metal</cx:pt>
          <cx:pt idx="734">plays</cx:pt>
          <cx:pt idx="735">photography books</cx:pt>
          <cx:pt idx="736">nonfiction</cx:pt>
          <cx:pt idx="737">indie rock</cx:pt>
          <cx:pt idx="738">plays</cx:pt>
          <cx:pt idx="739">indie rock</cx:pt>
          <cx:pt idx="740">plays</cx:pt>
          <cx:pt idx="741">plays</cx:pt>
          <cx:pt idx="742">electric music</cx:pt>
          <cx:pt idx="743">plays</cx:pt>
          <cx:pt idx="744">plays</cx:pt>
          <cx:pt idx="745">wearables</cx:pt>
          <cx:pt idx="746">web</cx:pt>
          <cx:pt idx="747">plays</cx:pt>
          <cx:pt idx="748">animation</cx:pt>
          <cx:pt idx="749">wearables</cx:pt>
          <cx:pt idx="750">electric music</cx:pt>
          <cx:pt idx="751">nonfiction</cx:pt>
          <cx:pt idx="752">plays</cx:pt>
          <cx:pt idx="753">photography books</cx:pt>
          <cx:pt idx="754">plays</cx:pt>
          <cx:pt idx="755">plays</cx:pt>
          <cx:pt idx="756">plays</cx:pt>
          <cx:pt idx="757">drama</cx:pt>
          <cx:pt idx="758">rock</cx:pt>
          <cx:pt idx="759">electric music</cx:pt>
          <cx:pt idx="760">video games</cx:pt>
          <cx:pt idx="761">rock</cx:pt>
          <cx:pt idx="762">jazz</cx:pt>
          <cx:pt idx="763">plays</cx:pt>
          <cx:pt idx="764">rock</cx:pt>
          <cx:pt idx="765">indie rock</cx:pt>
          <cx:pt idx="766">science fiction</cx:pt>
          <cx:pt idx="767">translations</cx:pt>
          <cx:pt idx="768">plays</cx:pt>
          <cx:pt idx="769">video games</cx:pt>
          <cx:pt idx="770">plays</cx:pt>
          <cx:pt idx="771">plays</cx:pt>
          <cx:pt idx="772">indie rock</cx:pt>
          <cx:pt idx="773">plays</cx:pt>
          <cx:pt idx="774">web</cx:pt>
          <cx:pt idx="775">rock</cx:pt>
          <cx:pt idx="776">plays</cx:pt>
          <cx:pt idx="777">plays</cx:pt>
          <cx:pt idx="778">animation</cx:pt>
          <cx:pt idx="779">plays</cx:pt>
          <cx:pt idx="780">drama</cx:pt>
          <cx:pt idx="781">plays</cx:pt>
          <cx:pt idx="782">animation</cx:pt>
          <cx:pt idx="783">rock</cx:pt>
          <cx:pt idx="784">web</cx:pt>
          <cx:pt idx="785">animation</cx:pt>
          <cx:pt idx="786">jazz</cx:pt>
          <cx:pt idx="787">rock</cx:pt>
          <cx:pt idx="788">animation</cx:pt>
          <cx:pt idx="789">plays</cx:pt>
          <cx:pt idx="790">plays</cx:pt>
          <cx:pt idx="791">food trucks</cx:pt>
          <cx:pt idx="792">plays</cx:pt>
          <cx:pt idx="793">nonfiction</cx:pt>
          <cx:pt idx="794">rock</cx:pt>
          <cx:pt idx="795">drama</cx:pt>
          <cx:pt idx="796">mobile games</cx:pt>
          <cx:pt idx="797">web</cx:pt>
          <cx:pt idx="798">plays</cx:pt>
          <cx:pt idx="799">plays</cx:pt>
          <cx:pt idx="800">rock</cx:pt>
          <cx:pt idx="801">photography books</cx:pt>
          <cx:pt idx="802">photography books</cx:pt>
          <cx:pt idx="803">plays</cx:pt>
          <cx:pt idx="804">rock</cx:pt>
          <cx:pt idx="805">documentary</cx:pt>
          <cx:pt idx="806">drama</cx:pt>
          <cx:pt idx="807">plays</cx:pt>
          <cx:pt idx="808">food trucks</cx:pt>
          <cx:pt idx="809">documentary</cx:pt>
          <cx:pt idx="810">plays</cx:pt>
          <cx:pt idx="811">video games</cx:pt>
          <cx:pt idx="812">nonfiction</cx:pt>
          <cx:pt idx="813">video games</cx:pt>
          <cx:pt idx="814">rock</cx:pt>
          <cx:pt idx="815">rock</cx:pt>
          <cx:pt idx="816">plays</cx:pt>
          <cx:pt idx="817">nonfiction</cx:pt>
          <cx:pt idx="818">plays</cx:pt>
          <cx:pt idx="819">video games</cx:pt>
          <cx:pt idx="820">rock</cx:pt>
          <cx:pt idx="821">documentary</cx:pt>
          <cx:pt idx="822">rock</cx:pt>
          <cx:pt idx="823">rock</cx:pt>
          <cx:pt idx="824">nonfiction</cx:pt>
          <cx:pt idx="825">shorts</cx:pt>
          <cx:pt idx="826">plays</cx:pt>
          <cx:pt idx="827">drama</cx:pt>
          <cx:pt idx="828">plays</cx:pt>
          <cx:pt idx="829">plays</cx:pt>
          <cx:pt idx="830">plays</cx:pt>
          <cx:pt idx="831">photography books</cx:pt>
          <cx:pt idx="832">translations</cx:pt>
          <cx:pt idx="833">translations</cx:pt>
          <cx:pt idx="834">plays</cx:pt>
          <cx:pt idx="835">web</cx:pt>
          <cx:pt idx="836">indie rock</cx:pt>
          <cx:pt idx="837">jazz</cx:pt>
          <cx:pt idx="838">plays</cx:pt>
          <cx:pt idx="839">documentary</cx:pt>
          <cx:pt idx="840">plays</cx:pt>
          <cx:pt idx="841">web</cx:pt>
          <cx:pt idx="842">wearables</cx:pt>
          <cx:pt idx="843">photography books</cx:pt>
          <cx:pt idx="844">documentary</cx:pt>
          <cx:pt idx="845">web</cx:pt>
          <cx:pt idx="846">web</cx:pt>
          <cx:pt idx="847">food trucks</cx:pt>
          <cx:pt idx="848">drama</cx:pt>
          <cx:pt idx="849">indie rock</cx:pt>
          <cx:pt idx="850">rock</cx:pt>
          <cx:pt idx="851">electric music</cx:pt>
          <cx:pt idx="852">video games</cx:pt>
          <cx:pt idx="853">indie rock</cx:pt>
          <cx:pt idx="854">fiction</cx:pt>
          <cx:pt idx="855">plays</cx:pt>
          <cx:pt idx="856">food trucks</cx:pt>
          <cx:pt idx="857">shorts</cx:pt>
          <cx:pt idx="858">food trucks</cx:pt>
          <cx:pt idx="859">plays</cx:pt>
          <cx:pt idx="860">wearables</cx:pt>
          <cx:pt idx="861">plays</cx:pt>
          <cx:pt idx="862">plays</cx:pt>
          <cx:pt idx="863">television</cx:pt>
          <cx:pt idx="864">shorts</cx:pt>
          <cx:pt idx="865">plays</cx:pt>
          <cx:pt idx="866">photography books</cx:pt>
          <cx:pt idx="867">food trucks</cx:pt>
          <cx:pt idx="868">plays</cx:pt>
          <cx:pt idx="869">drama</cx:pt>
          <cx:pt idx="870">plays</cx:pt>
          <cx:pt idx="871">plays</cx:pt>
          <cx:pt idx="872">science fiction</cx:pt>
          <cx:pt idx="873">photography books</cx:pt>
          <cx:pt idx="874">photography books</cx:pt>
          <cx:pt idx="875">rock</cx:pt>
          <cx:pt idx="876">photography books</cx:pt>
          <cx:pt idx="877">food trucks</cx:pt>
          <cx:pt idx="878">metal</cx:pt>
          <cx:pt idx="879">nonfiction</cx:pt>
          <cx:pt idx="880">electric music</cx:pt>
          <cx:pt idx="881">plays</cx:pt>
          <cx:pt idx="882">plays</cx:pt>
          <cx:pt idx="883">shorts</cx:pt>
          <cx:pt idx="884">plays</cx:pt>
          <cx:pt idx="885">plays</cx:pt>
          <cx:pt idx="886">indie rock</cx:pt>
          <cx:pt idx="887">plays</cx:pt>
          <cx:pt idx="888">plays</cx:pt>
          <cx:pt idx="889">electric music</cx:pt>
          <cx:pt idx="890">indie rock</cx:pt>
          <cx:pt idx="891">documentary</cx:pt>
          <cx:pt idx="892">translations</cx:pt>
          <cx:pt idx="893">documentary</cx:pt>
          <cx:pt idx="894">television</cx:pt>
          <cx:pt idx="895">plays</cx:pt>
          <cx:pt idx="896">food trucks</cx:pt>
          <cx:pt idx="897">plays</cx:pt>
          <cx:pt idx="898">documentary</cx:pt>
          <cx:pt idx="899">jazz</cx:pt>
          <cx:pt idx="900">web</cx:pt>
          <cx:pt idx="901">rock</cx:pt>
          <cx:pt idx="902">web</cx:pt>
          <cx:pt idx="903">nonfiction</cx:pt>
          <cx:pt idx="904">radio &amp; podcasts</cx:pt>
          <cx:pt idx="905">plays</cx:pt>
          <cx:pt idx="906">documentary</cx:pt>
          <cx:pt idx="907">plays</cx:pt>
          <cx:pt idx="908">video games</cx:pt>
          <cx:pt idx="909">plays</cx:pt>
          <cx:pt idx="910">plays</cx:pt>
          <cx:pt idx="911">web</cx:pt>
          <cx:pt idx="912">drama</cx:pt>
          <cx:pt idx="913">drama</cx:pt>
          <cx:pt idx="914">plays</cx:pt>
          <cx:pt idx="915">television</cx:pt>
          <cx:pt idx="916">photography books</cx:pt>
          <cx:pt idx="917">shorts</cx:pt>
          <cx:pt idx="918">radio &amp; podcasts</cx:pt>
          <cx:pt idx="919">plays</cx:pt>
          <cx:pt idx="920">animation</cx:pt>
          <cx:pt idx="921">web</cx:pt>
          <cx:pt idx="922">world music</cx:pt>
          <cx:pt idx="923">plays</cx:pt>
          <cx:pt idx="924">plays</cx:pt>
          <cx:pt idx="925">plays</cx:pt>
          <cx:pt idx="926">food trucks</cx:pt>
          <cx:pt idx="927">plays</cx:pt>
          <cx:pt idx="928">web</cx:pt>
          <cx:pt idx="929">plays</cx:pt>
          <cx:pt idx="930">plays</cx:pt>
          <cx:pt idx="931">plays</cx:pt>
          <cx:pt idx="932">rock</cx:pt>
          <cx:pt idx="933">plays</cx:pt>
          <cx:pt idx="934">plays</cx:pt>
          <cx:pt idx="935">plays</cx:pt>
          <cx:pt idx="936">plays</cx:pt>
          <cx:pt idx="937">documentary</cx:pt>
          <cx:pt idx="938">fiction</cx:pt>
          <cx:pt idx="939">video games</cx:pt>
          <cx:pt idx="940">web</cx:pt>
          <cx:pt idx="941">plays</cx:pt>
          <cx:pt idx="942">plays</cx:pt>
          <cx:pt idx="943">food trucks</cx:pt>
          <cx:pt idx="944">photography books</cx:pt>
          <cx:pt idx="945">photography books</cx:pt>
          <cx:pt idx="946">plays</cx:pt>
          <cx:pt idx="947">plays</cx:pt>
          <cx:pt idx="948">documentary</cx:pt>
          <cx:pt idx="949">web</cx:pt>
          <cx:pt idx="950">plays</cx:pt>
          <cx:pt idx="951">rock</cx:pt>
          <cx:pt idx="952">documentary</cx:pt>
          <cx:pt idx="953">science fiction</cx:pt>
          <cx:pt idx="954">web</cx:pt>
          <cx:pt idx="955">plays</cx:pt>
          <cx:pt idx="956">science fiction</cx:pt>
          <cx:pt idx="957">plays</cx:pt>
          <cx:pt idx="958">animation</cx:pt>
          <cx:pt idx="959">translations</cx:pt>
          <cx:pt idx="960">web</cx:pt>
          <cx:pt idx="961">translations</cx:pt>
          <cx:pt idx="962">food trucks</cx:pt>
          <cx:pt idx="963">photography books</cx:pt>
          <cx:pt idx="964">plays</cx:pt>
          <cx:pt idx="965">rock</cx:pt>
          <cx:pt idx="966">plays</cx:pt>
          <cx:pt idx="967">world music</cx:pt>
          <cx:pt idx="968">food trucks</cx:pt>
          <cx:pt idx="969">plays</cx:pt>
          <cx:pt idx="970">plays</cx:pt>
          <cx:pt idx="971">television</cx:pt>
          <cx:pt idx="972">web</cx:pt>
          <cx:pt idx="973">plays</cx:pt>
          <cx:pt idx="974">indie rock</cx:pt>
          <cx:pt idx="975">plays</cx:pt>
          <cx:pt idx="976">plays</cx:pt>
          <cx:pt idx="977">food trucks</cx:pt>
          <cx:pt idx="978">video games</cx:pt>
          <cx:pt idx="979">plays</cx:pt>
          <cx:pt idx="980">nonfiction</cx:pt>
          <cx:pt idx="981">web</cx:pt>
          <cx:pt idx="982">documentary</cx:pt>
          <cx:pt idx="983">documentary</cx:pt>
          <cx:pt idx="984">plays</cx:pt>
          <cx:pt idx="985">rock</cx:pt>
          <cx:pt idx="986">rock</cx:pt>
          <cx:pt idx="987">documentary</cx:pt>
          <cx:pt idx="988">radio &amp; podcasts</cx:pt>
          <cx:pt idx="989">translations</cx:pt>
          <cx:pt idx="990">drama</cx:pt>
          <cx:pt idx="991">rock</cx:pt>
          <cx:pt idx="992">drama</cx:pt>
          <cx:pt idx="993">photography books</cx:pt>
          <cx:pt idx="994">translations</cx:pt>
          <cx:pt idx="995">food trucks</cx:pt>
          <cx:pt idx="996">plays</cx:pt>
          <cx:pt idx="997">plays</cx:pt>
          <cx:pt idx="998">indie rock</cx:pt>
          <cx:pt idx="999">food trucks</cx:pt>
        </cx:lvl>
        <cx:lvl ptCount="1000">
          <cx:pt idx="0">food</cx:pt>
          <cx:pt idx="1">music</cx:pt>
          <cx:pt idx="2">technology</cx:pt>
          <cx:pt idx="3">music</cx:pt>
          <cx:pt idx="4">theater</cx:pt>
          <cx:pt idx="5">theater</cx:pt>
          <cx:pt idx="6">film &amp; video</cx:pt>
          <cx:pt idx="7">theater</cx:pt>
          <cx:pt idx="8">theater</cx:pt>
          <cx:pt idx="9">music</cx:pt>
          <cx:pt idx="10">film &amp; video</cx:pt>
          <cx:pt idx="11">theater</cx:pt>
          <cx:pt idx="12">film &amp; video</cx:pt>
          <cx:pt idx="13">music</cx:pt>
          <cx:pt idx="14">music</cx:pt>
          <cx:pt idx="15">technology</cx:pt>
          <cx:pt idx="16">publishing</cx:pt>
          <cx:pt idx="17">film &amp; video</cx:pt>
          <cx:pt idx="18">theater</cx:pt>
          <cx:pt idx="19">theater</cx:pt>
          <cx:pt idx="20">film &amp; video</cx:pt>
          <cx:pt idx="21">theater</cx:pt>
          <cx:pt idx="22">theater</cx:pt>
          <cx:pt idx="23">film &amp; video</cx:pt>
          <cx:pt idx="24">technology</cx:pt>
          <cx:pt idx="25">games</cx:pt>
          <cx:pt idx="26">theater</cx:pt>
          <cx:pt idx="27">music</cx:pt>
          <cx:pt idx="28">theater</cx:pt>
          <cx:pt idx="29">film &amp; video</cx:pt>
          <cx:pt idx="30">film &amp; video</cx:pt>
          <cx:pt idx="31">games</cx:pt>
          <cx:pt idx="32">film &amp; video</cx:pt>
          <cx:pt idx="33">theater</cx:pt>
          <cx:pt idx="34">film &amp; video</cx:pt>
          <cx:pt idx="35">film &amp; video</cx:pt>
          <cx:pt idx="36">theater</cx:pt>
          <cx:pt idx="37">publishing</cx:pt>
          <cx:pt idx="38">photography</cx:pt>
          <cx:pt idx="39">theater</cx:pt>
          <cx:pt idx="40">technology</cx:pt>
          <cx:pt idx="41">music</cx:pt>
          <cx:pt idx="42">food</cx:pt>
          <cx:pt idx="43">publishing</cx:pt>
          <cx:pt idx="44">publishing</cx:pt>
          <cx:pt idx="45">theater</cx:pt>
          <cx:pt idx="46">music</cx:pt>
          <cx:pt idx="47">theater</cx:pt>
          <cx:pt idx="48">theater</cx:pt>
          <cx:pt idx="49">music</cx:pt>
          <cx:pt idx="50">music</cx:pt>
          <cx:pt idx="51">technology</cx:pt>
          <cx:pt idx="52">theater</cx:pt>
          <cx:pt idx="53">film &amp; video</cx:pt>
          <cx:pt idx="54">technology</cx:pt>
          <cx:pt idx="55">music</cx:pt>
          <cx:pt idx="56">technology</cx:pt>
          <cx:pt idx="57">games</cx:pt>
          <cx:pt idx="58">theater</cx:pt>
          <cx:pt idx="59">theater</cx:pt>
          <cx:pt idx="60">theater</cx:pt>
          <cx:pt idx="61">theater</cx:pt>
          <cx:pt idx="62">technology</cx:pt>
          <cx:pt idx="63">theater</cx:pt>
          <cx:pt idx="64">technology</cx:pt>
          <cx:pt idx="65">theater</cx:pt>
          <cx:pt idx="66">theater</cx:pt>
          <cx:pt idx="67">technology</cx:pt>
          <cx:pt idx="68">theater</cx:pt>
          <cx:pt idx="69">theater</cx:pt>
          <cx:pt idx="70">theater</cx:pt>
          <cx:pt idx="71">theater</cx:pt>
          <cx:pt idx="72">film &amp; video</cx:pt>
          <cx:pt idx="73">music</cx:pt>
          <cx:pt idx="74">music</cx:pt>
          <cx:pt idx="75">photography</cx:pt>
          <cx:pt idx="76">theater</cx:pt>
          <cx:pt idx="77">film &amp; video</cx:pt>
          <cx:pt idx="78">publishing</cx:pt>
          <cx:pt idx="79">theater</cx:pt>
          <cx:pt idx="80">games</cx:pt>
          <cx:pt idx="81">music</cx:pt>
          <cx:pt idx="82">games</cx:pt>
          <cx:pt idx="83">music</cx:pt>
          <cx:pt idx="84">technology</cx:pt>
          <cx:pt idx="85">music</cx:pt>
          <cx:pt idx="86">theater</cx:pt>
          <cx:pt idx="87">music</cx:pt>
          <cx:pt idx="88">publishing</cx:pt>
          <cx:pt idx="89">theater</cx:pt>
          <cx:pt idx="90">theater</cx:pt>
          <cx:pt idx="91">publishing</cx:pt>
          <cx:pt idx="92">games</cx:pt>
          <cx:pt idx="93">theater</cx:pt>
          <cx:pt idx="94">technology</cx:pt>
          <cx:pt idx="95">film &amp; video</cx:pt>
          <cx:pt idx="96">theater</cx:pt>
          <cx:pt idx="97">food</cx:pt>
          <cx:pt idx="98">games</cx:pt>
          <cx:pt idx="99">theater</cx:pt>
          <cx:pt idx="100">theater</cx:pt>
          <cx:pt idx="101">music</cx:pt>
          <cx:pt idx="102">technology</cx:pt>
          <cx:pt idx="103">music</cx:pt>
          <cx:pt idx="104">music</cx:pt>
          <cx:pt idx="105">technology</cx:pt>
          <cx:pt idx="106">theater</cx:pt>
          <cx:pt idx="107">theater</cx:pt>
          <cx:pt idx="108">film &amp; video</cx:pt>
          <cx:pt idx="109">film &amp; video</cx:pt>
          <cx:pt idx="110">food</cx:pt>
          <cx:pt idx="111">publishing</cx:pt>
          <cx:pt idx="112">technology</cx:pt>
          <cx:pt idx="113">food</cx:pt>
          <cx:pt idx="114">technology</cx:pt>
          <cx:pt idx="115">publishing</cx:pt>
          <cx:pt idx="116">theater</cx:pt>
          <cx:pt idx="117">film &amp; video</cx:pt>
          <cx:pt idx="118">photography</cx:pt>
          <cx:pt idx="119">film &amp; video</cx:pt>
          <cx:pt idx="120">games</cx:pt>
          <cx:pt idx="121">games</cx:pt>
          <cx:pt idx="122">publishing</cx:pt>
          <cx:pt idx="123">theater</cx:pt>
          <cx:pt idx="124">photography</cx:pt>
          <cx:pt idx="125">theater</cx:pt>
          <cx:pt idx="126">theater</cx:pt>
          <cx:pt idx="127">theater</cx:pt>
          <cx:pt idx="128">music</cx:pt>
          <cx:pt idx="129">food</cx:pt>
          <cx:pt idx="130">film &amp; video</cx:pt>
          <cx:pt idx="131">technology</cx:pt>
          <cx:pt idx="132">theater</cx:pt>
          <cx:pt idx="133">music</cx:pt>
          <cx:pt idx="134">film &amp; video</cx:pt>
          <cx:pt idx="135">theater</cx:pt>
          <cx:pt idx="136">film &amp; video</cx:pt>
          <cx:pt idx="137">publishing</cx:pt>
          <cx:pt idx="138">games</cx:pt>
          <cx:pt idx="139">technology</cx:pt>
          <cx:pt idx="140">film &amp; video</cx:pt>
          <cx:pt idx="141">technology</cx:pt>
          <cx:pt idx="142">technology</cx:pt>
          <cx:pt idx="143">music</cx:pt>
          <cx:pt idx="144">theater</cx:pt>
          <cx:pt idx="145">technology</cx:pt>
          <cx:pt idx="146">theater</cx:pt>
          <cx:pt idx="147">theater</cx:pt>
          <cx:pt idx="148">technology</cx:pt>
          <cx:pt idx="149">music</cx:pt>
          <cx:pt idx="150">music</cx:pt>
          <cx:pt idx="151">music</cx:pt>
          <cx:pt idx="152">music</cx:pt>
          <cx:pt idx="153">theater</cx:pt>
          <cx:pt idx="154">music</cx:pt>
          <cx:pt idx="155">theater</cx:pt>
          <cx:pt idx="156">music</cx:pt>
          <cx:pt idx="157">photography</cx:pt>
          <cx:pt idx="158">music</cx:pt>
          <cx:pt idx="159">theater</cx:pt>
          <cx:pt idx="160">technology</cx:pt>
          <cx:pt idx="161">technology</cx:pt>
          <cx:pt idx="162">music</cx:pt>
          <cx:pt idx="163">photography</cx:pt>
          <cx:pt idx="164">theater</cx:pt>
          <cx:pt idx="165">technology</cx:pt>
          <cx:pt idx="166">photography</cx:pt>
          <cx:pt idx="167">theater</cx:pt>
          <cx:pt idx="168">music</cx:pt>
          <cx:pt idx="169">film &amp; video</cx:pt>
          <cx:pt idx="170">music</cx:pt>
          <cx:pt idx="171">publishing</cx:pt>
          <cx:pt idx="172">film &amp; video</cx:pt>
          <cx:pt idx="173">theater</cx:pt>
          <cx:pt idx="174">technology</cx:pt>
          <cx:pt idx="175">theater</cx:pt>
          <cx:pt idx="176">theater</cx:pt>
          <cx:pt idx="177">theater</cx:pt>
          <cx:pt idx="178">food</cx:pt>
          <cx:pt idx="179">theater</cx:pt>
          <cx:pt idx="180">technology</cx:pt>
          <cx:pt idx="181">technology</cx:pt>
          <cx:pt idx="182">theater</cx:pt>
          <cx:pt idx="183">music</cx:pt>
          <cx:pt idx="184">theater</cx:pt>
          <cx:pt idx="185">film &amp; video</cx:pt>
          <cx:pt idx="186">theater</cx:pt>
          <cx:pt idx="187">film &amp; video</cx:pt>
          <cx:pt idx="188">theater</cx:pt>
          <cx:pt idx="189">theater</cx:pt>
          <cx:pt idx="190">theater</cx:pt>
          <cx:pt idx="191">theater</cx:pt>
          <cx:pt idx="192">music</cx:pt>
          <cx:pt idx="193">music</cx:pt>
          <cx:pt idx="194">music</cx:pt>
          <cx:pt idx="195">music</cx:pt>
          <cx:pt idx="196">technology</cx:pt>
          <cx:pt idx="197">film &amp; video</cx:pt>
          <cx:pt idx="198">music</cx:pt>
          <cx:pt idx="199">music</cx:pt>
          <cx:pt idx="200">theater</cx:pt>
          <cx:pt idx="201">technology</cx:pt>
          <cx:pt idx="202">food</cx:pt>
          <cx:pt idx="203">theater</cx:pt>
          <cx:pt idx="204">music</cx:pt>
          <cx:pt idx="205">theater</cx:pt>
          <cx:pt idx="206">publishing</cx:pt>
          <cx:pt idx="207">music</cx:pt>
          <cx:pt idx="208">film &amp; video</cx:pt>
          <cx:pt idx="209">film &amp; video</cx:pt>
          <cx:pt idx="210">film &amp; video</cx:pt>
          <cx:pt idx="211">theater</cx:pt>
          <cx:pt idx="212">theater</cx:pt>
          <cx:pt idx="213">music</cx:pt>
          <cx:pt idx="214">music</cx:pt>
          <cx:pt idx="215">theater</cx:pt>
          <cx:pt idx="216">theater</cx:pt>
          <cx:pt idx="217">film &amp; video</cx:pt>
          <cx:pt idx="218">film &amp; video</cx:pt>
          <cx:pt idx="219">film &amp; video</cx:pt>
          <cx:pt idx="220">theater</cx:pt>
          <cx:pt idx="221">food</cx:pt>
          <cx:pt idx="222">photography</cx:pt>
          <cx:pt idx="223">theater</cx:pt>
          <cx:pt idx="224">film &amp; video</cx:pt>
          <cx:pt idx="225">music</cx:pt>
          <cx:pt idx="226">photography</cx:pt>
          <cx:pt idx="227">games</cx:pt>
          <cx:pt idx="228">film &amp; video</cx:pt>
          <cx:pt idx="229">games</cx:pt>
          <cx:pt idx="230">games</cx:pt>
          <cx:pt idx="231">theater</cx:pt>
          <cx:pt idx="232">theater</cx:pt>
          <cx:pt idx="233">film &amp; video</cx:pt>
          <cx:pt idx="234">games</cx:pt>
          <cx:pt idx="235">film &amp; video</cx:pt>
          <cx:pt idx="236">music</cx:pt>
          <cx:pt idx="237">film &amp; video</cx:pt>
          <cx:pt idx="238">theater</cx:pt>
          <cx:pt idx="239">technology</cx:pt>
          <cx:pt idx="240">theater</cx:pt>
          <cx:pt idx="241">publishing</cx:pt>
          <cx:pt idx="242">music</cx:pt>
          <cx:pt idx="243">theater</cx:pt>
          <cx:pt idx="244">theater</cx:pt>
          <cx:pt idx="245">theater</cx:pt>
          <cx:pt idx="246">technology</cx:pt>
          <cx:pt idx="247">publishing</cx:pt>
          <cx:pt idx="248">games</cx:pt>
          <cx:pt idx="249">publishing</cx:pt>
          <cx:pt idx="250">music</cx:pt>
          <cx:pt idx="251">theater</cx:pt>
          <cx:pt idx="252">theater</cx:pt>
          <cx:pt idx="253">film &amp; video</cx:pt>
          <cx:pt idx="254">publishing</cx:pt>
          <cx:pt idx="255">music</cx:pt>
          <cx:pt idx="256">music</cx:pt>
          <cx:pt idx="257">theater</cx:pt>
          <cx:pt idx="258">theater</cx:pt>
          <cx:pt idx="259">photography</cx:pt>
          <cx:pt idx="260">music</cx:pt>
          <cx:pt idx="261">music</cx:pt>
          <cx:pt idx="262">music</cx:pt>
          <cx:pt idx="263">photography</cx:pt>
          <cx:pt idx="264">theater</cx:pt>
          <cx:pt idx="265">theater</cx:pt>
          <cx:pt idx="266">music</cx:pt>
          <cx:pt idx="267">theater</cx:pt>
          <cx:pt idx="268">film &amp; video</cx:pt>
          <cx:pt idx="269">film &amp; video</cx:pt>
          <cx:pt idx="270">games</cx:pt>
          <cx:pt idx="271">photography</cx:pt>
          <cx:pt idx="272">theater</cx:pt>
          <cx:pt idx="273">theater</cx:pt>
          <cx:pt idx="274">theater</cx:pt>
          <cx:pt idx="275">publishing</cx:pt>
          <cx:pt idx="276">games</cx:pt>
          <cx:pt idx="277">theater</cx:pt>
          <cx:pt idx="278">technology</cx:pt>
          <cx:pt idx="279">theater</cx:pt>
          <cx:pt idx="280">film &amp; video</cx:pt>
          <cx:pt idx="281">theater</cx:pt>
          <cx:pt idx="282">film &amp; video</cx:pt>
          <cx:pt idx="283">music</cx:pt>
          <cx:pt idx="284">technology</cx:pt>
          <cx:pt idx="285">theater</cx:pt>
          <cx:pt idx="286">theater</cx:pt>
          <cx:pt idx="287">music</cx:pt>
          <cx:pt idx="288">music</cx:pt>
          <cx:pt idx="289">theater</cx:pt>
          <cx:pt idx="290">film &amp; video</cx:pt>
          <cx:pt idx="291">technology</cx:pt>
          <cx:pt idx="292">food</cx:pt>
          <cx:pt idx="293">theater</cx:pt>
          <cx:pt idx="294">theater</cx:pt>
          <cx:pt idx="295">theater</cx:pt>
          <cx:pt idx="296">theater</cx:pt>
          <cx:pt idx="297">theater</cx:pt>
          <cx:pt idx="298">music</cx:pt>
          <cx:pt idx="299">food</cx:pt>
          <cx:pt idx="300">publishing</cx:pt>
          <cx:pt idx="301">film &amp; video</cx:pt>
          <cx:pt idx="302">theater</cx:pt>
          <cx:pt idx="303">music</cx:pt>
          <cx:pt idx="304">film &amp; video</cx:pt>
          <cx:pt idx="305">theater</cx:pt>
          <cx:pt idx="306">theater</cx:pt>
          <cx:pt idx="307">publishing</cx:pt>
          <cx:pt idx="308">theater</cx:pt>
          <cx:pt idx="309">music</cx:pt>
          <cx:pt idx="310">games</cx:pt>
          <cx:pt idx="311">theater</cx:pt>
          <cx:pt idx="312">theater</cx:pt>
          <cx:pt idx="313">music</cx:pt>
          <cx:pt idx="314">film &amp; video</cx:pt>
          <cx:pt idx="315">theater</cx:pt>
          <cx:pt idx="316">food</cx:pt>
          <cx:pt idx="317">theater</cx:pt>
          <cx:pt idx="318">music</cx:pt>
          <cx:pt idx="319">technology</cx:pt>
          <cx:pt idx="320">publishing</cx:pt>
          <cx:pt idx="321">film &amp; video</cx:pt>
          <cx:pt idx="322">theater</cx:pt>
          <cx:pt idx="323">film &amp; video</cx:pt>
          <cx:pt idx="324">theater</cx:pt>
          <cx:pt idx="325">theater</cx:pt>
          <cx:pt idx="326">film &amp; video</cx:pt>
          <cx:pt idx="327">theater</cx:pt>
          <cx:pt idx="328">music</cx:pt>
          <cx:pt idx="329">games</cx:pt>
          <cx:pt idx="330">film &amp; video</cx:pt>
          <cx:pt idx="331">food</cx:pt>
          <cx:pt idx="332">technology</cx:pt>
          <cx:pt idx="333">theater</cx:pt>
          <cx:pt idx="334">music</cx:pt>
          <cx:pt idx="335">music</cx:pt>
          <cx:pt idx="336">music</cx:pt>
          <cx:pt idx="337">theater</cx:pt>
          <cx:pt idx="338">theater</cx:pt>
          <cx:pt idx="339">theater</cx:pt>
          <cx:pt idx="340">photography</cx:pt>
          <cx:pt idx="341">music</cx:pt>
          <cx:pt idx="342">theater</cx:pt>
          <cx:pt idx="343">theater</cx:pt>
          <cx:pt idx="344">games</cx:pt>
          <cx:pt idx="345">film &amp; video</cx:pt>
          <cx:pt idx="346">music</cx:pt>
          <cx:pt idx="347">technology</cx:pt>
          <cx:pt idx="348">food</cx:pt>
          <cx:pt idx="349">theater</cx:pt>
          <cx:pt idx="350">music</cx:pt>
          <cx:pt idx="351">music</cx:pt>
          <cx:pt idx="352">theater</cx:pt>
          <cx:pt idx="353">theater</cx:pt>
          <cx:pt idx="354">film &amp; video</cx:pt>
          <cx:pt idx="355">technology</cx:pt>
          <cx:pt idx="356">theater</cx:pt>
          <cx:pt idx="357">games</cx:pt>
          <cx:pt idx="358">photography</cx:pt>
          <cx:pt idx="359">film &amp; video</cx:pt>
          <cx:pt idx="360">theater</cx:pt>
          <cx:pt idx="361">theater</cx:pt>
          <cx:pt idx="362">music</cx:pt>
          <cx:pt idx="363">music</cx:pt>
          <cx:pt idx="364">music</cx:pt>
          <cx:pt idx="365">theater</cx:pt>
          <cx:pt idx="366">theater</cx:pt>
          <cx:pt idx="367">theater</cx:pt>
          <cx:pt idx="368">film &amp; video</cx:pt>
          <cx:pt idx="369">film &amp; video</cx:pt>
          <cx:pt idx="370">theater</cx:pt>
          <cx:pt idx="371">theater</cx:pt>
          <cx:pt idx="372">film &amp; video</cx:pt>
          <cx:pt idx="373">theater</cx:pt>
          <cx:pt idx="374">film &amp; video</cx:pt>
          <cx:pt idx="375">music</cx:pt>
          <cx:pt idx="376">music</cx:pt>
          <cx:pt idx="377">theater</cx:pt>
          <cx:pt idx="378">film &amp; video</cx:pt>
          <cx:pt idx="379">theater</cx:pt>
          <cx:pt idx="380">theater</cx:pt>
          <cx:pt idx="381">theater</cx:pt>
          <cx:pt idx="382">photography</cx:pt>
          <cx:pt idx="383">food</cx:pt>
          <cx:pt idx="384">film &amp; video</cx:pt>
          <cx:pt idx="385">publishing</cx:pt>
          <cx:pt idx="386">theater</cx:pt>
          <cx:pt idx="387">technology</cx:pt>
          <cx:pt idx="388">music</cx:pt>
          <cx:pt idx="389">theater</cx:pt>
          <cx:pt idx="390">photography</cx:pt>
          <cx:pt idx="391">publishing</cx:pt>
          <cx:pt idx="392">technology</cx:pt>
          <cx:pt idx="393">music</cx:pt>
          <cx:pt idx="394">film &amp; video</cx:pt>
          <cx:pt idx="395">theater</cx:pt>
          <cx:pt idx="396">film &amp; video</cx:pt>
          <cx:pt idx="397">music</cx:pt>
          <cx:pt idx="398">film &amp; video</cx:pt>
          <cx:pt idx="399">music</cx:pt>
          <cx:pt idx="400">photography</cx:pt>
          <cx:pt idx="401">theater</cx:pt>
          <cx:pt idx="402">film &amp; video</cx:pt>
          <cx:pt idx="403">theater</cx:pt>
          <cx:pt idx="404">theater</cx:pt>
          <cx:pt idx="405">theater</cx:pt>
          <cx:pt idx="406">film &amp; video</cx:pt>
          <cx:pt idx="407">theater</cx:pt>
          <cx:pt idx="408">film &amp; video</cx:pt>
          <cx:pt idx="409">music</cx:pt>
          <cx:pt idx="410">games</cx:pt>
          <cx:pt idx="411">theater</cx:pt>
          <cx:pt idx="412">publishing</cx:pt>
          <cx:pt idx="413">film &amp; video</cx:pt>
          <cx:pt idx="414">food</cx:pt>
          <cx:pt idx="415">theater</cx:pt>
          <cx:pt idx="416">film &amp; video</cx:pt>
          <cx:pt idx="417">theater</cx:pt>
          <cx:pt idx="418">film &amp; video</cx:pt>
          <cx:pt idx="419">technology</cx:pt>
          <cx:pt idx="420">theater</cx:pt>
          <cx:pt idx="421">technology</cx:pt>
          <cx:pt idx="422">theater</cx:pt>
          <cx:pt idx="423">food</cx:pt>
          <cx:pt idx="424">music</cx:pt>
          <cx:pt idx="425">photography</cx:pt>
          <cx:pt idx="426">theater</cx:pt>
          <cx:pt idx="427">theater</cx:pt>
          <cx:pt idx="428">film &amp; video</cx:pt>
          <cx:pt idx="429">photography</cx:pt>
          <cx:pt idx="430">theater</cx:pt>
          <cx:pt idx="431">theater</cx:pt>
          <cx:pt idx="432">theater</cx:pt>
          <cx:pt idx="433">film &amp; video</cx:pt>
          <cx:pt idx="434">theater</cx:pt>
          <cx:pt idx="435">theater</cx:pt>
          <cx:pt idx="436">music</cx:pt>
          <cx:pt idx="437">film &amp; video</cx:pt>
          <cx:pt idx="438">theater</cx:pt>
          <cx:pt idx="439">film &amp; video</cx:pt>
          <cx:pt idx="440">film &amp; video</cx:pt>
          <cx:pt idx="441">technology</cx:pt>
          <cx:pt idx="442">theater</cx:pt>
          <cx:pt idx="443">theater</cx:pt>
          <cx:pt idx="444">music</cx:pt>
          <cx:pt idx="445">theater</cx:pt>
          <cx:pt idx="446">technology</cx:pt>
          <cx:pt idx="447">film &amp; video</cx:pt>
          <cx:pt idx="448">games</cx:pt>
          <cx:pt idx="449">games</cx:pt>
          <cx:pt idx="450">film &amp; video</cx:pt>
          <cx:pt idx="451">music</cx:pt>
          <cx:pt idx="452">film &amp; video</cx:pt>
          <cx:pt idx="453">film &amp; video</cx:pt>
          <cx:pt idx="454">film &amp; video</cx:pt>
          <cx:pt idx="455">theater</cx:pt>
          <cx:pt idx="456">music</cx:pt>
          <cx:pt idx="457">theater</cx:pt>
          <cx:pt idx="458">theater</cx:pt>
          <cx:pt idx="459">film &amp; video</cx:pt>
          <cx:pt idx="460">theater</cx:pt>
          <cx:pt idx="461">film &amp; video</cx:pt>
          <cx:pt idx="462">games</cx:pt>
          <cx:pt idx="463">film &amp; video</cx:pt>
          <cx:pt idx="464">theater</cx:pt>
          <cx:pt idx="465">publishing</cx:pt>
          <cx:pt idx="466">technology</cx:pt>
          <cx:pt idx="467">technology</cx:pt>
          <cx:pt idx="468">theater</cx:pt>
          <cx:pt idx="469">film &amp; video</cx:pt>
          <cx:pt idx="470">technology</cx:pt>
          <cx:pt idx="471">food</cx:pt>
          <cx:pt idx="472">music</cx:pt>
          <cx:pt idx="473">music</cx:pt>
          <cx:pt idx="474">film &amp; video</cx:pt>
          <cx:pt idx="475">publishing</cx:pt>
          <cx:pt idx="476">publishing</cx:pt>
          <cx:pt idx="477">film &amp; video</cx:pt>
          <cx:pt idx="478">technology</cx:pt>
          <cx:pt idx="479">food</cx:pt>
          <cx:pt idx="480">photography</cx:pt>
          <cx:pt idx="481">theater</cx:pt>
          <cx:pt idx="482">publishing</cx:pt>
          <cx:pt idx="483">theater</cx:pt>
          <cx:pt idx="484">food</cx:pt>
          <cx:pt idx="485">theater</cx:pt>
          <cx:pt idx="486">publishing</cx:pt>
          <cx:pt idx="487">theater</cx:pt>
          <cx:pt idx="488">theater</cx:pt>
          <cx:pt idx="489">technology</cx:pt>
          <cx:pt idx="490">journalism</cx:pt>
          <cx:pt idx="491">food</cx:pt>
          <cx:pt idx="492">film &amp; video</cx:pt>
          <cx:pt idx="493">photography</cx:pt>
          <cx:pt idx="494">technology</cx:pt>
          <cx:pt idx="495">theater</cx:pt>
          <cx:pt idx="496">film &amp; video</cx:pt>
          <cx:pt idx="497">technology</cx:pt>
          <cx:pt idx="498">technology</cx:pt>
          <cx:pt idx="499">film &amp; video</cx:pt>
          <cx:pt idx="500">theater</cx:pt>
          <cx:pt idx="501">film &amp; video</cx:pt>
          <cx:pt idx="502">games</cx:pt>
          <cx:pt idx="503">film &amp; video</cx:pt>
          <cx:pt idx="504">music</cx:pt>
          <cx:pt idx="505">publishing</cx:pt>
          <cx:pt idx="506">theater</cx:pt>
          <cx:pt idx="507">technology</cx:pt>
          <cx:pt idx="508">theater</cx:pt>
          <cx:pt idx="509">theater</cx:pt>
          <cx:pt idx="510">film &amp; video</cx:pt>
          <cx:pt idx="511">theater</cx:pt>
          <cx:pt idx="512">games</cx:pt>
          <cx:pt idx="513">film &amp; video</cx:pt>
          <cx:pt idx="514">music</cx:pt>
          <cx:pt idx="515">theater</cx:pt>
          <cx:pt idx="516">publishing</cx:pt>
          <cx:pt idx="517">food</cx:pt>
          <cx:pt idx="518">film &amp; video</cx:pt>
          <cx:pt idx="519">music</cx:pt>
          <cx:pt idx="520">theater</cx:pt>
          <cx:pt idx="521">film &amp; video</cx:pt>
          <cx:pt idx="522">film &amp; video</cx:pt>
          <cx:pt idx="523">film &amp; video</cx:pt>
          <cx:pt idx="524">theater</cx:pt>
          <cx:pt idx="525">technology</cx:pt>
          <cx:pt idx="526">theater</cx:pt>
          <cx:pt idx="527">film &amp; video</cx:pt>
          <cx:pt idx="528">music</cx:pt>
          <cx:pt idx="529">games</cx:pt>
          <cx:pt idx="530">publishing</cx:pt>
          <cx:pt idx="531">games</cx:pt>
          <cx:pt idx="532">theater</cx:pt>
          <cx:pt idx="533">music</cx:pt>
          <cx:pt idx="534">film &amp; video</cx:pt>
          <cx:pt idx="535">theater</cx:pt>
          <cx:pt idx="536">publishing</cx:pt>
          <cx:pt idx="537">film &amp; video</cx:pt>
          <cx:pt idx="538">games</cx:pt>
          <cx:pt idx="539">food</cx:pt>
          <cx:pt idx="540">photography</cx:pt>
          <cx:pt idx="541">games</cx:pt>
          <cx:pt idx="542">music</cx:pt>
          <cx:pt idx="543">games</cx:pt>
          <cx:pt idx="544">music</cx:pt>
          <cx:pt idx="545">theater</cx:pt>
          <cx:pt idx="546">theater</cx:pt>
          <cx:pt idx="547">film &amp; video</cx:pt>
          <cx:pt idx="548">theater</cx:pt>
          <cx:pt idx="549">technology</cx:pt>
          <cx:pt idx="550">music</cx:pt>
          <cx:pt idx="551">technology</cx:pt>
          <cx:pt idx="552">theater</cx:pt>
          <cx:pt idx="553">music</cx:pt>
          <cx:pt idx="554">music</cx:pt>
          <cx:pt idx="555">music</cx:pt>
          <cx:pt idx="556">publishing</cx:pt>
          <cx:pt idx="557">film &amp; video</cx:pt>
          <cx:pt idx="558">theater</cx:pt>
          <cx:pt idx="559">theater</cx:pt>
          <cx:pt idx="560">film &amp; video</cx:pt>
          <cx:pt idx="561">theater</cx:pt>
          <cx:pt idx="562">music</cx:pt>
          <cx:pt idx="563">film &amp; video</cx:pt>
          <cx:pt idx="564">theater</cx:pt>
          <cx:pt idx="565">theater</cx:pt>
          <cx:pt idx="566">music</cx:pt>
          <cx:pt idx="567">music</cx:pt>
          <cx:pt idx="568">theater</cx:pt>
          <cx:pt idx="569">film &amp; video</cx:pt>
          <cx:pt idx="570">music</cx:pt>
          <cx:pt idx="571">film &amp; video</cx:pt>
          <cx:pt idx="572">music</cx:pt>
          <cx:pt idx="573">journalism</cx:pt>
          <cx:pt idx="574">food</cx:pt>
          <cx:pt idx="575">theater</cx:pt>
          <cx:pt idx="576">theater</cx:pt>
          <cx:pt idx="577">music</cx:pt>
          <cx:pt idx="578">film &amp; video</cx:pt>
          <cx:pt idx="579">music</cx:pt>
          <cx:pt idx="580">theater</cx:pt>
          <cx:pt idx="581">technology</cx:pt>
          <cx:pt idx="582">games</cx:pt>
          <cx:pt idx="583">film &amp; video</cx:pt>
          <cx:pt idx="584">technology</cx:pt>
          <cx:pt idx="585">publishing</cx:pt>
          <cx:pt idx="586">music</cx:pt>
          <cx:pt idx="587">food</cx:pt>
          <cx:pt idx="588">theater</cx:pt>
          <cx:pt idx="589">film &amp; video</cx:pt>
          <cx:pt idx="590">publishing</cx:pt>
          <cx:pt idx="591">games</cx:pt>
          <cx:pt idx="592">theater</cx:pt>
          <cx:pt idx="593">film &amp; video</cx:pt>
          <cx:pt idx="594">theater</cx:pt>
          <cx:pt idx="595">theater</cx:pt>
          <cx:pt idx="596">film &amp; video</cx:pt>
          <cx:pt idx="597">theater</cx:pt>
          <cx:pt idx="598">music</cx:pt>
          <cx:pt idx="599">film &amp; video</cx:pt>
          <cx:pt idx="600">food</cx:pt>
          <cx:pt idx="601">technology</cx:pt>
          <cx:pt idx="602">theater</cx:pt>
          <cx:pt idx="603">theater</cx:pt>
          <cx:pt idx="604">theater</cx:pt>
          <cx:pt idx="605">publishing</cx:pt>
          <cx:pt idx="606">music</cx:pt>
          <cx:pt idx="607">food</cx:pt>
          <cx:pt idx="608">music</cx:pt>
          <cx:pt idx="609">film &amp; video</cx:pt>
          <cx:pt idx="610">theater</cx:pt>
          <cx:pt idx="611">theater</cx:pt>
          <cx:pt idx="612">music</cx:pt>
          <cx:pt idx="613">theater</cx:pt>
          <cx:pt idx="614">theater</cx:pt>
          <cx:pt idx="615">theater</cx:pt>
          <cx:pt idx="616">music</cx:pt>
          <cx:pt idx="617">theater</cx:pt>
          <cx:pt idx="618">publishing</cx:pt>
          <cx:pt idx="619">theater</cx:pt>
          <cx:pt idx="620">photography</cx:pt>
          <cx:pt idx="621">theater</cx:pt>
          <cx:pt idx="622">music</cx:pt>
          <cx:pt idx="623">theater</cx:pt>
          <cx:pt idx="624">photography</cx:pt>
          <cx:pt idx="625">theater</cx:pt>
          <cx:pt idx="626">theater</cx:pt>
          <cx:pt idx="627">food</cx:pt>
          <cx:pt idx="628">music</cx:pt>
          <cx:pt idx="629">theater</cx:pt>
          <cx:pt idx="630">theater</cx:pt>
          <cx:pt idx="631">theater</cx:pt>
          <cx:pt idx="632">theater</cx:pt>
          <cx:pt idx="633">film &amp; video</cx:pt>
          <cx:pt idx="634">film &amp; video</cx:pt>
          <cx:pt idx="635">film &amp; video</cx:pt>
          <cx:pt idx="636">film &amp; video</cx:pt>
          <cx:pt idx="637">theater</cx:pt>
          <cx:pt idx="638">theater</cx:pt>
          <cx:pt idx="639">film &amp; video</cx:pt>
          <cx:pt idx="640">theater</cx:pt>
          <cx:pt idx="641">theater</cx:pt>
          <cx:pt idx="642">technology</cx:pt>
          <cx:pt idx="643">theater</cx:pt>
          <cx:pt idx="644">theater</cx:pt>
          <cx:pt idx="645">music</cx:pt>
          <cx:pt idx="646">games</cx:pt>
          <cx:pt idx="647">publishing</cx:pt>
          <cx:pt idx="648">food</cx:pt>
          <cx:pt idx="649">theater</cx:pt>
          <cx:pt idx="650">music</cx:pt>
          <cx:pt idx="651">film &amp; video</cx:pt>
          <cx:pt idx="652">technology</cx:pt>
          <cx:pt idx="653">technology</cx:pt>
          <cx:pt idx="654">music</cx:pt>
          <cx:pt idx="655">photography</cx:pt>
          <cx:pt idx="656">food</cx:pt>
          <cx:pt idx="657">film &amp; video</cx:pt>
          <cx:pt idx="658">music</cx:pt>
          <cx:pt idx="659">film &amp; video</cx:pt>
          <cx:pt idx="660">theater</cx:pt>
          <cx:pt idx="661">music</cx:pt>
          <cx:pt idx="662">theater</cx:pt>
          <cx:pt idx="663">theater</cx:pt>
          <cx:pt idx="664">music</cx:pt>
          <cx:pt idx="665">film &amp; video</cx:pt>
          <cx:pt idx="666">theater</cx:pt>
          <cx:pt idx="667">journalism</cx:pt>
          <cx:pt idx="668">theater</cx:pt>
          <cx:pt idx="669">theater</cx:pt>
          <cx:pt idx="670">music</cx:pt>
          <cx:pt idx="671">theater</cx:pt>
          <cx:pt idx="672">theater</cx:pt>
          <cx:pt idx="673">music</cx:pt>
          <cx:pt idx="674">photography</cx:pt>
          <cx:pt idx="675">journalism</cx:pt>
          <cx:pt idx="676">photography</cx:pt>
          <cx:pt idx="677">publishing</cx:pt>
          <cx:pt idx="678">film &amp; video</cx:pt>
          <cx:pt idx="679">food</cx:pt>
          <cx:pt idx="680">games</cx:pt>
          <cx:pt idx="681">theater</cx:pt>
          <cx:pt idx="682">theater</cx:pt>
          <cx:pt idx="683">theater</cx:pt>
          <cx:pt idx="684">publishing</cx:pt>
          <cx:pt idx="685">theater</cx:pt>
          <cx:pt idx="686">technology</cx:pt>
          <cx:pt idx="687">theater</cx:pt>
          <cx:pt idx="688">film &amp; video</cx:pt>
          <cx:pt idx="689">technology</cx:pt>
          <cx:pt idx="690">film &amp; video</cx:pt>
          <cx:pt idx="691">film &amp; video</cx:pt>
          <cx:pt idx="692">music</cx:pt>
          <cx:pt idx="693">theater</cx:pt>
          <cx:pt idx="694">theater</cx:pt>
          <cx:pt idx="695">music</cx:pt>
          <cx:pt idx="696">theater</cx:pt>
          <cx:pt idx="697">music</cx:pt>
          <cx:pt idx="698">technology</cx:pt>
          <cx:pt idx="699">film &amp; video</cx:pt>
          <cx:pt idx="700">technology</cx:pt>
          <cx:pt idx="701">theater</cx:pt>
          <cx:pt idx="702">technology</cx:pt>
          <cx:pt idx="703">publishing</cx:pt>
          <cx:pt idx="704">film &amp; video</cx:pt>
          <cx:pt idx="705">publishing</cx:pt>
          <cx:pt idx="706">technology</cx:pt>
          <cx:pt idx="707">film &amp; video</cx:pt>
          <cx:pt idx="708">theater</cx:pt>
          <cx:pt idx="709">theater</cx:pt>
          <cx:pt idx="710">theater</cx:pt>
          <cx:pt idx="711">theater</cx:pt>
          <cx:pt idx="712">theater</cx:pt>
          <cx:pt idx="713">publishing</cx:pt>
          <cx:pt idx="714">music</cx:pt>
          <cx:pt idx="715">games</cx:pt>
          <cx:pt idx="716">theater</cx:pt>
          <cx:pt idx="717">film &amp; video</cx:pt>
          <cx:pt idx="718">technology</cx:pt>
          <cx:pt idx="719">publishing</cx:pt>
          <cx:pt idx="720">theater</cx:pt>
          <cx:pt idx="721">music</cx:pt>
          <cx:pt idx="722">film &amp; video</cx:pt>
          <cx:pt idx="723">theater</cx:pt>
          <cx:pt idx="724">theater</cx:pt>
          <cx:pt idx="725">games</cx:pt>
          <cx:pt idx="726">theater</cx:pt>
          <cx:pt idx="727">technology</cx:pt>
          <cx:pt idx="728">theater</cx:pt>
          <cx:pt idx="729">film &amp; video</cx:pt>
          <cx:pt idx="730">technology</cx:pt>
          <cx:pt idx="731">technology</cx:pt>
          <cx:pt idx="732">music</cx:pt>
          <cx:pt idx="733">music</cx:pt>
          <cx:pt idx="734">theater</cx:pt>
          <cx:pt idx="735">photography</cx:pt>
          <cx:pt idx="736">publishing</cx:pt>
          <cx:pt idx="737">music</cx:pt>
          <cx:pt idx="738">theater</cx:pt>
          <cx:pt idx="739">music</cx:pt>
          <cx:pt idx="740">theater</cx:pt>
          <cx:pt idx="741">theater</cx:pt>
          <cx:pt idx="742">music</cx:pt>
          <cx:pt idx="743">theater</cx:pt>
          <cx:pt idx="744">theater</cx:pt>
          <cx:pt idx="745">technology</cx:pt>
          <cx:pt idx="746">technology</cx:pt>
          <cx:pt idx="747">theater</cx:pt>
          <cx:pt idx="748">film &amp; video</cx:pt>
          <cx:pt idx="749">technology</cx:pt>
          <cx:pt idx="750">music</cx:pt>
          <cx:pt idx="751">publishing</cx:pt>
          <cx:pt idx="752">theater</cx:pt>
          <cx:pt idx="753">photography</cx:pt>
          <cx:pt idx="754">theater</cx:pt>
          <cx:pt idx="755">theater</cx:pt>
          <cx:pt idx="756">theater</cx:pt>
          <cx:pt idx="757">film &amp; video</cx:pt>
          <cx:pt idx="758">music</cx:pt>
          <cx:pt idx="759">music</cx:pt>
          <cx:pt idx="760">games</cx:pt>
          <cx:pt idx="761">music</cx:pt>
          <cx:pt idx="762">music</cx:pt>
          <cx:pt idx="763">theater</cx:pt>
          <cx:pt idx="764">music</cx:pt>
          <cx:pt idx="765">music</cx:pt>
          <cx:pt idx="766">film &amp; video</cx:pt>
          <cx:pt idx="767">publishing</cx:pt>
          <cx:pt idx="768">theater</cx:pt>
          <cx:pt idx="769">games</cx:pt>
          <cx:pt idx="770">theater</cx:pt>
          <cx:pt idx="771">theater</cx:pt>
          <cx:pt idx="772">music</cx:pt>
          <cx:pt idx="773">theater</cx:pt>
          <cx:pt idx="774">technology</cx:pt>
          <cx:pt idx="775">music</cx:pt>
          <cx:pt idx="776">theater</cx:pt>
          <cx:pt idx="777">theater</cx:pt>
          <cx:pt idx="778">film &amp; video</cx:pt>
          <cx:pt idx="779">theater</cx:pt>
          <cx:pt idx="780">film &amp; video</cx:pt>
          <cx:pt idx="781">theater</cx:pt>
          <cx:pt idx="782">film &amp; video</cx:pt>
          <cx:pt idx="783">music</cx:pt>
          <cx:pt idx="784">technology</cx:pt>
          <cx:pt idx="785">film &amp; video</cx:pt>
          <cx:pt idx="786">music</cx:pt>
          <cx:pt idx="787">music</cx:pt>
          <cx:pt idx="788">film &amp; video</cx:pt>
          <cx:pt idx="789">theater</cx:pt>
          <cx:pt idx="790">theater</cx:pt>
          <cx:pt idx="791">food</cx:pt>
          <cx:pt idx="792">theater</cx:pt>
          <cx:pt idx="793">publishing</cx:pt>
          <cx:pt idx="794">music</cx:pt>
          <cx:pt idx="795">film &amp; video</cx:pt>
          <cx:pt idx="796">games</cx:pt>
          <cx:pt idx="797">technology</cx:pt>
          <cx:pt idx="798">theater</cx:pt>
          <cx:pt idx="799">theater</cx:pt>
          <cx:pt idx="800">music</cx:pt>
          <cx:pt idx="801">photography</cx:pt>
          <cx:pt idx="802">photography</cx:pt>
          <cx:pt idx="803">theater</cx:pt>
          <cx:pt idx="804">music</cx:pt>
          <cx:pt idx="805">film &amp; video</cx:pt>
          <cx:pt idx="806">film &amp; video</cx:pt>
          <cx:pt idx="807">theater</cx:pt>
          <cx:pt idx="808">food</cx:pt>
          <cx:pt idx="809">film &amp; video</cx:pt>
          <cx:pt idx="810">theater</cx:pt>
          <cx:pt idx="811">games</cx:pt>
          <cx:pt idx="812">publishing</cx:pt>
          <cx:pt idx="813">games</cx:pt>
          <cx:pt idx="814">music</cx:pt>
          <cx:pt idx="815">music</cx:pt>
          <cx:pt idx="816">theater</cx:pt>
          <cx:pt idx="817">publishing</cx:pt>
          <cx:pt idx="818">theater</cx:pt>
          <cx:pt idx="819">games</cx:pt>
          <cx:pt idx="820">music</cx:pt>
          <cx:pt idx="821">film &amp; video</cx:pt>
          <cx:pt idx="822">music</cx:pt>
          <cx:pt idx="823">music</cx:pt>
          <cx:pt idx="824">publishing</cx:pt>
          <cx:pt idx="825">film &amp; video</cx:pt>
          <cx:pt idx="826">theater</cx:pt>
          <cx:pt idx="827">film &amp; video</cx:pt>
          <cx:pt idx="828">theater</cx:pt>
          <cx:pt idx="829">theater</cx:pt>
          <cx:pt idx="830">theater</cx:pt>
          <cx:pt idx="831">photography</cx:pt>
          <cx:pt idx="832">publishing</cx:pt>
          <cx:pt idx="833">publishing</cx:pt>
          <cx:pt idx="834">theater</cx:pt>
          <cx:pt idx="835">technology</cx:pt>
          <cx:pt idx="836">music</cx:pt>
          <cx:pt idx="837">music</cx:pt>
          <cx:pt idx="838">theater</cx:pt>
          <cx:pt idx="839">film &amp; video</cx:pt>
          <cx:pt idx="840">theater</cx:pt>
          <cx:pt idx="841">technology</cx:pt>
          <cx:pt idx="842">technology</cx:pt>
          <cx:pt idx="843">photography</cx:pt>
          <cx:pt idx="844">film &amp; video</cx:pt>
          <cx:pt idx="845">technology</cx:pt>
          <cx:pt idx="846">technology</cx:pt>
          <cx:pt idx="847">food</cx:pt>
          <cx:pt idx="848">film &amp; video</cx:pt>
          <cx:pt idx="849">music</cx:pt>
          <cx:pt idx="850">music</cx:pt>
          <cx:pt idx="851">music</cx:pt>
          <cx:pt idx="852">games</cx:pt>
          <cx:pt idx="853">music</cx:pt>
          <cx:pt idx="854">publishing</cx:pt>
          <cx:pt idx="855">theater</cx:pt>
          <cx:pt idx="856">food</cx:pt>
          <cx:pt idx="857">film &amp; video</cx:pt>
          <cx:pt idx="858">food</cx:pt>
          <cx:pt idx="859">theater</cx:pt>
          <cx:pt idx="860">technology</cx:pt>
          <cx:pt idx="861">theater</cx:pt>
          <cx:pt idx="862">theater</cx:pt>
          <cx:pt idx="863">film &amp; video</cx:pt>
          <cx:pt idx="864">film &amp; video</cx:pt>
          <cx:pt idx="865">theater</cx:pt>
          <cx:pt idx="866">photography</cx:pt>
          <cx:pt idx="867">food</cx:pt>
          <cx:pt idx="868">theater</cx:pt>
          <cx:pt idx="869">film &amp; video</cx:pt>
          <cx:pt idx="870">theater</cx:pt>
          <cx:pt idx="871">theater</cx:pt>
          <cx:pt idx="872">film &amp; video</cx:pt>
          <cx:pt idx="873">photography</cx:pt>
          <cx:pt idx="874">photography</cx:pt>
          <cx:pt idx="875">music</cx:pt>
          <cx:pt idx="876">photography</cx:pt>
          <cx:pt idx="877">food</cx:pt>
          <cx:pt idx="878">music</cx:pt>
          <cx:pt idx="879">publishing</cx:pt>
          <cx:pt idx="880">music</cx:pt>
          <cx:pt idx="881">theater</cx:pt>
          <cx:pt idx="882">theater</cx:pt>
          <cx:pt idx="883">film &amp; video</cx:pt>
          <cx:pt idx="884">theater</cx:pt>
          <cx:pt idx="885">theater</cx:pt>
          <cx:pt idx="886">music</cx:pt>
          <cx:pt idx="887">theater</cx:pt>
          <cx:pt idx="888">theater</cx:pt>
          <cx:pt idx="889">music</cx:pt>
          <cx:pt idx="890">music</cx:pt>
          <cx:pt idx="891">film &amp; video</cx:pt>
          <cx:pt idx="892">publishing</cx:pt>
          <cx:pt idx="893">film &amp; video</cx:pt>
          <cx:pt idx="894">film &amp; video</cx:pt>
          <cx:pt idx="895">theater</cx:pt>
          <cx:pt idx="896">food</cx:pt>
          <cx:pt idx="897">theater</cx:pt>
          <cx:pt idx="898">film &amp; video</cx:pt>
          <cx:pt idx="899">music</cx:pt>
          <cx:pt idx="900">technology</cx:pt>
          <cx:pt idx="901">music</cx:pt>
          <cx:pt idx="902">technology</cx:pt>
          <cx:pt idx="903">publishing</cx:pt>
          <cx:pt idx="904">publishing</cx:pt>
          <cx:pt idx="905">theater</cx:pt>
          <cx:pt idx="906">film &amp; video</cx:pt>
          <cx:pt idx="907">theater</cx:pt>
          <cx:pt idx="908">games</cx:pt>
          <cx:pt idx="909">theater</cx:pt>
          <cx:pt idx="910">theater</cx:pt>
          <cx:pt idx="911">technology</cx:pt>
          <cx:pt idx="912">film &amp; video</cx:pt>
          <cx:pt idx="913">film &amp; video</cx:pt>
          <cx:pt idx="914">theater</cx:pt>
          <cx:pt idx="915">film &amp; video</cx:pt>
          <cx:pt idx="916">photography</cx:pt>
          <cx:pt idx="917">film &amp; video</cx:pt>
          <cx:pt idx="918">publishing</cx:pt>
          <cx:pt idx="919">theater</cx:pt>
          <cx:pt idx="920">film &amp; video</cx:pt>
          <cx:pt idx="921">technology</cx:pt>
          <cx:pt idx="922">music</cx:pt>
          <cx:pt idx="923">theater</cx:pt>
          <cx:pt idx="924">theater</cx:pt>
          <cx:pt idx="925">theater</cx:pt>
          <cx:pt idx="926">food</cx:pt>
          <cx:pt idx="927">theater</cx:pt>
          <cx:pt idx="928">technology</cx:pt>
          <cx:pt idx="929">theater</cx:pt>
          <cx:pt idx="930">theater</cx:pt>
          <cx:pt idx="931">theater</cx:pt>
          <cx:pt idx="932">music</cx:pt>
          <cx:pt idx="933">theater</cx:pt>
          <cx:pt idx="934">theater</cx:pt>
          <cx:pt idx="935">theater</cx:pt>
          <cx:pt idx="936">theater</cx:pt>
          <cx:pt idx="937">film &amp; video</cx:pt>
          <cx:pt idx="938">publishing</cx:pt>
          <cx:pt idx="939">games</cx:pt>
          <cx:pt idx="940">technology</cx:pt>
          <cx:pt idx="941">theater</cx:pt>
          <cx:pt idx="942">theater</cx:pt>
          <cx:pt idx="943">food</cx:pt>
          <cx:pt idx="944">photography</cx:pt>
          <cx:pt idx="945">photography</cx:pt>
          <cx:pt idx="946">theater</cx:pt>
          <cx:pt idx="947">theater</cx:pt>
          <cx:pt idx="948">film &amp; video</cx:pt>
          <cx:pt idx="949">technology</cx:pt>
          <cx:pt idx="950">theater</cx:pt>
          <cx:pt idx="951">music</cx:pt>
          <cx:pt idx="952">film &amp; video</cx:pt>
          <cx:pt idx="953">film &amp; video</cx:pt>
          <cx:pt idx="954">technology</cx:pt>
          <cx:pt idx="955">theater</cx:pt>
          <cx:pt idx="956">film &amp; video</cx:pt>
          <cx:pt idx="957">theater</cx:pt>
          <cx:pt idx="958">film &amp; video</cx:pt>
          <cx:pt idx="959">publishing</cx:pt>
          <cx:pt idx="960">technology</cx:pt>
          <cx:pt idx="961">publishing</cx:pt>
          <cx:pt idx="962">food</cx:pt>
          <cx:pt idx="963">photography</cx:pt>
          <cx:pt idx="964">theater</cx:pt>
          <cx:pt idx="965">music</cx:pt>
          <cx:pt idx="966">theater</cx:pt>
          <cx:pt idx="967">music</cx:pt>
          <cx:pt idx="968">food</cx:pt>
          <cx:pt idx="969">theater</cx:pt>
          <cx:pt idx="970">theater</cx:pt>
          <cx:pt idx="971">film &amp; video</cx:pt>
          <cx:pt idx="972">technology</cx:pt>
          <cx:pt idx="973">theater</cx:pt>
          <cx:pt idx="974">music</cx:pt>
          <cx:pt idx="975">theater</cx:pt>
          <cx:pt idx="976">theater</cx:pt>
          <cx:pt idx="977">food</cx:pt>
          <cx:pt idx="978">games</cx:pt>
          <cx:pt idx="979">theater</cx:pt>
          <cx:pt idx="980">publishing</cx:pt>
          <cx:pt idx="981">technology</cx:pt>
          <cx:pt idx="982">film &amp; video</cx:pt>
          <cx:pt idx="983">film &amp; video</cx:pt>
          <cx:pt idx="984">theater</cx:pt>
          <cx:pt idx="985">music</cx:pt>
          <cx:pt idx="986">music</cx:pt>
          <cx:pt idx="987">film &amp; video</cx:pt>
          <cx:pt idx="988">publishing</cx:pt>
          <cx:pt idx="989">publishing</cx:pt>
          <cx:pt idx="990">film &amp; video</cx:pt>
          <cx:pt idx="991">music</cx:pt>
          <cx:pt idx="992">film &amp; video</cx:pt>
          <cx:pt idx="993">photography</cx:pt>
          <cx:pt idx="994">publishing</cx:pt>
          <cx:pt idx="995">food</cx:pt>
          <cx:pt idx="996">theater</cx:pt>
          <cx:pt idx="997">theater</cx:pt>
          <cx:pt idx="998">music</cx:pt>
          <cx:pt idx="999">food</cx:pt>
        </cx:lvl>
        <cx:lvl ptCount="1000">
          <cx:pt idx="0">food/food trucks</cx:pt>
          <cx:pt idx="1">music/rock</cx:pt>
          <cx:pt idx="2">technology/web</cx:pt>
          <cx:pt idx="3">music/rock</cx:pt>
          <cx:pt idx="4">theater/plays</cx:pt>
          <cx:pt idx="5">theater/plays</cx:pt>
          <cx:pt idx="6">film &amp; video/documentary</cx:pt>
          <cx:pt idx="7">theater/plays</cx:pt>
          <cx:pt idx="8">theater/plays</cx:pt>
          <cx:pt idx="9">music/electric music</cx:pt>
          <cx:pt idx="10">film &amp; video/drama</cx:pt>
          <cx:pt idx="11">theater/plays</cx:pt>
          <cx:pt idx="12">film &amp; video/drama</cx:pt>
          <cx:pt idx="13">music/indie rock</cx:pt>
          <cx:pt idx="14">music/indie rock</cx:pt>
          <cx:pt idx="15">technology/wearables</cx:pt>
          <cx:pt idx="16">publishing/nonfiction</cx:pt>
          <cx:pt idx="17">film &amp; video/animation</cx:pt>
          <cx:pt idx="18">theater/plays</cx:pt>
          <cx:pt idx="19">theater/plays</cx:pt>
          <cx:pt idx="20">film &amp; video/drama</cx:pt>
          <cx:pt idx="21">theater/plays</cx:pt>
          <cx:pt idx="22">theater/plays</cx:pt>
          <cx:pt idx="23">film &amp; video/documentary</cx:pt>
          <cx:pt idx="24">technology/wearables</cx:pt>
          <cx:pt idx="25">games/video games</cx:pt>
          <cx:pt idx="26">theater/plays</cx:pt>
          <cx:pt idx="27">music/rock</cx:pt>
          <cx:pt idx="28">theater/plays</cx:pt>
          <cx:pt idx="29">film &amp; video/shorts</cx:pt>
          <cx:pt idx="30">film &amp; video/animation</cx:pt>
          <cx:pt idx="31">games/video games</cx:pt>
          <cx:pt idx="32">film &amp; video/documentary</cx:pt>
          <cx:pt idx="33">theater/plays</cx:pt>
          <cx:pt idx="34">film &amp; video/documentary</cx:pt>
          <cx:pt idx="35">film &amp; video/drama</cx:pt>
          <cx:pt idx="36">theater/plays</cx:pt>
          <cx:pt idx="37">publishing/fiction</cx:pt>
          <cx:pt idx="38">photography/photography books</cx:pt>
          <cx:pt idx="39">theater/plays</cx:pt>
          <cx:pt idx="40">technology/wearables</cx:pt>
          <cx:pt idx="41">music/rock</cx:pt>
          <cx:pt idx="42">food/food trucks</cx:pt>
          <cx:pt idx="43">publishing/radio &amp; podcasts</cx:pt>
          <cx:pt idx="44">publishing/fiction</cx:pt>
          <cx:pt idx="45">theater/plays</cx:pt>
          <cx:pt idx="46">music/rock</cx:pt>
          <cx:pt idx="47">theater/plays</cx:pt>
          <cx:pt idx="48">theater/plays</cx:pt>
          <cx:pt idx="49">music/rock</cx:pt>
          <cx:pt idx="50">music/metal</cx:pt>
          <cx:pt idx="51">technology/wearables</cx:pt>
          <cx:pt idx="52">theater/plays</cx:pt>
          <cx:pt idx="53">film &amp; video/drama</cx:pt>
          <cx:pt idx="54">technology/wearables</cx:pt>
          <cx:pt idx="55">music/jazz</cx:pt>
          <cx:pt idx="56">technology/wearables</cx:pt>
          <cx:pt idx="57">games/video games</cx:pt>
          <cx:pt idx="58">theater/plays</cx:pt>
          <cx:pt idx="59">theater/plays</cx:pt>
          <cx:pt idx="60">theater/plays</cx:pt>
          <cx:pt idx="61">theater/plays</cx:pt>
          <cx:pt idx="62">technology/web</cx:pt>
          <cx:pt idx="63">theater/plays</cx:pt>
          <cx:pt idx="64">technology/web</cx:pt>
          <cx:pt idx="65">theater/plays</cx:pt>
          <cx:pt idx="66">theater/plays</cx:pt>
          <cx:pt idx="67">technology/wearables</cx:pt>
          <cx:pt idx="68">theater/plays</cx:pt>
          <cx:pt idx="69">theater/plays</cx:pt>
          <cx:pt idx="70">theater/plays</cx:pt>
          <cx:pt idx="71">theater/plays</cx:pt>
          <cx:pt idx="72">film &amp; video/animation</cx:pt>
          <cx:pt idx="73">music/jazz</cx:pt>
          <cx:pt idx="74">music/metal</cx:pt>
          <cx:pt idx="75">photography/photography books</cx:pt>
          <cx:pt idx="76">theater/plays</cx:pt>
          <cx:pt idx="77">film &amp; video/animation</cx:pt>
          <cx:pt idx="78">publishing/translations</cx:pt>
          <cx:pt idx="79">theater/plays</cx:pt>
          <cx:pt idx="80">games/video games</cx:pt>
          <cx:pt idx="81">music/rock</cx:pt>
          <cx:pt idx="82">games/video games</cx:pt>
          <cx:pt idx="83">music/electric music</cx:pt>
          <cx:pt idx="84">technology/wearables</cx:pt>
          <cx:pt idx="85">music/indie rock</cx:pt>
          <cx:pt idx="86">theater/plays</cx:pt>
          <cx:pt idx="87">music/rock</cx:pt>
          <cx:pt idx="88">publishing/translations</cx:pt>
          <cx:pt idx="89">theater/plays</cx:pt>
          <cx:pt idx="90">theater/plays</cx:pt>
          <cx:pt idx="91">publishing/translations</cx:pt>
          <cx:pt idx="92">games/video games</cx:pt>
          <cx:pt idx="93">theater/plays</cx:pt>
          <cx:pt idx="94">technology/web</cx:pt>
          <cx:pt idx="95">film &amp; video/documentary</cx:pt>
          <cx:pt idx="96">theater/plays</cx:pt>
          <cx:pt idx="97">food/food trucks</cx:pt>
          <cx:pt idx="98">games/video games</cx:pt>
          <cx:pt idx="99">theater/plays</cx:pt>
          <cx:pt idx="100">theater/plays</cx:pt>
          <cx:pt idx="101">music/electric music</cx:pt>
          <cx:pt idx="102">technology/wearables</cx:pt>
          <cx:pt idx="103">music/electric music</cx:pt>
          <cx:pt idx="104">music/indie rock</cx:pt>
          <cx:pt idx="105">technology/web</cx:pt>
          <cx:pt idx="106">theater/plays</cx:pt>
          <cx:pt idx="107">theater/plays</cx:pt>
          <cx:pt idx="108">film &amp; video/documentary</cx:pt>
          <cx:pt idx="109">film &amp; video/television</cx:pt>
          <cx:pt idx="110">food/food trucks</cx:pt>
          <cx:pt idx="111">publishing/radio &amp; podcasts</cx:pt>
          <cx:pt idx="112">technology/web</cx:pt>
          <cx:pt idx="113">food/food trucks</cx:pt>
          <cx:pt idx="114">technology/wearables</cx:pt>
          <cx:pt idx="115">publishing/fiction</cx:pt>
          <cx:pt idx="116">theater/plays</cx:pt>
          <cx:pt idx="117">film &amp; video/television</cx:pt>
          <cx:pt idx="118">photography/photography books</cx:pt>
          <cx:pt idx="119">film &amp; video/documentary</cx:pt>
          <cx:pt idx="120">games/mobile games</cx:pt>
          <cx:pt idx="121">games/video games</cx:pt>
          <cx:pt idx="122">publishing/fiction</cx:pt>
          <cx:pt idx="123">theater/plays</cx:pt>
          <cx:pt idx="124">photography/photography books</cx:pt>
          <cx:pt idx="125">theater/plays</cx:pt>
          <cx:pt idx="126">theater/plays</cx:pt>
          <cx:pt idx="127">theater/plays</cx:pt>
          <cx:pt idx="128">music/rock</cx:pt>
          <cx:pt idx="129">food/food trucks</cx:pt>
          <cx:pt idx="130">film &amp; video/drama</cx:pt>
          <cx:pt idx="131">technology/web</cx:pt>
          <cx:pt idx="132">theater/plays</cx:pt>
          <cx:pt idx="133">music/world music</cx:pt>
          <cx:pt idx="134">film &amp; video/documentary</cx:pt>
          <cx:pt idx="135">theater/plays</cx:pt>
          <cx:pt idx="136">film &amp; video/drama</cx:pt>
          <cx:pt idx="137">publishing/nonfiction</cx:pt>
          <cx:pt idx="138">games/mobile games</cx:pt>
          <cx:pt idx="139">technology/wearables</cx:pt>
          <cx:pt idx="140">film &amp; video/documentary</cx:pt>
          <cx:pt idx="141">technology/web</cx:pt>
          <cx:pt idx="142">technology/web</cx:pt>
          <cx:pt idx="143">music/indie rock</cx:pt>
          <cx:pt idx="144">theater/plays</cx:pt>
          <cx:pt idx="145">technology/wearables</cx:pt>
          <cx:pt idx="146">theater/plays</cx:pt>
          <cx:pt idx="147">theater/plays</cx:pt>
          <cx:pt idx="148">technology/wearables</cx:pt>
          <cx:pt idx="149">music/indie rock</cx:pt>
          <cx:pt idx="150">music/rock</cx:pt>
          <cx:pt idx="151">music/electric music</cx:pt>
          <cx:pt idx="152">music/indie rock</cx:pt>
          <cx:pt idx="153">theater/plays</cx:pt>
          <cx:pt idx="154">music/indie rock</cx:pt>
          <cx:pt idx="155">theater/plays</cx:pt>
          <cx:pt idx="156">music/rock</cx:pt>
          <cx:pt idx="157">photography/photography books</cx:pt>
          <cx:pt idx="158">music/rock</cx:pt>
          <cx:pt idx="159">theater/plays</cx:pt>
          <cx:pt idx="160">technology/wearables</cx:pt>
          <cx:pt idx="161">technology/web</cx:pt>
          <cx:pt idx="162">music/rock</cx:pt>
          <cx:pt idx="163">photography/photography books</cx:pt>
          <cx:pt idx="164">theater/plays</cx:pt>
          <cx:pt idx="165">technology/web</cx:pt>
          <cx:pt idx="166">photography/photography books</cx:pt>
          <cx:pt idx="167">theater/plays</cx:pt>
          <cx:pt idx="168">music/indie rock</cx:pt>
          <cx:pt idx="169">film &amp; video/shorts</cx:pt>
          <cx:pt idx="170">music/indie rock</cx:pt>
          <cx:pt idx="171">publishing/translations</cx:pt>
          <cx:pt idx="172">film &amp; video/documentary</cx:pt>
          <cx:pt idx="173">theater/plays</cx:pt>
          <cx:pt idx="174">technology/wearables</cx:pt>
          <cx:pt idx="175">theater/plays</cx:pt>
          <cx:pt idx="176">theater/plays</cx:pt>
          <cx:pt idx="177">theater/plays</cx:pt>
          <cx:pt idx="178">food/food trucks</cx:pt>
          <cx:pt idx="179">theater/plays</cx:pt>
          <cx:pt idx="180">technology/wearables</cx:pt>
          <cx:pt idx="181">technology/web</cx:pt>
          <cx:pt idx="182">theater/plays</cx:pt>
          <cx:pt idx="183">music/rock</cx:pt>
          <cx:pt idx="184">theater/plays</cx:pt>
          <cx:pt idx="185">film &amp; video/television</cx:pt>
          <cx:pt idx="186">theater/plays</cx:pt>
          <cx:pt idx="187">film &amp; video/shorts</cx:pt>
          <cx:pt idx="188">theater/plays</cx:pt>
          <cx:pt idx="189">theater/plays</cx:pt>
          <cx:pt idx="190">theater/plays</cx:pt>
          <cx:pt idx="191">theater/plays</cx:pt>
          <cx:pt idx="192">music/rock</cx:pt>
          <cx:pt idx="193">music/indie rock</cx:pt>
          <cx:pt idx="194">music/metal</cx:pt>
          <cx:pt idx="195">music/electric music</cx:pt>
          <cx:pt idx="196">technology/wearables</cx:pt>
          <cx:pt idx="197">film &amp; video/drama</cx:pt>
          <cx:pt idx="198">music/electric music</cx:pt>
          <cx:pt idx="199">music/rock</cx:pt>
          <cx:pt idx="200">theater/plays</cx:pt>
          <cx:pt idx="201">technology/web</cx:pt>
          <cx:pt idx="202">food/food trucks</cx:pt>
          <cx:pt idx="203">theater/plays</cx:pt>
          <cx:pt idx="204">music/jazz</cx:pt>
          <cx:pt idx="205">theater/plays</cx:pt>
          <cx:pt idx="206">publishing/fiction</cx:pt>
          <cx:pt idx="207">music/rock</cx:pt>
          <cx:pt idx="208">film &amp; video/documentary</cx:pt>
          <cx:pt idx="209">film &amp; video/documentary</cx:pt>
          <cx:pt idx="210">film &amp; video/science fiction</cx:pt>
          <cx:pt idx="211">theater/plays</cx:pt>
          <cx:pt idx="212">theater/plays</cx:pt>
          <cx:pt idx="213">music/indie rock</cx:pt>
          <cx:pt idx="214">music/rock</cx:pt>
          <cx:pt idx="215">theater/plays</cx:pt>
          <cx:pt idx="216">theater/plays</cx:pt>
          <cx:pt idx="217">film &amp; video/science fiction</cx:pt>
          <cx:pt idx="218">film &amp; video/shorts</cx:pt>
          <cx:pt idx="219">film &amp; video/animation</cx:pt>
          <cx:pt idx="220">theater/plays</cx:pt>
          <cx:pt idx="221">food/food trucks</cx:pt>
          <cx:pt idx="222">photography/photography books</cx:pt>
          <cx:pt idx="223">theater/plays</cx:pt>
          <cx:pt idx="224">film &amp; video/science fiction</cx:pt>
          <cx:pt idx="225">music/rock</cx:pt>
          <cx:pt idx="226">photography/photography books</cx:pt>
          <cx:pt idx="227">games/mobile games</cx:pt>
          <cx:pt idx="228">film &amp; video/animation</cx:pt>
          <cx:pt idx="229">games/mobile games</cx:pt>
          <cx:pt idx="230">games/video games</cx:pt>
          <cx:pt idx="231">theater/plays</cx:pt>
          <cx:pt idx="232">theater/plays</cx:pt>
          <cx:pt idx="233">film &amp; video/animation</cx:pt>
          <cx:pt idx="234">games/video games</cx:pt>
          <cx:pt idx="235">film &amp; video/animation</cx:pt>
          <cx:pt idx="236">music/rock</cx:pt>
          <cx:pt idx="237">film &amp; video/animation</cx:pt>
          <cx:pt idx="238">theater/plays</cx:pt>
          <cx:pt idx="239">technology/wearables</cx:pt>
          <cx:pt idx="240">theater/plays</cx:pt>
          <cx:pt idx="241">publishing/nonfiction</cx:pt>
          <cx:pt idx="242">music/rock</cx:pt>
          <cx:pt idx="243">theater/plays</cx:pt>
          <cx:pt idx="244">theater/plays</cx:pt>
          <cx:pt idx="245">theater/plays</cx:pt>
          <cx:pt idx="246">technology/web</cx:pt>
          <cx:pt idx="247">publishing/fiction</cx:pt>
          <cx:pt idx="248">games/mobile games</cx:pt>
          <cx:pt idx="249">publishing/translations</cx:pt>
          <cx:pt idx="250">music/rock</cx:pt>
          <cx:pt idx="251">theater/plays</cx:pt>
          <cx:pt idx="252">theater/plays</cx:pt>
          <cx:pt idx="253">film &amp; video/drama</cx:pt>
          <cx:pt idx="254">publishing/nonfiction</cx:pt>
          <cx:pt idx="255">music/rock</cx:pt>
          <cx:pt idx="256">music/rock</cx:pt>
          <cx:pt idx="257">theater/plays</cx:pt>
          <cx:pt idx="258">theater/plays</cx:pt>
          <cx:pt idx="259">photography/photography books</cx:pt>
          <cx:pt idx="260">music/rock</cx:pt>
          <cx:pt idx="261">music/rock</cx:pt>
          <cx:pt idx="262">music/indie rock</cx:pt>
          <cx:pt idx="263">photography/photography books</cx:pt>
          <cx:pt idx="264">theater/plays</cx:pt>
          <cx:pt idx="265">theater/plays</cx:pt>
          <cx:pt idx="266">music/jazz</cx:pt>
          <cx:pt idx="267">theater/plays</cx:pt>
          <cx:pt idx="268">film &amp; video/documentary</cx:pt>
          <cx:pt idx="269">film &amp; video/television</cx:pt>
          <cx:pt idx="270">games/video games</cx:pt>
          <cx:pt idx="271">photography/photography books</cx:pt>
          <cx:pt idx="272">theater/plays</cx:pt>
          <cx:pt idx="273">theater/plays</cx:pt>
          <cx:pt idx="274">theater/plays</cx:pt>
          <cx:pt idx="275">publishing/translations</cx:pt>
          <cx:pt idx="276">games/video games</cx:pt>
          <cx:pt idx="277">theater/plays</cx:pt>
          <cx:pt idx="278">technology/web</cx:pt>
          <cx:pt idx="279">theater/plays</cx:pt>
          <cx:pt idx="280">film &amp; video/animation</cx:pt>
          <cx:pt idx="281">theater/plays</cx:pt>
          <cx:pt idx="282">film &amp; video/television</cx:pt>
          <cx:pt idx="283">music/rock</cx:pt>
          <cx:pt idx="284">technology/web</cx:pt>
          <cx:pt idx="285">theater/plays</cx:pt>
          <cx:pt idx="286">theater/plays</cx:pt>
          <cx:pt idx="287">music/electric music</cx:pt>
          <cx:pt idx="288">music/metal</cx:pt>
          <cx:pt idx="289">theater/plays</cx:pt>
          <cx:pt idx="290">film &amp; video/documentary</cx:pt>
          <cx:pt idx="291">technology/web</cx:pt>
          <cx:pt idx="292">food/food trucks</cx:pt>
          <cx:pt idx="293">theater/plays</cx:pt>
          <cx:pt idx="294">theater/plays</cx:pt>
          <cx:pt idx="295">theater/plays</cx:pt>
          <cx:pt idx="296">theater/plays</cx:pt>
          <cx:pt idx="297">theater/plays</cx:pt>
          <cx:pt idx="298">music/rock</cx:pt>
          <cx:pt idx="299">food/food trucks</cx:pt>
          <cx:pt idx="300">publishing/nonfiction</cx:pt>
          <cx:pt idx="301">film &amp; video/documentary</cx:pt>
          <cx:pt idx="302">theater/plays</cx:pt>
          <cx:pt idx="303">music/indie rock</cx:pt>
          <cx:pt idx="304">film &amp; video/documentary</cx:pt>
          <cx:pt idx="305">theater/plays</cx:pt>
          <cx:pt idx="306">theater/plays</cx:pt>
          <cx:pt idx="307">publishing/fiction</cx:pt>
          <cx:pt idx="308">theater/plays</cx:pt>
          <cx:pt idx="309">music/indie rock</cx:pt>
          <cx:pt idx="310">games/video games</cx:pt>
          <cx:pt idx="311">theater/plays</cx:pt>
          <cx:pt idx="312">theater/plays</cx:pt>
          <cx:pt idx="313">music/rock</cx:pt>
          <cx:pt idx="314">film &amp; video/documentary</cx:pt>
          <cx:pt idx="315">theater/plays</cx:pt>
          <cx:pt idx="316">food/food trucks</cx:pt>
          <cx:pt idx="317">theater/plays</cx:pt>
          <cx:pt idx="318">music/rock</cx:pt>
          <cx:pt idx="319">technology/web</cx:pt>
          <cx:pt idx="320">publishing/fiction</cx:pt>
          <cx:pt idx="321">film &amp; video/shorts</cx:pt>
          <cx:pt idx="322">theater/plays</cx:pt>
          <cx:pt idx="323">film &amp; video/documentary</cx:pt>
          <cx:pt idx="324">theater/plays</cx:pt>
          <cx:pt idx="325">theater/plays</cx:pt>
          <cx:pt idx="326">film &amp; video/animation</cx:pt>
          <cx:pt idx="327">theater/plays</cx:pt>
          <cx:pt idx="328">music/rock</cx:pt>
          <cx:pt idx="329">games/video games</cx:pt>
          <cx:pt idx="330">film &amp; video/documentary</cx:pt>
          <cx:pt idx="331">food/food trucks</cx:pt>
          <cx:pt idx="332">technology/wearables</cx:pt>
          <cx:pt idx="333">theater/plays</cx:pt>
          <cx:pt idx="334">music/rock</cx:pt>
          <cx:pt idx="335">music/rock</cx:pt>
          <cx:pt idx="336">music/rock</cx:pt>
          <cx:pt idx="337">theater/plays</cx:pt>
          <cx:pt idx="338">theater/plays</cx:pt>
          <cx:pt idx="339">theater/plays</cx:pt>
          <cx:pt idx="340">photography/photography books</cx:pt>
          <cx:pt idx="341">music/indie rock</cx:pt>
          <cx:pt idx="342">theater/plays</cx:pt>
          <cx:pt idx="343">theater/plays</cx:pt>
          <cx:pt idx="344">games/video games</cx:pt>
          <cx:pt idx="345">film &amp; video/drama</cx:pt>
          <cx:pt idx="346">music/indie rock</cx:pt>
          <cx:pt idx="347">technology/web</cx:pt>
          <cx:pt idx="348">food/food trucks</cx:pt>
          <cx:pt idx="349">theater/plays</cx:pt>
          <cx:pt idx="350">music/jazz</cx:pt>
          <cx:pt idx="351">music/rock</cx:pt>
          <cx:pt idx="352">theater/plays</cx:pt>
          <cx:pt idx="353">theater/plays</cx:pt>
          <cx:pt idx="354">film &amp; video/documentary</cx:pt>
          <cx:pt idx="355">technology/wearables</cx:pt>
          <cx:pt idx="356">theater/plays</cx:pt>
          <cx:pt idx="357">games/video games</cx:pt>
          <cx:pt idx="358">photography/photography books</cx:pt>
          <cx:pt idx="359">film &amp; video/animation</cx:pt>
          <cx:pt idx="360">theater/plays</cx:pt>
          <cx:pt idx="361">theater/plays</cx:pt>
          <cx:pt idx="362">music/rock</cx:pt>
          <cx:pt idx="363">music/rock</cx:pt>
          <cx:pt idx="364">music/indie rock</cx:pt>
          <cx:pt idx="365">theater/plays</cx:pt>
          <cx:pt idx="366">theater/plays</cx:pt>
          <cx:pt idx="367">theater/plays</cx:pt>
          <cx:pt idx="368">film &amp; video/documentary</cx:pt>
          <cx:pt idx="369">film &amp; video/television</cx:pt>
          <cx:pt idx="370">theater/plays</cx:pt>
          <cx:pt idx="371">theater/plays</cx:pt>
          <cx:pt idx="372">film &amp; video/documentary</cx:pt>
          <cx:pt idx="373">theater/plays</cx:pt>
          <cx:pt idx="374">film &amp; video/documentary</cx:pt>
          <cx:pt idx="375">music/indie rock</cx:pt>
          <cx:pt idx="376">music/rock</cx:pt>
          <cx:pt idx="377">theater/plays</cx:pt>
          <cx:pt idx="378">film &amp; video/documentary</cx:pt>
          <cx:pt idx="379">theater/plays</cx:pt>
          <cx:pt idx="380">theater/plays</cx:pt>
          <cx:pt idx="381">theater/plays</cx:pt>
          <cx:pt idx="382">photography/photography books</cx:pt>
          <cx:pt idx="383">food/food trucks</cx:pt>
          <cx:pt idx="384">film &amp; video/documentary</cx:pt>
          <cx:pt idx="385">publishing/nonfiction</cx:pt>
          <cx:pt idx="386">theater/plays</cx:pt>
          <cx:pt idx="387">technology/wearables</cx:pt>
          <cx:pt idx="388">music/indie rock</cx:pt>
          <cx:pt idx="389">theater/plays</cx:pt>
          <cx:pt idx="390">photography/photography books</cx:pt>
          <cx:pt idx="391">publishing/nonfiction</cx:pt>
          <cx:pt idx="392">technology/wearables</cx:pt>
          <cx:pt idx="393">music/jazz</cx:pt>
          <cx:pt idx="394">film &amp; video/documentary</cx:pt>
          <cx:pt idx="395">theater/plays</cx:pt>
          <cx:pt idx="396">film &amp; video/drama</cx:pt>
          <cx:pt idx="397">music/rock</cx:pt>
          <cx:pt idx="398">film &amp; video/animation</cx:pt>
          <cx:pt idx="399">music/indie rock</cx:pt>
          <cx:pt idx="400">photography/photography books</cx:pt>
          <cx:pt idx="401">theater/plays</cx:pt>
          <cx:pt idx="402">film &amp; video/shorts</cx:pt>
          <cx:pt idx="403">theater/plays</cx:pt>
          <cx:pt idx="404">theater/plays</cx:pt>
          <cx:pt idx="405">theater/plays</cx:pt>
          <cx:pt idx="406">film &amp; video/documentary</cx:pt>
          <cx:pt idx="407">theater/plays</cx:pt>
          <cx:pt idx="408">film &amp; video/documentary</cx:pt>
          <cx:pt idx="409">music/rock</cx:pt>
          <cx:pt idx="410">games/mobile games</cx:pt>
          <cx:pt idx="411">theater/plays</cx:pt>
          <cx:pt idx="412">publishing/fiction</cx:pt>
          <cx:pt idx="413">film &amp; video/animation</cx:pt>
          <cx:pt idx="414">food/food trucks</cx:pt>
          <cx:pt idx="415">theater/plays</cx:pt>
          <cx:pt idx="416">film &amp; video/documentary</cx:pt>
          <cx:pt idx="417">theater/plays</cx:pt>
          <cx:pt idx="418">film &amp; video/documentary</cx:pt>
          <cx:pt idx="419">technology/web</cx:pt>
          <cx:pt idx="420">theater/plays</cx:pt>
          <cx:pt idx="421">technology/wearables</cx:pt>
          <cx:pt idx="422">theater/plays</cx:pt>
          <cx:pt idx="423">food/food trucks</cx:pt>
          <cx:pt idx="424">music/indie rock</cx:pt>
          <cx:pt idx="425">photography/photography books</cx:pt>
          <cx:pt idx="426">theater/plays</cx:pt>
          <cx:pt idx="427">theater/plays</cx:pt>
          <cx:pt idx="428">film &amp; video/animation</cx:pt>
          <cx:pt idx="429">photography/photography books</cx:pt>
          <cx:pt idx="430">theater/plays</cx:pt>
          <cx:pt idx="431">theater/plays</cx:pt>
          <cx:pt idx="432">theater/plays</cx:pt>
          <cx:pt idx="433">film &amp; video/documentary</cx:pt>
          <cx:pt idx="434">theater/plays</cx:pt>
          <cx:pt idx="435">theater/plays</cx:pt>
          <cx:pt idx="436">music/jazz</cx:pt>
          <cx:pt idx="437">film &amp; video/animation</cx:pt>
          <cx:pt idx="438">theater/plays</cx:pt>
          <cx:pt idx="439">film &amp; video/science fiction</cx:pt>
          <cx:pt idx="440">film &amp; video/television</cx:pt>
          <cx:pt idx="441">technology/wearables</cx:pt>
          <cx:pt idx="442">theater/plays</cx:pt>
          <cx:pt idx="443">theater/plays</cx:pt>
          <cx:pt idx="444">music/indie rock</cx:pt>
          <cx:pt idx="445">theater/plays</cx:pt>
          <cx:pt idx="446">technology/wearables</cx:pt>
          <cx:pt idx="447">film &amp; video/television</cx:pt>
          <cx:pt idx="448">games/video games</cx:pt>
          <cx:pt idx="449">games/video games</cx:pt>
          <cx:pt idx="450">film &amp; video/animation</cx:pt>
          <cx:pt idx="451">music/rock</cx:pt>
          <cx:pt idx="452">film &amp; video/drama</cx:pt>
          <cx:pt idx="453">film &amp; video/science fiction</cx:pt>
          <cx:pt idx="454">film &amp; video/drama</cx:pt>
          <cx:pt idx="455">theater/plays</cx:pt>
          <cx:pt idx="456">music/indie rock</cx:pt>
          <cx:pt idx="457">theater/plays</cx:pt>
          <cx:pt idx="458">theater/plays</cx:pt>
          <cx:pt idx="459">film &amp; video/documentary</cx:pt>
          <cx:pt idx="460">theater/plays</cx:pt>
          <cx:pt idx="461">film &amp; video/drama</cx:pt>
          <cx:pt idx="462">games/mobile games</cx:pt>
          <cx:pt idx="463">film &amp; video/animation</cx:pt>
          <cx:pt idx="464">theater/plays</cx:pt>
          <cx:pt idx="465">publishing/translations</cx:pt>
          <cx:pt idx="466">technology/wearables</cx:pt>
          <cx:pt idx="467">technology/web</cx:pt>
          <cx:pt idx="468">theater/plays</cx:pt>
          <cx:pt idx="469">film &amp; video/drama</cx:pt>
          <cx:pt idx="470">technology/wearables</cx:pt>
          <cx:pt idx="471">food/food trucks</cx:pt>
          <cx:pt idx="472">music/rock</cx:pt>
          <cx:pt idx="473">music/electric music</cx:pt>
          <cx:pt idx="474">film &amp; video/television</cx:pt>
          <cx:pt idx="475">publishing/translations</cx:pt>
          <cx:pt idx="476">publishing/fiction</cx:pt>
          <cx:pt idx="477">film &amp; video/science fiction</cx:pt>
          <cx:pt idx="478">technology/wearables</cx:pt>
          <cx:pt idx="479">food/food trucks</cx:pt>
          <cx:pt idx="480">photography/photography books</cx:pt>
          <cx:pt idx="481">theater/plays</cx:pt>
          <cx:pt idx="482">publishing/fiction</cx:pt>
          <cx:pt idx="483">theater/plays</cx:pt>
          <cx:pt idx="484">food/food trucks</cx:pt>
          <cx:pt idx="485">theater/plays</cx:pt>
          <cx:pt idx="486">publishing/translations</cx:pt>
          <cx:pt idx="487">theater/plays</cx:pt>
          <cx:pt idx="488">theater/plays</cx:pt>
          <cx:pt idx="489">technology/wearables</cx:pt>
          <cx:pt idx="490">journalism/audio</cx:pt>
          <cx:pt idx="491">food/food trucks</cx:pt>
          <cx:pt idx="492">film &amp; video/shorts</cx:pt>
          <cx:pt idx="493">photography/photography books</cx:pt>
          <cx:pt idx="494">technology/wearables</cx:pt>
          <cx:pt idx="495">theater/plays</cx:pt>
          <cx:pt idx="496">film &amp; video/animation</cx:pt>
          <cx:pt idx="497">technology/wearables</cx:pt>
          <cx:pt idx="498">technology/web</cx:pt>
          <cx:pt idx="499">film &amp; video/documentary</cx:pt>
          <cx:pt idx="500">theater/plays</cx:pt>
          <cx:pt idx="501">film &amp; video/documentary</cx:pt>
          <cx:pt idx="502">games/video games</cx:pt>
          <cx:pt idx="503">film &amp; video/drama</cx:pt>
          <cx:pt idx="504">music/rock</cx:pt>
          <cx:pt idx="505">publishing/radio &amp; podcasts</cx:pt>
          <cx:pt idx="506">theater/plays</cx:pt>
          <cx:pt idx="507">technology/web</cx:pt>
          <cx:pt idx="508">theater/plays</cx:pt>
          <cx:pt idx="509">theater/plays</cx:pt>
          <cx:pt idx="510">film &amp; video/drama</cx:pt>
          <cx:pt idx="511">theater/plays</cx:pt>
          <cx:pt idx="512">games/video games</cx:pt>
          <cx:pt idx="513">film &amp; video/television</cx:pt>
          <cx:pt idx="514">music/rock</cx:pt>
          <cx:pt idx="515">theater/plays</cx:pt>
          <cx:pt idx="516">publishing/nonfiction</cx:pt>
          <cx:pt idx="517">food/food trucks</cx:pt>
          <cx:pt idx="518">film &amp; video/animation</cx:pt>
          <cx:pt idx="519">music/rock</cx:pt>
          <cx:pt idx="520">theater/plays</cx:pt>
          <cx:pt idx="521">film &amp; video/drama</cx:pt>
          <cx:pt idx="522">film &amp; video/shorts</cx:pt>
          <cx:pt idx="523">film &amp; video/shorts</cx:pt>
          <cx:pt idx="524">theater/plays</cx:pt>
          <cx:pt idx="525">technology/wearables</cx:pt>
          <cx:pt idx="526">theater/plays</cx:pt>
          <cx:pt idx="527">film &amp; video/animation</cx:pt>
          <cx:pt idx="528">music/indie rock</cx:pt>
          <cx:pt idx="529">games/video games</cx:pt>
          <cx:pt idx="530">publishing/fiction</cx:pt>
          <cx:pt idx="531">games/video games</cx:pt>
          <cx:pt idx="532">theater/plays</cx:pt>
          <cx:pt idx="533">music/indie rock</cx:pt>
          <cx:pt idx="534">film &amp; video/drama</cx:pt>
          <cx:pt idx="535">theater/plays</cx:pt>
          <cx:pt idx="536">publishing/fiction</cx:pt>
          <cx:pt idx="537">film &amp; video/documentary</cx:pt>
          <cx:pt idx="538">games/mobile games</cx:pt>
          <cx:pt idx="539">food/food trucks</cx:pt>
          <cx:pt idx="540">photography/photography books</cx:pt>
          <cx:pt idx="541">games/mobile games</cx:pt>
          <cx:pt idx="542">music/indie rock</cx:pt>
          <cx:pt idx="543">games/video games</cx:pt>
          <cx:pt idx="544">music/rock</cx:pt>
          <cx:pt idx="545">theater/plays</cx:pt>
          <cx:pt idx="546">theater/plays</cx:pt>
          <cx:pt idx="547">film &amp; video/drama</cx:pt>
          <cx:pt idx="548">theater/plays</cx:pt>
          <cx:pt idx="549">technology/wearables</cx:pt>
          <cx:pt idx="550">music/indie rock</cx:pt>
          <cx:pt idx="551">technology/web</cx:pt>
          <cx:pt idx="552">theater/plays</cx:pt>
          <cx:pt idx="553">music/rock</cx:pt>
          <cx:pt idx="554">music/indie rock</cx:pt>
          <cx:pt idx="555">music/rock</cx:pt>
          <cx:pt idx="556">publishing/translations</cx:pt>
          <cx:pt idx="557">film &amp; video/science fiction</cx:pt>
          <cx:pt idx="558">theater/plays</cx:pt>
          <cx:pt idx="559">theater/plays</cx:pt>
          <cx:pt idx="560">film &amp; video/animation</cx:pt>
          <cx:pt idx="561">theater/plays</cx:pt>
          <cx:pt idx="562">music/rock</cx:pt>
          <cx:pt idx="563">film &amp; video/documentary</cx:pt>
          <cx:pt idx="564">theater/plays</cx:pt>
          <cx:pt idx="565">theater/plays</cx:pt>
          <cx:pt idx="566">music/electric music</cx:pt>
          <cx:pt idx="567">music/rock</cx:pt>
          <cx:pt idx="568">theater/plays</cx:pt>
          <cx:pt idx="569">film &amp; video/animation</cx:pt>
          <cx:pt idx="570">music/rock</cx:pt>
          <cx:pt idx="571">film &amp; video/shorts</cx:pt>
          <cx:pt idx="572">music/rock</cx:pt>
          <cx:pt idx="573">journalism/audio</cx:pt>
          <cx:pt idx="574">food/food trucks</cx:pt>
          <cx:pt idx="575">theater/plays</cx:pt>
          <cx:pt idx="576">theater/plays</cx:pt>
          <cx:pt idx="577">music/jazz</cx:pt>
          <cx:pt idx="578">film &amp; video/science fiction</cx:pt>
          <cx:pt idx="579">music/jazz</cx:pt>
          <cx:pt idx="580">theater/plays</cx:pt>
          <cx:pt idx="581">technology/web</cx:pt>
          <cx:pt idx="582">games/video games</cx:pt>
          <cx:pt idx="583">film &amp; video/documentary</cx:pt>
          <cx:pt idx="584">technology/web</cx:pt>
          <cx:pt idx="585">publishing/translations</cx:pt>
          <cx:pt idx="586">music/rock</cx:pt>
          <cx:pt idx="587">food/food trucks</cx:pt>
          <cx:pt idx="588">theater/plays</cx:pt>
          <cx:pt idx="589">film &amp; video/documentary</cx:pt>
          <cx:pt idx="590">publishing/radio &amp; podcasts</cx:pt>
          <cx:pt idx="591">games/video games</cx:pt>
          <cx:pt idx="592">theater/plays</cx:pt>
          <cx:pt idx="593">film &amp; video/animation</cx:pt>
          <cx:pt idx="594">theater/plays</cx:pt>
          <cx:pt idx="595">theater/plays</cx:pt>
          <cx:pt idx="596">film &amp; video/drama</cx:pt>
          <cx:pt idx="597">theater/plays</cx:pt>
          <cx:pt idx="598">music/rock</cx:pt>
          <cx:pt idx="599">film &amp; video/documentary</cx:pt>
          <cx:pt idx="600">food/food trucks</cx:pt>
          <cx:pt idx="601">technology/wearables</cx:pt>
          <cx:pt idx="602">theater/plays</cx:pt>
          <cx:pt idx="603">theater/plays</cx:pt>
          <cx:pt idx="604">theater/plays</cx:pt>
          <cx:pt idx="605">publishing/nonfiction</cx:pt>
          <cx:pt idx="606">music/rock</cx:pt>
          <cx:pt idx="607">food/food trucks</cx:pt>
          <cx:pt idx="608">music/jazz</cx:pt>
          <cx:pt idx="609">film &amp; video/science fiction</cx:pt>
          <cx:pt idx="610">theater/plays</cx:pt>
          <cx:pt idx="611">theater/plays</cx:pt>
          <cx:pt idx="612">music/electric music</cx:pt>
          <cx:pt idx="613">theater/plays</cx:pt>
          <cx:pt idx="614">theater/plays</cx:pt>
          <cx:pt idx="615">theater/plays</cx:pt>
          <cx:pt idx="616">music/indie rock</cx:pt>
          <cx:pt idx="617">theater/plays</cx:pt>
          <cx:pt idx="618">publishing/nonfiction</cx:pt>
          <cx:pt idx="619">theater/plays</cx:pt>
          <cx:pt idx="620">photography/photography books</cx:pt>
          <cx:pt idx="621">theater/plays</cx:pt>
          <cx:pt idx="622">music/indie rock</cx:pt>
          <cx:pt idx="623">theater/plays</cx:pt>
          <cx:pt idx="624">photography/photography books</cx:pt>
          <cx:pt idx="625">theater/plays</cx:pt>
          <cx:pt idx="626">theater/plays</cx:pt>
          <cx:pt idx="627">food/food trucks</cx:pt>
          <cx:pt idx="628">music/indie rock</cx:pt>
          <cx:pt idx="629">theater/plays</cx:pt>
          <cx:pt idx="630">theater/plays</cx:pt>
          <cx:pt idx="631">theater/plays</cx:pt>
          <cx:pt idx="632">theater/plays</cx:pt>
          <cx:pt idx="633">film &amp; video/animation</cx:pt>
          <cx:pt idx="634">film &amp; video/television</cx:pt>
          <cx:pt idx="635">film &amp; video/television</cx:pt>
          <cx:pt idx="636">film &amp; video/animation</cx:pt>
          <cx:pt idx="637">theater/plays</cx:pt>
          <cx:pt idx="638">theater/plays</cx:pt>
          <cx:pt idx="639">film &amp; video/drama</cx:pt>
          <cx:pt idx="640">theater/plays</cx:pt>
          <cx:pt idx="641">theater/plays</cx:pt>
          <cx:pt idx="642">technology/wearables</cx:pt>
          <cx:pt idx="643">theater/plays</cx:pt>
          <cx:pt idx="644">theater/plays</cx:pt>
          <cx:pt idx="645">music/rock</cx:pt>
          <cx:pt idx="646">games/video games</cx:pt>
          <cx:pt idx="647">publishing/translations</cx:pt>
          <cx:pt idx="648">food/food trucks</cx:pt>
          <cx:pt idx="649">theater/plays</cx:pt>
          <cx:pt idx="650">music/jazz</cx:pt>
          <cx:pt idx="651">film &amp; video/shorts</cx:pt>
          <cx:pt idx="652">technology/web</cx:pt>
          <cx:pt idx="653">technology/web</cx:pt>
          <cx:pt idx="654">music/metal</cx:pt>
          <cx:pt idx="655">photography/photography books</cx:pt>
          <cx:pt idx="656">food/food trucks</cx:pt>
          <cx:pt idx="657">film &amp; video/science fiction</cx:pt>
          <cx:pt idx="658">music/rock</cx:pt>
          <cx:pt idx="659">film &amp; video/documentary</cx:pt>
          <cx:pt idx="660">theater/plays</cx:pt>
          <cx:pt idx="661">music/jazz</cx:pt>
          <cx:pt idx="662">theater/plays</cx:pt>
          <cx:pt idx="663">theater/plays</cx:pt>
          <cx:pt idx="664">music/jazz</cx:pt>
          <cx:pt idx="665">film &amp; video/documentary</cx:pt>
          <cx:pt idx="666">theater/plays</cx:pt>
          <cx:pt idx="667">journalism/audio</cx:pt>
          <cx:pt idx="668">theater/plays</cx:pt>
          <cx:pt idx="669">theater/plays</cx:pt>
          <cx:pt idx="670">music/indie rock</cx:pt>
          <cx:pt idx="671">theater/plays</cx:pt>
          <cx:pt idx="672">theater/plays</cx:pt>
          <cx:pt idx="673">music/indie rock</cx:pt>
          <cx:pt idx="674">photography/photography books</cx:pt>
          <cx:pt idx="675">journalism/audio</cx:pt>
          <cx:pt idx="676">photography/photography books</cx:pt>
          <cx:pt idx="677">publishing/fiction</cx:pt>
          <cx:pt idx="678">film &amp; video/drama</cx:pt>
          <cx:pt idx="679">food/food trucks</cx:pt>
          <cx:pt idx="680">games/mobile games</cx:pt>
          <cx:pt idx="681">theater/plays</cx:pt>
          <cx:pt idx="682">theater/plays</cx:pt>
          <cx:pt idx="683">theater/plays</cx:pt>
          <cx:pt idx="684">publishing/nonfiction</cx:pt>
          <cx:pt idx="685">theater/plays</cx:pt>
          <cx:pt idx="686">technology/wearables</cx:pt>
          <cx:pt idx="687">theater/plays</cx:pt>
          <cx:pt idx="688">film &amp; video/television</cx:pt>
          <cx:pt idx="689">technology/web</cx:pt>
          <cx:pt idx="690">film &amp; video/documentary</cx:pt>
          <cx:pt idx="691">film &amp; video/documentary</cx:pt>
          <cx:pt idx="692">music/rock</cx:pt>
          <cx:pt idx="693">theater/plays</cx:pt>
          <cx:pt idx="694">theater/plays</cx:pt>
          <cx:pt idx="695">music/rock</cx:pt>
          <cx:pt idx="696">theater/plays</cx:pt>
          <cx:pt idx="697">music/electric music</cx:pt>
          <cx:pt idx="698">technology/wearables</cx:pt>
          <cx:pt idx="699">film &amp; video/drama</cx:pt>
          <cx:pt idx="700">technology/wearables</cx:pt>
          <cx:pt idx="701">theater/plays</cx:pt>
          <cx:pt idx="702">technology/wearables</cx:pt>
          <cx:pt idx="703">publishing/translations</cx:pt>
          <cx:pt idx="704">film &amp; video/animation</cx:pt>
          <cx:pt idx="705">publishing/nonfiction</cx:pt>
          <cx:pt idx="706">technology/web</cx:pt>
          <cx:pt idx="707">film &amp; video/drama</cx:pt>
          <cx:pt idx="708">theater/plays</cx:pt>
          <cx:pt idx="709">theater/plays</cx:pt>
          <cx:pt idx="710">theater/plays</cx:pt>
          <cx:pt idx="711">theater/plays</cx:pt>
          <cx:pt idx="712">theater/plays</cx:pt>
          <cx:pt idx="713">publishing/radio &amp; podcasts</cx:pt>
          <cx:pt idx="714">music/rock</cx:pt>
          <cx:pt idx="715">games/mobile games</cx:pt>
          <cx:pt idx="716">theater/plays</cx:pt>
          <cx:pt idx="717">film &amp; video/documentary</cx:pt>
          <cx:pt idx="718">technology/wearables</cx:pt>
          <cx:pt idx="719">publishing/fiction</cx:pt>
          <cx:pt idx="720">theater/plays</cx:pt>
          <cx:pt idx="721">music/rock</cx:pt>
          <cx:pt idx="722">film &amp; video/documentary</cx:pt>
          <cx:pt idx="723">theater/plays</cx:pt>
          <cx:pt idx="724">theater/plays</cx:pt>
          <cx:pt idx="725">games/mobile games</cx:pt>
          <cx:pt idx="726">theater/plays</cx:pt>
          <cx:pt idx="727">technology/web</cx:pt>
          <cx:pt idx="728">theater/plays</cx:pt>
          <cx:pt idx="729">film &amp; video/drama</cx:pt>
          <cx:pt idx="730">technology/wearables</cx:pt>
          <cx:pt idx="731">technology/web</cx:pt>
          <cx:pt idx="732">music/rock</cx:pt>
          <cx:pt idx="733">music/metal</cx:pt>
          <cx:pt idx="734">theater/plays</cx:pt>
          <cx:pt idx="735">photography/photography books</cx:pt>
          <cx:pt idx="736">publishing/nonfiction</cx:pt>
          <cx:pt idx="737">music/indie rock</cx:pt>
          <cx:pt idx="738">theater/plays</cx:pt>
          <cx:pt idx="739">music/indie rock</cx:pt>
          <cx:pt idx="740">theater/plays</cx:pt>
          <cx:pt idx="741">theater/plays</cx:pt>
          <cx:pt idx="742">music/electric music</cx:pt>
          <cx:pt idx="743">theater/plays</cx:pt>
          <cx:pt idx="744">theater/plays</cx:pt>
          <cx:pt idx="745">technology/wearables</cx:pt>
          <cx:pt idx="746">technology/web</cx:pt>
          <cx:pt idx="747">theater/plays</cx:pt>
          <cx:pt idx="748">film &amp; video/animation</cx:pt>
          <cx:pt idx="749">technology/wearables</cx:pt>
          <cx:pt idx="750">music/electric music</cx:pt>
          <cx:pt idx="751">publishing/nonfiction</cx:pt>
          <cx:pt idx="752">theater/plays</cx:pt>
          <cx:pt idx="753">photography/photography books</cx:pt>
          <cx:pt idx="754">theater/plays</cx:pt>
          <cx:pt idx="755">theater/plays</cx:pt>
          <cx:pt idx="756">theater/plays</cx:pt>
          <cx:pt idx="757">film &amp; video/drama</cx:pt>
          <cx:pt idx="758">music/rock</cx:pt>
          <cx:pt idx="759">music/electric music</cx:pt>
          <cx:pt idx="760">games/video games</cx:pt>
          <cx:pt idx="761">music/rock</cx:pt>
          <cx:pt idx="762">music/jazz</cx:pt>
          <cx:pt idx="763">theater/plays</cx:pt>
          <cx:pt idx="764">music/rock</cx:pt>
          <cx:pt idx="765">music/indie rock</cx:pt>
          <cx:pt idx="766">film &amp; video/science fiction</cx:pt>
          <cx:pt idx="767">publishing/translations</cx:pt>
          <cx:pt idx="768">theater/plays</cx:pt>
          <cx:pt idx="769">games/video games</cx:pt>
          <cx:pt idx="770">theater/plays</cx:pt>
          <cx:pt idx="771">theater/plays</cx:pt>
          <cx:pt idx="772">music/indie rock</cx:pt>
          <cx:pt idx="773">theater/plays</cx:pt>
          <cx:pt idx="774">technology/web</cx:pt>
          <cx:pt idx="775">music/rock</cx:pt>
          <cx:pt idx="776">theater/plays</cx:pt>
          <cx:pt idx="777">theater/plays</cx:pt>
          <cx:pt idx="778">film &amp; video/animation</cx:pt>
          <cx:pt idx="779">theater/plays</cx:pt>
          <cx:pt idx="780">film &amp; video/drama</cx:pt>
          <cx:pt idx="781">theater/plays</cx:pt>
          <cx:pt idx="782">film &amp; video/animation</cx:pt>
          <cx:pt idx="783">music/rock</cx:pt>
          <cx:pt idx="784">technology/web</cx:pt>
          <cx:pt idx="785">film &amp; video/animation</cx:pt>
          <cx:pt idx="786">music/jazz</cx:pt>
          <cx:pt idx="787">music/rock</cx:pt>
          <cx:pt idx="788">film &amp; video/animation</cx:pt>
          <cx:pt idx="789">theater/plays</cx:pt>
          <cx:pt idx="790">theater/plays</cx:pt>
          <cx:pt idx="791">food/food trucks</cx:pt>
          <cx:pt idx="792">theater/plays</cx:pt>
          <cx:pt idx="793">publishing/nonfiction</cx:pt>
          <cx:pt idx="794">music/rock</cx:pt>
          <cx:pt idx="795">film &amp; video/drama</cx:pt>
          <cx:pt idx="796">games/mobile games</cx:pt>
          <cx:pt idx="797">technology/web</cx:pt>
          <cx:pt idx="798">theater/plays</cx:pt>
          <cx:pt idx="799">theater/plays</cx:pt>
          <cx:pt idx="800">music/rock</cx:pt>
          <cx:pt idx="801">photography/photography books</cx:pt>
          <cx:pt idx="802">photography/photography books</cx:pt>
          <cx:pt idx="803">theater/plays</cx:pt>
          <cx:pt idx="804">music/rock</cx:pt>
          <cx:pt idx="805">film &amp; video/documentary</cx:pt>
          <cx:pt idx="806">film &amp; video/drama</cx:pt>
          <cx:pt idx="807">theater/plays</cx:pt>
          <cx:pt idx="808">food/food trucks</cx:pt>
          <cx:pt idx="809">film &amp; video/documentary</cx:pt>
          <cx:pt idx="810">theater/plays</cx:pt>
          <cx:pt idx="811">games/video games</cx:pt>
          <cx:pt idx="812">publishing/nonfiction</cx:pt>
          <cx:pt idx="813">games/video games</cx:pt>
          <cx:pt idx="814">music/rock</cx:pt>
          <cx:pt idx="815">music/rock</cx:pt>
          <cx:pt idx="816">theater/plays</cx:pt>
          <cx:pt idx="817">publishing/nonfiction</cx:pt>
          <cx:pt idx="818">theater/plays</cx:pt>
          <cx:pt idx="819">games/video games</cx:pt>
          <cx:pt idx="820">music/rock</cx:pt>
          <cx:pt idx="821">film &amp; video/documentary</cx:pt>
          <cx:pt idx="822">music/rock</cx:pt>
          <cx:pt idx="823">music/rock</cx:pt>
          <cx:pt idx="824">publishing/nonfiction</cx:pt>
          <cx:pt idx="825">film &amp; video/shorts</cx:pt>
          <cx:pt idx="826">theater/plays</cx:pt>
          <cx:pt idx="827">film &amp; video/drama</cx:pt>
          <cx:pt idx="828">theater/plays</cx:pt>
          <cx:pt idx="829">theater/plays</cx:pt>
          <cx:pt idx="830">theater/plays</cx:pt>
          <cx:pt idx="831">photography/photography books</cx:pt>
          <cx:pt idx="832">publishing/translations</cx:pt>
          <cx:pt idx="833">publishing/translations</cx:pt>
          <cx:pt idx="834">theater/plays</cx:pt>
          <cx:pt idx="835">technology/web</cx:pt>
          <cx:pt idx="836">music/indie rock</cx:pt>
          <cx:pt idx="837">music/jazz</cx:pt>
          <cx:pt idx="838">theater/plays</cx:pt>
          <cx:pt idx="839">film &amp; video/documentary</cx:pt>
          <cx:pt idx="840">theater/plays</cx:pt>
          <cx:pt idx="841">technology/web</cx:pt>
          <cx:pt idx="842">technology/wearables</cx:pt>
          <cx:pt idx="843">photography/photography books</cx:pt>
          <cx:pt idx="844">film &amp; video/documentary</cx:pt>
          <cx:pt idx="845">technology/web</cx:pt>
          <cx:pt idx="846">technology/web</cx:pt>
          <cx:pt idx="847">food/food trucks</cx:pt>
          <cx:pt idx="848">film &amp; video/drama</cx:pt>
          <cx:pt idx="849">music/indie rock</cx:pt>
          <cx:pt idx="850">music/rock</cx:pt>
          <cx:pt idx="851">music/electric music</cx:pt>
          <cx:pt idx="852">games/video games</cx:pt>
          <cx:pt idx="853">music/indie rock</cx:pt>
          <cx:pt idx="854">publishing/fiction</cx:pt>
          <cx:pt idx="855">theater/plays</cx:pt>
          <cx:pt idx="856">food/food trucks</cx:pt>
          <cx:pt idx="857">film &amp; video/shorts</cx:pt>
          <cx:pt idx="858">food/food trucks</cx:pt>
          <cx:pt idx="859">theater/plays</cx:pt>
          <cx:pt idx="860">technology/wearables</cx:pt>
          <cx:pt idx="861">theater/plays</cx:pt>
          <cx:pt idx="862">theater/plays</cx:pt>
          <cx:pt idx="863">film &amp; video/television</cx:pt>
          <cx:pt idx="864">film &amp; video/shorts</cx:pt>
          <cx:pt idx="865">theater/plays</cx:pt>
          <cx:pt idx="866">photography/photography books</cx:pt>
          <cx:pt idx="867">food/food trucks</cx:pt>
          <cx:pt idx="868">theater/plays</cx:pt>
          <cx:pt idx="869">film &amp; video/drama</cx:pt>
          <cx:pt idx="870">theater/plays</cx:pt>
          <cx:pt idx="871">theater/plays</cx:pt>
          <cx:pt idx="872">film &amp; video/science fiction</cx:pt>
          <cx:pt idx="873">photography/photography books</cx:pt>
          <cx:pt idx="874">photography/photography books</cx:pt>
          <cx:pt idx="875">music/rock</cx:pt>
          <cx:pt idx="876">photography/photography books</cx:pt>
          <cx:pt idx="877">food/food trucks</cx:pt>
          <cx:pt idx="878">music/metal</cx:pt>
          <cx:pt idx="879">publishing/nonfiction</cx:pt>
          <cx:pt idx="880">music/electric music</cx:pt>
          <cx:pt idx="881">theater/plays</cx:pt>
          <cx:pt idx="882">theater/plays</cx:pt>
          <cx:pt idx="883">film &amp; video/shorts</cx:pt>
          <cx:pt idx="884">theater/plays</cx:pt>
          <cx:pt idx="885">theater/plays</cx:pt>
          <cx:pt idx="886">music/indie rock</cx:pt>
          <cx:pt idx="887">theater/plays</cx:pt>
          <cx:pt idx="888">theater/plays</cx:pt>
          <cx:pt idx="889">music/electric music</cx:pt>
          <cx:pt idx="890">music/indie rock</cx:pt>
          <cx:pt idx="891">film &amp; video/documentary</cx:pt>
          <cx:pt idx="892">publishing/translations</cx:pt>
          <cx:pt idx="893">film &amp; video/documentary</cx:pt>
          <cx:pt idx="894">film &amp; video/television</cx:pt>
          <cx:pt idx="895">theater/plays</cx:pt>
          <cx:pt idx="896">food/food trucks</cx:pt>
          <cx:pt idx="897">theater/plays</cx:pt>
          <cx:pt idx="898">film &amp; video/documentary</cx:pt>
          <cx:pt idx="899">music/jazz</cx:pt>
          <cx:pt idx="900">technology/web</cx:pt>
          <cx:pt idx="901">music/rock</cx:pt>
          <cx:pt idx="902">technology/web</cx:pt>
          <cx:pt idx="903">publishing/nonfiction</cx:pt>
          <cx:pt idx="904">publishing/radio &amp; podcasts</cx:pt>
          <cx:pt idx="905">theater/plays</cx:pt>
          <cx:pt idx="906">film &amp; video/documentary</cx:pt>
          <cx:pt idx="907">theater/plays</cx:pt>
          <cx:pt idx="908">games/video games</cx:pt>
          <cx:pt idx="909">theater/plays</cx:pt>
          <cx:pt idx="910">theater/plays</cx:pt>
          <cx:pt idx="911">technology/web</cx:pt>
          <cx:pt idx="912">film &amp; video/drama</cx:pt>
          <cx:pt idx="913">film &amp; video/drama</cx:pt>
          <cx:pt idx="914">theater/plays</cx:pt>
          <cx:pt idx="915">film &amp; video/television</cx:pt>
          <cx:pt idx="916">photography/photography books</cx:pt>
          <cx:pt idx="917">film &amp; video/shorts</cx:pt>
          <cx:pt idx="918">publishing/radio &amp; podcasts</cx:pt>
          <cx:pt idx="919">theater/plays</cx:pt>
          <cx:pt idx="920">film &amp; video/animation</cx:pt>
          <cx:pt idx="921">technology/web</cx:pt>
          <cx:pt idx="922">music/world music</cx:pt>
          <cx:pt idx="923">theater/plays</cx:pt>
          <cx:pt idx="924">theater/plays</cx:pt>
          <cx:pt idx="925">theater/plays</cx:pt>
          <cx:pt idx="926">food/food trucks</cx:pt>
          <cx:pt idx="927">theater/plays</cx:pt>
          <cx:pt idx="928">technology/web</cx:pt>
          <cx:pt idx="929">theater/plays</cx:pt>
          <cx:pt idx="930">theater/plays</cx:pt>
          <cx:pt idx="931">theater/plays</cx:pt>
          <cx:pt idx="932">music/rock</cx:pt>
          <cx:pt idx="933">theater/plays</cx:pt>
          <cx:pt idx="934">theater/plays</cx:pt>
          <cx:pt idx="935">theater/plays</cx:pt>
          <cx:pt idx="936">theater/plays</cx:pt>
          <cx:pt idx="937">film &amp; video/documentary</cx:pt>
          <cx:pt idx="938">publishing/fiction</cx:pt>
          <cx:pt idx="939">games/video games</cx:pt>
          <cx:pt idx="940">technology/web</cx:pt>
          <cx:pt idx="941">theater/plays</cx:pt>
          <cx:pt idx="942">theater/plays</cx:pt>
          <cx:pt idx="943">food/food trucks</cx:pt>
          <cx:pt idx="944">photography/photography books</cx:pt>
          <cx:pt idx="945">photography/photography books</cx:pt>
          <cx:pt idx="946">theater/plays</cx:pt>
          <cx:pt idx="947">theater/plays</cx:pt>
          <cx:pt idx="948">film &amp; video/documentary</cx:pt>
          <cx:pt idx="949">technology/web</cx:pt>
          <cx:pt idx="950">theater/plays</cx:pt>
          <cx:pt idx="951">music/rock</cx:pt>
          <cx:pt idx="952">film &amp; video/documentary</cx:pt>
          <cx:pt idx="953">film &amp; video/science fiction</cx:pt>
          <cx:pt idx="954">technology/web</cx:pt>
          <cx:pt idx="955">theater/plays</cx:pt>
          <cx:pt idx="956">film &amp; video/science fiction</cx:pt>
          <cx:pt idx="957">theater/plays</cx:pt>
          <cx:pt idx="958">film &amp; video/animation</cx:pt>
          <cx:pt idx="959">publishing/translations</cx:pt>
          <cx:pt idx="960">technology/web</cx:pt>
          <cx:pt idx="961">publishing/translations</cx:pt>
          <cx:pt idx="962">food/food trucks</cx:pt>
          <cx:pt idx="963">photography/photography books</cx:pt>
          <cx:pt idx="964">theater/plays</cx:pt>
          <cx:pt idx="965">music/rock</cx:pt>
          <cx:pt idx="966">theater/plays</cx:pt>
          <cx:pt idx="967">music/world music</cx:pt>
          <cx:pt idx="968">food/food trucks</cx:pt>
          <cx:pt idx="969">theater/plays</cx:pt>
          <cx:pt idx="970">theater/plays</cx:pt>
          <cx:pt idx="971">film &amp; video/television</cx:pt>
          <cx:pt idx="972">technology/web</cx:pt>
          <cx:pt idx="973">theater/plays</cx:pt>
          <cx:pt idx="974">music/indie rock</cx:pt>
          <cx:pt idx="975">theater/plays</cx:pt>
          <cx:pt idx="976">theater/plays</cx:pt>
          <cx:pt idx="977">food/food trucks</cx:pt>
          <cx:pt idx="978">games/video games</cx:pt>
          <cx:pt idx="979">theater/plays</cx:pt>
          <cx:pt idx="980">publishing/nonfiction</cx:pt>
          <cx:pt idx="981">technology/web</cx:pt>
          <cx:pt idx="982">film &amp; video/documentary</cx:pt>
          <cx:pt idx="983">film &amp; video/documentary</cx:pt>
          <cx:pt idx="984">theater/plays</cx:pt>
          <cx:pt idx="985">music/rock</cx:pt>
          <cx:pt idx="986">music/rock</cx:pt>
          <cx:pt idx="987">film &amp; video/documentary</cx:pt>
          <cx:pt idx="988">publishing/radio &amp; podcasts</cx:pt>
          <cx:pt idx="989">publishing/translations</cx:pt>
          <cx:pt idx="990">film &amp; video/drama</cx:pt>
          <cx:pt idx="991">music/rock</cx:pt>
          <cx:pt idx="992">film &amp; video/drama</cx:pt>
          <cx:pt idx="993">photography/photography books</cx:pt>
          <cx:pt idx="994">publishing/translations</cx:pt>
          <cx:pt idx="995">food/food trucks</cx:pt>
          <cx:pt idx="996">theater/plays</cx:pt>
          <cx:pt idx="997">theater/plays</cx:pt>
          <cx:pt idx="998">music/indie rock</cx:pt>
          <cx:pt idx="999">food/food trucks</cx:pt>
        </cx:lvl>
        <cx:lvl ptCount="1000">
          <cx:pt idx="0">FALSE</cx:pt>
          <cx:pt idx="1">TRUE</cx:pt>
          <cx:pt idx="2">FALSE</cx:pt>
          <cx:pt idx="3">FALSE</cx:pt>
          <cx:pt idx="4">FALSE</cx:pt>
          <cx:pt idx="5">FALSE</cx:pt>
          <cx:pt idx="6">FALSE</cx:pt>
          <cx:pt idx="7">FALSE</cx:pt>
          <cx:pt idx="8">FALSE</cx:pt>
          <cx:pt idx="9">FALSE</cx:pt>
          <cx:pt idx="10">FALSE</cx:pt>
          <cx:pt idx="11">TRUE</cx:pt>
          <cx:pt idx="12">FALSE</cx:pt>
          <cx:pt idx="13">FALSE</cx:pt>
          <cx:pt idx="14">FALSE</cx:pt>
          <cx:pt idx="15">FALSE</cx:pt>
          <cx:pt idx="16">FALSE</cx:pt>
          <cx:pt idx="17">FALSE</cx:pt>
          <cx:pt idx="18">FALSE</cx:pt>
          <cx:pt idx="19">TRUE</cx:pt>
          <cx:pt idx="20">FALSE</cx:pt>
          <cx:pt idx="21">FALSE</cx:pt>
          <cx:pt idx="22">FALSE</cx:pt>
          <cx:pt idx="23">FALSE</cx:pt>
          <cx:pt idx="24">FALSE</cx:pt>
          <cx:pt idx="25">TRUE</cx:pt>
          <cx:pt idx="26">FALSE</cx:pt>
          <cx:pt idx="27">FALSE</cx:pt>
          <cx:pt idx="28">TRUE</cx:pt>
          <cx:pt idx="29">FALSE</cx:pt>
          <cx:pt idx="30">FALSE</cx:pt>
          <cx:pt idx="31">FALSE</cx:pt>
          <cx:pt idx="32">FALSE</cx:pt>
          <cx:pt idx="33">FALSE</cx:pt>
          <cx:pt idx="34">FALSE</cx:pt>
          <cx:pt idx="35">TRUE</cx:pt>
          <cx:pt idx="36">FALSE</cx:pt>
          <cx:pt idx="37">TRUE</cx:pt>
          <cx:pt idx="38">FALSE</cx:pt>
          <cx:pt idx="39">FALSE</cx:pt>
          <cx:pt idx="40">TRUE</cx:pt>
          <cx:pt idx="41">TRUE</cx:pt>
          <cx:pt idx="42">FALSE</cx:pt>
          <cx:pt idx="43">FALSE</cx:pt>
          <cx:pt idx="44">FALSE</cx:pt>
          <cx:pt idx="45">TRUE</cx:pt>
          <cx:pt idx="46">FALSE</cx:pt>
          <cx:pt idx="47">FALSE</cx:pt>
          <cx:pt idx="48">FALSE</cx:pt>
          <cx:pt idx="49">FALSE</cx:pt>
          <cx:pt idx="50">FALSE</cx:pt>
          <cx:pt idx="51">TRUE</cx:pt>
          <cx:pt idx="52">FALSE</cx:pt>
          <cx:pt idx="53">FALSE</cx:pt>
          <cx:pt idx="54">FALSE</cx:pt>
          <cx:pt idx="55">FALSE</cx:pt>
          <cx:pt idx="56">FALSE</cx:pt>
          <cx:pt idx="57">FALSE</cx:pt>
          <cx:pt idx="58">FALSE</cx:pt>
          <cx:pt idx="59">TRUE</cx:pt>
          <cx:pt idx="60">FALSE</cx:pt>
          <cx:pt idx="61">FALSE</cx:pt>
          <cx:pt idx="62">FALSE</cx:pt>
          <cx:pt idx="63">FALSE</cx:pt>
          <cx:pt idx="64">TRUE</cx:pt>
          <cx:pt idx="65">FALSE</cx:pt>
          <cx:pt idx="66">TRUE</cx:pt>
          <cx:pt idx="67">TRUE</cx:pt>
          <cx:pt idx="68">TRUE</cx:pt>
          <cx:pt idx="69">FALSE</cx:pt>
          <cx:pt idx="70">TRUE</cx:pt>
          <cx:pt idx="71">FALSE</cx:pt>
          <cx:pt idx="72">FALSE</cx:pt>
          <cx:pt idx="73">FALSE</cx:pt>
          <cx:pt idx="74">FALSE</cx:pt>
          <cx:pt idx="75">FALSE</cx:pt>
          <cx:pt idx="76">TRUE</cx:pt>
          <cx:pt idx="77">TRUE</cx:pt>
          <cx:pt idx="78">FALSE</cx:pt>
          <cx:pt idx="79">FALSE</cx:pt>
          <cx:pt idx="80">FALSE</cx:pt>
          <cx:pt idx="81">FALSE</cx:pt>
          <cx:pt idx="82">TRUE</cx:pt>
          <cx:pt idx="83">FALSE</cx:pt>
          <cx:pt idx="84">FALSE</cx:pt>
          <cx:pt idx="85">FALSE</cx:pt>
          <cx:pt idx="86">FALSE</cx:pt>
          <cx:pt idx="87">TRUE</cx:pt>
          <cx:pt idx="88">FALSE</cx:pt>
          <cx:pt idx="89">FALSE</cx:pt>
          <cx:pt idx="90">TRUE</cx:pt>
          <cx:pt idx="91">FALSE</cx:pt>
          <cx:pt idx="92">TRUE</cx:pt>
          <cx:pt idx="93">TRUE</cx:pt>
          <cx:pt idx="94">FALSE</cx:pt>
          <cx:pt idx="95">FALSE</cx:pt>
          <cx:pt idx="96">FALSE</cx:pt>
          <cx:pt idx="97">FALSE</cx:pt>
          <cx:pt idx="98">FALSE</cx:pt>
          <cx:pt idx="99">FALSE</cx:pt>
          <cx:pt idx="100">FALSE</cx:pt>
          <cx:pt idx="101">TRUE</cx:pt>
          <cx:pt idx="102">TRUE</cx:pt>
          <cx:pt idx="103">FALSE</cx:pt>
          <cx:pt idx="104">FALSE</cx:pt>
          <cx:pt idx="105">FALSE</cx:pt>
          <cx:pt idx="106">FALSE</cx:pt>
          <cx:pt idx="107">TRUE</cx:pt>
          <cx:pt idx="108">FALSE</cx:pt>
          <cx:pt idx="109">FALSE</cx:pt>
          <cx:pt idx="110">FALSE</cx:pt>
          <cx:pt idx="111">FALSE</cx:pt>
          <cx:pt idx="112">FALSE</cx:pt>
          <cx:pt idx="113">FALSE</cx:pt>
          <cx:pt idx="114">TRUE</cx:pt>
          <cx:pt idx="115">FALSE</cx:pt>
          <cx:pt idx="116">FALSE</cx:pt>
          <cx:pt idx="117">FALSE</cx:pt>
          <cx:pt idx="118">FALSE</cx:pt>
          <cx:pt idx="119">TRUE</cx:pt>
          <cx:pt idx="120">TRUE</cx:pt>
          <cx:pt idx="121">FALSE</cx:pt>
          <cx:pt idx="122">FALSE</cx:pt>
          <cx:pt idx="123">FALSE</cx:pt>
          <cx:pt idx="124">FALSE</cx:pt>
          <cx:pt idx="125">FALSE</cx:pt>
          <cx:pt idx="126">TRUE</cx:pt>
          <cx:pt idx="127">FALSE</cx:pt>
          <cx:pt idx="128">FALSE</cx:pt>
          <cx:pt idx="129">FALSE</cx:pt>
          <cx:pt idx="130">FALSE</cx:pt>
          <cx:pt idx="131">FALSE</cx:pt>
          <cx:pt idx="132">TRUE</cx:pt>
          <cx:pt idx="133">FALSE</cx:pt>
          <cx:pt idx="134">TRUE</cx:pt>
          <cx:pt idx="135">TRUE</cx:pt>
          <cx:pt idx="136">TRUE</cx:pt>
          <cx:pt idx="137">FALSE</cx:pt>
          <cx:pt idx="138">FALSE</cx:pt>
          <cx:pt idx="139">TRUE</cx:pt>
          <cx:pt idx="140">FALSE</cx:pt>
          <cx:pt idx="141">FALSE</cx:pt>
          <cx:pt idx="142">FALSE</cx:pt>
          <cx:pt idx="143">FALSE</cx:pt>
          <cx:pt idx="144">FALSE</cx:pt>
          <cx:pt idx="145">FALSE</cx:pt>
          <cx:pt idx="146">FALSE</cx:pt>
          <cx:pt idx="147">TRUE</cx:pt>
          <cx:pt idx="148">FALSE</cx:pt>
          <cx:pt idx="149">FALSE</cx:pt>
          <cx:pt idx="150">FALSE</cx:pt>
          <cx:pt idx="151">FALSE</cx:pt>
          <cx:pt idx="152">FALSE</cx:pt>
          <cx:pt idx="153">FALSE</cx:pt>
          <cx:pt idx="154">TRUE</cx:pt>
          <cx:pt idx="155">FALSE</cx:pt>
          <cx:pt idx="156">FALSE</cx:pt>
          <cx:pt idx="157">FALSE</cx:pt>
          <cx:pt idx="158">FALSE</cx:pt>
          <cx:pt idx="159">TRUE</cx:pt>
          <cx:pt idx="160">FALSE</cx:pt>
          <cx:pt idx="161">TRUE</cx:pt>
          <cx:pt idx="162">FALSE</cx:pt>
          <cx:pt idx="163">TRUE</cx:pt>
          <cx:pt idx="164">FALSE</cx:pt>
          <cx:pt idx="165">FALSE</cx:pt>
          <cx:pt idx="166">FALSE</cx:pt>
          <cx:pt idx="167">FALSE</cx:pt>
          <cx:pt idx="168">TRUE</cx:pt>
          <cx:pt idx="169">TRUE</cx:pt>
          <cx:pt idx="170">FALSE</cx:pt>
          <cx:pt idx="171">FALSE</cx:pt>
          <cx:pt idx="172">TRUE</cx:pt>
          <cx:pt idx="173">FALSE</cx:pt>
          <cx:pt idx="174">TRUE</cx:pt>
          <cx:pt idx="175">FALSE</cx:pt>
          <cx:pt idx="176">FALSE</cx:pt>
          <cx:pt idx="177">FALSE</cx:pt>
          <cx:pt idx="178">FALSE</cx:pt>
          <cx:pt idx="179">TRUE</cx:pt>
          <cx:pt idx="180">FALSE</cx:pt>
          <cx:pt idx="181">FALSE</cx:pt>
          <cx:pt idx="182">FALSE</cx:pt>
          <cx:pt idx="183">FALSE</cx:pt>
          <cx:pt idx="184">FALSE</cx:pt>
          <cx:pt idx="185">FALSE</cx:pt>
          <cx:pt idx="186">FALSE</cx:pt>
          <cx:pt idx="187">TRUE</cx:pt>
          <cx:pt idx="188">FALSE</cx:pt>
          <cx:pt idx="189">FALSE</cx:pt>
          <cx:pt idx="190">TRUE</cx:pt>
          <cx:pt idx="191">FALSE</cx:pt>
          <cx:pt idx="192">FALSE</cx:pt>
          <cx:pt idx="193">FALSE</cx:pt>
          <cx:pt idx="194">FALSE</cx:pt>
          <cx:pt idx="195">FALSE</cx:pt>
          <cx:pt idx="196">FALSE</cx:pt>
          <cx:pt idx="197">FALSE</cx:pt>
          <cx:pt idx="198">FALSE</cx:pt>
          <cx:pt idx="199">FALSE</cx:pt>
          <cx:pt idx="200">FALSE</cx:pt>
          <cx:pt idx="201">FALSE</cx:pt>
          <cx:pt idx="202">FALSE</cx:pt>
          <cx:pt idx="203">FALSE</cx:pt>
          <cx:pt idx="204">FALSE</cx:pt>
          <cx:pt idx="205">FALSE</cx:pt>
          <cx:pt idx="206">FALSE</cx:pt>
          <cx:pt idx="207">TRUE</cx:pt>
          <cx:pt idx="208">FALSE</cx:pt>
          <cx:pt idx="209">FALSE</cx:pt>
          <cx:pt idx="210">FALSE</cx:pt>
          <cx:pt idx="211">FALSE</cx:pt>
          <cx:pt idx="212">FALSE</cx:pt>
          <cx:pt idx="213">TRUE</cx:pt>
          <cx:pt idx="214">FALSE</cx:pt>
          <cx:pt idx="215">FALSE</cx:pt>
          <cx:pt idx="216">FALSE</cx:pt>
          <cx:pt idx="217">FALSE</cx:pt>
          <cx:pt idx="218">TRUE</cx:pt>
          <cx:pt idx="219">FALSE</cx:pt>
          <cx:pt idx="220">FALSE</cx:pt>
          <cx:pt idx="221">FALSE</cx:pt>
          <cx:pt idx="222">FALSE</cx:pt>
          <cx:pt idx="223">FALSE</cx:pt>
          <cx:pt idx="224">FALSE</cx:pt>
          <cx:pt idx="225">FALSE</cx:pt>
          <cx:pt idx="226">FALSE</cx:pt>
          <cx:pt idx="227">FALSE</cx:pt>
          <cx:pt idx="228">FALSE</cx:pt>
          <cx:pt idx="229">TRUE</cx:pt>
          <cx:pt idx="230">FALSE</cx:pt>
          <cx:pt idx="231">FALSE</cx:pt>
          <cx:pt idx="232">FALSE</cx:pt>
          <cx:pt idx="233">FALSE</cx:pt>
          <cx:pt idx="234">TRUE</cx:pt>
          <cx:pt idx="235">FALSE</cx:pt>
          <cx:pt idx="236">TRUE</cx:pt>
          <cx:pt idx="237">FALSE</cx:pt>
          <cx:pt idx="238">TRUE</cx:pt>
          <cx:pt idx="239">FALSE</cx:pt>
          <cx:pt idx="240">FALSE</cx:pt>
          <cx:pt idx="241">TRUE</cx:pt>
          <cx:pt idx="242">TRUE</cx:pt>
          <cx:pt idx="243">FALSE</cx:pt>
          <cx:pt idx="244">FALSE</cx:pt>
          <cx:pt idx="245">FALSE</cx:pt>
          <cx:pt idx="246">FALSE</cx:pt>
          <cx:pt idx="247">TRUE</cx:pt>
          <cx:pt idx="248">FALSE</cx:pt>
          <cx:pt idx="249">FALSE</cx:pt>
          <cx:pt idx="250">FALSE</cx:pt>
          <cx:pt idx="251">FALSE</cx:pt>
          <cx:pt idx="252">FALSE</cx:pt>
          <cx:pt idx="253">FALSE</cx:pt>
          <cx:pt idx="254">FALSE</cx:pt>
          <cx:pt idx="255">TRUE</cx:pt>
          <cx:pt idx="256">FALSE</cx:pt>
          <cx:pt idx="257">FALSE</cx:pt>
          <cx:pt idx="258">TRUE</cx:pt>
          <cx:pt idx="259">FALSE</cx:pt>
          <cx:pt idx="260">FALSE</cx:pt>
          <cx:pt idx="261">TRUE</cx:pt>
          <cx:pt idx="262">TRUE</cx:pt>
          <cx:pt idx="263">FALSE</cx:pt>
          <cx:pt idx="264">FALSE</cx:pt>
          <cx:pt idx="265">FALSE</cx:pt>
          <cx:pt idx="266">TRUE</cx:pt>
          <cx:pt idx="267">FALSE</cx:pt>
          <cx:pt idx="268">FALSE</cx:pt>
          <cx:pt idx="269">FALSE</cx:pt>
          <cx:pt idx="270">FALSE</cx:pt>
          <cx:pt idx="271">FALSE</cx:pt>
          <cx:pt idx="272">TRUE</cx:pt>
          <cx:pt idx="273">FALSE</cx:pt>
          <cx:pt idx="274">FALSE</cx:pt>
          <cx:pt idx="275">FALSE</cx:pt>
          <cx:pt idx="276">TRUE</cx:pt>
          <cx:pt idx="277">FALSE</cx:pt>
          <cx:pt idx="278">FALSE</cx:pt>
          <cx:pt idx="279">FALSE</cx:pt>
          <cx:pt idx="280">FALSE</cx:pt>
          <cx:pt idx="281">TRUE</cx:pt>
          <cx:pt idx="282">TRUE</cx:pt>
          <cx:pt idx="283">FALSE</cx:pt>
          <cx:pt idx="284">FALSE</cx:pt>
          <cx:pt idx="285">FALSE</cx:pt>
          <cx:pt idx="286">FALSE</cx:pt>
          <cx:pt idx="287">FALSE</cx:pt>
          <cx:pt idx="288">TRUE</cx:pt>
          <cx:pt idx="289">FALSE</cx:pt>
          <cx:pt idx="290">TRUE</cx:pt>
          <cx:pt idx="291">FALSE</cx:pt>
          <cx:pt idx="292">FALSE</cx:pt>
          <cx:pt idx="293">FALSE</cx:pt>
          <cx:pt idx="294">FALSE</cx:pt>
          <cx:pt idx="295">FALSE</cx:pt>
          <cx:pt idx="296">FALSE</cx:pt>
          <cx:pt idx="297">TRUE</cx:pt>
          <cx:pt idx="298">TRUE</cx:pt>
          <cx:pt idx="299">FALSE</cx:pt>
          <cx:pt idx="300">TRUE</cx:pt>
          <cx:pt idx="301">FALSE</cx:pt>
          <cx:pt idx="302">FALSE</cx:pt>
          <cx:pt idx="303">FALSE</cx:pt>
          <cx:pt idx="304">FALSE</cx:pt>
          <cx:pt idx="305">FALSE</cx:pt>
          <cx:pt idx="306">TRUE</cx:pt>
          <cx:pt idx="307">TRUE</cx:pt>
          <cx:pt idx="308">FALSE</cx:pt>
          <cx:pt idx="309">TRUE</cx:pt>
          <cx:pt idx="310">FALSE</cx:pt>
          <cx:pt idx="311">FALSE</cx:pt>
          <cx:pt idx="312">FALSE</cx:pt>
          <cx:pt idx="313">FALSE</cx:pt>
          <cx:pt idx="314">TRUE</cx:pt>
          <cx:pt idx="315">FALSE</cx:pt>
          <cx:pt idx="316">TRUE</cx:pt>
          <cx:pt idx="317">FALSE</cx:pt>
          <cx:pt idx="318">FALSE</cx:pt>
          <cx:pt idx="319">FALSE</cx:pt>
          <cx:pt idx="320">FALSE</cx:pt>
          <cx:pt idx="321">FALSE</cx:pt>
          <cx:pt idx="322">FALSE</cx:pt>
          <cx:pt idx="323">FALSE</cx:pt>
          <cx:pt idx="324">TRUE</cx:pt>
          <cx:pt idx="325">TRUE</cx:pt>
          <cx:pt idx="326">FALSE</cx:pt>
          <cx:pt idx="327">TRUE</cx:pt>
          <cx:pt idx="328">FALSE</cx:pt>
          <cx:pt idx="329">FALSE</cx:pt>
          <cx:pt idx="330">FALSE</cx:pt>
          <cx:pt idx="331">FALSE</cx:pt>
          <cx:pt idx="332">FALSE</cx:pt>
          <cx:pt idx="333">FALSE</cx:pt>
          <cx:pt idx="334">FALSE</cx:pt>
          <cx:pt idx="335">FALSE</cx:pt>
          <cx:pt idx="336">TRUE</cx:pt>
          <cx:pt idx="337">FALSE</cx:pt>
          <cx:pt idx="338">FALSE</cx:pt>
          <cx:pt idx="339">FALSE</cx:pt>
          <cx:pt idx="340">FALSE</cx:pt>
          <cx:pt idx="341">FALSE</cx:pt>
          <cx:pt idx="342">FALSE</cx:pt>
          <cx:pt idx="343">FALSE</cx:pt>
          <cx:pt idx="344">FALSE</cx:pt>
          <cx:pt idx="345">FALSE</cx:pt>
          <cx:pt idx="346">TRUE</cx:pt>
          <cx:pt idx="347">FALSE</cx:pt>
          <cx:pt idx="348">FALSE</cx:pt>
          <cx:pt idx="349">FALSE</cx:pt>
          <cx:pt idx="350">TRUE</cx:pt>
          <cx:pt idx="351">FALSE</cx:pt>
          <cx:pt idx="352">FALSE</cx:pt>
          <cx:pt idx="353">FALSE</cx:pt>
          <cx:pt idx="354">FALSE</cx:pt>
          <cx:pt idx="355">FALSE</cx:pt>
          <cx:pt idx="356">FALSE</cx:pt>
          <cx:pt idx="357">FALSE</cx:pt>
          <cx:pt idx="358">FALSE</cx:pt>
          <cx:pt idx="359">FALSE</cx:pt>
          <cx:pt idx="360">TRUE</cx:pt>
          <cx:pt idx="361">FALSE</cx:pt>
          <cx:pt idx="362">FALSE</cx:pt>
          <cx:pt idx="363">FALSE</cx:pt>
          <cx:pt idx="364">FALSE</cx:pt>
          <cx:pt idx="365">FALSE</cx:pt>
          <cx:pt idx="366">TRUE</cx:pt>
          <cx:pt idx="367">TRUE</cx:pt>
          <cx:pt idx="368">TRUE</cx:pt>
          <cx:pt idx="369">TRUE</cx:pt>
          <cx:pt idx="370">FALSE</cx:pt>
          <cx:pt idx="371">FALSE</cx:pt>
          <cx:pt idx="372">TRUE</cx:pt>
          <cx:pt idx="373">FALSE</cx:pt>
          <cx:pt idx="374">TRUE</cx:pt>
          <cx:pt idx="375">FALSE</cx:pt>
          <cx:pt idx="376">FALSE</cx:pt>
          <cx:pt idx="377">FALSE</cx:pt>
          <cx:pt idx="378">FALSE</cx:pt>
          <cx:pt idx="379">FALSE</cx:pt>
          <cx:pt idx="380">FALSE</cx:pt>
          <cx:pt idx="381">FALSE</cx:pt>
          <cx:pt idx="382">FALSE</cx:pt>
          <cx:pt idx="383">TRUE</cx:pt>
          <cx:pt idx="384">TRUE</cx:pt>
          <cx:pt idx="385">FALSE</cx:pt>
          <cx:pt idx="386">FALSE</cx:pt>
          <cx:pt idx="387">FALSE</cx:pt>
          <cx:pt idx="388">FALSE</cx:pt>
          <cx:pt idx="389">FALSE</cx:pt>
          <cx:pt idx="390">FALSE</cx:pt>
          <cx:pt idx="391">FALSE</cx:pt>
          <cx:pt idx="392">FALSE</cx:pt>
          <cx:pt idx="393">FALSE</cx:pt>
          <cx:pt idx="394">TRUE</cx:pt>
          <cx:pt idx="395">FALSE</cx:pt>
          <cx:pt idx="396">FALSE</cx:pt>
          <cx:pt idx="397">FALSE</cx:pt>
          <cx:pt idx="398">TRUE</cx:pt>
          <cx:pt idx="399">FALSE</cx:pt>
          <cx:pt idx="400">TRUE</cx:pt>
          <cx:pt idx="401">FALSE</cx:pt>
          <cx:pt idx="402">TRUE</cx:pt>
          <cx:pt idx="403">TRUE</cx:pt>
          <cx:pt idx="404">FALSE</cx:pt>
          <cx:pt idx="405">FALSE</cx:pt>
          <cx:pt idx="406">FALSE</cx:pt>
          <cx:pt idx="407">FALSE</cx:pt>
          <cx:pt idx="408">FALSE</cx:pt>
          <cx:pt idx="409">FALSE</cx:pt>
          <cx:pt idx="410">FALSE</cx:pt>
          <cx:pt idx="411">FALSE</cx:pt>
          <cx:pt idx="412">FALSE</cx:pt>
          <cx:pt idx="413">FALSE</cx:pt>
          <cx:pt idx="414">TRUE</cx:pt>
          <cx:pt idx="415">FALSE</cx:pt>
          <cx:pt idx="416">TRUE</cx:pt>
          <cx:pt idx="417">FALSE</cx:pt>
          <cx:pt idx="418">FALSE</cx:pt>
          <cx:pt idx="419">FALSE</cx:pt>
          <cx:pt idx="420">FALSE</cx:pt>
          <cx:pt idx="421">TRUE</cx:pt>
          <cx:pt idx="422">TRUE</cx:pt>
          <cx:pt idx="423">TRUE</cx:pt>
          <cx:pt idx="424">FALSE</cx:pt>
          <cx:pt idx="425">FALSE</cx:pt>
          <cx:pt idx="426">FALSE</cx:pt>
          <cx:pt idx="427">TRUE</cx:pt>
          <cx:pt idx="428">FALSE</cx:pt>
          <cx:pt idx="429">TRUE</cx:pt>
          <cx:pt idx="430">FALSE</cx:pt>
          <cx:pt idx="431">FALSE</cx:pt>
          <cx:pt idx="432">FALSE</cx:pt>
          <cx:pt idx="433">TRUE</cx:pt>
          <cx:pt idx="434">FALSE</cx:pt>
          <cx:pt idx="435">TRUE</cx:pt>
          <cx:pt idx="436">FALSE</cx:pt>
          <cx:pt idx="437">TRUE</cx:pt>
          <cx:pt idx="438">FALSE</cx:pt>
          <cx:pt idx="439">FALSE</cx:pt>
          <cx:pt idx="440">FALSE</cx:pt>
          <cx:pt idx="441">FALSE</cx:pt>
          <cx:pt idx="442">FALSE</cx:pt>
          <cx:pt idx="443">FALSE</cx:pt>
          <cx:pt idx="444">TRUE</cx:pt>
          <cx:pt idx="445">TRUE</cx:pt>
          <cx:pt idx="446">FALSE</cx:pt>
          <cx:pt idx="447">FALSE</cx:pt>
          <cx:pt idx="448">TRUE</cx:pt>
          <cx:pt idx="449">FALSE</cx:pt>
          <cx:pt idx="450">FALSE</cx:pt>
          <cx:pt idx="451">FALSE</cx:pt>
          <cx:pt idx="452">FALSE</cx:pt>
          <cx:pt idx="453">FALSE</cx:pt>
          <cx:pt idx="454">TRUE</cx:pt>
          <cx:pt idx="455">FALSE</cx:pt>
          <cx:pt idx="456">TRUE</cx:pt>
          <cx:pt idx="457">FALSE</cx:pt>
          <cx:pt idx="458">FALSE</cx:pt>
          <cx:pt idx="459">FALSE</cx:pt>
          <cx:pt idx="460">FALSE</cx:pt>
          <cx:pt idx="461">FALSE</cx:pt>
          <cx:pt idx="462">FALSE</cx:pt>
          <cx:pt idx="463">FALSE</cx:pt>
          <cx:pt idx="464">FALSE</cx:pt>
          <cx:pt idx="465">FALSE</cx:pt>
          <cx:pt idx="466">TRUE</cx:pt>
          <cx:pt idx="467">TRUE</cx:pt>
          <cx:pt idx="468">FALSE</cx:pt>
          <cx:pt idx="469">FALSE</cx:pt>
          <cx:pt idx="470">FALSE</cx:pt>
          <cx:pt idx="471">TRUE</cx:pt>
          <cx:pt idx="472">FALSE</cx:pt>
          <cx:pt idx="473">FALSE</cx:pt>
          <cx:pt idx="474">FALSE</cx:pt>
          <cx:pt idx="475">TRUE</cx:pt>
          <cx:pt idx="476">FALSE</cx:pt>
          <cx:pt idx="477">FALSE</cx:pt>
          <cx:pt idx="478">FALSE</cx:pt>
          <cx:pt idx="479">FALSE</cx:pt>
          <cx:pt idx="480">TRUE</cx:pt>
          <cx:pt idx="481">TRUE</cx:pt>
          <cx:pt idx="482">TRUE</cx:pt>
          <cx:pt idx="483">FALSE</cx:pt>
          <cx:pt idx="484">TRUE</cx:pt>
          <cx:pt idx="485">FALSE</cx:pt>
          <cx:pt idx="486">TRUE</cx:pt>
          <cx:pt idx="487">FALSE</cx:pt>
          <cx:pt idx="488">FALSE</cx:pt>
          <cx:pt idx="489">FALSE</cx:pt>
          <cx:pt idx="490">FALSE</cx:pt>
          <cx:pt idx="491">TRUE</cx:pt>
          <cx:pt idx="492">TRUE</cx:pt>
          <cx:pt idx="493">FALSE</cx:pt>
          <cx:pt idx="494">FALSE</cx:pt>
          <cx:pt idx="495">FALSE</cx:pt>
          <cx:pt idx="496">FALSE</cx:pt>
          <cx:pt idx="497">TRUE</cx:pt>
          <cx:pt idx="498">FALSE</cx:pt>
          <cx:pt idx="499">TRUE</cx:pt>
          <cx:pt idx="500">TRUE</cx:pt>
          <cx:pt idx="501">FALSE</cx:pt>
          <cx:pt idx="502">TRUE</cx:pt>
          <cx:pt idx="503">FALSE</cx:pt>
          <cx:pt idx="504">FALSE</cx:pt>
          <cx:pt idx="505">TRUE</cx:pt>
          <cx:pt idx="506">TRUE</cx:pt>
          <cx:pt idx="507">TRUE</cx:pt>
          <cx:pt idx="508">FALSE</cx:pt>
          <cx:pt idx="509">FALSE</cx:pt>
          <cx:pt idx="510">FALSE</cx:pt>
          <cx:pt idx="511">FALSE</cx:pt>
          <cx:pt idx="512">TRUE</cx:pt>
          <cx:pt idx="513">FALSE</cx:pt>
          <cx:pt idx="514">TRUE</cx:pt>
          <cx:pt idx="515">TRUE</cx:pt>
          <cx:pt idx="516">FALSE</cx:pt>
          <cx:pt idx="517">FALSE</cx:pt>
          <cx:pt idx="518">TRUE</cx:pt>
          <cx:pt idx="519">TRUE</cx:pt>
          <cx:pt idx="520">FALSE</cx:pt>
          <cx:pt idx="521">TRUE</cx:pt>
          <cx:pt idx="522">FALSE</cx:pt>
          <cx:pt idx="523">FALSE</cx:pt>
          <cx:pt idx="524">FALSE</cx:pt>
          <cx:pt idx="525">FALSE</cx:pt>
          <cx:pt idx="526">TRUE</cx:pt>
          <cx:pt idx="527">FALSE</cx:pt>
          <cx:pt idx="528">FALSE</cx:pt>
          <cx:pt idx="529">FALSE</cx:pt>
          <cx:pt idx="530">TRUE</cx:pt>
          <cx:pt idx="531">FALSE</cx:pt>
          <cx:pt idx="532">FALSE</cx:pt>
          <cx:pt idx="533">FALSE</cx:pt>
          <cx:pt idx="534">TRUE</cx:pt>
          <cx:pt idx="535">TRUE</cx:pt>
          <cx:pt idx="536">FALSE</cx:pt>
          <cx:pt idx="537">TRUE</cx:pt>
          <cx:pt idx="538">FALSE</cx:pt>
          <cx:pt idx="539">TRUE</cx:pt>
          <cx:pt idx="540">FALSE</cx:pt>
          <cx:pt idx="541">FALSE</cx:pt>
          <cx:pt idx="542">FALSE</cx:pt>
          <cx:pt idx="543">FALSE</cx:pt>
          <cx:pt idx="544">FALSE</cx:pt>
          <cx:pt idx="545">FALSE</cx:pt>
          <cx:pt idx="546">TRUE</cx:pt>
          <cx:pt idx="547">FALSE</cx:pt>
          <cx:pt idx="548">FALSE</cx:pt>
          <cx:pt idx="549">FALSE</cx:pt>
          <cx:pt idx="550">FALSE</cx:pt>
          <cx:pt idx="551">TRUE</cx:pt>
          <cx:pt idx="552">FALSE</cx:pt>
          <cx:pt idx="553">FALSE</cx:pt>
          <cx:pt idx="554">FALSE</cx:pt>
          <cx:pt idx="555">FALSE</cx:pt>
          <cx:pt idx="556">TRUE</cx:pt>
          <cx:pt idx="557">TRUE</cx:pt>
          <cx:pt idx="558">FALSE</cx:pt>
          <cx:pt idx="559">FALSE</cx:pt>
          <cx:pt idx="560">FALSE</cx:pt>
          <cx:pt idx="561">FALSE</cx:pt>
          <cx:pt idx="562">FALSE</cx:pt>
          <cx:pt idx="563">FALSE</cx:pt>
          <cx:pt idx="564">FALSE</cx:pt>
          <cx:pt idx="565">FALSE</cx:pt>
          <cx:pt idx="566">TRUE</cx:pt>
          <cx:pt idx="567">FALSE</cx:pt>
          <cx:pt idx="568">FALSE</cx:pt>
          <cx:pt idx="569">FALSE</cx:pt>
          <cx:pt idx="570">TRUE</cx:pt>
          <cx:pt idx="571">FALSE</cx:pt>
          <cx:pt idx="572">TRUE</cx:pt>
          <cx:pt idx="573">FALSE</cx:pt>
          <cx:pt idx="574">TRUE</cx:pt>
          <cx:pt idx="575">TRUE</cx:pt>
          <cx:pt idx="576">FALSE</cx:pt>
          <cx:pt idx="577">FALSE</cx:pt>
          <cx:pt idx="578">FALSE</cx:pt>
          <cx:pt idx="579">FALSE</cx:pt>
          <cx:pt idx="580">FALSE</cx:pt>
          <cx:pt idx="581">FALSE</cx:pt>
          <cx:pt idx="582">TRUE</cx:pt>
          <cx:pt idx="583">FALSE</cx:pt>
          <cx:pt idx="584">FALSE</cx:pt>
          <cx:pt idx="585">FALSE</cx:pt>
          <cx:pt idx="586">FALSE</cx:pt>
          <cx:pt idx="587">TRUE</cx:pt>
          <cx:pt idx="588">FALSE</cx:pt>
          <cx:pt idx="589">FALSE</cx:pt>
          <cx:pt idx="590">FALSE</cx:pt>
          <cx:pt idx="591">FALSE</cx:pt>
          <cx:pt idx="592">FALSE</cx:pt>
          <cx:pt idx="593">FALSE</cx:pt>
          <cx:pt idx="594">TRUE</cx:pt>
          <cx:pt idx="595">TRUE</cx:pt>
          <cx:pt idx="596">TRUE</cx:pt>
          <cx:pt idx="597">FALSE</cx:pt>
          <cx:pt idx="598">FALSE</cx:pt>
          <cx:pt idx="599">FALSE</cx:pt>
          <cx:pt idx="600">FALSE</cx:pt>
          <cx:pt idx="601">FALSE</cx:pt>
          <cx:pt idx="602">FALSE</cx:pt>
          <cx:pt idx="603">FALSE</cx:pt>
          <cx:pt idx="604">FALSE</cx:pt>
          <cx:pt idx="605">FALSE</cx:pt>
          <cx:pt idx="606">FALSE</cx:pt>
          <cx:pt idx="607">FALSE</cx:pt>
          <cx:pt idx="608">TRUE</cx:pt>
          <cx:pt idx="609">FALSE</cx:pt>
          <cx:pt idx="610">FALSE</cx:pt>
          <cx:pt idx="611">FALSE</cx:pt>
          <cx:pt idx="612">FALSE</cx:pt>
          <cx:pt idx="613">FALSE</cx:pt>
          <cx:pt idx="614">FALSE</cx:pt>
          <cx:pt idx="615">FALSE</cx:pt>
          <cx:pt idx="616">TRUE</cx:pt>
          <cx:pt idx="617">FALSE</cx:pt>
          <cx:pt idx="618">FALSE</cx:pt>
          <cx:pt idx="619">TRUE</cx:pt>
          <cx:pt idx="620">FALSE</cx:pt>
          <cx:pt idx="621">FALSE</cx:pt>
          <cx:pt idx="622">FALSE</cx:pt>
          <cx:pt idx="623">FALSE</cx:pt>
          <cx:pt idx="624">FALSE</cx:pt>
          <cx:pt idx="625">FALSE</cx:pt>
          <cx:pt idx="626">TRUE</cx:pt>
          <cx:pt idx="627">FALSE</cx:pt>
          <cx:pt idx="628">FALSE</cx:pt>
          <cx:pt idx="629">TRUE</cx:pt>
          <cx:pt idx="630">TRUE</cx:pt>
          <cx:pt idx="631">FALSE</cx:pt>
          <cx:pt idx="632">FALSE</cx:pt>
          <cx:pt idx="633">FALSE</cx:pt>
          <cx:pt idx="634">FALSE</cx:pt>
          <cx:pt idx="635">FALSE</cx:pt>
          <cx:pt idx="636">TRUE</cx:pt>
          <cx:pt idx="637">FALSE</cx:pt>
          <cx:pt idx="638">TRUE</cx:pt>
          <cx:pt idx="639">TRUE</cx:pt>
          <cx:pt idx="640">FALSE</cx:pt>
          <cx:pt idx="641">FALSE</cx:pt>
          <cx:pt idx="642">FALSE</cx:pt>
          <cx:pt idx="643">FALSE</cx:pt>
          <cx:pt idx="644">FALSE</cx:pt>
          <cx:pt idx="645">TRUE</cx:pt>
          <cx:pt idx="646">FALSE</cx:pt>
          <cx:pt idx="647">FALSE</cx:pt>
          <cx:pt idx="648">FALSE</cx:pt>
          <cx:pt idx="649">TRUE</cx:pt>
          <cx:pt idx="650">FALSE</cx:pt>
          <cx:pt idx="651">FALSE</cx:pt>
          <cx:pt idx="652">FALSE</cx:pt>
          <cx:pt idx="653">FALSE</cx:pt>
          <cx:pt idx="654">FALSE</cx:pt>
          <cx:pt idx="655">FALSE</cx:pt>
          <cx:pt idx="656">FALSE</cx:pt>
          <cx:pt idx="657">FALSE</cx:pt>
          <cx:pt idx="658">FALSE</cx:pt>
          <cx:pt idx="659">FALSE</cx:pt>
          <cx:pt idx="660">FALSE</cx:pt>
          <cx:pt idx="661">FALSE</cx:pt>
          <cx:pt idx="662">FALSE</cx:pt>
          <cx:pt idx="663">FALSE</cx:pt>
          <cx:pt idx="664">FALSE</cx:pt>
          <cx:pt idx="665">TRUE</cx:pt>
          <cx:pt idx="666">TRUE</cx:pt>
          <cx:pt idx="667">FALSE</cx:pt>
          <cx:pt idx="668">FALSE</cx:pt>
          <cx:pt idx="669">FALSE</cx:pt>
          <cx:pt idx="670">FALSE</cx:pt>
          <cx:pt idx="671">TRUE</cx:pt>
          <cx:pt idx="672">FALSE</cx:pt>
          <cx:pt idx="673">FALSE</cx:pt>
          <cx:pt idx="674">FALSE</cx:pt>
          <cx:pt idx="675">FALSE</cx:pt>
          <cx:pt idx="676">FALSE</cx:pt>
          <cx:pt idx="677">FALSE</cx:pt>
          <cx:pt idx="678">FALSE</cx:pt>
          <cx:pt idx="679">TRUE</cx:pt>
          <cx:pt idx="680">TRUE</cx:pt>
          <cx:pt idx="681">FALSE</cx:pt>
          <cx:pt idx="682">FALSE</cx:pt>
          <cx:pt idx="683">FALSE</cx:pt>
          <cx:pt idx="684">FALSE</cx:pt>
          <cx:pt idx="685">FALSE</cx:pt>
          <cx:pt idx="686">FALSE</cx:pt>
          <cx:pt idx="687">FALSE</cx:pt>
          <cx:pt idx="688">TRUE</cx:pt>
          <cx:pt idx="689">FALSE</cx:pt>
          <cx:pt idx="690">TRUE</cx:pt>
          <cx:pt idx="691">TRUE</cx:pt>
          <cx:pt idx="692">FALSE</cx:pt>
          <cx:pt idx="693">FALSE</cx:pt>
          <cx:pt idx="694">FALSE</cx:pt>
          <cx:pt idx="695">FALSE</cx:pt>
          <cx:pt idx="696">TRUE</cx:pt>
          <cx:pt idx="697">FALSE</cx:pt>
          <cx:pt idx="698">FALSE</cx:pt>
          <cx:pt idx="699">FALSE</cx:pt>
          <cx:pt idx="700">FALSE</cx:pt>
          <cx:pt idx="701">FALSE</cx:pt>
          <cx:pt idx="702">FALSE</cx:pt>
          <cx:pt idx="703">TRUE</cx:pt>
          <cx:pt idx="704">FALSE</cx:pt>
          <cx:pt idx="705">FALSE</cx:pt>
          <cx:pt idx="706">TRUE</cx:pt>
          <cx:pt idx="707">FALSE</cx:pt>
          <cx:pt idx="708">FALSE</cx:pt>
          <cx:pt idx="709">FALSE</cx:pt>
          <cx:pt idx="710">TRUE</cx:pt>
          <cx:pt idx="711">TRUE</cx:pt>
          <cx:pt idx="712">FALSE</cx:pt>
          <cx:pt idx="713">FALSE</cx:pt>
          <cx:pt idx="714">FALSE</cx:pt>
          <cx:pt idx="715">FALSE</cx:pt>
          <cx:pt idx="716">TRUE</cx:pt>
          <cx:pt idx="717">FALSE</cx:pt>
          <cx:pt idx="718">FALSE</cx:pt>
          <cx:pt idx="719">FALSE</cx:pt>
          <cx:pt idx="720">TRUE</cx:pt>
          <cx:pt idx="721">FALSE</cx:pt>
          <cx:pt idx="722">FALSE</cx:pt>
          <cx:pt idx="723">FALSE</cx:pt>
          <cx:pt idx="724">TRUE</cx:pt>
          <cx:pt idx="725">FALSE</cx:pt>
          <cx:pt idx="726">TRUE</cx:pt>
          <cx:pt idx="727">FALSE</cx:pt>
          <cx:pt idx="728">FALSE</cx:pt>
          <cx:pt idx="729">FALSE</cx:pt>
          <cx:pt idx="730">FALSE</cx:pt>
          <cx:pt idx="731">FALSE</cx:pt>
          <cx:pt idx="732">TRUE</cx:pt>
          <cx:pt idx="733">FALSE</cx:pt>
          <cx:pt idx="734">TRUE</cx:pt>
          <cx:pt idx="735">FALSE</cx:pt>
          <cx:pt idx="736">FALSE</cx:pt>
          <cx:pt idx="737">FALSE</cx:pt>
          <cx:pt idx="738">TRUE</cx:pt>
          <cx:pt idx="739">FALSE</cx:pt>
          <cx:pt idx="740">FALSE</cx:pt>
          <cx:pt idx="741">FALSE</cx:pt>
          <cx:pt idx="742">FALSE</cx:pt>
          <cx:pt idx="743">TRUE</cx:pt>
          <cx:pt idx="744">TRUE</cx:pt>
          <cx:pt idx="745">FALSE</cx:pt>
          <cx:pt idx="746">FALSE</cx:pt>
          <cx:pt idx="747">FALSE</cx:pt>
          <cx:pt idx="748">TRUE</cx:pt>
          <cx:pt idx="749">TRUE</cx:pt>
          <cx:pt idx="750">FALSE</cx:pt>
          <cx:pt idx="751">TRUE</cx:pt>
          <cx:pt idx="752">TRUE</cx:pt>
          <cx:pt idx="753">FALSE</cx:pt>
          <cx:pt idx="754">FALSE</cx:pt>
          <cx:pt idx="755">TRUE</cx:pt>
          <cx:pt idx="756">FALSE</cx:pt>
          <cx:pt idx="757">FALSE</cx:pt>
          <cx:pt idx="758">FALSE</cx:pt>
          <cx:pt idx="759">FALSE</cx:pt>
          <cx:pt idx="760">TRUE</cx:pt>
          <cx:pt idx="761">FALSE</cx:pt>
          <cx:pt idx="762">FALSE</cx:pt>
          <cx:pt idx="763">TRUE</cx:pt>
          <cx:pt idx="764">FALSE</cx:pt>
          <cx:pt idx="765">TRUE</cx:pt>
          <cx:pt idx="766">FALSE</cx:pt>
          <cx:pt idx="767">FALSE</cx:pt>
          <cx:pt idx="768">FALSE</cx:pt>
          <cx:pt idx="769">FALSE</cx:pt>
          <cx:pt idx="770">TRUE</cx:pt>
          <cx:pt idx="771">FALSE</cx:pt>
          <cx:pt idx="772">FALSE</cx:pt>
          <cx:pt idx="773">FALSE</cx:pt>
          <cx:pt idx="774">FALSE</cx:pt>
          <cx:pt idx="775">FALSE</cx:pt>
          <cx:pt idx="776">FALSE</cx:pt>
          <cx:pt idx="777">FALSE</cx:pt>
          <cx:pt idx="778">FALSE</cx:pt>
          <cx:pt idx="779">TRUE</cx:pt>
          <cx:pt idx="780">TRUE</cx:pt>
          <cx:pt idx="781">FALSE</cx:pt>
          <cx:pt idx="782">TRUE</cx:pt>
          <cx:pt idx="783">FALSE</cx:pt>
          <cx:pt idx="784">FALSE</cx:pt>
          <cx:pt idx="785">TRUE</cx:pt>
          <cx:pt idx="786">TRUE</cx:pt>
          <cx:pt idx="787">FALSE</cx:pt>
          <cx:pt idx="788">FALSE</cx:pt>
          <cx:pt idx="789">FALSE</cx:pt>
          <cx:pt idx="790">FALSE</cx:pt>
          <cx:pt idx="791">FALSE</cx:pt>
          <cx:pt idx="792">TRUE</cx:pt>
          <cx:pt idx="793">FALSE</cx:pt>
          <cx:pt idx="794">FALSE</cx:pt>
          <cx:pt idx="795">FALSE</cx:pt>
          <cx:pt idx="796">TRUE</cx:pt>
          <cx:pt idx="797">FALSE</cx:pt>
          <cx:pt idx="798">TRUE</cx:pt>
          <cx:pt idx="799">FALSE</cx:pt>
          <cx:pt idx="800">FALSE</cx:pt>
          <cx:pt idx="801">TRUE</cx:pt>
          <cx:pt idx="802">FALSE</cx:pt>
          <cx:pt idx="803">FALSE</cx:pt>
          <cx:pt idx="804">FALSE</cx:pt>
          <cx:pt idx="805">FALSE</cx:pt>
          <cx:pt idx="806">TRUE</cx:pt>
          <cx:pt idx="807">TRUE</cx:pt>
          <cx:pt idx="808">FALSE</cx:pt>
          <cx:pt idx="809">FALSE</cx:pt>
          <cx:pt idx="810">TRUE</cx:pt>
          <cx:pt idx="811">TRUE</cx:pt>
          <cx:pt idx="812">FALSE</cx:pt>
          <cx:pt idx="813">FALSE</cx:pt>
          <cx:pt idx="814">TRUE</cx:pt>
          <cx:pt idx="815">FALSE</cx:pt>
          <cx:pt idx="816">TRUE</cx:pt>
          <cx:pt idx="817">TRUE</cx:pt>
          <cx:pt idx="818">TRUE</cx:pt>
          <cx:pt idx="819">FALSE</cx:pt>
          <cx:pt idx="820">TRUE</cx:pt>
          <cx:pt idx="821">FALSE</cx:pt>
          <cx:pt idx="822">FALSE</cx:pt>
          <cx:pt idx="823">TRUE</cx:pt>
          <cx:pt idx="824">TRUE</cx:pt>
          <cx:pt idx="825">FALSE</cx:pt>
          <cx:pt idx="826">TRUE</cx:pt>
          <cx:pt idx="827">TRUE</cx:pt>
          <cx:pt idx="828">FALSE</cx:pt>
          <cx:pt idx="829">FALSE</cx:pt>
          <cx:pt idx="830">FALSE</cx:pt>
          <cx:pt idx="831">FALSE</cx:pt>
          <cx:pt idx="832">FALSE</cx:pt>
          <cx:pt idx="833">FALSE</cx:pt>
          <cx:pt idx="834">FALSE</cx:pt>
          <cx:pt idx="835">FALSE</cx:pt>
          <cx:pt idx="836">FALSE</cx:pt>
          <cx:pt idx="837">FALSE</cx:pt>
          <cx:pt idx="838">FALSE</cx:pt>
          <cx:pt idx="839">TRUE</cx:pt>
          <cx:pt idx="840">TRUE</cx:pt>
          <cx:pt idx="841">FALSE</cx:pt>
          <cx:pt idx="842">FALSE</cx:pt>
          <cx:pt idx="843">FALSE</cx:pt>
          <cx:pt idx="844">FALSE</cx:pt>
          <cx:pt idx="845">FALSE</cx:pt>
          <cx:pt idx="846">TRUE</cx:pt>
          <cx:pt idx="847">FALSE</cx:pt>
          <cx:pt idx="848">FALSE</cx:pt>
          <cx:pt idx="849">TRUE</cx:pt>
          <cx:pt idx="850">FALSE</cx:pt>
          <cx:pt idx="851">FALSE</cx:pt>
          <cx:pt idx="852">TRUE</cx:pt>
          <cx:pt idx="853">TRUE</cx:pt>
          <cx:pt idx="854">FALSE</cx:pt>
          <cx:pt idx="855">FALSE</cx:pt>
          <cx:pt idx="856">FALSE</cx:pt>
          <cx:pt idx="857">FALSE</cx:pt>
          <cx:pt idx="858">FALSE</cx:pt>
          <cx:pt idx="859">TRUE</cx:pt>
          <cx:pt idx="860">TRUE</cx:pt>
          <cx:pt idx="861">FALSE</cx:pt>
          <cx:pt idx="862">FALSE</cx:pt>
          <cx:pt idx="863">TRUE</cx:pt>
          <cx:pt idx="864">FALSE</cx:pt>
          <cx:pt idx="865">FALSE</cx:pt>
          <cx:pt idx="866">FALSE</cx:pt>
          <cx:pt idx="867">FALSE</cx:pt>
          <cx:pt idx="868">FALSE</cx:pt>
          <cx:pt idx="869">FALSE</cx:pt>
          <cx:pt idx="870">FALSE</cx:pt>
          <cx:pt idx="871">TRUE</cx:pt>
          <cx:pt idx="872">FALSE</cx:pt>
          <cx:pt idx="873">FALSE</cx:pt>
          <cx:pt idx="874">TRUE</cx:pt>
          <cx:pt idx="875">FALSE</cx:pt>
          <cx:pt idx="876">FALSE</cx:pt>
          <cx:pt idx="877">FALSE</cx:pt>
          <cx:pt idx="878">FALSE</cx:pt>
          <cx:pt idx="879">FALSE</cx:pt>
          <cx:pt idx="880">FALSE</cx:pt>
          <cx:pt idx="881">TRUE</cx:pt>
          <cx:pt idx="882">FALSE</cx:pt>
          <cx:pt idx="883">FALSE</cx:pt>
          <cx:pt idx="884">TRUE</cx:pt>
          <cx:pt idx="885">FALSE</cx:pt>
          <cx:pt idx="886">FALSE</cx:pt>
          <cx:pt idx="887">TRUE</cx:pt>
          <cx:pt idx="888">FALSE</cx:pt>
          <cx:pt idx="889">TRUE</cx:pt>
          <cx:pt idx="890">FALSE</cx:pt>
          <cx:pt idx="891">FALSE</cx:pt>
          <cx:pt idx="892">FALSE</cx:pt>
          <cx:pt idx="893">TRUE</cx:pt>
          <cx:pt idx="894">TRUE</cx:pt>
          <cx:pt idx="895">FALSE</cx:pt>
          <cx:pt idx="896">TRUE</cx:pt>
          <cx:pt idx="897">FALSE</cx:pt>
          <cx:pt idx="898">FALSE</cx:pt>
          <cx:pt idx="899">FALSE</cx:pt>
          <cx:pt idx="900">TRUE</cx:pt>
          <cx:pt idx="901">TRUE</cx:pt>
          <cx:pt idx="902">FALSE</cx:pt>
          <cx:pt idx="903">TRUE</cx:pt>
          <cx:pt idx="904">FALSE</cx:pt>
          <cx:pt idx="905">FALSE</cx:pt>
          <cx:pt idx="906">TRUE</cx:pt>
          <cx:pt idx="907">FALSE</cx:pt>
          <cx:pt idx="908">FALSE</cx:pt>
          <cx:pt idx="909">TRUE</cx:pt>
          <cx:pt idx="910">FALSE</cx:pt>
          <cx:pt idx="911">FALSE</cx:pt>
          <cx:pt idx="912">FALSE</cx:pt>
          <cx:pt idx="913">FALSE</cx:pt>
          <cx:pt idx="914">FALSE</cx:pt>
          <cx:pt idx="915">FALSE</cx:pt>
          <cx:pt idx="916">FALSE</cx:pt>
          <cx:pt idx="917">TRUE</cx:pt>
          <cx:pt idx="918">FALSE</cx:pt>
          <cx:pt idx="919">TRUE</cx:pt>
          <cx:pt idx="920">FALSE</cx:pt>
          <cx:pt idx="921">FALSE</cx:pt>
          <cx:pt idx="922">TRUE</cx:pt>
          <cx:pt idx="923">FALSE</cx:pt>
          <cx:pt idx="924">FALSE</cx:pt>
          <cx:pt idx="925">FALSE</cx:pt>
          <cx:pt idx="926">FALSE</cx:pt>
          <cx:pt idx="927">FALSE</cx:pt>
          <cx:pt idx="928">FALSE</cx:pt>
          <cx:pt idx="929">FALSE</cx:pt>
          <cx:pt idx="930">TRUE</cx:pt>
          <cx:pt idx="931">TRUE</cx:pt>
          <cx:pt idx="932">FALSE</cx:pt>
          <cx:pt idx="933">FALSE</cx:pt>
          <cx:pt idx="934">FALSE</cx:pt>
          <cx:pt idx="935">FALSE</cx:pt>
          <cx:pt idx="936">FALSE</cx:pt>
          <cx:pt idx="937">FALSE</cx:pt>
          <cx:pt idx="938">TRUE</cx:pt>
          <cx:pt idx="939">TRUE</cx:pt>
          <cx:pt idx="940">FALSE</cx:pt>
          <cx:pt idx="941">FALSE</cx:pt>
          <cx:pt idx="942">FALSE</cx:pt>
          <cx:pt idx="943">FALSE</cx:pt>
          <cx:pt idx="944">FALSE</cx:pt>
          <cx:pt idx="945">FALSE</cx:pt>
          <cx:pt idx="946">FALSE</cx:pt>
          <cx:pt idx="947">FALSE</cx:pt>
          <cx:pt idx="948">TRUE</cx:pt>
          <cx:pt idx="949">FALSE</cx:pt>
          <cx:pt idx="950">TRUE</cx:pt>
          <cx:pt idx="951">TRUE</cx:pt>
          <cx:pt idx="952">FALSE</cx:pt>
          <cx:pt idx="953">TRUE</cx:pt>
          <cx:pt idx="954">FALSE</cx:pt>
          <cx:pt idx="955">FALSE</cx:pt>
          <cx:pt idx="956">FALSE</cx:pt>
          <cx:pt idx="957">FALSE</cx:pt>
          <cx:pt idx="958">FALSE</cx:pt>
          <cx:pt idx="959">FALSE</cx:pt>
          <cx:pt idx="960">FALSE</cx:pt>
          <cx:pt idx="961">FALSE</cx:pt>
          <cx:pt idx="962">FALSE</cx:pt>
          <cx:pt idx="963">TRUE</cx:pt>
          <cx:pt idx="964">FALSE</cx:pt>
          <cx:pt idx="965">FALSE</cx:pt>
          <cx:pt idx="966">FALSE</cx:pt>
          <cx:pt idx="967">FALSE</cx:pt>
          <cx:pt idx="968">FALSE</cx:pt>
          <cx:pt idx="969">FALSE</cx:pt>
          <cx:pt idx="970">FALSE</cx:pt>
          <cx:pt idx="971">FALSE</cx:pt>
          <cx:pt idx="972">TRUE</cx:pt>
          <cx:pt idx="973">TRUE</cx:pt>
          <cx:pt idx="974">FALSE</cx:pt>
          <cx:pt idx="975">TRUE</cx:pt>
          <cx:pt idx="976">TRUE</cx:pt>
          <cx:pt idx="977">FALSE</cx:pt>
          <cx:pt idx="978">FALSE</cx:pt>
          <cx:pt idx="979">FALSE</cx:pt>
          <cx:pt idx="980">FALSE</cx:pt>
          <cx:pt idx="981">FALSE</cx:pt>
          <cx:pt idx="982">TRUE</cx:pt>
          <cx:pt idx="983">FALSE</cx:pt>
          <cx:pt idx="984">FALSE</cx:pt>
          <cx:pt idx="985">TRUE</cx:pt>
          <cx:pt idx="986">FALSE</cx:pt>
          <cx:pt idx="987">FALSE</cx:pt>
          <cx:pt idx="988">FALSE</cx:pt>
          <cx:pt idx="989">FALSE</cx:pt>
          <cx:pt idx="990">TRUE</cx:pt>
          <cx:pt idx="991">TRUE</cx:pt>
          <cx:pt idx="992">TRUE</cx:pt>
          <cx:pt idx="993">TRUE</cx:pt>
          <cx:pt idx="994">TRUE</cx:pt>
          <cx:pt idx="995">TRUE</cx:pt>
          <cx:pt idx="996">FALSE</cx:pt>
          <cx:pt idx="997">FALSE</cx:pt>
          <cx:pt idx="998">TRUE</cx:pt>
          <cx:pt idx="999">FALSE</cx:pt>
        </cx:lvl>
        <cx:lvl ptCount="1000">
          <cx:pt idx="0">FALSE</cx:pt>
          <cx:pt idx="1">FALSE</cx:pt>
          <cx:pt idx="2">FALSE</cx:pt>
          <cx:pt idx="3">FALSE</cx:pt>
          <cx:pt idx="4">FALSE</cx:pt>
          <cx:pt idx="5">FALSE</cx:pt>
          <cx:pt idx="6">FALSE</cx:pt>
          <cx:pt idx="7">FALSE</cx:pt>
          <cx:pt idx="8">FALSE</cx:pt>
          <cx:pt idx="9">FALSE</cx:pt>
          <cx:pt idx="10">FALSE</cx:pt>
          <cx:pt idx="11">FALSE</cx:pt>
          <cx:pt idx="12">FALSE</cx:pt>
          <cx:pt idx="13">FALSE</cx:pt>
          <cx:pt idx="14">FALSE</cx:pt>
          <cx:pt idx="15">FALSE</cx:pt>
          <cx:pt idx="16">FALSE</cx:pt>
          <cx:pt idx="17">FALSE</cx:pt>
          <cx:pt idx="18">FALSE</cx:pt>
          <cx:pt idx="19">FALSE</cx:pt>
          <cx:pt idx="20">FALSE</cx:pt>
          <cx:pt idx="21">FALSE</cx:pt>
          <cx:pt idx="22">FALSE</cx:pt>
          <cx:pt idx="23">FALSE</cx:pt>
          <cx:pt idx="24">FALSE</cx:pt>
          <cx:pt idx="25">FALSE</cx:pt>
          <cx:pt idx="26">FALSE</cx:pt>
          <cx:pt idx="27">FALSE</cx:pt>
          <cx:pt idx="28">FALSE</cx:pt>
          <cx:pt idx="29">FALSE</cx:pt>
          <cx:pt idx="30">FALSE</cx:pt>
          <cx:pt idx="31">FALSE</cx:pt>
          <cx:pt idx="32">FALSE</cx:pt>
          <cx:pt idx="33">FALSE</cx:pt>
          <cx:pt idx="34">FALSE</cx:pt>
          <cx:pt idx="35">FALSE</cx:pt>
          <cx:pt idx="36">FALSE</cx:pt>
          <cx:pt idx="37">FALSE</cx:pt>
          <cx:pt idx="38">FALSE</cx:pt>
          <cx:pt idx="39">FALSE</cx:pt>
          <cx:pt idx="40">FALSE</cx:pt>
          <cx:pt idx="41">FALSE</cx:pt>
          <cx:pt idx="42">FALSE</cx:pt>
          <cx:pt idx="43">FALSE</cx:pt>
          <cx:pt idx="44">FALSE</cx:pt>
          <cx:pt idx="45">FALSE</cx:pt>
          <cx:pt idx="46">FALSE</cx:pt>
          <cx:pt idx="47">FALSE</cx:pt>
          <cx:pt idx="48">FALSE</cx:pt>
          <cx:pt idx="49">FALSE</cx:pt>
          <cx:pt idx="50">FALSE</cx:pt>
          <cx:pt idx="51">FALSE</cx:pt>
          <cx:pt idx="52">FALSE</cx:pt>
          <cx:pt idx="53">FALSE</cx:pt>
          <cx:pt idx="54">FALSE</cx:pt>
          <cx:pt idx="55">FALSE</cx:pt>
          <cx:pt idx="56">FALSE</cx:pt>
          <cx:pt idx="57">FALSE</cx:pt>
          <cx:pt idx="58">FALSE</cx:pt>
          <cx:pt idx="59">FALSE</cx:pt>
          <cx:pt idx="60">FALSE</cx:pt>
          <cx:pt idx="61">FALSE</cx:pt>
          <cx:pt idx="62">FALSE</cx:pt>
          <cx:pt idx="63">FALSE</cx:pt>
          <cx:pt idx="64">FALSE</cx:pt>
          <cx:pt idx="65">FALSE</cx:pt>
          <cx:pt idx="66">FALSE</cx:pt>
          <cx:pt idx="67">FALSE</cx:pt>
          <cx:pt idx="68">FALSE</cx:pt>
          <cx:pt idx="69">FALSE</cx:pt>
          <cx:pt idx="70">FALSE</cx:pt>
          <cx:pt idx="71">FALSE</cx:pt>
          <cx:pt idx="72">FALSE</cx:pt>
          <cx:pt idx="73">FALSE</cx:pt>
          <cx:pt idx="74">FALSE</cx:pt>
          <cx:pt idx="75">FALSE</cx:pt>
          <cx:pt idx="76">TRUE</cx:pt>
          <cx:pt idx="77">FALSE</cx:pt>
          <cx:pt idx="78">FALSE</cx:pt>
          <cx:pt idx="79">FALSE</cx:pt>
          <cx:pt idx="80">FALSE</cx:pt>
          <cx:pt idx="81">FALSE</cx:pt>
          <cx:pt idx="82">FALSE</cx:pt>
          <cx:pt idx="83">FALSE</cx:pt>
          <cx:pt idx="84">FALSE</cx:pt>
          <cx:pt idx="85">FALSE</cx:pt>
          <cx:pt idx="86">TRUE</cx:pt>
          <cx:pt idx="87">FALSE</cx:pt>
          <cx:pt idx="88">FALSE</cx:pt>
          <cx:pt idx="89">FALSE</cx:pt>
          <cx:pt idx="90">FALSE</cx:pt>
          <cx:pt idx="91">FALSE</cx:pt>
          <cx:pt idx="92">FALSE</cx:pt>
          <cx:pt idx="93">FALSE</cx:pt>
          <cx:pt idx="94">FALSE</cx:pt>
          <cx:pt idx="95">FALSE</cx:pt>
          <cx:pt idx="96">FALSE</cx:pt>
          <cx:pt idx="97">FALSE</cx:pt>
          <cx:pt idx="98">FALSE</cx:pt>
          <cx:pt idx="99">FALSE</cx:pt>
          <cx:pt idx="100">FALSE</cx:pt>
          <cx:pt idx="101">FALSE</cx:pt>
          <cx:pt idx="102">FALSE</cx:pt>
          <cx:pt idx="103">FALSE</cx:pt>
          <cx:pt idx="104">FALSE</cx:pt>
          <cx:pt idx="105">FALSE</cx:pt>
          <cx:pt idx="106">FALSE</cx:pt>
          <cx:pt idx="107">FALSE</cx:pt>
          <cx:pt idx="108">FALSE</cx:pt>
          <cx:pt idx="109">FALSE</cx:pt>
          <cx:pt idx="110">FALSE</cx:pt>
          <cx:pt idx="111">FALSE</cx:pt>
          <cx:pt idx="112">FALSE</cx:pt>
          <cx:pt idx="113">FALSE</cx:pt>
          <cx:pt idx="114">FALSE</cx:pt>
          <cx:pt idx="115">FALSE</cx:pt>
          <cx:pt idx="116">FALSE</cx:pt>
          <cx:pt idx="117">FALSE</cx:pt>
          <cx:pt idx="118">FALSE</cx:pt>
          <cx:pt idx="119">FALSE</cx:pt>
          <cx:pt idx="120">FALSE</cx:pt>
          <cx:pt idx="121">FALSE</cx:pt>
          <cx:pt idx="122">FALSE</cx:pt>
          <cx:pt idx="123">TRUE</cx:pt>
          <cx:pt idx="124">FALSE</cx:pt>
          <cx:pt idx="125">FALSE</cx:pt>
          <cx:pt idx="126">FALSE</cx:pt>
          <cx:pt idx="127">FALSE</cx:pt>
          <cx:pt idx="128">FALSE</cx:pt>
          <cx:pt idx="129">FALSE</cx:pt>
          <cx:pt idx="130">FALSE</cx:pt>
          <cx:pt idx="131">FALSE</cx:pt>
          <cx:pt idx="132">FALSE</cx:pt>
          <cx:pt idx="133">FALSE</cx:pt>
          <cx:pt idx="134">FALSE</cx:pt>
          <cx:pt idx="135">FALSE</cx:pt>
          <cx:pt idx="136">FALSE</cx:pt>
          <cx:pt idx="137">FALSE</cx:pt>
          <cx:pt idx="138">FALSE</cx:pt>
          <cx:pt idx="139">FALSE</cx:pt>
          <cx:pt idx="140">FALSE</cx:pt>
          <cx:pt idx="141">FALSE</cx:pt>
          <cx:pt idx="142">FALSE</cx:pt>
          <cx:pt idx="143">FALSE</cx:pt>
          <cx:pt idx="144">FALSE</cx:pt>
          <cx:pt idx="145">FALSE</cx:pt>
          <cx:pt idx="146">FALSE</cx:pt>
          <cx:pt idx="147">FALSE</cx:pt>
          <cx:pt idx="148">FALSE</cx:pt>
          <cx:pt idx="149">FALSE</cx:pt>
          <cx:pt idx="150">FALSE</cx:pt>
          <cx:pt idx="151">FALSE</cx:pt>
          <cx:pt idx="152">FALSE</cx:pt>
          <cx:pt idx="153">FALSE</cx:pt>
          <cx:pt idx="154">FALSE</cx:pt>
          <cx:pt idx="155">FALSE</cx:pt>
          <cx:pt idx="156">FALSE</cx:pt>
          <cx:pt idx="157">FALSE</cx:pt>
          <cx:pt idx="158">FALSE</cx:pt>
          <cx:pt idx="159">FALSE</cx:pt>
          <cx:pt idx="160">FALSE</cx:pt>
          <cx:pt idx="161">FALSE</cx:pt>
          <cx:pt idx="162">FALSE</cx:pt>
          <cx:pt idx="163">FALSE</cx:pt>
          <cx:pt idx="164">FALSE</cx:pt>
          <cx:pt idx="165">FALSE</cx:pt>
          <cx:pt idx="166">FALSE</cx:pt>
          <cx:pt idx="167">FALSE</cx:pt>
          <cx:pt idx="168">FALSE</cx:pt>
          <cx:pt idx="169">FALSE</cx:pt>
          <cx:pt idx="170">FALSE</cx:pt>
          <cx:pt idx="171">FALSE</cx:pt>
          <cx:pt idx="172">FALSE</cx:pt>
          <cx:pt idx="173">FALSE</cx:pt>
          <cx:pt idx="174">FALSE</cx:pt>
          <cx:pt idx="175">FALSE</cx:pt>
          <cx:pt idx="176">FALSE</cx:pt>
          <cx:pt idx="177">FALSE</cx:pt>
          <cx:pt idx="178">FALSE</cx:pt>
          <cx:pt idx="179">FALSE</cx:pt>
          <cx:pt idx="180">FALSE</cx:pt>
          <cx:pt idx="181">FALSE</cx:pt>
          <cx:pt idx="182">FALSE</cx:pt>
          <cx:pt idx="183">FALSE</cx:pt>
          <cx:pt idx="184">FALSE</cx:pt>
          <cx:pt idx="185">FALSE</cx:pt>
          <cx:pt idx="186">FALSE</cx:pt>
          <cx:pt idx="187">FALSE</cx:pt>
          <cx:pt idx="188">FALSE</cx:pt>
          <cx:pt idx="189">FALSE</cx:pt>
          <cx:pt idx="190">FALSE</cx:pt>
          <cx:pt idx="191">FALSE</cx:pt>
          <cx:pt idx="192">FALSE</cx:pt>
          <cx:pt idx="193">TRUE</cx:pt>
          <cx:pt idx="194">FALSE</cx:pt>
          <cx:pt idx="195">FALSE</cx:pt>
          <cx:pt idx="196">FALSE</cx:pt>
          <cx:pt idx="197">FALSE</cx:pt>
          <cx:pt idx="198">FALSE</cx:pt>
          <cx:pt idx="199">FALSE</cx:pt>
          <cx:pt idx="200">FALSE</cx:pt>
          <cx:pt idx="201">FALSE</cx:pt>
          <cx:pt idx="202">FALSE</cx:pt>
          <cx:pt idx="203">FALSE</cx:pt>
          <cx:pt idx="204">FALSE</cx:pt>
          <cx:pt idx="205">TRUE</cx:pt>
          <cx:pt idx="206">FALSE</cx:pt>
          <cx:pt idx="207">FALSE</cx:pt>
          <cx:pt idx="208">FALSE</cx:pt>
          <cx:pt idx="209">FALSE</cx:pt>
          <cx:pt idx="210">FALSE</cx:pt>
          <cx:pt idx="211">FALSE</cx:pt>
          <cx:pt idx="212">FALSE</cx:pt>
          <cx:pt idx="213">FALSE</cx:pt>
          <cx:pt idx="214">FALSE</cx:pt>
          <cx:pt idx="215">FALSE</cx:pt>
          <cx:pt idx="216">FALSE</cx:pt>
          <cx:pt idx="217">FALSE</cx:pt>
          <cx:pt idx="218">FALSE</cx:pt>
          <cx:pt idx="219">FALSE</cx:pt>
          <cx:pt idx="220">TRUE</cx:pt>
          <cx:pt idx="221">TRUE</cx:pt>
          <cx:pt idx="222">FALSE</cx:pt>
          <cx:pt idx="223">FALSE</cx:pt>
          <cx:pt idx="224">FALSE</cx:pt>
          <cx:pt idx="225">TRUE</cx:pt>
          <cx:pt idx="226">FALSE</cx:pt>
          <cx:pt idx="227">FALSE</cx:pt>
          <cx:pt idx="228">FALSE</cx:pt>
          <cx:pt idx="229">FALSE</cx:pt>
          <cx:pt idx="230">FALSE</cx:pt>
          <cx:pt idx="231">FALSE</cx:pt>
          <cx:pt idx="232">FALSE</cx:pt>
          <cx:pt idx="233">FALSE</cx:pt>
          <cx:pt idx="234">FALSE</cx:pt>
          <cx:pt idx="235">FALSE</cx:pt>
          <cx:pt idx="236">FALSE</cx:pt>
          <cx:pt idx="237">FALSE</cx:pt>
          <cx:pt idx="238">FALSE</cx:pt>
          <cx:pt idx="239">FALSE</cx:pt>
          <cx:pt idx="240">FALSE</cx:pt>
          <cx:pt idx="241">FALSE</cx:pt>
          <cx:pt idx="242">FALSE</cx:pt>
          <cx:pt idx="243">FALSE</cx:pt>
          <cx:pt idx="244">FALSE</cx:pt>
          <cx:pt idx="245">FALSE</cx:pt>
          <cx:pt idx="246">FALSE</cx:pt>
          <cx:pt idx="247">FALSE</cx:pt>
          <cx:pt idx="248">FALSE</cx:pt>
          <cx:pt idx="249">FALSE</cx:pt>
          <cx:pt idx="250">FALSE</cx:pt>
          <cx:pt idx="251">FALSE</cx:pt>
          <cx:pt idx="252">FALSE</cx:pt>
          <cx:pt idx="253">FALSE</cx:pt>
          <cx:pt idx="254">FALSE</cx:pt>
          <cx:pt idx="255">FALSE</cx:pt>
          <cx:pt idx="256">FALSE</cx:pt>
          <cx:pt idx="257">FALSE</cx:pt>
          <cx:pt idx="258">FALSE</cx:pt>
          <cx:pt idx="259">TRUE</cx:pt>
          <cx:pt idx="260">FALSE</cx:pt>
          <cx:pt idx="261">FALSE</cx:pt>
          <cx:pt idx="262">FALSE</cx:pt>
          <cx:pt idx="263">FALSE</cx:pt>
          <cx:pt idx="264">FALSE</cx:pt>
          <cx:pt idx="265">FALSE</cx:pt>
          <cx:pt idx="266">FALSE</cx:pt>
          <cx:pt idx="267">FALSE</cx:pt>
          <cx:pt idx="268">FALSE</cx:pt>
          <cx:pt idx="269">FALSE</cx:pt>
          <cx:pt idx="270">FALSE</cx:pt>
          <cx:pt idx="271">FALSE</cx:pt>
          <cx:pt idx="272">FALSE</cx:pt>
          <cx:pt idx="273">FALSE</cx:pt>
          <cx:pt idx="274">FALSE</cx:pt>
          <cx:pt idx="275">FALSE</cx:pt>
          <cx:pt idx="276">FALSE</cx:pt>
          <cx:pt idx="277">FALSE</cx:pt>
          <cx:pt idx="278">FALSE</cx:pt>
          <cx:pt idx="279">FALSE</cx:pt>
          <cx:pt idx="280">FALSE</cx:pt>
          <cx:pt idx="281">FALSE</cx:pt>
          <cx:pt idx="282">FALSE</cx:pt>
          <cx:pt idx="283">FALSE</cx:pt>
          <cx:pt idx="284">FALSE</cx:pt>
          <cx:pt idx="285">FALSE</cx:pt>
          <cx:pt idx="286">FALSE</cx:pt>
          <cx:pt idx="287">FALSE</cx:pt>
          <cx:pt idx="288">FALSE</cx:pt>
          <cx:pt idx="289">FALSE</cx:pt>
          <cx:pt idx="290">FALSE</cx:pt>
          <cx:pt idx="291">TRUE</cx:pt>
          <cx:pt idx="292">FALSE</cx:pt>
          <cx:pt idx="293">FALSE</cx:pt>
          <cx:pt idx="294">FALSE</cx:pt>
          <cx:pt idx="295">FALSE</cx:pt>
          <cx:pt idx="296">FALSE</cx:pt>
          <cx:pt idx="297">FALSE</cx:pt>
          <cx:pt idx="298">FALSE</cx:pt>
          <cx:pt idx="299">FALSE</cx:pt>
          <cx:pt idx="300">FALSE</cx:pt>
          <cx:pt idx="301">FALSE</cx:pt>
          <cx:pt idx="302">FALSE</cx:pt>
          <cx:pt idx="303">FALSE</cx:pt>
          <cx:pt idx="304">FALSE</cx:pt>
          <cx:pt idx="305">FALSE</cx:pt>
          <cx:pt idx="306">FALSE</cx:pt>
          <cx:pt idx="307">FALSE</cx:pt>
          <cx:pt idx="308">FALSE</cx:pt>
          <cx:pt idx="309">FALSE</cx:pt>
          <cx:pt idx="310">FALSE</cx:pt>
          <cx:pt idx="311">FALSE</cx:pt>
          <cx:pt idx="312">FALSE</cx:pt>
          <cx:pt idx="313">FALSE</cx:pt>
          <cx:pt idx="314">FALSE</cx:pt>
          <cx:pt idx="315">FALSE</cx:pt>
          <cx:pt idx="316">FALSE</cx:pt>
          <cx:pt idx="317">FALSE</cx:pt>
          <cx:pt idx="318">FALSE</cx:pt>
          <cx:pt idx="319">FALSE</cx:pt>
          <cx:pt idx="320">FALSE</cx:pt>
          <cx:pt idx="321">FALSE</cx:pt>
          <cx:pt idx="322">FALSE</cx:pt>
          <cx:pt idx="323">FALSE</cx:pt>
          <cx:pt idx="324">FALSE</cx:pt>
          <cx:pt idx="325">FALSE</cx:pt>
          <cx:pt idx="326">FALSE</cx:pt>
          <cx:pt idx="327">FALSE</cx:pt>
          <cx:pt idx="328">FALSE</cx:pt>
          <cx:pt idx="329">FALSE</cx:pt>
          <cx:pt idx="330">FALSE</cx:pt>
          <cx:pt idx="331">FALSE</cx:pt>
          <cx:pt idx="332">FALSE</cx:pt>
          <cx:pt idx="333">FALSE</cx:pt>
          <cx:pt idx="334">FALSE</cx:pt>
          <cx:pt idx="335">FALSE</cx:pt>
          <cx:pt idx="336">FALSE</cx:pt>
          <cx:pt idx="337">FALSE</cx:pt>
          <cx:pt idx="338">FALSE</cx:pt>
          <cx:pt idx="339">FALSE</cx:pt>
          <cx:pt idx="340">FALSE</cx:pt>
          <cx:pt idx="341">FALSE</cx:pt>
          <cx:pt idx="342">FALSE</cx:pt>
          <cx:pt idx="343">FALSE</cx:pt>
          <cx:pt idx="344">FALSE</cx:pt>
          <cx:pt idx="345">FALSE</cx:pt>
          <cx:pt idx="346">FALSE</cx:pt>
          <cx:pt idx="347">FALSE</cx:pt>
          <cx:pt idx="348">FALSE</cx:pt>
          <cx:pt idx="349">FALSE</cx:pt>
          <cx:pt idx="350">FALSE</cx:pt>
          <cx:pt idx="351">FALSE</cx:pt>
          <cx:pt idx="352">FALSE</cx:pt>
          <cx:pt idx="353">FALSE</cx:pt>
          <cx:pt idx="354">FALSE</cx:pt>
          <cx:pt idx="355">FALSE</cx:pt>
          <cx:pt idx="356">FALSE</cx:pt>
          <cx:pt idx="357">FALSE</cx:pt>
          <cx:pt idx="358">TRUE</cx:pt>
          <cx:pt idx="359">FALSE</cx:pt>
          <cx:pt idx="360">FALSE</cx:pt>
          <cx:pt idx="361">FALSE</cx:pt>
          <cx:pt idx="362">FALSE</cx:pt>
          <cx:pt idx="363">FALSE</cx:pt>
          <cx:pt idx="364">FALSE</cx:pt>
          <cx:pt idx="365">FALSE</cx:pt>
          <cx:pt idx="366">FALSE</cx:pt>
          <cx:pt idx="367">FALSE</cx:pt>
          <cx:pt idx="368">FALSE</cx:pt>
          <cx:pt idx="369">FALSE</cx:pt>
          <cx:pt idx="370">FALSE</cx:pt>
          <cx:pt idx="371">FALSE</cx:pt>
          <cx:pt idx="372">FALSE</cx:pt>
          <cx:pt idx="373">FALSE</cx:pt>
          <cx:pt idx="374">FALSE</cx:pt>
          <cx:pt idx="375">FALSE</cx:pt>
          <cx:pt idx="376">FALSE</cx:pt>
          <cx:pt idx="377">FALSE</cx:pt>
          <cx:pt idx="378">FALSE</cx:pt>
          <cx:pt idx="379">FALSE</cx:pt>
          <cx:pt idx="380">FALSE</cx:pt>
          <cx:pt idx="381">FALSE</cx:pt>
          <cx:pt idx="382">FALSE</cx:pt>
          <cx:pt idx="383">FALSE</cx:pt>
          <cx:pt idx="384">TRUE</cx:pt>
          <cx:pt idx="385">FALSE</cx:pt>
          <cx:pt idx="386">FALSE</cx:pt>
          <cx:pt idx="387">FALSE</cx:pt>
          <cx:pt idx="388">FALSE</cx:pt>
          <cx:pt idx="389">FALSE</cx:pt>
          <cx:pt idx="390">FALSE</cx:pt>
          <cx:pt idx="391">FALSE</cx:pt>
          <cx:pt idx="392">FALSE</cx:pt>
          <cx:pt idx="393">FALSE</cx:pt>
          <cx:pt idx="394">FALSE</cx:pt>
          <cx:pt idx="395">TRUE</cx:pt>
          <cx:pt idx="396">FALSE</cx:pt>
          <cx:pt idx="397">FALSE</cx:pt>
          <cx:pt idx="398">FALSE</cx:pt>
          <cx:pt idx="399">FALSE</cx:pt>
          <cx:pt idx="400">FALSE</cx:pt>
          <cx:pt idx="401">FALSE</cx:pt>
          <cx:pt idx="402">FALSE</cx:pt>
          <cx:pt idx="403">FALSE</cx:pt>
          <cx:pt idx="404">FALSE</cx:pt>
          <cx:pt idx="405">FALSE</cx:pt>
          <cx:pt idx="406">TRUE</cx:pt>
          <cx:pt idx="407">FALSE</cx:pt>
          <cx:pt idx="408">FALSE</cx:pt>
          <cx:pt idx="409">FALSE</cx:pt>
          <cx:pt idx="410">FALSE</cx:pt>
          <cx:pt idx="411">FALSE</cx:pt>
          <cx:pt idx="412">FALSE</cx:pt>
          <cx:pt idx="413">FALSE</cx:pt>
          <cx:pt idx="414">FALSE</cx:pt>
          <cx:pt idx="415">FALSE</cx:pt>
          <cx:pt idx="416">FALSE</cx:pt>
          <cx:pt idx="417">FALSE</cx:pt>
          <cx:pt idx="418">FALSE</cx:pt>
          <cx:pt idx="419">FALSE</cx:pt>
          <cx:pt idx="420">FALSE</cx:pt>
          <cx:pt idx="421">FALSE</cx:pt>
          <cx:pt idx="422">FALSE</cx:pt>
          <cx:pt idx="423">FALSE</cx:pt>
          <cx:pt idx="424">FALSE</cx:pt>
          <cx:pt idx="425">FALSE</cx:pt>
          <cx:pt idx="426">FALSE</cx:pt>
          <cx:pt idx="427">FALSE</cx:pt>
          <cx:pt idx="428">FALSE</cx:pt>
          <cx:pt idx="429">FALSE</cx:pt>
          <cx:pt idx="430">FALSE</cx:pt>
          <cx:pt idx="431">TRUE</cx:pt>
          <cx:pt idx="432">FALSE</cx:pt>
          <cx:pt idx="433">FALSE</cx:pt>
          <cx:pt idx="434">TRUE</cx:pt>
          <cx:pt idx="435">FALSE</cx:pt>
          <cx:pt idx="436">FALSE</cx:pt>
          <cx:pt idx="437">FALSE</cx:pt>
          <cx:pt idx="438">FALSE</cx:pt>
          <cx:pt idx="439">FALSE</cx:pt>
          <cx:pt idx="440">FALSE</cx:pt>
          <cx:pt idx="441">FALSE</cx:pt>
          <cx:pt idx="442">FALSE</cx:pt>
          <cx:pt idx="443">FALSE</cx:pt>
          <cx:pt idx="444">FALSE</cx:pt>
          <cx:pt idx="445">FALSE</cx:pt>
          <cx:pt idx="446">FALSE</cx:pt>
          <cx:pt idx="447">FALSE</cx:pt>
          <cx:pt idx="448">FALSE</cx:pt>
          <cx:pt idx="449">FALSE</cx:pt>
          <cx:pt idx="450">FALSE</cx:pt>
          <cx:pt idx="451">FALSE</cx:pt>
          <cx:pt idx="452">FALSE</cx:pt>
          <cx:pt idx="453">FALSE</cx:pt>
          <cx:pt idx="454">FALSE</cx:pt>
          <cx:pt idx="455">FALSE</cx:pt>
          <cx:pt idx="456">FALSE</cx:pt>
          <cx:pt idx="457">FALSE</cx:pt>
          <cx:pt idx="458">FALSE</cx:pt>
          <cx:pt idx="459">FALSE</cx:pt>
          <cx:pt idx="460">FALSE</cx:pt>
          <cx:pt idx="461">FALSE</cx:pt>
          <cx:pt idx="462">FALSE</cx:pt>
          <cx:pt idx="463">FALSE</cx:pt>
          <cx:pt idx="464">FALSE</cx:pt>
          <cx:pt idx="465">FALSE</cx:pt>
          <cx:pt idx="466">FALSE</cx:pt>
          <cx:pt idx="467">FALSE</cx:pt>
          <cx:pt idx="468">FALSE</cx:pt>
          <cx:pt idx="469">FALSE</cx:pt>
          <cx:pt idx="470">FALSE</cx:pt>
          <cx:pt idx="471">FALSE</cx:pt>
          <cx:pt idx="472">FALSE</cx:pt>
          <cx:pt idx="473">FALSE</cx:pt>
          <cx:pt idx="474">FALSE</cx:pt>
          <cx:pt idx="475">FALSE</cx:pt>
          <cx:pt idx="476">FALSE</cx:pt>
          <cx:pt idx="477">FALSE</cx:pt>
          <cx:pt idx="478">FALSE</cx:pt>
          <cx:pt idx="479">FALSE</cx:pt>
          <cx:pt idx="480">FALSE</cx:pt>
          <cx:pt idx="481">FALSE</cx:pt>
          <cx:pt idx="482">FALSE</cx:pt>
          <cx:pt idx="483">FALSE</cx:pt>
          <cx:pt idx="484">FALSE</cx:pt>
          <cx:pt idx="485">FALSE</cx:pt>
          <cx:pt idx="486">FALSE</cx:pt>
          <cx:pt idx="487">FALSE</cx:pt>
          <cx:pt idx="488">FALSE</cx:pt>
          <cx:pt idx="489">FALSE</cx:pt>
          <cx:pt idx="490">FALSE</cx:pt>
          <cx:pt idx="491">FALSE</cx:pt>
          <cx:pt idx="492">TRUE</cx:pt>
          <cx:pt idx="493">FALSE</cx:pt>
          <cx:pt idx="494">FALSE</cx:pt>
          <cx:pt idx="495">FALSE</cx:pt>
          <cx:pt idx="496">FALSE</cx:pt>
          <cx:pt idx="497">FALSE</cx:pt>
          <cx:pt idx="498">FALSE</cx:pt>
          <cx:pt idx="499">FALSE</cx:pt>
          <cx:pt idx="500">FALSE</cx:pt>
          <cx:pt idx="501">FALSE</cx:pt>
          <cx:pt idx="502">FALSE</cx:pt>
          <cx:pt idx="503">FALSE</cx:pt>
          <cx:pt idx="504">FALSE</cx:pt>
          <cx:pt idx="505">FALSE</cx:pt>
          <cx:pt idx="506">FALSE</cx:pt>
          <cx:pt idx="507">FALSE</cx:pt>
          <cx:pt idx="508">FALSE</cx:pt>
          <cx:pt idx="509">FALSE</cx:pt>
          <cx:pt idx="510">FALSE</cx:pt>
          <cx:pt idx="511">FALSE</cx:pt>
          <cx:pt idx="512">FALSE</cx:pt>
          <cx:pt idx="513">FALSE</cx:pt>
          <cx:pt idx="514">FALSE</cx:pt>
          <cx:pt idx="515">FALSE</cx:pt>
          <cx:pt idx="516">FALSE</cx:pt>
          <cx:pt idx="517">FALSE</cx:pt>
          <cx:pt idx="518">FALSE</cx:pt>
          <cx:pt idx="519">FALSE</cx:pt>
          <cx:pt idx="520">FALSE</cx:pt>
          <cx:pt idx="521">FALSE</cx:pt>
          <cx:pt idx="522">FALSE</cx:pt>
          <cx:pt idx="523">FALSE</cx:pt>
          <cx:pt idx="524">FALSE</cx:pt>
          <cx:pt idx="525">FALSE</cx:pt>
          <cx:pt idx="526">FALSE</cx:pt>
          <cx:pt idx="527">FALSE</cx:pt>
          <cx:pt idx="528">FALSE</cx:pt>
          <cx:pt idx="529">FALSE</cx:pt>
          <cx:pt idx="530">FALSE</cx:pt>
          <cx:pt idx="531">FALSE</cx:pt>
          <cx:pt idx="532">FALSE</cx:pt>
          <cx:pt idx="533">FALSE</cx:pt>
          <cx:pt idx="534">FALSE</cx:pt>
          <cx:pt idx="535">FALSE</cx:pt>
          <cx:pt idx="536">FALSE</cx:pt>
          <cx:pt idx="537">TRUE</cx:pt>
          <cx:pt idx="538">FALSE</cx:pt>
          <cx:pt idx="539">FALSE</cx:pt>
          <cx:pt idx="540">FALSE</cx:pt>
          <cx:pt idx="541">FALSE</cx:pt>
          <cx:pt idx="542">FALSE</cx:pt>
          <cx:pt idx="543">FALSE</cx:pt>
          <cx:pt idx="544">FALSE</cx:pt>
          <cx:pt idx="545">FALSE</cx:pt>
          <cx:pt idx="546">FALSE</cx:pt>
          <cx:pt idx="547">FALSE</cx:pt>
          <cx:pt idx="548">FALSE</cx:pt>
          <cx:pt idx="549">FALSE</cx:pt>
          <cx:pt idx="550">FALSE</cx:pt>
          <cx:pt idx="551">FALSE</cx:pt>
          <cx:pt idx="552">FALSE</cx:pt>
          <cx:pt idx="553">FALSE</cx:pt>
          <cx:pt idx="554">FALSE</cx:pt>
          <cx:pt idx="555">FALSE</cx:pt>
          <cx:pt idx="556">FALSE</cx:pt>
          <cx:pt idx="557">FALSE</cx:pt>
          <cx:pt idx="558">FALSE</cx:pt>
          <cx:pt idx="559">FALSE</cx:pt>
          <cx:pt idx="560">FALSE</cx:pt>
          <cx:pt idx="561">FALSE</cx:pt>
          <cx:pt idx="562">FALSE</cx:pt>
          <cx:pt idx="563">FALSE</cx:pt>
          <cx:pt idx="564">FALSE</cx:pt>
          <cx:pt idx="565">FALSE</cx:pt>
          <cx:pt idx="566">FALSE</cx:pt>
          <cx:pt idx="567">FALSE</cx:pt>
          <cx:pt idx="568">FALSE</cx:pt>
          <cx:pt idx="569">FALSE</cx:pt>
          <cx:pt idx="570">FALSE</cx:pt>
          <cx:pt idx="571">FALSE</cx:pt>
          <cx:pt idx="572">FALSE</cx:pt>
          <cx:pt idx="573">FALSE</cx:pt>
          <cx:pt idx="574">FALSE</cx:pt>
          <cx:pt idx="575">FALSE</cx:pt>
          <cx:pt idx="576">FALSE</cx:pt>
          <cx:pt idx="577">FALSE</cx:pt>
          <cx:pt idx="578">FALSE</cx:pt>
          <cx:pt idx="579">FALSE</cx:pt>
          <cx:pt idx="580">FALSE</cx:pt>
          <cx:pt idx="581">FALSE</cx:pt>
          <cx:pt idx="582">FALSE</cx:pt>
          <cx:pt idx="583">FALSE</cx:pt>
          <cx:pt idx="584">FALSE</cx:pt>
          <cx:pt idx="585">FALSE</cx:pt>
          <cx:pt idx="586">FALSE</cx:pt>
          <cx:pt idx="587">FALSE</cx:pt>
          <cx:pt idx="588">FALSE</cx:pt>
          <cx:pt idx="589">FALSE</cx:pt>
          <cx:pt idx="590">FALSE</cx:pt>
          <cx:pt idx="591">FALSE</cx:pt>
          <cx:pt idx="592">FALSE</cx:pt>
          <cx:pt idx="593">FALSE</cx:pt>
          <cx:pt idx="594">FALSE</cx:pt>
          <cx:pt idx="595">FALSE</cx:pt>
          <cx:pt idx="596">FALSE</cx:pt>
          <cx:pt idx="597">FALSE</cx:pt>
          <cx:pt idx="598">FALSE</cx:pt>
          <cx:pt idx="599">FALSE</cx:pt>
          <cx:pt idx="600">FALSE</cx:pt>
          <cx:pt idx="601">TRUE</cx:pt>
          <cx:pt idx="602">FALSE</cx:pt>
          <cx:pt idx="603">FALSE</cx:pt>
          <cx:pt idx="604">FALSE</cx:pt>
          <cx:pt idx="605">FALSE</cx:pt>
          <cx:pt idx="606">FALSE</cx:pt>
          <cx:pt idx="607">FALSE</cx:pt>
          <cx:pt idx="608">FALSE</cx:pt>
          <cx:pt idx="609">FALSE</cx:pt>
          <cx:pt idx="610">FALSE</cx:pt>
          <cx:pt idx="611">FALSE</cx:pt>
          <cx:pt idx="612">FALSE</cx:pt>
          <cx:pt idx="613">FALSE</cx:pt>
          <cx:pt idx="614">FALSE</cx:pt>
          <cx:pt idx="615">FALSE</cx:pt>
          <cx:pt idx="616">FALSE</cx:pt>
          <cx:pt idx="617">FALSE</cx:pt>
          <cx:pt idx="618">FALSE</cx:pt>
          <cx:pt idx="619">TRUE</cx:pt>
          <cx:pt idx="620">FALSE</cx:pt>
          <cx:pt idx="621">FALSE</cx:pt>
          <cx:pt idx="622">FALSE</cx:pt>
          <cx:pt idx="623">FALSE</cx:pt>
          <cx:pt idx="624">FALSE</cx:pt>
          <cx:pt idx="625">FALSE</cx:pt>
          <cx:pt idx="626">FALSE</cx:pt>
          <cx:pt idx="627">TRUE</cx:pt>
          <cx:pt idx="628">FALSE</cx:pt>
          <cx:pt idx="629">FALSE</cx:pt>
          <cx:pt idx="630">FALSE</cx:pt>
          <cx:pt idx="631">FALSE</cx:pt>
          <cx:pt idx="632">FALSE</cx:pt>
          <cx:pt idx="633">FALSE</cx:pt>
          <cx:pt idx="634">FALSE</cx:pt>
          <cx:pt idx="635">FALSE</cx:pt>
          <cx:pt idx="636">FALSE</cx:pt>
          <cx:pt idx="637">FALSE</cx:pt>
          <cx:pt idx="638">FALSE</cx:pt>
          <cx:pt idx="639">FALSE</cx:pt>
          <cx:pt idx="640">FALSE</cx:pt>
          <cx:pt idx="641">FALSE</cx:pt>
          <cx:pt idx="642">FALSE</cx:pt>
          <cx:pt idx="643">FALSE</cx:pt>
          <cx:pt idx="644">FALSE</cx:pt>
          <cx:pt idx="645">FALSE</cx:pt>
          <cx:pt idx="646">FALSE</cx:pt>
          <cx:pt idx="647">FALSE</cx:pt>
          <cx:pt idx="648">TRUE</cx:pt>
          <cx:pt idx="649">TRUE</cx:pt>
          <cx:pt idx="650">FALSE</cx:pt>
          <cx:pt idx="651">FALSE</cx:pt>
          <cx:pt idx="652">FALSE</cx:pt>
          <cx:pt idx="653">FALSE</cx:pt>
          <cx:pt idx="654">FALSE</cx:pt>
          <cx:pt idx="655">TRUE</cx:pt>
          <cx:pt idx="656">FALSE</cx:pt>
          <cx:pt idx="657">FALSE</cx:pt>
          <cx:pt idx="658">FALSE</cx:pt>
          <cx:pt idx="659">FALSE</cx:pt>
          <cx:pt idx="660">TRUE</cx:pt>
          <cx:pt idx="661">FALSE</cx:pt>
          <cx:pt idx="662">FALSE</cx:pt>
          <cx:pt idx="663">FALSE</cx:pt>
          <cx:pt idx="664">FALSE</cx:pt>
          <cx:pt idx="665">FALSE</cx:pt>
          <cx:pt idx="666">FALSE</cx:pt>
          <cx:pt idx="667">FALSE</cx:pt>
          <cx:pt idx="668">FALSE</cx:pt>
          <cx:pt idx="669">FALSE</cx:pt>
          <cx:pt idx="670">FALSE</cx:pt>
          <cx:pt idx="671">FALSE</cx:pt>
          <cx:pt idx="672">FALSE</cx:pt>
          <cx:pt idx="673">FALSE</cx:pt>
          <cx:pt idx="674">FALSE</cx:pt>
          <cx:pt idx="675">FALSE</cx:pt>
          <cx:pt idx="676">FALSE</cx:pt>
          <cx:pt idx="677">FALSE</cx:pt>
          <cx:pt idx="678">FALSE</cx:pt>
          <cx:pt idx="679">FALSE</cx:pt>
          <cx:pt idx="680">FALSE</cx:pt>
          <cx:pt idx="681">FALSE</cx:pt>
          <cx:pt idx="682">FALSE</cx:pt>
          <cx:pt idx="683">FALSE</cx:pt>
          <cx:pt idx="684">FALSE</cx:pt>
          <cx:pt idx="685">FALSE</cx:pt>
          <cx:pt idx="686">FALSE</cx:pt>
          <cx:pt idx="687">FALSE</cx:pt>
          <cx:pt idx="688">FALSE</cx:pt>
          <cx:pt idx="689">FALSE</cx:pt>
          <cx:pt idx="690">FALSE</cx:pt>
          <cx:pt idx="691">TRUE</cx:pt>
          <cx:pt idx="692">FALSE</cx:pt>
          <cx:pt idx="693">FALSE</cx:pt>
          <cx:pt idx="694">FALSE</cx:pt>
          <cx:pt idx="695">TRUE</cx:pt>
          <cx:pt idx="696">FALSE</cx:pt>
          <cx:pt idx="697">FALSE</cx:pt>
          <cx:pt idx="698">FALSE</cx:pt>
          <cx:pt idx="699">FALSE</cx:pt>
          <cx:pt idx="700">FALSE</cx:pt>
          <cx:pt idx="701">TRUE</cx:pt>
          <cx:pt idx="702">FALSE</cx:pt>
          <cx:pt idx="703">TRUE</cx:pt>
          <cx:pt idx="704">FALSE</cx:pt>
          <cx:pt idx="705">FALSE</cx:pt>
          <cx:pt idx="706">FALSE</cx:pt>
          <cx:pt idx="707">FALSE</cx:pt>
          <cx:pt idx="708">FALSE</cx:pt>
          <cx:pt idx="709">FALSE</cx:pt>
          <cx:pt idx="710">FALSE</cx:pt>
          <cx:pt idx="711">TRUE</cx:pt>
          <cx:pt idx="712">FALSE</cx:pt>
          <cx:pt idx="713">FALSE</cx:pt>
          <cx:pt idx="714">FALSE</cx:pt>
          <cx:pt idx="715">FALSE</cx:pt>
          <cx:pt idx="716">FALSE</cx:pt>
          <cx:pt idx="717">FALSE</cx:pt>
          <cx:pt idx="718">FALSE</cx:pt>
          <cx:pt idx="719">FALSE</cx:pt>
          <cx:pt idx="720">FALSE</cx:pt>
          <cx:pt idx="721">FALSE</cx:pt>
          <cx:pt idx="722">FALSE</cx:pt>
          <cx:pt idx="723">FALSE</cx:pt>
          <cx:pt idx="724">FALSE</cx:pt>
          <cx:pt idx="725">FALSE</cx:pt>
          <cx:pt idx="726">FALSE</cx:pt>
          <cx:pt idx="727">FALSE</cx:pt>
          <cx:pt idx="728">FALSE</cx:pt>
          <cx:pt idx="729">FALSE</cx:pt>
          <cx:pt idx="730">FALSE</cx:pt>
          <cx:pt idx="731">FALSE</cx:pt>
          <cx:pt idx="732">FALSE</cx:pt>
          <cx:pt idx="733">FALSE</cx:pt>
          <cx:pt idx="734">FALSE</cx:pt>
          <cx:pt idx="735">FALSE</cx:pt>
          <cx:pt idx="736">FALSE</cx:pt>
          <cx:pt idx="737">FALSE</cx:pt>
          <cx:pt idx="738">FALSE</cx:pt>
          <cx:pt idx="739">FALSE</cx:pt>
          <cx:pt idx="740">FALSE</cx:pt>
          <cx:pt idx="741">FALSE</cx:pt>
          <cx:pt idx="742">FALSE</cx:pt>
          <cx:pt idx="743">FALSE</cx:pt>
          <cx:pt idx="744">FALSE</cx:pt>
          <cx:pt idx="745">FALSE</cx:pt>
          <cx:pt idx="746">FALSE</cx:pt>
          <cx:pt idx="747">FALSE</cx:pt>
          <cx:pt idx="748">FALSE</cx:pt>
          <cx:pt idx="749">FALSE</cx:pt>
          <cx:pt idx="750">FALSE</cx:pt>
          <cx:pt idx="751">TRUE</cx:pt>
          <cx:pt idx="752">FALSE</cx:pt>
          <cx:pt idx="753">FALSE</cx:pt>
          <cx:pt idx="754">FALSE</cx:pt>
          <cx:pt idx="755">FALSE</cx:pt>
          <cx:pt idx="756">FALSE</cx:pt>
          <cx:pt idx="757">FALSE</cx:pt>
          <cx:pt idx="758">FALSE</cx:pt>
          <cx:pt idx="759">FALSE</cx:pt>
          <cx:pt idx="760">FALSE</cx:pt>
          <cx:pt idx="761">FALSE</cx:pt>
          <cx:pt idx="762">FALSE</cx:pt>
          <cx:pt idx="763">FALSE</cx:pt>
          <cx:pt idx="764">FALSE</cx:pt>
          <cx:pt idx="765">TRUE</cx:pt>
          <cx:pt idx="766">FALSE</cx:pt>
          <cx:pt idx="767">FALSE</cx:pt>
          <cx:pt idx="768">FALSE</cx:pt>
          <cx:pt idx="769">FALSE</cx:pt>
          <cx:pt idx="770">FALSE</cx:pt>
          <cx:pt idx="771">FALSE</cx:pt>
          <cx:pt idx="772">FALSE</cx:pt>
          <cx:pt idx="773">FALSE</cx:pt>
          <cx:pt idx="774">FALSE</cx:pt>
          <cx:pt idx="775">FALSE</cx:pt>
          <cx:pt idx="776">FALSE</cx:pt>
          <cx:pt idx="777">FALSE</cx:pt>
          <cx:pt idx="778">FALSE</cx:pt>
          <cx:pt idx="779">FALSE</cx:pt>
          <cx:pt idx="780">FALSE</cx:pt>
          <cx:pt idx="781">FALSE</cx:pt>
          <cx:pt idx="782">FALSE</cx:pt>
          <cx:pt idx="783">FALSE</cx:pt>
          <cx:pt idx="784">FALSE</cx:pt>
          <cx:pt idx="785">FALSE</cx:pt>
          <cx:pt idx="786">FALSE</cx:pt>
          <cx:pt idx="787">FALSE</cx:pt>
          <cx:pt idx="788">FALSE</cx:pt>
          <cx:pt idx="789">FALSE</cx:pt>
          <cx:pt idx="790">FALSE</cx:pt>
          <cx:pt idx="791">FALSE</cx:pt>
          <cx:pt idx="792">FALSE</cx:pt>
          <cx:pt idx="793">FALSE</cx:pt>
          <cx:pt idx="794">FALSE</cx:pt>
          <cx:pt idx="795">FALSE</cx:pt>
          <cx:pt idx="796">FALSE</cx:pt>
          <cx:pt idx="797">FALSE</cx:pt>
          <cx:pt idx="798">FALSE</cx:pt>
          <cx:pt idx="799">FALSE</cx:pt>
          <cx:pt idx="800">FALSE</cx:pt>
          <cx:pt idx="801">FALSE</cx:pt>
          <cx:pt idx="802">FALSE</cx:pt>
          <cx:pt idx="803">FALSE</cx:pt>
          <cx:pt idx="804">FALSE</cx:pt>
          <cx:pt idx="805">FALSE</cx:pt>
          <cx:pt idx="806">FALSE</cx:pt>
          <cx:pt idx="807">FALSE</cx:pt>
          <cx:pt idx="808">FALSE</cx:pt>
          <cx:pt idx="809">FALSE</cx:pt>
          <cx:pt idx="810">FALSE</cx:pt>
          <cx:pt idx="811">FALSE</cx:pt>
          <cx:pt idx="812">FALSE</cx:pt>
          <cx:pt idx="813">FALSE</cx:pt>
          <cx:pt idx="814">FALSE</cx:pt>
          <cx:pt idx="815">FALSE</cx:pt>
          <cx:pt idx="816">TRUE</cx:pt>
          <cx:pt idx="817">FALSE</cx:pt>
          <cx:pt idx="818">FALSE</cx:pt>
          <cx:pt idx="819">TRUE</cx:pt>
          <cx:pt idx="820">FALSE</cx:pt>
          <cx:pt idx="821">FALSE</cx:pt>
          <cx:pt idx="822">FALSE</cx:pt>
          <cx:pt idx="823">TRUE</cx:pt>
          <cx:pt idx="824">FALSE</cx:pt>
          <cx:pt idx="825">FALSE</cx:pt>
          <cx:pt idx="826">FALSE</cx:pt>
          <cx:pt idx="827">FALSE</cx:pt>
          <cx:pt idx="828">FALSE</cx:pt>
          <cx:pt idx="829">FALSE</cx:pt>
          <cx:pt idx="830">FALSE</cx:pt>
          <cx:pt idx="831">FALSE</cx:pt>
          <cx:pt idx="832">TRUE</cx:pt>
          <cx:pt idx="833">FALSE</cx:pt>
          <cx:pt idx="834">FALSE</cx:pt>
          <cx:pt idx="835">FALSE</cx:pt>
          <cx:pt idx="836">FALSE</cx:pt>
          <cx:pt idx="837">FALSE</cx:pt>
          <cx:pt idx="838">FALSE</cx:pt>
          <cx:pt idx="839">FALSE</cx:pt>
          <cx:pt idx="840">FALSE</cx:pt>
          <cx:pt idx="841">FALSE</cx:pt>
          <cx:pt idx="842">FALSE</cx:pt>
          <cx:pt idx="843">FALSE</cx:pt>
          <cx:pt idx="844">FALSE</cx:pt>
          <cx:pt idx="845">FALSE</cx:pt>
          <cx:pt idx="846">TRUE</cx:pt>
          <cx:pt idx="847">FALSE</cx:pt>
          <cx:pt idx="848">FALSE</cx:pt>
          <cx:pt idx="849">FALSE</cx:pt>
          <cx:pt idx="850">TRUE</cx:pt>
          <cx:pt idx="851">FALSE</cx:pt>
          <cx:pt idx="852">FALSE</cx:pt>
          <cx:pt idx="853">FALSE</cx:pt>
          <cx:pt idx="854">FALSE</cx:pt>
          <cx:pt idx="855">FALSE</cx:pt>
          <cx:pt idx="856">FALSE</cx:pt>
          <cx:pt idx="857">TRUE</cx:pt>
          <cx:pt idx="858">TRUE</cx:pt>
          <cx:pt idx="859">FALSE</cx:pt>
          <cx:pt idx="860">FALSE</cx:pt>
          <cx:pt idx="861">FALSE</cx:pt>
          <cx:pt idx="862">FALSE</cx:pt>
          <cx:pt idx="863">FALSE</cx:pt>
          <cx:pt idx="864">FALSE</cx:pt>
          <cx:pt idx="865">FALSE</cx:pt>
          <cx:pt idx="866">FALSE</cx:pt>
          <cx:pt idx="867">FALSE</cx:pt>
          <cx:pt idx="868">FALSE</cx:pt>
          <cx:pt idx="869">FALSE</cx:pt>
          <cx:pt idx="870">FALSE</cx:pt>
          <cx:pt idx="871">FALSE</cx:pt>
          <cx:pt idx="872">FALSE</cx:pt>
          <cx:pt idx="873">FALSE</cx:pt>
          <cx:pt idx="874">FALSE</cx:pt>
          <cx:pt idx="875">FALSE</cx:pt>
          <cx:pt idx="876">FALSE</cx:pt>
          <cx:pt idx="877">FALSE</cx:pt>
          <cx:pt idx="878">FALSE</cx:pt>
          <cx:pt idx="879">FALSE</cx:pt>
          <cx:pt idx="880">FALSE</cx:pt>
          <cx:pt idx="881">FALSE</cx:pt>
          <cx:pt idx="882">FALSE</cx:pt>
          <cx:pt idx="883">FALSE</cx:pt>
          <cx:pt idx="884">FALSE</cx:pt>
          <cx:pt idx="885">FALSE</cx:pt>
          <cx:pt idx="886">FALSE</cx:pt>
          <cx:pt idx="887">FALSE</cx:pt>
          <cx:pt idx="888">FALSE</cx:pt>
          <cx:pt idx="889">FALSE</cx:pt>
          <cx:pt idx="890">FALSE</cx:pt>
          <cx:pt idx="891">FALSE</cx:pt>
          <cx:pt idx="892">FALSE</cx:pt>
          <cx:pt idx="893">FALSE</cx:pt>
          <cx:pt idx="894">FALSE</cx:pt>
          <cx:pt idx="895">FALSE</cx:pt>
          <cx:pt idx="896">FALSE</cx:pt>
          <cx:pt idx="897">FALSE</cx:pt>
          <cx:pt idx="898">FALSE</cx:pt>
          <cx:pt idx="899">FALSE</cx:pt>
          <cx:pt idx="900">FALSE</cx:pt>
          <cx:pt idx="901">FALSE</cx:pt>
          <cx:pt idx="902">FALSE</cx:pt>
          <cx:pt idx="903">FALSE</cx:pt>
          <cx:pt idx="904">FALSE</cx:pt>
          <cx:pt idx="905">FALSE</cx:pt>
          <cx:pt idx="906">TRUE</cx:pt>
          <cx:pt idx="907">FALSE</cx:pt>
          <cx:pt idx="908">FALSE</cx:pt>
          <cx:pt idx="909">FALSE</cx:pt>
          <cx:pt idx="910">FALSE</cx:pt>
          <cx:pt idx="911">TRUE</cx:pt>
          <cx:pt idx="912">TRUE</cx:pt>
          <cx:pt idx="913">FALSE</cx:pt>
          <cx:pt idx="914">FALSE</cx:pt>
          <cx:pt idx="915">FALSE</cx:pt>
          <cx:pt idx="916">FALSE</cx:pt>
          <cx:pt idx="917">FALSE</cx:pt>
          <cx:pt idx="918">FALSE</cx:pt>
          <cx:pt idx="919">FALSE</cx:pt>
          <cx:pt idx="920">TRUE</cx:pt>
          <cx:pt idx="921">FALSE</cx:pt>
          <cx:pt idx="922">FALSE</cx:pt>
          <cx:pt idx="923">FALSE</cx:pt>
          <cx:pt idx="924">FALSE</cx:pt>
          <cx:pt idx="925">FALSE</cx:pt>
          <cx:pt idx="926">FALSE</cx:pt>
          <cx:pt idx="927">FALSE</cx:pt>
          <cx:pt idx="928">FALSE</cx:pt>
          <cx:pt idx="929">FALSE</cx:pt>
          <cx:pt idx="930">FALSE</cx:pt>
          <cx:pt idx="931">FALSE</cx:pt>
          <cx:pt idx="932">FALSE</cx:pt>
          <cx:pt idx="933">FALSE</cx:pt>
          <cx:pt idx="934">FALSE</cx:pt>
          <cx:pt idx="935">FALSE</cx:pt>
          <cx:pt idx="936">TRUE</cx:pt>
          <cx:pt idx="937">FALSE</cx:pt>
          <cx:pt idx="938">FALSE</cx:pt>
          <cx:pt idx="939">FALSE</cx:pt>
          <cx:pt idx="940">FALSE</cx:pt>
          <cx:pt idx="941">TRUE</cx:pt>
          <cx:pt idx="942">FALSE</cx:pt>
          <cx:pt idx="943">FALSE</cx:pt>
          <cx:pt idx="944">FALSE</cx:pt>
          <cx:pt idx="945">TRUE</cx:pt>
          <cx:pt idx="946">FALSE</cx:pt>
          <cx:pt idx="947">FALSE</cx:pt>
          <cx:pt idx="948">TRUE</cx:pt>
          <cx:pt idx="949">FALSE</cx:pt>
          <cx:pt idx="950">FALSE</cx:pt>
          <cx:pt idx="951">FALSE</cx:pt>
          <cx:pt idx="952">FALSE</cx:pt>
          <cx:pt idx="953">FALSE</cx:pt>
          <cx:pt idx="954">FALSE</cx:pt>
          <cx:pt idx="955">FALSE</cx:pt>
          <cx:pt idx="956">FALSE</cx:pt>
          <cx:pt idx="957">FALSE</cx:pt>
          <cx:pt idx="958">FALSE</cx:pt>
          <cx:pt idx="959">FALSE</cx:pt>
          <cx:pt idx="960">FALSE</cx:pt>
          <cx:pt idx="961">FALSE</cx:pt>
          <cx:pt idx="962">FALSE</cx:pt>
          <cx:pt idx="963">FALSE</cx:pt>
          <cx:pt idx="964">FALSE</cx:pt>
          <cx:pt idx="965">FALSE</cx:pt>
          <cx:pt idx="966">FALSE</cx:pt>
          <cx:pt idx="967">FALSE</cx:pt>
          <cx:pt idx="968">FALSE</cx:pt>
          <cx:pt idx="969">FALSE</cx:pt>
          <cx:pt idx="970">FALSE</cx:pt>
          <cx:pt idx="971">FALSE</cx:pt>
          <cx:pt idx="972">FALSE</cx:pt>
          <cx:pt idx="973">FALSE</cx:pt>
          <cx:pt idx="974">FALSE</cx:pt>
          <cx:pt idx="975">FALSE</cx:pt>
          <cx:pt idx="976">FALSE</cx:pt>
          <cx:pt idx="977">FALSE</cx:pt>
          <cx:pt idx="978">FALSE</cx:pt>
          <cx:pt idx="979">FALSE</cx:pt>
          <cx:pt idx="980">TRUE</cx:pt>
          <cx:pt idx="981">FALSE</cx:pt>
          <cx:pt idx="982">FALSE</cx:pt>
          <cx:pt idx="983">FALSE</cx:pt>
          <cx:pt idx="984">FALSE</cx:pt>
          <cx:pt idx="985">FALSE</cx:pt>
          <cx:pt idx="986">FALSE</cx:pt>
          <cx:pt idx="987">FALSE</cx:pt>
          <cx:pt idx="988">FALSE</cx:pt>
          <cx:pt idx="989">FALSE</cx:pt>
          <cx:pt idx="990">FALSE</cx:pt>
          <cx:pt idx="991">FALSE</cx:pt>
          <cx:pt idx="992">FALSE</cx:pt>
          <cx:pt idx="993">FALSE</cx:pt>
          <cx:pt idx="994">FALSE</cx:pt>
          <cx:pt idx="995">FALSE</cx:pt>
          <cx:pt idx="996">FALSE</cx:pt>
          <cx:pt idx="997">FALSE</cx:pt>
          <cx:pt idx="998">FALSE</cx:pt>
          <cx:pt idx="999">FALSE</cx:pt>
        </cx:lvl>
        <cx:lvl ptCount="1000">
          <cx:pt idx="0">1450159200</cx:pt>
          <cx:pt idx="1">1408597200</cx:pt>
          <cx:pt idx="2">1384840800</cx:pt>
          <cx:pt idx="3">1568955600</cx:pt>
          <cx:pt idx="4">1548309600</cx:pt>
          <cx:pt idx="5">1347080400</cx:pt>
          <cx:pt idx="6">1505365200</cx:pt>
          <cx:pt idx="7">1439614800</cx:pt>
          <cx:pt idx="8">1281502800</cx:pt>
          <cx:pt idx="9">1383804000</cx:pt>
          <cx:pt idx="10">1285909200</cx:pt>
          <cx:pt idx="11">1285563600</cx:pt>
          <cx:pt idx="12">1572411600</cx:pt>
          <cx:pt idx="13">1466658000</cx:pt>
          <cx:pt idx="14">1333342800</cx:pt>
          <cx:pt idx="15">1576303200</cx:pt>
          <cx:pt idx="16">1392271200</cx:pt>
          <cx:pt idx="17">1294898400</cx:pt>
          <cx:pt idx="18">1537074000</cx:pt>
          <cx:pt idx="19">1553490000</cx:pt>
          <cx:pt idx="20">1406523600</cx:pt>
          <cx:pt idx="21">1316322000</cx:pt>
          <cx:pt idx="22">1524027600</cx:pt>
          <cx:pt idx="23">1554699600</cx:pt>
          <cx:pt idx="24">1403499600</cx:pt>
          <cx:pt idx="25">1307422800</cx:pt>
          <cx:pt idx="26">1535346000</cx:pt>
          <cx:pt idx="27">1444539600</cx:pt>
          <cx:pt idx="28">1267682400</cx:pt>
          <cx:pt idx="29">1535518800</cx:pt>
          <cx:pt idx="30">1559106000</cx:pt>
          <cx:pt idx="31">1454392800</cx:pt>
          <cx:pt idx="32">1517896800</cx:pt>
          <cx:pt idx="33">1415685600</cx:pt>
          <cx:pt idx="34">1490677200</cx:pt>
          <cx:pt idx="35">1551506400</cx:pt>
          <cx:pt idx="36">1300856400</cx:pt>
          <cx:pt idx="37">1573192800</cx:pt>
          <cx:pt idx="38">1287810000</cx:pt>
          <cx:pt idx="39">1362978000</cx:pt>
          <cx:pt idx="40">1277355600</cx:pt>
          <cx:pt idx="41">1348981200</cx:pt>
          <cx:pt idx="42">1310533200</cx:pt>
          <cx:pt idx="43">1407560400</cx:pt>
          <cx:pt idx="44">1552885200</cx:pt>
          <cx:pt idx="45">1479362400</cx:pt>
          <cx:pt idx="46">1280552400</cx:pt>
          <cx:pt idx="47">1398661200</cx:pt>
          <cx:pt idx="48">1436245200</cx:pt>
          <cx:pt idx="49">1575439200</cx:pt>
          <cx:pt idx="50">1377752400</cx:pt>
          <cx:pt idx="51">1334206800</cx:pt>
          <cx:pt idx="52">1284872400</cx:pt>
          <cx:pt idx="53">1403931600</cx:pt>
          <cx:pt idx="54">1521262800</cx:pt>
          <cx:pt idx="55">1533358800</cx:pt>
          <cx:pt idx="56">1421474400</cx:pt>
          <cx:pt idx="57">1505278800</cx:pt>
          <cx:pt idx="58">1443934800</cx:pt>
          <cx:pt idx="59">1498539600</cx:pt>
          <cx:pt idx="60">1342760400</cx:pt>
          <cx:pt idx="61">1301720400</cx:pt>
          <cx:pt idx="62">1433566800</cx:pt>
          <cx:pt idx="63">1493874000</cx:pt>
          <cx:pt idx="64">1531803600</cx:pt>
          <cx:pt idx="65">1296712800</cx:pt>
          <cx:pt idx="66">1428901200</cx:pt>
          <cx:pt idx="67">1264831200</cx:pt>
          <cx:pt idx="68">1505192400</cx:pt>
          <cx:pt idx="69">1295676000</cx:pt>
          <cx:pt idx="70">1292911200</cx:pt>
          <cx:pt idx="71">1575439200</cx:pt>
          <cx:pt idx="72">1438837200</cx:pt>
          <cx:pt idx="73">1480485600</cx:pt>
          <cx:pt idx="74">1459141200</cx:pt>
          <cx:pt idx="75">1532322000</cx:pt>
          <cx:pt idx="76">1426222800</cx:pt>
          <cx:pt idx="77">1286773200</cx:pt>
          <cx:pt idx="78">1523941200</cx:pt>
          <cx:pt idx="79">1529557200</cx:pt>
          <cx:pt idx="80">1506574800</cx:pt>
          <cx:pt idx="81">1513576800</cx:pt>
          <cx:pt idx="82">1548309600</cx:pt>
          <cx:pt idx="83">1471582800</cx:pt>
          <cx:pt idx="84">1344315600</cx:pt>
          <cx:pt idx="85">1316408400</cx:pt>
          <cx:pt idx="86">1431838800</cx:pt>
          <cx:pt idx="87">1300510800</cx:pt>
          <cx:pt idx="88">1431061200</cx:pt>
          <cx:pt idx="89">1271480400</cx:pt>
          <cx:pt idx="90">1456380000</cx:pt>
          <cx:pt idx="91">1472878800</cx:pt>
          <cx:pt idx="92">1277355600</cx:pt>
          <cx:pt idx="93">1351054800</cx:pt>
          <cx:pt idx="94">1555563600</cx:pt>
          <cx:pt idx="95">1571634000</cx:pt>
          <cx:pt idx="96">1300856400</cx:pt>
          <cx:pt idx="97">1439874000</cx:pt>
          <cx:pt idx="98">1438318800</cx:pt>
          <cx:pt idx="99">1419400800</cx:pt>
          <cx:pt idx="100">1320555600</cx:pt>
          <cx:pt idx="101">1425103200</cx:pt>
          <cx:pt idx="102">1526878800</cx:pt>
          <cx:pt idx="103">1288674000</cx:pt>
          <cx:pt idx="104">1495602000</cx:pt>
          <cx:pt idx="105">1366434000</cx:pt>
          <cx:pt idx="106">1568350800</cx:pt>
          <cx:pt idx="107">1525928400</cx:pt>
          <cx:pt idx="108">1336885200</cx:pt>
          <cx:pt idx="109">1389679200</cx:pt>
          <cx:pt idx="110">1538283600</cx:pt>
          <cx:pt idx="111">1348808400</cx:pt>
          <cx:pt idx="112">1410152400</cx:pt>
          <cx:pt idx="113">1505797200</cx:pt>
          <cx:pt idx="114">1554872400</cx:pt>
          <cx:pt idx="115">1513922400</cx:pt>
          <cx:pt idx="116">1442638800</cx:pt>
          <cx:pt idx="117">1317186000</cx:pt>
          <cx:pt idx="118">1391234400</cx:pt>
          <cx:pt idx="119">1404363600</cx:pt>
          <cx:pt idx="120">1429592400</cx:pt>
          <cx:pt idx="121">1413608400</cx:pt>
          <cx:pt idx="122">1419400800</cx:pt>
          <cx:pt idx="123">1448604000</cx:pt>
          <cx:pt idx="124">1562302800</cx:pt>
          <cx:pt idx="125">1537678800</cx:pt>
          <cx:pt idx="126">1473570000</cx:pt>
          <cx:pt idx="127">1273899600</cx:pt>
          <cx:pt idx="128">1284008400</cx:pt>
          <cx:pt idx="129">1425103200</cx:pt>
          <cx:pt idx="130">1320991200</cx:pt>
          <cx:pt idx="131">1386828000</cx:pt>
          <cx:pt idx="132">1517119200</cx:pt>
          <cx:pt idx="133">1315026000</cx:pt>
          <cx:pt idx="134">1312693200</cx:pt>
          <cx:pt idx="135">1363064400</cx:pt>
          <cx:pt idx="136">1403154000</cx:pt>
          <cx:pt idx="137">1286859600</cx:pt>
          <cx:pt idx="138">1349326800</cx:pt>
          <cx:pt idx="139">1430974800</cx:pt>
          <cx:pt idx="140">1519970400</cx:pt>
          <cx:pt idx="141">1434603600</cx:pt>
          <cx:pt idx="142">1337230800</cx:pt>
          <cx:pt idx="143">1279429200</cx:pt>
          <cx:pt idx="144">1561438800</cx:pt>
          <cx:pt idx="145">1410498000</cx:pt>
          <cx:pt idx="146">1322460000</cx:pt>
          <cx:pt idx="147">1466312400</cx:pt>
          <cx:pt idx="148">1501736400</cx:pt>
          <cx:pt idx="149">1361512800</cx:pt>
          <cx:pt idx="150">1545026400</cx:pt>
          <cx:pt idx="151">1406696400</cx:pt>
          <cx:pt idx="152">1487916000</cx:pt>
          <cx:pt idx="153">1351141200</cx:pt>
          <cx:pt idx="154">1465016400</cx:pt>
          <cx:pt idx="155">1270789200</cx:pt>
          <cx:pt idx="156">1572325200</cx:pt>
          <cx:pt idx="157">1389420000</cx:pt>
          <cx:pt idx="158">1449640800</cx:pt>
          <cx:pt idx="159">1555218000</cx:pt>
          <cx:pt idx="160">1557723600</cx:pt>
          <cx:pt idx="161">1443502800</cx:pt>
          <cx:pt idx="162">1546840800</cx:pt>
          <cx:pt idx="163">1512712800</cx:pt>
          <cx:pt idx="164">1507525200</cx:pt>
          <cx:pt idx="165">1504328400</cx:pt>
          <cx:pt idx="166">1293343200</cx:pt>
          <cx:pt idx="167">1371704400</cx:pt>
          <cx:pt idx="168">1552798800</cx:pt>
          <cx:pt idx="169">1342328400</cx:pt>
          <cx:pt idx="170">1502341200</cx:pt>
          <cx:pt idx="171">1397192400</cx:pt>
          <cx:pt idx="172">1407042000</cx:pt>
          <cx:pt idx="173">1369371600</cx:pt>
          <cx:pt idx="174">1444107600</cx:pt>
          <cx:pt idx="175">1474261200</cx:pt>
          <cx:pt idx="176">1473656400</cx:pt>
          <cx:pt idx="177">1291960800</cx:pt>
          <cx:pt idx="178">1506747600</cx:pt>
          <cx:pt idx="179">1363582800</cx:pt>
          <cx:pt idx="180">1269666000</cx:pt>
          <cx:pt idx="181">1508648400</cx:pt>
          <cx:pt idx="182">1561957200</cx:pt>
          <cx:pt idx="183">1285131600</cx:pt>
          <cx:pt idx="184">1556946000</cx:pt>
          <cx:pt idx="185">1527138000</cx:pt>
          <cx:pt idx="186">1402117200</cx:pt>
          <cx:pt idx="187">1364014800</cx:pt>
          <cx:pt idx="188">1417586400</cx:pt>
          <cx:pt idx="189">1457071200</cx:pt>
          <cx:pt idx="190">1370408400</cx:pt>
          <cx:pt idx="191">1552626000</cx:pt>
          <cx:pt idx="192">1404190800</cx:pt>
          <cx:pt idx="193">1523509200</cx:pt>
          <cx:pt idx="194">1443589200</cx:pt>
          <cx:pt idx="195">1533445200</cx:pt>
          <cx:pt idx="196">1474520400</cx:pt>
          <cx:pt idx="197">1499403600</cx:pt>
          <cx:pt idx="198">1283576400</cx:pt>
          <cx:pt idx="199">1436590800</cx:pt>
          <cx:pt idx="200">1270443600</cx:pt>
          <cx:pt idx="201">1407819600</cx:pt>
          <cx:pt idx="202">1317877200</cx:pt>
          <cx:pt idx="203">1484805600</cx:pt>
          <cx:pt idx="204">1302670800</cx:pt>
          <cx:pt idx="205">1540789200</cx:pt>
          <cx:pt idx="206">1268028000</cx:pt>
          <cx:pt idx="207">1537160400</cx:pt>
          <cx:pt idx="208">1512280800</cx:pt>
          <cx:pt idx="209">1463115600</cx:pt>
          <cx:pt idx="210">1490850000</cx:pt>
          <cx:pt idx="211">1379653200</cx:pt>
          <cx:pt idx="212">1580364000</cx:pt>
          <cx:pt idx="213">1289714400</cx:pt>
          <cx:pt idx="214">1282712400</cx:pt>
          <cx:pt idx="215">1550210400</cx:pt>
          <cx:pt idx="216">1322114400</cx:pt>
          <cx:pt idx="217">1557205200</cx:pt>
          <cx:pt idx="218">1323928800</cx:pt>
          <cx:pt idx="219">1346130000</cx:pt>
          <cx:pt idx="220">1311051600</cx:pt>
          <cx:pt idx="221">1340427600</cx:pt>
          <cx:pt idx="222">1412312400</cx:pt>
          <cx:pt idx="223">1459314000</cx:pt>
          <cx:pt idx="224">1415426400</cx:pt>
          <cx:pt idx="225">1399093200</cx:pt>
          <cx:pt idx="226">1273899600</cx:pt>
          <cx:pt idx="227">1432184400</cx:pt>
          <cx:pt idx="228">1474779600</cx:pt>
          <cx:pt idx="229">1500440400</cx:pt>
          <cx:pt idx="230">1575612000</cx:pt>
          <cx:pt idx="231">1374123600</cx:pt>
          <cx:pt idx="232">1469509200</cx:pt>
          <cx:pt idx="233">1309237200</cx:pt>
          <cx:pt idx="234">1503982800</cx:pt>
          <cx:pt idx="235">1487397600</cx:pt>
          <cx:pt idx="236">1562043600</cx:pt>
          <cx:pt idx="237">1398574800</cx:pt>
          <cx:pt idx="238">1515391200</cx:pt>
          <cx:pt idx="239">1441170000</cx:pt>
          <cx:pt idx="240">1281157200</cx:pt>
          <cx:pt idx="241">1398229200</cx:pt>
          <cx:pt idx="242">1495256400</cx:pt>
          <cx:pt idx="243">1520402400</cx:pt>
          <cx:pt idx="244">1409806800</cx:pt>
          <cx:pt idx="245">1396933200</cx:pt>
          <cx:pt idx="246">1376024400</cx:pt>
          <cx:pt idx="247">1483682400</cx:pt>
          <cx:pt idx="248">1420437600</cx:pt>
          <cx:pt idx="249">1420783200</cx:pt>
          <cx:pt idx="250">1267423200</cx:pt>
          <cx:pt idx="251">1355205600</cx:pt>
          <cx:pt idx="252">1383109200</cx:pt>
          <cx:pt idx="253">1303275600</cx:pt>
          <cx:pt idx="254">1487829600</cx:pt>
          <cx:pt idx="255">1298268000</cx:pt>
          <cx:pt idx="256">1456812000</cx:pt>
          <cx:pt idx="257">1363669200</cx:pt>
          <cx:pt idx="258">1482904800</cx:pt>
          <cx:pt idx="259">1356588000</cx:pt>
          <cx:pt idx="260">1349845200</cx:pt>
          <cx:pt idx="261">1283058000</cx:pt>
          <cx:pt idx="262">1304226000</cx:pt>
          <cx:pt idx="263">1263016800</cx:pt>
          <cx:pt idx="264">1362031200</cx:pt>
          <cx:pt idx="265">1455602400</cx:pt>
          <cx:pt idx="266">1418191200</cx:pt>
          <cx:pt idx="267">1352440800</cx:pt>
          <cx:pt idx="268">1353304800</cx:pt>
          <cx:pt idx="269">1550728800</cx:pt>
          <cx:pt idx="270">1291442400</cx:pt>
          <cx:pt idx="271">1452146400</cx:pt>
          <cx:pt idx="272">1564894800</cx:pt>
          <cx:pt idx="273">1505883600</cx:pt>
          <cx:pt idx="274">1510380000</cx:pt>
          <cx:pt idx="275">1555218000</cx:pt>
          <cx:pt idx="276">1335243600</cx:pt>
          <cx:pt idx="277">1279688400</cx:pt>
          <cx:pt idx="278">1356069600</cx:pt>
          <cx:pt idx="279">1536210000</cx:pt>
          <cx:pt idx="280">1511762400</cx:pt>
          <cx:pt idx="281">1333256400</cx:pt>
          <cx:pt idx="282">1480744800</cx:pt>
          <cx:pt idx="283">1465016400</cx:pt>
          <cx:pt idx="284">1336280400</cx:pt>
          <cx:pt idx="285">1476766800</cx:pt>
          <cx:pt idx="286">1480485600</cx:pt>
          <cx:pt idx="287">1430197200</cx:pt>
          <cx:pt idx="288">1331787600</cx:pt>
          <cx:pt idx="289">1438837200</cx:pt>
          <cx:pt idx="290">1370926800</cx:pt>
          <cx:pt idx="291">1319000400</cx:pt>
          <cx:pt idx="292">1333429200</cx:pt>
          <cx:pt idx="293">1287032400</cx:pt>
          <cx:pt idx="294">1541570400</cx:pt>
          <cx:pt idx="295">1383976800</cx:pt>
          <cx:pt idx="296">1550556000</cx:pt>
          <cx:pt idx="297">1390456800</cx:pt>
          <cx:pt idx="298">1458018000</cx:pt>
          <cx:pt idx="299">1461819600</cx:pt>
          <cx:pt idx="300">1504155600</cx:pt>
          <cx:pt idx="301">1426395600</cx:pt>
          <cx:pt idx="302">1537074000</cx:pt>
          <cx:pt idx="303">1452578400</cx:pt>
          <cx:pt idx="304">1474088400</cx:pt>
          <cx:pt idx="305">1461906000</cx:pt>
          <cx:pt idx="306">1500267600</cx:pt>
          <cx:pt idx="307">1340686800</cx:pt>
          <cx:pt idx="308">1303189200</cx:pt>
          <cx:pt idx="309">1318309200</cx:pt>
          <cx:pt idx="310">1272171600</cx:pt>
          <cx:pt idx="311">1298872800</cx:pt>
          <cx:pt idx="312">1383282000</cx:pt>
          <cx:pt idx="313">1330495200</cx:pt>
          <cx:pt idx="314">1552798800</cx:pt>
          <cx:pt idx="315">1403413200</cx:pt>
          <cx:pt idx="316">1574229600</cx:pt>
          <cx:pt idx="317">1495861200</cx:pt>
          <cx:pt idx="318">1392530400</cx:pt>
          <cx:pt idx="319">1283662800</cx:pt>
          <cx:pt idx="320">1305781200</cx:pt>
          <cx:pt idx="321">1302325200</cx:pt>
          <cx:pt idx="322">1291788000</cx:pt>
          <cx:pt idx="323">1396069200</cx:pt>
          <cx:pt idx="324">1435899600</cx:pt>
          <cx:pt idx="325">1531112400</cx:pt>
          <cx:pt idx="326">1451628000</cx:pt>
          <cx:pt idx="327">1567314000</cx:pt>
          <cx:pt idx="328">1544508000</cx:pt>
          <cx:pt idx="329">1482472800</cx:pt>
          <cx:pt idx="330">1512799200</cx:pt>
          <cx:pt idx="331">1324360800</cx:pt>
          <cx:pt idx="332">1364533200</cx:pt>
          <cx:pt idx="333">1545112800</cx:pt>
          <cx:pt idx="334">1516168800</cx:pt>
          <cx:pt idx="335">1574920800</cx:pt>
          <cx:pt idx="336">1292479200</cx:pt>
          <cx:pt idx="337">1573538400</cx:pt>
          <cx:pt idx="338">1320382800</cx:pt>
          <cx:pt idx="339">1502859600</cx:pt>
          <cx:pt idx="340">1323756000</cx:pt>
          <cx:pt idx="341">1441342800</cx:pt>
          <cx:pt idx="342">1375333200</cx:pt>
          <cx:pt idx="343">1389420000</cx:pt>
          <cx:pt idx="344">1520056800</cx:pt>
          <cx:pt idx="345">1436504400</cx:pt>
          <cx:pt idx="346">1508302800</cx:pt>
          <cx:pt idx="347">1425708000</cx:pt>
          <cx:pt idx="348">1488348000</cx:pt>
          <cx:pt idx="349">1502600400</cx:pt>
          <cx:pt idx="350">1433653200</cx:pt>
          <cx:pt idx="351">1441602000</cx:pt>
          <cx:pt idx="352">1447567200</cx:pt>
          <cx:pt idx="353">1562389200</cx:pt>
          <cx:pt idx="354">1378789200</cx:pt>
          <cx:pt idx="355">1488520800</cx:pt>
          <cx:pt idx="356">1327298400</cx:pt>
          <cx:pt idx="357">1443416400</cx:pt>
          <cx:pt idx="358">1534136400</cx:pt>
          <cx:pt idx="359">1315026000</cx:pt>
          <cx:pt idx="360">1295071200</cx:pt>
          <cx:pt idx="361">1509426000</cx:pt>
          <cx:pt idx="362">1299391200</cx:pt>
          <cx:pt idx="363">1325052000</cx:pt>
          <cx:pt idx="364">1522818000</cx:pt>
          <cx:pt idx="365">1485324000</cx:pt>
          <cx:pt idx="366">1294120800</cx:pt>
          <cx:pt idx="367">1415685600</cx:pt>
          <cx:pt idx="368">1288933200</cx:pt>
          <cx:pt idx="369">1363237200</cx:pt>
          <cx:pt idx="370">1555822800</cx:pt>
          <cx:pt idx="371">1427778000</cx:pt>
          <cx:pt idx="372">1422424800</cx:pt>
          <cx:pt idx="373">1503637200</cx:pt>
          <cx:pt idx="374">1547618400</cx:pt>
          <cx:pt idx="375">1449900000</cx:pt>
          <cx:pt idx="376">1405141200</cx:pt>
          <cx:pt idx="377">1572933600</cx:pt>
          <cx:pt idx="378">1530162000</cx:pt>
          <cx:pt idx="379">1320904800</cx:pt>
          <cx:pt idx="380">1372395600</cx:pt>
          <cx:pt idx="381">1437714000</cx:pt>
          <cx:pt idx="382">1509771600</cx:pt>
          <cx:pt idx="383">1550556000</cx:pt>
          <cx:pt idx="384">1489039200</cx:pt>
          <cx:pt idx="385">1556600400</cx:pt>
          <cx:pt idx="386">1278565200</cx:pt>
          <cx:pt idx="387">1339909200</cx:pt>
          <cx:pt idx="388">1325829600</cx:pt>
          <cx:pt idx="389">1290578400</cx:pt>
          <cx:pt idx="390">1380344400</cx:pt>
          <cx:pt idx="391">1389852000</cx:pt>
          <cx:pt idx="392">1294466400</cx:pt>
          <cx:pt idx="393">1500354000</cx:pt>
          <cx:pt idx="394">1375938000</cx:pt>
          <cx:pt idx="395">1323410400</cx:pt>
          <cx:pt idx="396">1539406800</cx:pt>
          <cx:pt idx="397">1369803600</cx:pt>
          <cx:pt idx="398">1525928400</cx:pt>
          <cx:pt idx="399">1297231200</cx:pt>
          <cx:pt idx="400">1378530000</cx:pt>
          <cx:pt idx="401">1572152400</cx:pt>
          <cx:pt idx="402">1329890400</cx:pt>
          <cx:pt idx="403">1276750800</cx:pt>
          <cx:pt idx="404">1510898400</cx:pt>
          <cx:pt idx="405">1532408400</cx:pt>
          <cx:pt idx="406">1360562400</cx:pt>
          <cx:pt idx="407">1571547600</cx:pt>
          <cx:pt idx="408">1468126800</cx:pt>
          <cx:pt idx="409">1492837200</cx:pt>
          <cx:pt idx="410">1430197200</cx:pt>
          <cx:pt idx="411">1496206800</cx:pt>
          <cx:pt idx="412">1389592800</cx:pt>
          <cx:pt idx="413">1545631200</cx:pt>
          <cx:pt idx="414">1272430800</cx:pt>
          <cx:pt idx="415">1327903200</cx:pt>
          <cx:pt idx="416">1296021600</cx:pt>
          <cx:pt idx="417">1543298400</cx:pt>
          <cx:pt idx="418">1336366800</cx:pt>
          <cx:pt idx="419">1325052000</cx:pt>
          <cx:pt idx="420">1499576400</cx:pt>
          <cx:pt idx="421">1501304400</cx:pt>
          <cx:pt idx="422">1273208400</cx:pt>
          <cx:pt idx="423">1316840400</cx:pt>
          <cx:pt idx="424">1524546000</cx:pt>
          <cx:pt idx="425">1438578000</cx:pt>
          <cx:pt idx="426">1362549600</cx:pt>
          <cx:pt idx="427">1413349200</cx:pt>
          <cx:pt idx="428">1298008800</cx:pt>
          <cx:pt idx="429">1394427600</cx:pt>
          <cx:pt idx="430">1572670800</cx:pt>
          <cx:pt idx="431">1531112400</cx:pt>
          <cx:pt idx="432">1400734800</cx:pt>
          <cx:pt idx="433">1386741600</cx:pt>
          <cx:pt idx="434">1481781600</cx:pt>
          <cx:pt idx="435">1419660000</cx:pt>
          <cx:pt idx="436">1555822800</cx:pt>
          <cx:pt idx="437">1442379600</cx:pt>
          <cx:pt idx="438">1364965200</cx:pt>
          <cx:pt idx="439">1479016800</cx:pt>
          <cx:pt idx="440">1499662800</cx:pt>
          <cx:pt idx="441">1337835600</cx:pt>
          <cx:pt idx="442">1505710800</cx:pt>
          <cx:pt idx="443">1287464400</cx:pt>
          <cx:pt idx="444">1311656400</cx:pt>
          <cx:pt idx="445">1293170400</cx:pt>
          <cx:pt idx="446">1355983200</cx:pt>
          <cx:pt idx="447">1515045600</cx:pt>
          <cx:pt idx="448">1366088400</cx:pt>
          <cx:pt idx="449">1553317200</cx:pt>
          <cx:pt idx="450">1542088800</cx:pt>
          <cx:pt idx="451">1503118800</cx:pt>
          <cx:pt idx="452">1278478800</cx:pt>
          <cx:pt idx="453">1484114400</cx:pt>
          <cx:pt idx="454">1385445600</cx:pt>
          <cx:pt idx="455">1318741200</cx:pt>
          <cx:pt idx="456">1518242400</cx:pt>
          <cx:pt idx="457">1476594000</cx:pt>
          <cx:pt idx="458">1273554000</cx:pt>
          <cx:pt idx="459">1421906400</cx:pt>
          <cx:pt idx="460">1281589200</cx:pt>
          <cx:pt idx="461">1400389200</cx:pt>
          <cx:pt idx="462">1362808800</cx:pt>
          <cx:pt idx="463">1388815200</cx:pt>
          <cx:pt idx="464">1519538400</cx:pt>
          <cx:pt idx="465">1517810400</cx:pt>
          <cx:pt idx="466">1370581200</cx:pt>
          <cx:pt idx="467">1448863200</cx:pt>
          <cx:pt idx="468">1556600400</cx:pt>
          <cx:pt idx="469">1432098000</cx:pt>
          <cx:pt idx="470">1482127200</cx:pt>
          <cx:pt idx="471">1335934800</cx:pt>
          <cx:pt idx="472">1556946000</cx:pt>
          <cx:pt idx="473">1530075600</cx:pt>
          <cx:pt idx="474">1418796000</cx:pt>
          <cx:pt idx="475">1372482000</cx:pt>
          <cx:pt idx="476">1534395600</cx:pt>
          <cx:pt idx="477">1311397200</cx:pt>
          <cx:pt idx="478">1426914000</cx:pt>
          <cx:pt idx="479">1501477200</cx:pt>
          <cx:pt idx="480">1269061200</cx:pt>
          <cx:pt idx="481">1415772000</cx:pt>
          <cx:pt idx="482">1331013600</cx:pt>
          <cx:pt idx="483">1576735200</cx:pt>
          <cx:pt idx="484">1411362000</cx:pt>
          <cx:pt idx="485">1563685200</cx:pt>
          <cx:pt idx="486">1521867600</cx:pt>
          <cx:pt idx="487">1495515600</cx:pt>
          <cx:pt idx="488">1455948000</cx:pt>
          <cx:pt idx="489">1282366800</cx:pt>
          <cx:pt idx="490">1574575200</cx:pt>
          <cx:pt idx="491">1374901200</cx:pt>
          <cx:pt idx="492">1278910800</cx:pt>
          <cx:pt idx="493">1562907600</cx:pt>
          <cx:pt idx="494">1332478800</cx:pt>
          <cx:pt idx="495">1402722000</cx:pt>
          <cx:pt idx="496">1496811600</cx:pt>
          <cx:pt idx="497">1482213600</cx:pt>
          <cx:pt idx="498">1420264800</cx:pt>
          <cx:pt idx="499">1458450000</cx:pt>
          <cx:pt idx="500">1369803600</cx:pt>
          <cx:pt idx="501">1363237200</cx:pt>
          <cx:pt idx="502">1345870800</cx:pt>
          <cx:pt idx="503">1437454800</cx:pt>
          <cx:pt idx="504">1432011600</cx:pt>
          <cx:pt idx="505">1366347600</cx:pt>
          <cx:pt idx="506">1512885600</cx:pt>
          <cx:pt idx="507">1369717200</cx:pt>
          <cx:pt idx="508">1534654800</cx:pt>
          <cx:pt idx="509">1337058000</cx:pt>
          <cx:pt idx="510">1529816400</cx:pt>
          <cx:pt idx="511">1564894800</cx:pt>
          <cx:pt idx="512">1404622800</cx:pt>
          <cx:pt idx="513">1284181200</cx:pt>
          <cx:pt idx="514">1386741600</cx:pt>
          <cx:pt idx="515">1324792800</cx:pt>
          <cx:pt idx="516">1284354000</cx:pt>
          <cx:pt idx="517">1494392400</cx:pt>
          <cx:pt idx="518">1519538400</cx:pt>
          <cx:pt idx="519">1421906400</cx:pt>
          <cx:pt idx="520">1555909200</cx:pt>
          <cx:pt idx="521">1472446800</cx:pt>
          <cx:pt idx="522">1342328400</cx:pt>
          <cx:pt idx="523">1268114400</cx:pt>
          <cx:pt idx="524">1273381200</cx:pt>
          <cx:pt idx="525">1290837600</cx:pt>
          <cx:pt idx="526">1454306400</cx:pt>
          <cx:pt idx="527">1457762400</cx:pt>
          <cx:pt idx="528">1389074400</cx:pt>
          <cx:pt idx="529">1402117200</cx:pt>
          <cx:pt idx="530">1284440400</cx:pt>
          <cx:pt idx="531">1388988000</cx:pt>
          <cx:pt idx="532">1516946400</cx:pt>
          <cx:pt idx="533">1377752400</cx:pt>
          <cx:pt idx="534">1534568400</cx:pt>
          <cx:pt idx="535">1528606800</cx:pt>
          <cx:pt idx="536">1284872400</cx:pt>
          <cx:pt idx="537">1537592400</cx:pt>
          <cx:pt idx="538">1381208400</cx:pt>
          <cx:pt idx="539">1562475600</cx:pt>
          <cx:pt idx="540">1527397200</cx:pt>
          <cx:pt idx="541">1436158800</cx:pt>
          <cx:pt idx="542">1456034400</cx:pt>
          <cx:pt idx="543">1380171600</cx:pt>
          <cx:pt idx="544">1453356000</cx:pt>
          <cx:pt idx="545">1578981600</cx:pt>
          <cx:pt idx="546">1537419600</cx:pt>
          <cx:pt idx="547">1423202400</cx:pt>
          <cx:pt idx="548">1460610000</cx:pt>
          <cx:pt idx="549">1370494800</cx:pt>
          <cx:pt idx="550">1332306000</cx:pt>
          <cx:pt idx="551">1422511200</cx:pt>
          <cx:pt idx="552">1480312800</cx:pt>
          <cx:pt idx="553">1294034400</cx:pt>
          <cx:pt idx="554">1482645600</cx:pt>
          <cx:pt idx="555">1399093200</cx:pt>
          <cx:pt idx="556">1315890000</cx:pt>
          <cx:pt idx="557">1444021200</cx:pt>
          <cx:pt idx="558">1460005200</cx:pt>
          <cx:pt idx="559">1470718800</cx:pt>
          <cx:pt idx="560">1325052000</cx:pt>
          <cx:pt idx="561">1319000400</cx:pt>
          <cx:pt idx="562">1552539600</cx:pt>
          <cx:pt idx="563">1543816800</cx:pt>
          <cx:pt idx="564">1427086800</cx:pt>
          <cx:pt idx="565">1323064800</cx:pt>
          <cx:pt idx="566">1458277200</cx:pt>
          <cx:pt idx="567">1405141200</cx:pt>
          <cx:pt idx="568">1283058000</cx:pt>
          <cx:pt idx="569">1295762400</cx:pt>
          <cx:pt idx="570">1419573600</cx:pt>
          <cx:pt idx="571">1438750800</cx:pt>
          <cx:pt idx="572">1444798800</cx:pt>
          <cx:pt idx="573">1399179600</cx:pt>
          <cx:pt idx="574">1576562400</cx:pt>
          <cx:pt idx="575">1400821200</cx:pt>
          <cx:pt idx="576">1510984800</cx:pt>
          <cx:pt idx="577">1302066000</cx:pt>
          <cx:pt idx="578">1322978400</cx:pt>
          <cx:pt idx="579">1313730000</cx:pt>
          <cx:pt idx="580">1394085600</cx:pt>
          <cx:pt idx="581">1305349200</cx:pt>
          <cx:pt idx="582">1434344400</cx:pt>
          <cx:pt idx="583">1331186400</cx:pt>
          <cx:pt idx="584">1336539600</cx:pt>
          <cx:pt idx="585">1269752400</cx:pt>
          <cx:pt idx="586">1291615200</cx:pt>
          <cx:pt idx="587">1552366800</cx:pt>
          <cx:pt idx="588">1272171600</cx:pt>
          <cx:pt idx="589">1436677200</cx:pt>
          <cx:pt idx="590">1420092000</cx:pt>
          <cx:pt idx="591">1279947600</cx:pt>
          <cx:pt idx="592">1402203600</cx:pt>
          <cx:pt idx="593">1396933200</cx:pt>
          <cx:pt idx="594">1467262800</cx:pt>
          <cx:pt idx="595">1270530000</cx:pt>
          <cx:pt idx="596">1457762400</cx:pt>
          <cx:pt idx="597">1575525600</cx:pt>
          <cx:pt idx="598">1279083600</cx:pt>
          <cx:pt idx="599">1424412000</cx:pt>
          <cx:pt idx="600">1376197200</cx:pt>
          <cx:pt idx="601">1402894800</cx:pt>
          <cx:pt idx="602">1434430800</cx:pt>
          <cx:pt idx="603">1557896400</cx:pt>
          <cx:pt idx="604">1297490400</cx:pt>
          <cx:pt idx="605">1447394400</cx:pt>
          <cx:pt idx="606">1458277200</cx:pt>
          <cx:pt idx="607">1395723600</cx:pt>
          <cx:pt idx="608">1552197600</cx:pt>
          <cx:pt idx="609">1549087200</cx:pt>
          <cx:pt idx="610">1356847200</cx:pt>
          <cx:pt idx="611">1375765200</cx:pt>
          <cx:pt idx="612">1289800800</cx:pt>
          <cx:pt idx="613">1504501200</cx:pt>
          <cx:pt idx="614">1485669600</cx:pt>
          <cx:pt idx="615">1462770000</cx:pt>
          <cx:pt idx="616">1379739600</cx:pt>
          <cx:pt idx="617">1402722000</cx:pt>
          <cx:pt idx="618">1369285200</cx:pt>
          <cx:pt idx="619">1304744400</cx:pt>
          <cx:pt idx="620">1468299600</cx:pt>
          <cx:pt idx="621">1474174800</cx:pt>
          <cx:pt idx="622">1526014800</cx:pt>
          <cx:pt idx="623">1437454800</cx:pt>
          <cx:pt idx="624">1422684000</cx:pt>
          <cx:pt idx="625">1581314400</cx:pt>
          <cx:pt idx="626">1286427600</cx:pt>
          <cx:pt idx="627">1278738000</cx:pt>
          <cx:pt idx="628">1286427600</cx:pt>
          <cx:pt idx="629">1467954000</cx:pt>
          <cx:pt idx="630">1557637200</cx:pt>
          <cx:pt idx="631">1553922000</cx:pt>
          <cx:pt idx="632">1416463200</cx:pt>
          <cx:pt idx="633">1447221600</cx:pt>
          <cx:pt idx="634">1491627600</cx:pt>
          <cx:pt idx="635">1363150800</cx:pt>
          <cx:pt idx="636">1330754400</cx:pt>
          <cx:pt idx="637">1479794400</cx:pt>
          <cx:pt idx="638">1281243600</cx:pt>
          <cx:pt idx="639">1532754000</cx:pt>
          <cx:pt idx="640">1453356000</cx:pt>
          <cx:pt idx="641">1489986000</cx:pt>
          <cx:pt idx="642">1545804000</cx:pt>
          <cx:pt idx="643">1489899600</cx:pt>
          <cx:pt idx="644">1546495200</cx:pt>
          <cx:pt idx="645">1539752400</cx:pt>
          <cx:pt idx="646">1364101200</cx:pt>
          <cx:pt idx="647">1525323600</cx:pt>
          <cx:pt idx="648">1500872400</cx:pt>
          <cx:pt idx="649">1288501200</cx:pt>
          <cx:pt idx="650">1407128400</cx:pt>
          <cx:pt idx="651">1394344800</cx:pt>
          <cx:pt idx="652">1474088400</cx:pt>
          <cx:pt idx="653">1460264400</cx:pt>
          <cx:pt idx="654">1440824400</cx:pt>
          <cx:pt idx="655">1489554000</cx:pt>
          <cx:pt idx="656">1514872800</cx:pt>
          <cx:pt idx="657">1515736800</cx:pt>
          <cx:pt idx="658">1442898000</cx:pt>
          <cx:pt idx="659">1296194400</cx:pt>
          <cx:pt idx="660">1440910800</cx:pt>
          <cx:pt idx="661">1335502800</cx:pt>
          <cx:pt idx="662">1544680800</cx:pt>
          <cx:pt idx="663">1288414800</cx:pt>
          <cx:pt idx="664">1330581600</cx:pt>
          <cx:pt idx="665">1311397200</cx:pt>
          <cx:pt idx="666">1378357200</cx:pt>
          <cx:pt idx="667">1411102800</cx:pt>
          <cx:pt idx="668">1344834000</cx:pt>
          <cx:pt idx="669">1499230800</cx:pt>
          <cx:pt idx="670">1457416800</cx:pt>
          <cx:pt idx="671">1280898000</cx:pt>
          <cx:pt idx="672">1522472400</cx:pt>
          <cx:pt idx="673">1462510800</cx:pt>
          <cx:pt idx="674">1317790800</cx:pt>
          <cx:pt idx="675">1568782800</cx:pt>
          <cx:pt idx="676">1349413200</cx:pt>
          <cx:pt idx="677">1472446800</cx:pt>
          <cx:pt idx="678">1548050400</cx:pt>
          <cx:pt idx="679">1571806800</cx:pt>
          <cx:pt idx="680">1576476000</cx:pt>
          <cx:pt idx="681">1324965600</cx:pt>
          <cx:pt idx="682">1387519200</cx:pt>
          <cx:pt idx="683">1537246800</cx:pt>
          <cx:pt idx="684">1279515600</cx:pt>
          <cx:pt idx="685">1442379600</cx:pt>
          <cx:pt idx="686">1523077200</cx:pt>
          <cx:pt idx="687">1489554000</cx:pt>
          <cx:pt idx="688">1548482400</cx:pt>
          <cx:pt idx="689">1384063200</cx:pt>
          <cx:pt idx="690">1322892000</cx:pt>
          <cx:pt idx="691">1350709200</cx:pt>
          <cx:pt idx="692">1564203600</cx:pt>
          <cx:pt idx="693">1509685200</cx:pt>
          <cx:pt idx="694">1514959200</cx:pt>
          <cx:pt idx="695">1448863200</cx:pt>
          <cx:pt idx="696">1429592400</cx:pt>
          <cx:pt idx="697">1522645200</cx:pt>
          <cx:pt idx="698">1323324000</cx:pt>
          <cx:pt idx="699">1561525200</cx:pt>
          <cx:pt idx="700">1265695200</cx:pt>
          <cx:pt idx="701">1301806800</cx:pt>
          <cx:pt idx="702">1374901200</cx:pt>
          <cx:pt idx="703">1336453200</cx:pt>
          <cx:pt idx="704">1468904400</cx:pt>
          <cx:pt idx="705">1387087200</cx:pt>
          <cx:pt idx="706">1547445600</cx:pt>
          <cx:pt idx="707">1547359200</cx:pt>
          <cx:pt idx="708">1496293200</cx:pt>
          <cx:pt idx="709">1335416400</cx:pt>
          <cx:pt idx="710">1532149200</cx:pt>
          <cx:pt idx="711">1453788000</cx:pt>
          <cx:pt idx="712">1471496400</cx:pt>
          <cx:pt idx="713">1472878800</cx:pt>
          <cx:pt idx="714">1408510800</cx:pt>
          <cx:pt idx="715">1281589200</cx:pt>
          <cx:pt idx="716">1375851600</cx:pt>
          <cx:pt idx="717">1315803600</cx:pt>
          <cx:pt idx="718">1373691600</cx:pt>
          <cx:pt idx="719">1339218000</cx:pt>
          <cx:pt idx="720">1520402400</cx:pt>
          <cx:pt idx="721">1523336400</cx:pt>
          <cx:pt idx="722">1512280800</cx:pt>
          <cx:pt idx="723">1458709200</cx:pt>
          <cx:pt idx="724">1414126800</cx:pt>
          <cx:pt idx="725">1416204000</cx:pt>
          <cx:pt idx="726">1288501200</cx:pt>
          <cx:pt idx="727">1552971600</cx:pt>
          <cx:pt idx="728">1465102800</cx:pt>
          <cx:pt idx="729">1360130400</cx:pt>
          <cx:pt idx="730">1432875600</cx:pt>
          <cx:pt idx="731">1500872400</cx:pt>
          <cx:pt idx="732">1492146000</cx:pt>
          <cx:pt idx="733">1407301200</cx:pt>
          <cx:pt idx="734">1486620000</cx:pt>
          <cx:pt idx="735">1459918800</cx:pt>
          <cx:pt idx="736">1424757600</cx:pt>
          <cx:pt idx="737">1479880800</cx:pt>
          <cx:pt idx="738">1418018400</cx:pt>
          <cx:pt idx="739">1341032400</cx:pt>
          <cx:pt idx="740">1486360800</cx:pt>
          <cx:pt idx="741">1274677200</cx:pt>
          <cx:pt idx="742">1267509600</cx:pt>
          <cx:pt idx="743">1445922000</cx:pt>
          <cx:pt idx="744">1534050000</cx:pt>
          <cx:pt idx="745">1277528400</cx:pt>
          <cx:pt idx="746">1318568400</cx:pt>
          <cx:pt idx="747">1284354000</cx:pt>
          <cx:pt idx="748">1269579600</cx:pt>
          <cx:pt idx="749">1413781200</cx:pt>
          <cx:pt idx="750">1280120400</cx:pt>
          <cx:pt idx="751">1459486800</cx:pt>
          <cx:pt idx="752">1282539600</cx:pt>
          <cx:pt idx="753">1275886800</cx:pt>
          <cx:pt idx="754">1355983200</cx:pt>
          <cx:pt idx="755">1515391200</cx:pt>
          <cx:pt idx="756">1422252000</cx:pt>
          <cx:pt idx="757">1305522000</cx:pt>
          <cx:pt idx="758">1414904400</cx:pt>
          <cx:pt idx="759">1520402400</cx:pt>
          <cx:pt idx="760">1567141200</cx:pt>
          <cx:pt idx="761">1501131600</cx:pt>
          <cx:pt idx="762">1355032800</cx:pt>
          <cx:pt idx="763">1339477200</cx:pt>
          <cx:pt idx="764">1305954000</cx:pt>
          <cx:pt idx="765">1494392400</cx:pt>
          <cx:pt idx="766">1537419600</cx:pt>
          <cx:pt idx="767">1447999200</cx:pt>
          <cx:pt idx="768">1388037600</cx:pt>
          <cx:pt idx="769">1378789200</cx:pt>
          <cx:pt idx="770">1398056400</cx:pt>
          <cx:pt idx="771">1550815200</cx:pt>
          <cx:pt idx="772">1550037600</cx:pt>
          <cx:pt idx="773">1492923600</cx:pt>
          <cx:pt idx="774">1467522000</cx:pt>
          <cx:pt idx="775">1416117600</cx:pt>
          <cx:pt idx="776">1563771600</cx:pt>
          <cx:pt idx="777">1319259600</cx:pt>
          <cx:pt idx="778">1313643600</cx:pt>
          <cx:pt idx="779">1440306000</cx:pt>
          <cx:pt idx="780">1470805200</cx:pt>
          <cx:pt idx="781">1292911200</cx:pt>
          <cx:pt idx="782">1301374800</cx:pt>
          <cx:pt idx="783">1387864800</cx:pt>
          <cx:pt idx="784">1458190800</cx:pt>
          <cx:pt idx="785">1559278800</cx:pt>
          <cx:pt idx="786">1522731600</cx:pt>
          <cx:pt idx="787">1306731600</cx:pt>
          <cx:pt idx="788">1352527200</cx:pt>
          <cx:pt idx="789">1404363600</cx:pt>
          <cx:pt idx="790">1266645600</cx:pt>
          <cx:pt idx="791">1482818400</cx:pt>
          <cx:pt idx="792">1374642000</cx:pt>
          <cx:pt idx="793">1372482000</cx:pt>
          <cx:pt idx="794">1514959200</cx:pt>
          <cx:pt idx="795">1478235600</cx:pt>
          <cx:pt idx="796">1408078800</cx:pt>
          <cx:pt idx="797">1548136800</cx:pt>
          <cx:pt idx="798">1340859600</cx:pt>
          <cx:pt idx="799">1454479200</cx:pt>
          <cx:pt idx="800">1434430800</cx:pt>
          <cx:pt idx="801">1579672800</cx:pt>
          <cx:pt idx="802">1562389200</cx:pt>
          <cx:pt idx="803">1551506400</cx:pt>
          <cx:pt idx="804">1516600800</cx:pt>
          <cx:pt idx="805">1420437600</cx:pt>
          <cx:pt idx="806">1332997200</cx:pt>
          <cx:pt idx="807">1574920800</cx:pt>
          <cx:pt idx="808">1464930000</cx:pt>
          <cx:pt idx="809">1345006800</cx:pt>
          <cx:pt idx="810">1512712800</cx:pt>
          <cx:pt idx="811">1452492000</cx:pt>
          <cx:pt idx="812">1524286800</cx:pt>
          <cx:pt idx="813">1346907600</cx:pt>
          <cx:pt idx="814">1464498000</cx:pt>
          <cx:pt idx="815">1514181600</cx:pt>
          <cx:pt idx="816">1392184800</cx:pt>
          <cx:pt idx="817">1559365200</cx:pt>
          <cx:pt idx="818">1549173600</cx:pt>
          <cx:pt idx="819">1355032800</cx:pt>
          <cx:pt idx="820">1533963600</cx:pt>
          <cx:pt idx="821">1489381200</cx:pt>
          <cx:pt idx="822">1395032400</cx:pt>
          <cx:pt idx="823">1412485200</cx:pt>
          <cx:pt idx="824">1279688400</cx:pt>
          <cx:pt idx="825">1501995600</cx:pt>
          <cx:pt idx="826">1294639200</cx:pt>
          <cx:pt idx="827">1305435600</cx:pt>
          <cx:pt idx="828">1537592400</cx:pt>
          <cx:pt idx="829">1435122000</cx:pt>
          <cx:pt idx="830">1520056800</cx:pt>
          <cx:pt idx="831">1335675600</cx:pt>
          <cx:pt idx="832">1448431200</cx:pt>
          <cx:pt idx="833">1298613600</cx:pt>
          <cx:pt idx="834">1372482000</cx:pt>
          <cx:pt idx="835">1425621600</cx:pt>
          <cx:pt idx="836">1266300000</cx:pt>
          <cx:pt idx="837">1305867600</cx:pt>
          <cx:pt idx="838">1538802000</cx:pt>
          <cx:pt idx="839">1398920400</cx:pt>
          <cx:pt idx="840">1405659600</cx:pt>
          <cx:pt idx="841">1457244000</cx:pt>
          <cx:pt idx="842">1529298000</cx:pt>
          <cx:pt idx="843">1535778000</cx:pt>
          <cx:pt idx="844">1327471200</cx:pt>
          <cx:pt idx="845">1529557200</cx:pt>
          <cx:pt idx="846">1535259600</cx:pt>
          <cx:pt idx="847">1515564000</cx:pt>
          <cx:pt idx="848">1277096400</cx:pt>
          <cx:pt idx="849">1329026400</cx:pt>
          <cx:pt idx="850">1322978400</cx:pt>
          <cx:pt idx="851">1338786000</cx:pt>
          <cx:pt idx="852">1311656400</cx:pt>
          <cx:pt idx="853">1308978000</cx:pt>
          <cx:pt idx="854">1576389600</cx:pt>
          <cx:pt idx="855">1311051600</cx:pt>
          <cx:pt idx="856">1336712400</cx:pt>
          <cx:pt idx="857">1330408800</cx:pt>
          <cx:pt idx="858">1524891600</cx:pt>
          <cx:pt idx="859">1363669200</cx:pt>
          <cx:pt idx="860">1551420000</cx:pt>
          <cx:pt idx="861">1269838800</cx:pt>
          <cx:pt idx="862">1312520400</cx:pt>
          <cx:pt idx="863">1436504400</cx:pt>
          <cx:pt idx="864">1472014800</cx:pt>
          <cx:pt idx="865">1411534800</cx:pt>
          <cx:pt idx="866">1304917200</cx:pt>
          <cx:pt idx="867">1539579600</cx:pt>
          <cx:pt idx="868">1382504400</cx:pt>
          <cx:pt idx="869">1278306000</cx:pt>
          <cx:pt idx="870">1442552400</cx:pt>
          <cx:pt idx="871">1511071200</cx:pt>
          <cx:pt idx="872">1536382800</cx:pt>
          <cx:pt idx="873">1389592800</cx:pt>
          <cx:pt idx="874">1275282000</cx:pt>
          <cx:pt idx="875">1294984800</cx:pt>
          <cx:pt idx="876">1562043600</cx:pt>
          <cx:pt idx="877">1469595600</cx:pt>
          <cx:pt idx="878">1581141600</cx:pt>
          <cx:pt idx="879">1488520800</cx:pt>
          <cx:pt idx="880">1563858000</cx:pt>
          <cx:pt idx="881">1438923600</cx:pt>
          <cx:pt idx="882">1422165600</cx:pt>
          <cx:pt idx="883">1277874000</cx:pt>
          <cx:pt idx="884">1399352400</cx:pt>
          <cx:pt idx="885">1279083600</cx:pt>
          <cx:pt idx="886">1284354000</cx:pt>
          <cx:pt idx="887">1441170000</cx:pt>
          <cx:pt idx="888">1493528400</cx:pt>
          <cx:pt idx="889">1395205200</cx:pt>
          <cx:pt idx="890">1561438800</cx:pt>
          <cx:pt idx="891">1326693600</cx:pt>
          <cx:pt idx="892">1277960400</cx:pt>
          <cx:pt idx="893">1434690000</cx:pt>
          <cx:pt idx="894">1376110800</cx:pt>
          <cx:pt idx="895">1518415200</cx:pt>
          <cx:pt idx="896">1310878800</cx:pt>
          <cx:pt idx="897">1556600400</cx:pt>
          <cx:pt idx="898">1576994400</cx:pt>
          <cx:pt idx="899">1382677200</cx:pt>
          <cx:pt idx="900">1411189200</cx:pt>
          <cx:pt idx="901">1534654800</cx:pt>
          <cx:pt idx="902">1457762400</cx:pt>
          <cx:pt idx="903">1337490000</cx:pt>
          <cx:pt idx="904">1349672400</cx:pt>
          <cx:pt idx="905">1379826000</cx:pt>
          <cx:pt idx="906">1497762000</cx:pt>
          <cx:pt idx="907">1304485200</cx:pt>
          <cx:pt idx="908">1336885200</cx:pt>
          <cx:pt idx="909">1530421200</cx:pt>
          <cx:pt idx="910">1421992800</cx:pt>
          <cx:pt idx="911">1568178000</cx:pt>
          <cx:pt idx="912">1347944400</cx:pt>
          <cx:pt idx="913">1558760400</cx:pt>
          <cx:pt idx="914">1376629200</cx:pt>
          <cx:pt idx="915">1504760400</cx:pt>
          <cx:pt idx="916">1419660000</cx:pt>
          <cx:pt idx="917">1311310800</cx:pt>
          <cx:pt idx="918">1344315600</cx:pt>
          <cx:pt idx="919">1510725600</cx:pt>
          <cx:pt idx="920">1551247200</cx:pt>
          <cx:pt idx="921">1330236000</cx:pt>
          <cx:pt idx="922">1545112800</cx:pt>
          <cx:pt idx="923">1279170000</cx:pt>
          <cx:pt idx="924">1573452000</cx:pt>
          <cx:pt idx="925">1507093200</cx:pt>
          <cx:pt idx="926">1463374800</cx:pt>
          <cx:pt idx="927">1344574800</cx:pt>
          <cx:pt idx="928">1389074400</cx:pt>
          <cx:pt idx="929">1494997200</cx:pt>
          <cx:pt idx="930">1425448800</cx:pt>
          <cx:pt idx="931">1404104400</cx:pt>
          <cx:pt idx="932">1394773200</cx:pt>
          <cx:pt idx="933">1366520400</cx:pt>
          <cx:pt idx="934">1456639200</cx:pt>
          <cx:pt idx="935">1438318800</cx:pt>
          <cx:pt idx="936">1564030800</cx:pt>
          <cx:pt idx="937">1449295200</cx:pt>
          <cx:pt idx="938">1531890000</cx:pt>
          <cx:pt idx="939">1306213200</cx:pt>
          <cx:pt idx="940">1356242400</cx:pt>
          <cx:pt idx="941">1297576800</cx:pt>
          <cx:pt idx="942">1296194400</cx:pt>
          <cx:pt idx="943">1414558800</cx:pt>
          <cx:pt idx="944">1488348000</cx:pt>
          <cx:pt idx="945">1334898000</cx:pt>
          <cx:pt idx="946">1308373200</cx:pt>
          <cx:pt idx="947">1412312400</cx:pt>
          <cx:pt idx="948">1419228000</cx:pt>
          <cx:pt idx="949">1430974800</cx:pt>
          <cx:pt idx="950">1555822800</cx:pt>
          <cx:pt idx="951">1482818400</cx:pt>
          <cx:pt idx="952">1471928400</cx:pt>
          <cx:pt idx="953">1453701600</cx:pt>
          <cx:pt idx="954">1350363600</cx:pt>
          <cx:pt idx="955">1353996000</cx:pt>
          <cx:pt idx="956">1451109600</cx:pt>
          <cx:pt idx="957">1329631200</cx:pt>
          <cx:pt idx="958">1278997200</cx:pt>
          <cx:pt idx="959">1280120400</cx:pt>
          <cx:pt idx="960">1458104400</cx:pt>
          <cx:pt idx="961">1298268000</cx:pt>
          <cx:pt idx="962">1386223200</cx:pt>
          <cx:pt idx="963">1299823200</cx:pt>
          <cx:pt idx="964">1431752400</cx:pt>
          <cx:pt idx="965">1267855200</cx:pt>
          <cx:pt idx="966">1497675600</cx:pt>
          <cx:pt idx="967">1336885200</cx:pt>
          <cx:pt idx="968">1295157600</cx:pt>
          <cx:pt idx="969">1577599200</cx:pt>
          <cx:pt idx="970">1305003600</cx:pt>
          <cx:pt idx="971">1381726800</cx:pt>
          <cx:pt idx="972">1402462800</cx:pt>
          <cx:pt idx="973">1292133600</cx:pt>
          <cx:pt idx="974">1368939600</cx:pt>
          <cx:pt idx="975">1452146400</cx:pt>
          <cx:pt idx="976">1296712800</cx:pt>
          <cx:pt idx="977">1520748000</cx:pt>
          <cx:pt idx="978">1480831200</cx:pt>
          <cx:pt idx="979">1426914000</cx:pt>
          <cx:pt idx="980">1446616800</cx:pt>
          <cx:pt idx="981">1517032800</cx:pt>
          <cx:pt idx="982">1311224400</cx:pt>
          <cx:pt idx="983">1566190800</cx:pt>
          <cx:pt idx="984">1570165200</cx:pt>
          <cx:pt idx="985">1388556000</cx:pt>
          <cx:pt idx="986">1303189200</cx:pt>
          <cx:pt idx="987">1494478800</cx:pt>
          <cx:pt idx="988">1480744800</cx:pt>
          <cx:pt idx="989">1555822800</cx:pt>
          <cx:pt idx="990">1458882000</cx:pt>
          <cx:pt idx="991">1411966800</cx:pt>
          <cx:pt idx="992">1526878800</cx:pt>
          <cx:pt idx="993">1452405600</cx:pt>
          <cx:pt idx="994">1414040400</cx:pt>
          <cx:pt idx="995">1543816800</cx:pt>
          <cx:pt idx="996">1359698400</cx:pt>
          <cx:pt idx="997">1390629600</cx:pt>
          <cx:pt idx="998">1267077600</cx:pt>
          <cx:pt idx="999">1467781200</cx:pt>
        </cx:lvl>
        <cx:lvl ptCount="1000">
          <cx:pt idx="0">1448690400</cx:pt>
          <cx:pt idx="1">1408424400</cx:pt>
          <cx:pt idx="2">1384668000</cx:pt>
          <cx:pt idx="3">1565499600</cx:pt>
          <cx:pt idx="4">1547964000</cx:pt>
          <cx:pt idx="5">1346130000</cx:pt>
          <cx:pt idx="6">1505278800</cx:pt>
          <cx:pt idx="7">1439442000</cx:pt>
          <cx:pt idx="8">1281330000</cx:pt>
          <cx:pt idx="9">1379566800</cx:pt>
          <cx:pt idx="10">1281762000</cx:pt>
          <cx:pt idx="11">1285045200</cx:pt>
          <cx:pt idx="12">1571720400</cx:pt>
          <cx:pt idx="13">1465621200</cx:pt>
          <cx:pt idx="14">1331013600</cx:pt>
          <cx:pt idx="15">1575957600</cx:pt>
          <cx:pt idx="16">1390370400</cx:pt>
          <cx:pt idx="17">1294812000</cx:pt>
          <cx:pt idx="18">1536382800</cx:pt>
          <cx:pt idx="19">1551679200</cx:pt>
          <cx:pt idx="20">1406523600</cx:pt>
          <cx:pt idx="21">1313384400</cx:pt>
          <cx:pt idx="22">1522731600</cx:pt>
          <cx:pt idx="23">1550124000</cx:pt>
          <cx:pt idx="24">1403326800</cx:pt>
          <cx:pt idx="25">1305694800</cx:pt>
          <cx:pt idx="26">1533013200</cx:pt>
          <cx:pt idx="27">1443848400</cx:pt>
          <cx:pt idx="28">1265695200</cx:pt>
          <cx:pt idx="29">1532062800</cx:pt>
          <cx:pt idx="30">1558674000</cx:pt>
          <cx:pt idx="31">1451973600</cx:pt>
          <cx:pt idx="32">1515564000</cx:pt>
          <cx:pt idx="33">1412485200</cx:pt>
          <cx:pt idx="34">1490245200</cx:pt>
          <cx:pt idx="35">1547877600</cx:pt>
          <cx:pt idx="36">1298700000</cx:pt>
          <cx:pt idx="37">1570338000</cx:pt>
          <cx:pt idx="38">1287378000</cx:pt>
          <cx:pt idx="39">1361772000</cx:pt>
          <cx:pt idx="40">1275714000</cx:pt>
          <cx:pt idx="41">1346734800</cx:pt>
          <cx:pt idx="42">1309755600</cx:pt>
          <cx:pt idx="43">1406178000</cx:pt>
          <cx:pt idx="44">1552798800</cx:pt>
          <cx:pt idx="45">1478062800</cx:pt>
          <cx:pt idx="46">1278565200</cx:pt>
          <cx:pt idx="47">1396069200</cx:pt>
          <cx:pt idx="48">1435208400</cx:pt>
          <cx:pt idx="49">1571547600</cx:pt>
          <cx:pt idx="50">1375333200</cx:pt>
          <cx:pt idx="51">1332824400</cx:pt>
          <cx:pt idx="52">1284526800</cx:pt>
          <cx:pt idx="53">1400562000</cx:pt>
          <cx:pt idx="54">1520748000</cx:pt>
          <cx:pt idx="55">1532926800</cx:pt>
          <cx:pt idx="56">1420869600</cx:pt>
          <cx:pt idx="57">1504242000</cx:pt>
          <cx:pt idx="58">1442811600</cx:pt>
          <cx:pt idx="59">1497243600</cx:pt>
          <cx:pt idx="60">1342501200</cx:pt>
          <cx:pt idx="61">1298268000</cx:pt>
          <cx:pt idx="62">1433480400</cx:pt>
          <cx:pt idx="63">1493355600</cx:pt>
          <cx:pt idx="64">1530507600</cx:pt>
          <cx:pt idx="65">1296108000</cx:pt>
          <cx:pt idx="66">1428469200</cx:pt>
          <cx:pt idx="67">1264399200</cx:pt>
          <cx:pt idx="68">1501131600</cx:pt>
          <cx:pt idx="69">1292738400</cx:pt>
          <cx:pt idx="70">1288674000</cx:pt>
          <cx:pt idx="71">1575093600</cx:pt>
          <cx:pt idx="72">1435726800</cx:pt>
          <cx:pt idx="73">1480226400</cx:pt>
          <cx:pt idx="74">1459054800</cx:pt>
          <cx:pt idx="75">1531630800</cx:pt>
          <cx:pt idx="76">1421992800</cx:pt>
          <cx:pt idx="77">1285563600</cx:pt>
          <cx:pt idx="78">1523854800</cx:pt>
          <cx:pt idx="79">1529125200</cx:pt>
          <cx:pt idx="80">1503982800</cx:pt>
          <cx:pt idx="81">1511416800</cx:pt>
          <cx:pt idx="82">1547704800</cx:pt>
          <cx:pt idx="83">1469682000</cx:pt>
          <cx:pt idx="84">1343451600</cx:pt>
          <cx:pt idx="85">1315717200</cx:pt>
          <cx:pt idx="86">1430715600</cx:pt>
          <cx:pt idx="87">1299564000</cx:pt>
          <cx:pt idx="88">1429160400</cx:pt>
          <cx:pt idx="89">1271307600</cx:pt>
          <cx:pt idx="90">1456380000</cx:pt>
          <cx:pt idx="91">1470459600</cx:pt>
          <cx:pt idx="92">1277269200</cx:pt>
          <cx:pt idx="93">1350709200</cx:pt>
          <cx:pt idx="94">1554613200</cx:pt>
          <cx:pt idx="95">1571029200</cx:pt>
          <cx:pt idx="96">1299736800</cx:pt>
          <cx:pt idx="97">1435208400</cx:pt>
          <cx:pt idx="98">1437973200</cx:pt>
          <cx:pt idx="99">1416895200</cx:pt>
          <cx:pt idx="100">1319000400</cx:pt>
          <cx:pt idx="101">1424498400</cx:pt>
          <cx:pt idx="102">1526274000</cx:pt>
          <cx:pt idx="103">1287896400</cx:pt>
          <cx:pt idx="104">1495515600</cx:pt>
          <cx:pt idx="105">1364878800</cx:pt>
          <cx:pt idx="106">1567918800</cx:pt>
          <cx:pt idx="107">1524459600</cx:pt>
          <cx:pt idx="108">1333688400</cx:pt>
          <cx:pt idx="109">1389506400</cx:pt>
          <cx:pt idx="110">1536642000</cx:pt>
          <cx:pt idx="111">1348290000</cx:pt>
          <cx:pt idx="112">1408856400</cx:pt>
          <cx:pt idx="113">1505192400</cx:pt>
          <cx:pt idx="114">1554786000</cx:pt>
          <cx:pt idx="115">1510898400</cx:pt>
          <cx:pt idx="116">1442552400</cx:pt>
          <cx:pt idx="117">1316667600</cx:pt>
          <cx:pt idx="118">1390716000</cx:pt>
          <cx:pt idx="119">1402894800</cx:pt>
          <cx:pt idx="120">1429246800</cx:pt>
          <cx:pt idx="121">1412485200</cx:pt>
          <cx:pt idx="122">1417068000</cx:pt>
          <cx:pt idx="123">1448344800</cx:pt>
          <cx:pt idx="124">1557723600</cx:pt>
          <cx:pt idx="125">1537333200</cx:pt>
          <cx:pt idx="126">1471150800</cx:pt>
          <cx:pt idx="127">1273640400</cx:pt>
          <cx:pt idx="128">1282885200</cx:pt>
          <cx:pt idx="129">1422943200</cx:pt>
          <cx:pt idx="130">1319605200</cx:pt>
          <cx:pt idx="131">1385704800</cx:pt>
          <cx:pt idx="132">1515736800</cx:pt>
          <cx:pt idx="133">1313125200</cx:pt>
          <cx:pt idx="134">1308459600</cx:pt>
          <cx:pt idx="135">1362636000</cx:pt>
          <cx:pt idx="136">1402117200</cx:pt>
          <cx:pt idx="137">1286341200</cx:pt>
          <cx:pt idx="138">1348808400</cx:pt>
          <cx:pt idx="139">1429592400</cx:pt>
          <cx:pt idx="140">1519538400</cx:pt>
          <cx:pt idx="141">1434085200</cx:pt>
          <cx:pt idx="142">1333688400</cx:pt>
          <cx:pt idx="143">1277701200</cx:pt>
          <cx:pt idx="144">1560747600</cx:pt>
          <cx:pt idx="145">1410066000</cx:pt>
          <cx:pt idx="146">1320732000</cx:pt>
          <cx:pt idx="147">1465794000</cx:pt>
          <cx:pt idx="148">1500958800</cx:pt>
          <cx:pt idx="149">1357020000</cx:pt>
          <cx:pt idx="150">1544940000</cx:pt>
          <cx:pt idx="151">1402290000</cx:pt>
          <cx:pt idx="152">1487311200</cx:pt>
          <cx:pt idx="153">1350622800</cx:pt>
          <cx:pt idx="154">1463029200</cx:pt>
          <cx:pt idx="155">1269493200</cx:pt>
          <cx:pt idx="156">1570251600</cx:pt>
          <cx:pt idx="157">1388383200</cx:pt>
          <cx:pt idx="158">1449554400</cx:pt>
          <cx:pt idx="159">1553662800</cx:pt>
          <cx:pt idx="160">1556341200</cx:pt>
          <cx:pt idx="161">1442984400</cx:pt>
          <cx:pt idx="162">1544248800</cx:pt>
          <cx:pt idx="163">1508475600</cx:pt>
          <cx:pt idx="164">1507438800</cx:pt>
          <cx:pt idx="165">1501563600</cx:pt>
          <cx:pt idx="166">1292997600</cx:pt>
          <cx:pt idx="167">1370840400</cx:pt>
          <cx:pt idx="168">1550815200</cx:pt>
          <cx:pt idx="169">1339909200</cx:pt>
          <cx:pt idx="170">1501736400</cx:pt>
          <cx:pt idx="171">1395291600</cx:pt>
          <cx:pt idx="172">1405746000</cx:pt>
          <cx:pt idx="173">1368853200</cx:pt>
          <cx:pt idx="174">1444021200</cx:pt>
          <cx:pt idx="175">1472619600</cx:pt>
          <cx:pt idx="176">1472878800</cx:pt>
          <cx:pt idx="177">1289800800</cx:pt>
          <cx:pt idx="178">1505970000</cx:pt>
          <cx:pt idx="179">1363496400</cx:pt>
          <cx:pt idx="180">1269234000</cx:pt>
          <cx:pt idx="181">1507093200</cx:pt>
          <cx:pt idx="182">1560574800</cx:pt>
          <cx:pt idx="183">1284008400</cx:pt>
          <cx:pt idx="184">1556859600</cx:pt>
          <cx:pt idx="185">1526187600</cx:pt>
          <cx:pt idx="186">1400821200</cx:pt>
          <cx:pt idx="187">1361599200</cx:pt>
          <cx:pt idx="188">1417500000</cx:pt>
          <cx:pt idx="189">1457071200</cx:pt>
          <cx:pt idx="190">1370322000</cx:pt>
          <cx:pt idx="191">1552366800</cx:pt>
          <cx:pt idx="192">1403845200</cx:pt>
          <cx:pt idx="193">1523163600</cx:pt>
          <cx:pt idx="194">1442206800</cx:pt>
          <cx:pt idx="195">1532840400</cx:pt>
          <cx:pt idx="196">1472878800</cx:pt>
          <cx:pt idx="197">1498194000</cx:pt>
          <cx:pt idx="198">1281070800</cx:pt>
          <cx:pt idx="199">1436245200</cx:pt>
          <cx:pt idx="200">1269493200</cx:pt>
          <cx:pt idx="201">1406264400</cx:pt>
          <cx:pt idx="202">1317531600</cx:pt>
          <cx:pt idx="203">1484632800</cx:pt>
          <cx:pt idx="204">1301806800</cx:pt>
          <cx:pt idx="205">1539752400</cx:pt>
          <cx:pt idx="206">1267250400</cx:pt>
          <cx:pt idx="207">1535432400</cx:pt>
          <cx:pt idx="208">1510207200</cx:pt>
          <cx:pt idx="209">1462510800</cx:pt>
          <cx:pt idx="210">1488520800</cx:pt>
          <cx:pt idx="211">1377579600</cx:pt>
          <cx:pt idx="212">1576389600</cx:pt>
          <cx:pt idx="213">1289019600</cx:pt>
          <cx:pt idx="214">1282194000</cx:pt>
          <cx:pt idx="215">1550037600</cx:pt>
          <cx:pt idx="216">1321941600</cx:pt>
          <cx:pt idx="217">1556427600</cx:pt>
          <cx:pt idx="218">1320991200</cx:pt>
          <cx:pt idx="219">1345093200</cx:pt>
          <cx:pt idx="220">1309496400</cx:pt>
          <cx:pt idx="221">1340254800</cx:pt>
          <cx:pt idx="222">1412226000</cx:pt>
          <cx:pt idx="223">1458104400</cx:pt>
          <cx:pt idx="224">1411534800</cx:pt>
          <cx:pt idx="225">1399093200</cx:pt>
          <cx:pt idx="226">1270702800</cx:pt>
          <cx:pt idx="227">1431666000</cx:pt>
          <cx:pt idx="228">1472619600</cx:pt>
          <cx:pt idx="229">1496293200</cx:pt>
          <cx:pt idx="230">1575612000</cx:pt>
          <cx:pt idx="231">1369112400</cx:pt>
          <cx:pt idx="232">1469422800</cx:pt>
          <cx:pt idx="233">1307854800</cx:pt>
          <cx:pt idx="234">1503378000</cx:pt>
          <cx:pt idx="235">1486965600</cx:pt>
          <cx:pt idx="236">1561438800</cx:pt>
          <cx:pt idx="237">1398402000</cx:pt>
          <cx:pt idx="238">1513231200</cx:pt>
          <cx:pt idx="239">1440824400</cx:pt>
          <cx:pt idx="240">1281070800</cx:pt>
          <cx:pt idx="241">1397365200</cx:pt>
          <cx:pt idx="242">1494392400</cx:pt>
          <cx:pt idx="243">1520143200</cx:pt>
          <cx:pt idx="244">1405314000</cx:pt>
          <cx:pt idx="245">1396846800</cx:pt>
          <cx:pt idx="246">1375678800</cx:pt>
          <cx:pt idx="247">1482386400</cx:pt>
          <cx:pt idx="248">1420005600</cx:pt>
          <cx:pt idx="249">1420178400</cx:pt>
          <cx:pt idx="250">1264399200</cx:pt>
          <cx:pt idx="251">1355032800</cx:pt>
          <cx:pt idx="252">1382677200</cx:pt>
          <cx:pt idx="253">1302238800</cx:pt>
          <cx:pt idx="254">1487656800</cx:pt>
          <cx:pt idx="255">1297836000</cx:pt>
          <cx:pt idx="256">1453615200</cx:pt>
          <cx:pt idx="257">1362463200</cx:pt>
          <cx:pt idx="258">1481176800</cx:pt>
          <cx:pt idx="259">1354946400</cx:pt>
          <cx:pt idx="260">1348808400</cx:pt>
          <cx:pt idx="261">1282712400</cx:pt>
          <cx:pt idx="262">1301979600</cx:pt>
          <cx:pt idx="263">1263016800</cx:pt>
          <cx:pt idx="264">1360648800</cx:pt>
          <cx:pt idx="265">1451800800</cx:pt>
          <cx:pt idx="266">1415340000</cx:pt>
          <cx:pt idx="267">1351054800</cx:pt>
          <cx:pt idx="268">1349326800</cx:pt>
          <cx:pt idx="269">1548914400</cx:pt>
          <cx:pt idx="270">1291269600</cx:pt>
          <cx:pt idx="271">1449468000</cx:pt>
          <cx:pt idx="272">1562734800</cx:pt>
          <cx:pt idx="273">1505624400</cx:pt>
          <cx:pt idx="274">1509948000</cx:pt>
          <cx:pt idx="275">1554526800</cx:pt>
          <cx:pt idx="276">1334811600</cx:pt>
          <cx:pt idx="277">1279515600</cx:pt>
          <cx:pt idx="278">1353909600</cx:pt>
          <cx:pt idx="279">1535950800</cx:pt>
          <cx:pt idx="280">1511244000</cx:pt>
          <cx:pt idx="281">1331445600</cx:pt>
          <cx:pt idx="282">1480226400</cx:pt>
          <cx:pt idx="283">1464584400</cx:pt>
          <cx:pt idx="284">1335848400</cx:pt>
          <cx:pt idx="285">1473483600</cx:pt>
          <cx:pt idx="286">1479880800</cx:pt>
          <cx:pt idx="287">1430197200</cx:pt>
          <cx:pt idx="288">1331701200</cx:pt>
          <cx:pt idx="289">1438578000</cx:pt>
          <cx:pt idx="290">1368162000</cx:pt>
          <cx:pt idx="291">1318654800</cx:pt>
          <cx:pt idx="292">1331874000</cx:pt>
          <cx:pt idx="293">1286254800</cx:pt>
          <cx:pt idx="294">1540530000</cx:pt>
          <cx:pt idx="295">1381813200</cx:pt>
          <cx:pt idx="296">1548655200</cx:pt>
          <cx:pt idx="297">1389679200</cx:pt>
          <cx:pt idx="298">1456466400</cx:pt>
          <cx:pt idx="299">1456984800</cx:pt>
          <cx:pt idx="300">1504069200</cx:pt>
          <cx:pt idx="301">1424930400</cx:pt>
          <cx:pt idx="302">1535864400</cx:pt>
          <cx:pt idx="303">1452146400</cx:pt>
          <cx:pt idx="304">1470546000</cx:pt>
          <cx:pt idx="305">1458363600</cx:pt>
          <cx:pt idx="306">1500008400</cx:pt>
          <cx:pt idx="307">1338958800</cx:pt>
          <cx:pt idx="308">1303102800</cx:pt>
          <cx:pt idx="309">1316581200</cx:pt>
          <cx:pt idx="310">1270789200</cx:pt>
          <cx:pt idx="311">1297836000</cx:pt>
          <cx:pt idx="312">1382677200</cx:pt>
          <cx:pt idx="313">1330322400</cx:pt>
          <cx:pt idx="314">1552366800</cx:pt>
          <cx:pt idx="315">1400907600</cx:pt>
          <cx:pt idx="316">1574143200</cx:pt>
          <cx:pt idx="317">1494738000</cx:pt>
          <cx:pt idx="318">1392357600</cx:pt>
          <cx:pt idx="319">1281589200</cx:pt>
          <cx:pt idx="320">1305003600</cx:pt>
          <cx:pt idx="321">1301634000</cx:pt>
          <cx:pt idx="322">1290664800</cx:pt>
          <cx:pt idx="323">1395896400</cx:pt>
          <cx:pt idx="324">1434862800</cx:pt>
          <cx:pt idx="325">1529125200</cx:pt>
          <cx:pt idx="326">1451109600</cx:pt>
          <cx:pt idx="327">1566968400</cx:pt>
          <cx:pt idx="328">1543557600</cx:pt>
          <cx:pt idx="329">1481522400</cx:pt>
          <cx:pt idx="330">1512712800</cx:pt>
          <cx:pt idx="331">1324274400</cx:pt>
          <cx:pt idx="332">1364446800</cx:pt>
          <cx:pt idx="333">1542693600</cx:pt>
          <cx:pt idx="334">1515564000</cx:pt>
          <cx:pt idx="335">1573797600</cx:pt>
          <cx:pt idx="336">1292392800</cx:pt>
          <cx:pt idx="337">1573452000</cx:pt>
          <cx:pt idx="338">1317790800</cx:pt>
          <cx:pt idx="339">1501650000</cx:pt>
          <cx:pt idx="340">1323669600</cx:pt>
          <cx:pt idx="341">1440738000</cx:pt>
          <cx:pt idx="342">1374296400</cx:pt>
          <cx:pt idx="343">1384840800</cx:pt>
          <cx:pt idx="344">1516600800</cx:pt>
          <cx:pt idx="345">1436418000</cx:pt>
          <cx:pt idx="346">1503550800</cx:pt>
          <cx:pt idx="347">1423634400</cx:pt>
          <cx:pt idx="348">1487224800</cx:pt>
          <cx:pt idx="349">1500008400</cx:pt>
          <cx:pt idx="350">1432098000</cx:pt>
          <cx:pt idx="351">1440392400</cx:pt>
          <cx:pt idx="352">1446876000</cx:pt>
          <cx:pt idx="353">1562302800</cx:pt>
          <cx:pt idx="354">1378184400</cx:pt>
          <cx:pt idx="355">1485064800</cx:pt>
          <cx:pt idx="356">1326520800</cx:pt>
          <cx:pt idx="357">1441256400</cx:pt>
          <cx:pt idx="358">1533877200</cx:pt>
          <cx:pt idx="359">1314421200</cx:pt>
          <cx:pt idx="360">1293861600</cx:pt>
          <cx:pt idx="361">1507352400</cx:pt>
          <cx:pt idx="362">1296108000</cx:pt>
          <cx:pt idx="363">1324965600</cx:pt>
          <cx:pt idx="364">1520229600</cx:pt>
          <cx:pt idx="365">1482991200</cx:pt>
          <cx:pt idx="366">1294034400</cx:pt>
          <cx:pt idx="367">1413608400</cx:pt>
          <cx:pt idx="368">1286946000</cx:pt>
          <cx:pt idx="369">1359871200</cx:pt>
          <cx:pt idx="370">1555304400</cx:pt>
          <cx:pt idx="371">1423375200</cx:pt>
          <cx:pt idx="372">1420696800</cx:pt>
          <cx:pt idx="373">1502946000</cx:pt>
          <cx:pt idx="374">1547186400</cx:pt>
          <cx:pt idx="375">1444971600</cx:pt>
          <cx:pt idx="376">1404622800</cx:pt>
          <cx:pt idx="377">1571720400</cx:pt>
          <cx:pt idx="378">1526878800</cx:pt>
          <cx:pt idx="379">1319691600</cx:pt>
          <cx:pt idx="380">1371963600</cx:pt>
          <cx:pt idx="381">1433739600</cx:pt>
          <cx:pt idx="382">1508130000</cx:pt>
          <cx:pt idx="383">1550037600</cx:pt>
          <cx:pt idx="384">1486706400</cx:pt>
          <cx:pt idx="385">1553835600</cx:pt>
          <cx:pt idx="386">1277528400</cx:pt>
          <cx:pt idx="387">1339477200</cx:pt>
          <cx:pt idx="388">1325656800</cx:pt>
          <cx:pt idx="389">1288242000</cx:pt>
          <cx:pt idx="390">1379048400</cx:pt>
          <cx:pt idx="391">1389679200</cx:pt>
          <cx:pt idx="392">1294293600</cx:pt>
          <cx:pt idx="393">1500267600</cx:pt>
          <cx:pt idx="394">1375074000</cx:pt>
          <cx:pt idx="395">1323324000</cx:pt>
          <cx:pt idx="396">1538715600</cx:pt>
          <cx:pt idx="397">1369285200</cx:pt>
          <cx:pt idx="398">1525755600</cx:pt>
          <cx:pt idx="399">1296626400</cx:pt>
          <cx:pt idx="400">1376629200</cx:pt>
          <cx:pt idx="401">1572152400</cx:pt>
          <cx:pt idx="402">1325829600</cx:pt>
          <cx:pt idx="403">1273640400</cx:pt>
          <cx:pt idx="404">1510639200</cx:pt>
          <cx:pt idx="405">1528088400</cx:pt>
          <cx:pt idx="406">1359525600</cx:pt>
          <cx:pt idx="407">1570942800</cx:pt>
          <cx:pt idx="408">1466398800</cx:pt>
          <cx:pt idx="409">1492491600</cx:pt>
          <cx:pt idx="410">1430197200</cx:pt>
          <cx:pt idx="411">1496034000</cx:pt>
          <cx:pt idx="412">1388728800</cx:pt>
          <cx:pt idx="413">1543298400</cx:pt>
          <cx:pt idx="414">1271739600</cx:pt>
          <cx:pt idx="415">1326434400</cx:pt>
          <cx:pt idx="416">1295244000</cx:pt>
          <cx:pt idx="417">1541221200</cx:pt>
          <cx:pt idx="418">1336280400</cx:pt>
          <cx:pt idx="419">1324533600</cx:pt>
          <cx:pt idx="420">1498366800</cx:pt>
          <cx:pt idx="421">1498712400</cx:pt>
          <cx:pt idx="422">1271480400</cx:pt>
          <cx:pt idx="423">1316667600</cx:pt>
          <cx:pt idx="424">1524027600</cx:pt>
          <cx:pt idx="425">1438059600</cx:pt>
          <cx:pt idx="426">1361944800</cx:pt>
          <cx:pt idx="427">1410584400</cx:pt>
          <cx:pt idx="428">1297404000</cx:pt>
          <cx:pt idx="429">1392012000</cx:pt>
          <cx:pt idx="430">1569733200</cx:pt>
          <cx:pt idx="431">1529643600</cx:pt>
          <cx:pt idx="432">1399006800</cx:pt>
          <cx:pt idx="433">1385359200</cx:pt>
          <cx:pt idx="434">1480572000</cx:pt>
          <cx:pt idx="435">1418623200</cx:pt>
          <cx:pt idx="436">1555736400</cx:pt>
          <cx:pt idx="437">1442120400</cx:pt>
          <cx:pt idx="438">1362376800</cx:pt>
          <cx:pt idx="439">1478408400</cx:pt>
          <cx:pt idx="440">1498798800</cx:pt>
          <cx:pt idx="441">1335416400</cx:pt>
          <cx:pt idx="442">1504328400</cx:pt>
          <cx:pt idx="443">1285822800</cx:pt>
          <cx:pt idx="444">1311483600</cx:pt>
          <cx:pt idx="445">1291356000</cx:pt>
          <cx:pt idx="446">1355810400</cx:pt>
          <cx:pt idx="447">1513663200</cx:pt>
          <cx:pt idx="448">1365915600</cx:pt>
          <cx:pt idx="449">1551852000</cx:pt>
          <cx:pt idx="450">1540098000</cx:pt>
          <cx:pt idx="451">1500440400</cx:pt>
          <cx:pt idx="452">1278392400</cx:pt>
          <cx:pt idx="453">1480572000</cx:pt>
          <cx:pt idx="454">1382331600</cx:pt>
          <cx:pt idx="455">1316754000</cx:pt>
          <cx:pt idx="456">1518242400</cx:pt>
          <cx:pt idx="457">1476421200</cx:pt>
          <cx:pt idx="458">1269752400</cx:pt>
          <cx:pt idx="459">1419746400</cx:pt>
          <cx:pt idx="460">1281330000</cx:pt>
          <cx:pt idx="461">1398661200</cx:pt>
          <cx:pt idx="462">1359525600</cx:pt>
          <cx:pt idx="463">1388469600</cx:pt>
          <cx:pt idx="464">1518328800</cx:pt>
          <cx:pt idx="465">1517032800</cx:pt>
          <cx:pt idx="466">1368594000</cx:pt>
          <cx:pt idx="467">1448258400</cx:pt>
          <cx:pt idx="468">1555218000</cx:pt>
          <cx:pt idx="469">1431925200</cx:pt>
          <cx:pt idx="470">1481522400</cx:pt>
          <cx:pt idx="471">1335934800</cx:pt>
          <cx:pt idx="472">1552280400</cx:pt>
          <cx:pt idx="473">1529989200</cx:pt>
          <cx:pt idx="474">1418709600</cx:pt>
          <cx:pt idx="475">1372136400</cx:pt>
          <cx:pt idx="476">1533877200</cx:pt>
          <cx:pt idx="477">1309064400</cx:pt>
          <cx:pt idx="478">1425877200</cx:pt>
          <cx:pt idx="479">1501304400</cx:pt>
          <cx:pt idx="480">1268287200</cx:pt>
          <cx:pt idx="481">1412139600</cx:pt>
          <cx:pt idx="482">1330063200</cx:pt>
          <cx:pt idx="483">1576130400</cx:pt>
          <cx:pt idx="484">1407128400</cx:pt>
          <cx:pt idx="485">1560142800</cx:pt>
          <cx:pt idx="486">1520575200</cx:pt>
          <cx:pt idx="487">1492664400</cx:pt>
          <cx:pt idx="488">1454479200</cx:pt>
          <cx:pt idx="489">1281934800</cx:pt>
          <cx:pt idx="490">1573970400</cx:pt>
          <cx:pt idx="491">1372654800</cx:pt>
          <cx:pt idx="492">1275886800</cx:pt>
          <cx:pt idx="493">1561784400</cx:pt>
          <cx:pt idx="494">1332392400</cx:pt>
          <cx:pt idx="495">1402376400</cx:pt>
          <cx:pt idx="496">1495342800</cx:pt>
          <cx:pt idx="497">1482213600</cx:pt>
          <cx:pt idx="498">1420092000</cx:pt>
          <cx:pt idx="499">1458018000</cx:pt>
          <cx:pt idx="500">1367384400</cx:pt>
          <cx:pt idx="501">1363064400</cx:pt>
          <cx:pt idx="502">1343365200</cx:pt>
          <cx:pt idx="503">1435726800</cx:pt>
          <cx:pt idx="504">1431925200</cx:pt>
          <cx:pt idx="505">1362722400</cx:pt>
          <cx:pt idx="506">1511416800</cx:pt>
          <cx:pt idx="507">1365483600</cx:pt>
          <cx:pt idx="508">1532840400</cx:pt>
          <cx:pt idx="509">1336194000</cx:pt>
          <cx:pt idx="510">1527742800</cx:pt>
          <cx:pt idx="511">1564030800</cx:pt>
          <cx:pt idx="512">1404536400</cx:pt>
          <cx:pt idx="513">1284008400</cx:pt>
          <cx:pt idx="514">1386309600</cx:pt>
          <cx:pt idx="515">1324620000</cx:pt>
          <cx:pt idx="516">1281070800</cx:pt>
          <cx:pt idx="517">1493960400</cx:pt>
          <cx:pt idx="518">1519365600</cx:pt>
          <cx:pt idx="519">1420696800</cx:pt>
          <cx:pt idx="520">1555650000</cx:pt>
          <cx:pt idx="521">1471928400</cx:pt>
          <cx:pt idx="522">1341291600</cx:pt>
          <cx:pt idx="523">1267682400</cx:pt>
          <cx:pt idx="524">1272258000</cx:pt>
          <cx:pt idx="525">1290492000</cx:pt>
          <cx:pt idx="526">1451109600</cx:pt>
          <cx:pt idx="527">1454652000</cx:pt>
          <cx:pt idx="528">1385186400</cx:pt>
          <cx:pt idx="529">1399698000</cx:pt>
          <cx:pt idx="530">1283230800</cx:pt>
          <cx:pt idx="531">1384149600</cx:pt>
          <cx:pt idx="532">1516860000</cx:pt>
          <cx:pt idx="533">1374642000</cx:pt>
          <cx:pt idx="534">1534482000</cx:pt>
          <cx:pt idx="535">1528434000</cx:pt>
          <cx:pt idx="536">1282626000</cx:pt>
          <cx:pt idx="537">1535605200</cx:pt>
          <cx:pt idx="538">1379826000</cx:pt>
          <cx:pt idx="539">1561957200</cx:pt>
          <cx:pt idx="540">1525496400</cx:pt>
          <cx:pt idx="541">1433912400</cx:pt>
          <cx:pt idx="542">1453442400</cx:pt>
          <cx:pt idx="543">1378875600</cx:pt>
          <cx:pt idx="544">1452232800</cx:pt>
          <cx:pt idx="545">1577253600</cx:pt>
          <cx:pt idx="546">1537160400</cx:pt>
          <cx:pt idx="547">1422165600</cx:pt>
          <cx:pt idx="548">1459486800</cx:pt>
          <cx:pt idx="549">1369717200</cx:pt>
          <cx:pt idx="550">1330495200</cx:pt>
          <cx:pt idx="551">1419055200</cx:pt>
          <cx:pt idx="552">1480140000</cx:pt>
          <cx:pt idx="553">1293948000</cx:pt>
          <cx:pt idx="554">1482127200</cx:pt>
          <cx:pt idx="555">1396414800</cx:pt>
          <cx:pt idx="556">1315285200</cx:pt>
          <cx:pt idx="557">1443762000</cx:pt>
          <cx:pt idx="558">1456293600</cx:pt>
          <cx:pt idx="559">1470114000</cx:pt>
          <cx:pt idx="560">1321596000</cx:pt>
          <cx:pt idx="561">1318827600</cx:pt>
          <cx:pt idx="562">1552366800</cx:pt>
          <cx:pt idx="563">1542088800</cx:pt>
          <cx:pt idx="564">1426395600</cx:pt>
          <cx:pt idx="565">1321336800</cx:pt>
          <cx:pt idx="566">1456293600</cx:pt>
          <cx:pt idx="567">1404968400</cx:pt>
          <cx:pt idx="568">1279170000</cx:pt>
          <cx:pt idx="569">1294725600</cx:pt>
          <cx:pt idx="570">1419055200</cx:pt>
          <cx:pt idx="571">1434690000</cx:pt>
          <cx:pt idx="572">1443416400</cx:pt>
          <cx:pt idx="573">1399006800</cx:pt>
          <cx:pt idx="574">1575698400</cx:pt>
          <cx:pt idx="575">1400562000</cx:pt>
          <cx:pt idx="576">1509512400</cx:pt>
          <cx:pt idx="577">1299823200</cx:pt>
          <cx:pt idx="578">1322719200</cx:pt>
          <cx:pt idx="579">1312693200</cx:pt>
          <cx:pt idx="580">1393394400</cx:pt>
          <cx:pt idx="581">1304053200</cx:pt>
          <cx:pt idx="582">1433912400</cx:pt>
          <cx:pt idx="583">1329717600</cx:pt>
          <cx:pt idx="584">1335330000</cx:pt>
          <cx:pt idx="585">1268888400</cx:pt>
          <cx:pt idx="586">1289973600</cx:pt>
          <cx:pt idx="587">1547877600</cx:pt>
          <cx:pt idx="588">1269493200</cx:pt>
          <cx:pt idx="589">1436072400</cx:pt>
          <cx:pt idx="590">1419141600</cx:pt>
          <cx:pt idx="591">1279083600</cx:pt>
          <cx:pt idx="592">1401426000</cx:pt>
          <cx:pt idx="593">1395810000</cx:pt>
          <cx:pt idx="594">1467003600</cx:pt>
          <cx:pt idx="595">1268715600</cx:pt>
          <cx:pt idx="596">1457157600</cx:pt>
          <cx:pt idx="597">1573970400</cx:pt>
          <cx:pt idx="598">1276578000</cx:pt>
          <cx:pt idx="599">1423720800</cx:pt>
          <cx:pt idx="600">1375160400</cx:pt>
          <cx:pt idx="601">1401426000</cx:pt>
          <cx:pt idx="602">1433480400</cx:pt>
          <cx:pt idx="603">1555563600</cx:pt>
          <cx:pt idx="604">1295676000</cx:pt>
          <cx:pt idx="605">1443848400</cx:pt>
          <cx:pt idx="606">1457330400</cx:pt>
          <cx:pt idx="607">1395550800</cx:pt>
          <cx:pt idx="608">1551852000</cx:pt>
          <cx:pt idx="609">1547618400</cx:pt>
          <cx:pt idx="610">1355637600</cx:pt>
          <cx:pt idx="611">1374728400</cx:pt>
          <cx:pt idx="612">1287810000</cx:pt>
          <cx:pt idx="613">1503723600</cx:pt>
          <cx:pt idx="614">1484114400</cx:pt>
          <cx:pt idx="615">1461906000</cx:pt>
          <cx:pt idx="616">1379653200</cx:pt>
          <cx:pt idx="617">1401858000</cx:pt>
          <cx:pt idx="618">1367470800</cx:pt>
          <cx:pt idx="619">1304658000</cx:pt>
          <cx:pt idx="620">1467954000</cx:pt>
          <cx:pt idx="621">1473742800</cx:pt>
          <cx:pt idx="622">1523768400</cx:pt>
          <cx:pt idx="623">1437022800</cx:pt>
          <cx:pt idx="624">1422165600</cx:pt>
          <cx:pt idx="625">1580104800</cx:pt>
          <cx:pt idx="626">1285650000</cx:pt>
          <cx:pt idx="627">1276664400</cx:pt>
          <cx:pt idx="628">1286168400</cx:pt>
          <cx:pt idx="629">1467781200</cx:pt>
          <cx:pt idx="630">1556686800</cx:pt>
          <cx:pt idx="631">1553576400</cx:pt>
          <cx:pt idx="632">1414904400</cx:pt>
          <cx:pt idx="633">1446876000</cx:pt>
          <cx:pt idx="634">1490418000</cx:pt>
          <cx:pt idx="635">1360389600</cx:pt>
          <cx:pt idx="636">1326866400</cx:pt>
          <cx:pt idx="637">1479103200</cx:pt>
          <cx:pt idx="638">1280206800</cx:pt>
          <cx:pt idx="639">1532754000</cx:pt>
          <cx:pt idx="640">1453096800</cx:pt>
          <cx:pt idx="641">1487570400</cx:pt>
          <cx:pt idx="642">1545026400</cx:pt>
          <cx:pt idx="643">1488348000</cx:pt>
          <cx:pt idx="644">1545112800</cx:pt>
          <cx:pt idx="645">1537938000</cx:pt>
          <cx:pt idx="646">1363150800</cx:pt>
          <cx:pt idx="647">1523250000</cx:pt>
          <cx:pt idx="648">1499317200</cx:pt>
          <cx:pt idx="649">1287550800</cx:pt>
          <cx:pt idx="650">1404795600</cx:pt>
          <cx:pt idx="651">1393048800</cx:pt>
          <cx:pt idx="652">1470373200</cx:pt>
          <cx:pt idx="653">1460091600</cx:pt>
          <cx:pt idx="654">1440392400</cx:pt>
          <cx:pt idx="655">1488434400</cx:pt>
          <cx:pt idx="656">1514440800</cx:pt>
          <cx:pt idx="657">1514354400</cx:pt>
          <cx:pt idx="658">1440910800</cx:pt>
          <cx:pt idx="659">1296108000</cx:pt>
          <cx:pt idx="660">1440133200</cx:pt>
          <cx:pt idx="661">1332910800</cx:pt>
          <cx:pt idx="662">1544335200</cx:pt>
          <cx:pt idx="663">1286427600</cx:pt>
          <cx:pt idx="664">1329717600</cx:pt>
          <cx:pt idx="665">1310187600</cx:pt>
          <cx:pt idx="666">1377838800</cx:pt>
          <cx:pt idx="667">1410325200</cx:pt>
          <cx:pt idx="668">1343797200</cx:pt>
          <cx:pt idx="669">1498453200</cx:pt>
          <cx:pt idx="670">1456380000</cx:pt>
          <cx:pt idx="671">1280552400</cx:pt>
          <cx:pt idx="672">1521608400</cx:pt>
          <cx:pt idx="673">1460696400</cx:pt>
          <cx:pt idx="674">1313730000</cx:pt>
          <cx:pt idx="675">1568178000</cx:pt>
          <cx:pt idx="676">1348635600</cx:pt>
          <cx:pt idx="677">1468126800</cx:pt>
          <cx:pt idx="678">1547877600</cx:pt>
          <cx:pt idx="679">1571374800</cx:pt>
          <cx:pt idx="680">1576303200</cx:pt>
          <cx:pt idx="681">1324447200</cx:pt>
          <cx:pt idx="682">1386741600</cx:pt>
          <cx:pt idx="683">1537074000</cx:pt>
          <cx:pt idx="684">1277787600</cx:pt>
          <cx:pt idx="685">1440306000</cx:pt>
          <cx:pt idx="686">1522126800</cx:pt>
          <cx:pt idx="687">1489298400</cx:pt>
          <cx:pt idx="688">1547100000</cx:pt>
          <cx:pt idx="689">1383022800</cx:pt>
          <cx:pt idx="690">1322373600</cx:pt>
          <cx:pt idx="691">1349240400</cx:pt>
          <cx:pt idx="692">1562648400</cx:pt>
          <cx:pt idx="693">1508216400</cx:pt>
          <cx:pt idx="694">1511762400</cx:pt>
          <cx:pt idx="695">1447480800</cx:pt>
          <cx:pt idx="696">1429506000</cx:pt>
          <cx:pt idx="697">1522472400</cx:pt>
          <cx:pt idx="698">1322114400</cx:pt>
          <cx:pt idx="699">1561438800</cx:pt>
          <cx:pt idx="700">1264399200</cx:pt>
          <cx:pt idx="701">1301202000</cx:pt>
          <cx:pt idx="702">1374469200</cx:pt>
          <cx:pt idx="703">1334984400</cx:pt>
          <cx:pt idx="704">1467608400</cx:pt>
          <cx:pt idx="705">1386741600</cx:pt>
          <cx:pt idx="706">1546754400</cx:pt>
          <cx:pt idx="707">1544248800</cx:pt>
          <cx:pt idx="708">1495429200</cx:pt>
          <cx:pt idx="709">1334811600</cx:pt>
          <cx:pt idx="710">1531544400</cx:pt>
          <cx:pt idx="711">1453615200</cx:pt>
          <cx:pt idx="712">1467954000</cx:pt>
          <cx:pt idx="713">1471842000</cx:pt>
          <cx:pt idx="714">1408424400</cx:pt>
          <cx:pt idx="715">1281157200</cx:pt>
          <cx:pt idx="716">1373432400</cx:pt>
          <cx:pt idx="717">1313989200</cx:pt>
          <cx:pt idx="718">1371445200</cx:pt>
          <cx:pt idx="719">1338267600</cx:pt>
          <cx:pt idx="720">1519192800</cx:pt>
          <cx:pt idx="721">1522818000</cx:pt>
          <cx:pt idx="722">1509948000</cx:pt>
          <cx:pt idx="723">1456898400</cx:pt>
          <cx:pt idx="724">1413954000</cx:pt>
          <cx:pt idx="725">1416031200</cx:pt>
          <cx:pt idx="726">1287982800</cx:pt>
          <cx:pt idx="727">1547964000</cx:pt>
          <cx:pt idx="728">1464152400</cx:pt>
          <cx:pt idx="729">1359957600</cx:pt>
          <cx:pt idx="730">1432357200</cx:pt>
          <cx:pt idx="731">1500786000</cx:pt>
          <cx:pt idx="732">1490158800</cx:pt>
          <cx:pt idx="733">1406178000</cx:pt>
          <cx:pt idx="734">1485583200</cx:pt>
          <cx:pt idx="735">1459314000</cx:pt>
          <cx:pt idx="736">1424412000</cx:pt>
          <cx:pt idx="737">1478844000</cx:pt>
          <cx:pt idx="738">1416117600</cx:pt>
          <cx:pt idx="739">1340946000</cx:pt>
          <cx:pt idx="740">1486101600</cx:pt>
          <cx:pt idx="741">1274590800</cx:pt>
          <cx:pt idx="742">1263880800</cx:pt>
          <cx:pt idx="743">1445403600</cx:pt>
          <cx:pt idx="744">1533877200</cx:pt>
          <cx:pt idx="745">1275195600</cx:pt>
          <cx:pt idx="746">1318136400</cx:pt>
          <cx:pt idx="747">1283403600</cx:pt>
          <cx:pt idx="748">1267423200</cx:pt>
          <cx:pt idx="749">1412744400</cx:pt>
          <cx:pt idx="750">1277960400</cx:pt>
          <cx:pt idx="751">1458190800</cx:pt>
          <cx:pt idx="752">1280984400</cx:pt>
          <cx:pt idx="753">1274590800</cx:pt>
          <cx:pt idx="754">1351400400</cx:pt>
          <cx:pt idx="755">1514354400</cx:pt>
          <cx:pt idx="756">1421733600</cx:pt>
          <cx:pt idx="757">1305176400</cx:pt>
          <cx:pt idx="758">1414126800</cx:pt>
          <cx:pt idx="759">1517810400</cx:pt>
          <cx:pt idx="760">1564635600</cx:pt>
          <cx:pt idx="761">1500699600</cx:pt>
          <cx:pt idx="762">1354082400</cx:pt>
          <cx:pt idx="763">1336453200</cx:pt>
          <cx:pt idx="764">1305262800</cx:pt>
          <cx:pt idx="765">1492232400</cx:pt>
          <cx:pt idx="766">1537333200</cx:pt>
          <cx:pt idx="767">1444107600</cx:pt>
          <cx:pt idx="768">1386741600</cx:pt>
          <cx:pt idx="769">1376542800</cx:pt>
          <cx:pt idx="770">1397451600</cx:pt>
          <cx:pt idx="771">1548482400</cx:pt>
          <cx:pt idx="772">1549692000</cx:pt>
          <cx:pt idx="773">1492059600</cx:pt>
          <cx:pt idx="774">1463979600</cx:pt>
          <cx:pt idx="775">1415253600</cx:pt>
          <cx:pt idx="776">1562216400</cx:pt>
          <cx:pt idx="777">1316754000</cx:pt>
          <cx:pt idx="778">1313211600</cx:pt>
          <cx:pt idx="779">1439528400</cx:pt>
          <cx:pt idx="780">1469163600</cx:pt>
          <cx:pt idx="781">1288501200</cx:pt>
          <cx:pt idx="782">1298959200</cx:pt>
          <cx:pt idx="783">1387260000</cx:pt>
          <cx:pt idx="784">1457244000</cx:pt>
          <cx:pt idx="785">1556341200</cx:pt>
          <cx:pt idx="786">1522126800</cx:pt>
          <cx:pt idx="787">1305954000</cx:pt>
          <cx:pt idx="788">1350709200</cx:pt>
          <cx:pt idx="789">1401166800</cx:pt>
          <cx:pt idx="790">1266127200</cx:pt>
          <cx:pt idx="791">1481436000</cx:pt>
          <cx:pt idx="792">1372222800</cx:pt>
          <cx:pt idx="793">1372136400</cx:pt>
          <cx:pt idx="794">1513922400</cx:pt>
          <cx:pt idx="795">1477976400</cx:pt>
          <cx:pt idx="796">1407474000</cx:pt>
          <cx:pt idx="797">1546149600</cx:pt>
          <cx:pt idx="798">1338440400</cx:pt>
          <cx:pt idx="799">1454133600</cx:pt>
          <cx:pt idx="800">1434085200</cx:pt>
          <cx:pt idx="801">1577772000</cx:pt>
          <cx:pt idx="802">1562216400</cx:pt>
          <cx:pt idx="803">1548568800</cx:pt>
          <cx:pt idx="804">1514872800</cx:pt>
          <cx:pt idx="805">1416031200</cx:pt>
          <cx:pt idx="806">1330927200</cx:pt>
          <cx:pt idx="807">1571115600</cx:pt>
          <cx:pt idx="808">1463461200</cx:pt>
          <cx:pt idx="809">1344920400</cx:pt>
          <cx:pt idx="810">1511848800</cx:pt>
          <cx:pt idx="811">1452319200</cx:pt>
          <cx:pt idx="812">1523854800</cx:pt>
          <cx:pt idx="813">1346043600</cx:pt>
          <cx:pt idx="814">1464325200</cx:pt>
          <cx:pt idx="815">1511935200</cx:pt>
          <cx:pt idx="816">1392012000</cx:pt>
          <cx:pt idx="817">1556946000</cx:pt>
          <cx:pt idx="818">1548050400</cx:pt>
          <cx:pt idx="819">1353736800</cx:pt>
          <cx:pt idx="820">1532840400</cx:pt>
          <cx:pt idx="821">1488261600</cx:pt>
          <cx:pt idx="822">1393567200</cx:pt>
          <cx:pt idx="823">1410325200</cx:pt>
          <cx:pt idx="824">1276923600</cx:pt>
          <cx:pt idx="825">1500958800</cx:pt>
          <cx:pt idx="826">1292220000</cx:pt>
          <cx:pt idx="827">1304398800</cx:pt>
          <cx:pt idx="828">1535432400</cx:pt>
          <cx:pt idx="829">1433826000</cx:pt>
          <cx:pt idx="830">1514959200</cx:pt>
          <cx:pt idx="831">1332738000</cx:pt>
          <cx:pt idx="832">1445490000</cx:pt>
          <cx:pt idx="833">1297663200</cx:pt>
          <cx:pt idx="834">1371963600</cx:pt>
          <cx:pt idx="835">1425103200</cx:pt>
          <cx:pt idx="836">1265349600</cx:pt>
          <cx:pt idx="837">1301202000</cx:pt>
          <cx:pt idx="838">1538024400</cx:pt>
          <cx:pt idx="839">1395032400</cx:pt>
          <cx:pt idx="840">1405486800</cx:pt>
          <cx:pt idx="841">1455861600</cx:pt>
          <cx:pt idx="842">1529038800</cx:pt>
          <cx:pt idx="843">1535259600</cx:pt>
          <cx:pt idx="844">1327212000</cx:pt>
          <cx:pt idx="845">1526360400</cx:pt>
          <cx:pt idx="846">1532149200</cx:pt>
          <cx:pt idx="847">1515304800</cx:pt>
          <cx:pt idx="848">1276318800</cx:pt>
          <cx:pt idx="849">1328767200</cx:pt>
          <cx:pt idx="850">1321682400</cx:pt>
          <cx:pt idx="851">1335934800</cx:pt>
          <cx:pt idx="852">1310792400</cx:pt>
          <cx:pt idx="853">1308546000</cx:pt>
          <cx:pt idx="854">1574056800</cx:pt>
          <cx:pt idx="855">1308373200</cx:pt>
          <cx:pt idx="856">1335243600</cx:pt>
          <cx:pt idx="857">1328421600</cx:pt>
          <cx:pt idx="858">1524286800</cx:pt>
          <cx:pt idx="859">1362117600</cx:pt>
          <cx:pt idx="860">1550556000</cx:pt>
          <cx:pt idx="861">1269147600</cx:pt>
          <cx:pt idx="862">1312174800</cx:pt>
          <cx:pt idx="863">1434517200</cx:pt>
          <cx:pt idx="864">1471582800</cx:pt>
          <cx:pt idx="865">1410757200</cx:pt>
          <cx:pt idx="866">1304830800</cx:pt>
          <cx:pt idx="867">1539061200</cx:pt>
          <cx:pt idx="868">1381554000</cx:pt>
          <cx:pt idx="869">1277096400</cx:pt>
          <cx:pt idx="870">1440392400</cx:pt>
          <cx:pt idx="871">1509512400</cx:pt>
          <cx:pt idx="872">1535950800</cx:pt>
          <cx:pt idx="873">1389160800</cx:pt>
          <cx:pt idx="874">1271998800</cx:pt>
          <cx:pt idx="875">1294898400</cx:pt>
          <cx:pt idx="876">1559970000</cx:pt>
          <cx:pt idx="877">1469509200</cx:pt>
          <cx:pt idx="878">1579068000</cx:pt>
          <cx:pt idx="879">1487743200</cx:pt>
          <cx:pt idx="880">1563685200</cx:pt>
          <cx:pt idx="881">1436418000</cx:pt>
          <cx:pt idx="882">1421820000</cx:pt>
          <cx:pt idx="883">1274763600</cx:pt>
          <cx:pt idx="884">1399179600</cx:pt>
          <cx:pt idx="885">1275800400</cx:pt>
          <cx:pt idx="886">1282798800</cx:pt>
          <cx:pt idx="887">1437109200</cx:pt>
          <cx:pt idx="888">1491886800</cx:pt>
          <cx:pt idx="889">1394600400</cx:pt>
          <cx:pt idx="890">1561352400</cx:pt>
          <cx:pt idx="891">1322892000</cx:pt>
          <cx:pt idx="892">1274418000</cx:pt>
          <cx:pt idx="893">1434344400</cx:pt>
          <cx:pt idx="894">1373518800</cx:pt>
          <cx:pt idx="895">1517637600</cx:pt>
          <cx:pt idx="896">1310619600</cx:pt>
          <cx:pt idx="897">1556427600</cx:pt>
          <cx:pt idx="898">1576476000</cx:pt>
          <cx:pt idx="899">1381122000</cx:pt>
          <cx:pt idx="900">1411102800</cx:pt>
          <cx:pt idx="901">1531803600</cx:pt>
          <cx:pt idx="902">1454133600</cx:pt>
          <cx:pt idx="903">1336194000</cx:pt>
          <cx:pt idx="904">1349326800</cx:pt>
          <cx:pt idx="905">1379566800</cx:pt>
          <cx:pt idx="906">1494651600</cx:pt>
          <cx:pt idx="907">1303880400</cx:pt>
          <cx:pt idx="908">1335934800</cx:pt>
          <cx:pt idx="909">1528088400</cx:pt>
          <cx:pt idx="910">1421906400</cx:pt>
          <cx:pt idx="911">1568005200</cx:pt>
          <cx:pt idx="912">1346821200</cx:pt>
          <cx:pt idx="913">1557637200</cx:pt>
          <cx:pt idx="914">1375592400</cx:pt>
          <cx:pt idx="915">1503982800</cx:pt>
          <cx:pt idx="916">1418882400</cx:pt>
          <cx:pt idx="917">1309237200</cx:pt>
          <cx:pt idx="918">1343365200</cx:pt>
          <cx:pt idx="919">1507957200</cx:pt>
          <cx:pt idx="920">1549519200</cx:pt>
          <cx:pt idx="921">1329026400</cx:pt>
          <cx:pt idx="922">1544335200</cx:pt>
          <cx:pt idx="923">1279083600</cx:pt>
          <cx:pt idx="924">1572498000</cx:pt>
          <cx:pt idx="925">1506056400</cx:pt>
          <cx:pt idx="926">1463029200</cx:pt>
          <cx:pt idx="927">1342069200</cx:pt>
          <cx:pt idx="928">1388296800</cx:pt>
          <cx:pt idx="929">1493787600</cx:pt>
          <cx:pt idx="930">1424844000</cx:pt>
          <cx:pt idx="931">1403931600</cx:pt>
          <cx:pt idx="932">1394514000</cx:pt>
          <cx:pt idx="933">1365397200</cx:pt>
          <cx:pt idx="934">1456120800</cx:pt>
          <cx:pt idx="935">1437714000</cx:pt>
          <cx:pt idx="936">1563771600</cx:pt>
          <cx:pt idx="937">1448517600</cx:pt>
          <cx:pt idx="938">1528779600</cx:pt>
          <cx:pt idx="939">1304744400</cx:pt>
          <cx:pt idx="940">1354341600</cx:pt>
          <cx:pt idx="941">1294552800</cx:pt>
          <cx:pt idx="942">1295935200</cx:pt>
          <cx:pt idx="943">1411534800</cx:pt>
          <cx:pt idx="944">1486706400</cx:pt>
          <cx:pt idx="945">1333602000</cx:pt>
          <cx:pt idx="946">1308200400</cx:pt>
          <cx:pt idx="947">1411707600</cx:pt>
          <cx:pt idx="948">1418364000</cx:pt>
          <cx:pt idx="949">1429333200</cx:pt>
          <cx:pt idx="950">1555390800</cx:pt>
          <cx:pt idx="951">1482732000</cx:pt>
          <cx:pt idx="952">1470718800</cx:pt>
          <cx:pt idx="953">1450591200</cx:pt>
          <cx:pt idx="954">1348290000</cx:pt>
          <cx:pt idx="955">1353823200</cx:pt>
          <cx:pt idx="956">1450764000</cx:pt>
          <cx:pt idx="957">1329372000</cx:pt>
          <cx:pt idx="958">1277096400</cx:pt>
          <cx:pt idx="959">1277701200</cx:pt>
          <cx:pt idx="960">1454911200</cx:pt>
          <cx:pt idx="961">1297922400</cx:pt>
          <cx:pt idx="962">1384408800</cx:pt>
          <cx:pt idx="963">1299304800</cx:pt>
          <cx:pt idx="964">1431320400</cx:pt>
          <cx:pt idx="965">1264399200</cx:pt>
          <cx:pt idx="966">1497502800</cx:pt>
          <cx:pt idx="967">1333688400</cx:pt>
          <cx:pt idx="968">1293861600</cx:pt>
          <cx:pt idx="969">1576994400</cx:pt>
          <cx:pt idx="970">1304917200</cx:pt>
          <cx:pt idx="971">1381208400</cx:pt>
          <cx:pt idx="972">1401685200</cx:pt>
          <cx:pt idx="973">1291960800</cx:pt>
          <cx:pt idx="974">1368853200</cx:pt>
          <cx:pt idx="975">1448776800</cx:pt>
          <cx:pt idx="976">1296194400</cx:pt>
          <cx:pt idx="977">1517983200</cx:pt>
          <cx:pt idx="978">1478930400</cx:pt>
          <cx:pt idx="979">1426395600</cx:pt>
          <cx:pt idx="980">1446181200</cx:pt>
          <cx:pt idx="981">1514181600</cx:pt>
          <cx:pt idx="982">1311051600</cx:pt>
          <cx:pt idx="983">1564894800</cx:pt>
          <cx:pt idx="984">1567918800</cx:pt>
          <cx:pt idx="985">1386309600</cx:pt>
          <cx:pt idx="986">1301979600</cx:pt>
          <cx:pt idx="987">1493269200</cx:pt>
          <cx:pt idx="988">1478930400</cx:pt>
          <cx:pt idx="989">1555390800</cx:pt>
          <cx:pt idx="990">1456984800</cx:pt>
          <cx:pt idx="991">1411621200</cx:pt>
          <cx:pt idx="992">1525669200</cx:pt>
          <cx:pt idx="993">1450936800</cx:pt>
          <cx:pt idx="994">1413522000</cx:pt>
          <cx:pt idx="995">1541307600</cx:pt>
          <cx:pt idx="996">1357106400</cx:pt>
          <cx:pt idx="997">1390197600</cx:pt>
          <cx:pt idx="998">1265868000</cx:pt>
          <cx:pt idx="999">1467176400</cx:pt>
        </cx:lvl>
        <cx:lvl ptCount="1000">
          <cx:pt idx="0">CAD</cx:pt>
          <cx:pt idx="1">USD</cx:pt>
          <cx:pt idx="2">AUD</cx:pt>
          <cx:pt idx="3">USD</cx:pt>
          <cx:pt idx="4">USD</cx:pt>
          <cx:pt idx="5">DKK</cx:pt>
          <cx:pt idx="6">GBP</cx:pt>
          <cx:pt idx="7">DKK</cx:pt>
          <cx:pt idx="8">DKK</cx:pt>
          <cx:pt idx="9">USD</cx:pt>
          <cx:pt idx="10">USD</cx:pt>
          <cx:pt idx="11">USD</cx:pt>
          <cx:pt idx="12">USD</cx:pt>
          <cx:pt idx="13">USD</cx:pt>
          <cx:pt idx="14">USD</cx:pt>
          <cx:pt idx="15">USD</cx:pt>
          <cx:pt idx="16">USD</cx:pt>
          <cx:pt idx="17">USD</cx:pt>
          <cx:pt idx="18">USD</cx:pt>
          <cx:pt idx="19">USD</cx:pt>
          <cx:pt idx="20">USD</cx:pt>
          <cx:pt idx="21">USD</cx:pt>
          <cx:pt idx="22">USD</cx:pt>
          <cx:pt idx="23">GBP</cx:pt>
          <cx:pt idx="24">USD</cx:pt>
          <cx:pt idx="25">USD</cx:pt>
          <cx:pt idx="26">USD</cx:pt>
          <cx:pt idx="27">USD</cx:pt>
          <cx:pt idx="28">USD</cx:pt>
          <cx:pt idx="29">CHF</cx:pt>
          <cx:pt idx="30">USD</cx:pt>
          <cx:pt idx="31">GBP</cx:pt>
          <cx:pt idx="32">EUR</cx:pt>
          <cx:pt idx="33">USD</cx:pt>
          <cx:pt idx="34">USD</cx:pt>
          <cx:pt idx="35">DKK</cx:pt>
          <cx:pt idx="36">USD</cx:pt>
          <cx:pt idx="37">USD</cx:pt>
          <cx:pt idx="38">USD</cx:pt>
          <cx:pt idx="39">DKK</cx:pt>
          <cx:pt idx="40">USD</cx:pt>
          <cx:pt idx="41">EUR</cx:pt>
          <cx:pt idx="42">USD</cx:pt>
          <cx:pt idx="43">USD</cx:pt>
          <cx:pt idx="44">DKK</cx:pt>
          <cx:pt idx="45">USD</cx:pt>
          <cx:pt idx="46">USD</cx:pt>
          <cx:pt idx="47">USD</cx:pt>
          <cx:pt idx="48">USD</cx:pt>
          <cx:pt idx="49">USD</cx:pt>
          <cx:pt idx="50">EUR</cx:pt>
          <cx:pt idx="51">GBP</cx:pt>
          <cx:pt idx="52">USD</cx:pt>
          <cx:pt idx="53">USD</cx:pt>
          <cx:pt idx="54">USD</cx:pt>
          <cx:pt idx="55">USD</cx:pt>
          <cx:pt idx="56">USD</cx:pt>
          <cx:pt idx="57">USD</cx:pt>
          <cx:pt idx="58">USD</cx:pt>
          <cx:pt idx="59">USD</cx:pt>
          <cx:pt idx="60">CAD</cx:pt>
          <cx:pt idx="61">CAD</cx:pt>
          <cx:pt idx="62">USD</cx:pt>
          <cx:pt idx="63">USD</cx:pt>
          <cx:pt idx="64">USD</cx:pt>
          <cx:pt idx="65">USD</cx:pt>
          <cx:pt idx="66">USD</cx:pt>
          <cx:pt idx="67">GBP</cx:pt>
          <cx:pt idx="68">EUR</cx:pt>
          <cx:pt idx="69">USD</cx:pt>
          <cx:pt idx="70">EUR</cx:pt>
          <cx:pt idx="71">USD</cx:pt>
          <cx:pt idx="72">USD</cx:pt>
          <cx:pt idx="73">USD</cx:pt>
          <cx:pt idx="74">GBP</cx:pt>
          <cx:pt idx="75">USD</cx:pt>
          <cx:pt idx="76">USD</cx:pt>
          <cx:pt idx="77">USD</cx:pt>
          <cx:pt idx="78">USD</cx:pt>
          <cx:pt idx="79">USD</cx:pt>
          <cx:pt idx="80">USD</cx:pt>
          <cx:pt idx="81">USD</cx:pt>
          <cx:pt idx="82">GBP</cx:pt>
          <cx:pt idx="83">USD</cx:pt>
          <cx:pt idx="84">USD</cx:pt>
          <cx:pt idx="85">AUD</cx:pt>
          <cx:pt idx="86">USD</cx:pt>
          <cx:pt idx="87">AUD</cx:pt>
          <cx:pt idx="88">USD</cx:pt>
          <cx:pt idx="89">USD</cx:pt>
          <cx:pt idx="90">USD</cx:pt>
          <cx:pt idx="91">EUR</cx:pt>
          <cx:pt idx="92">CHF</cx:pt>
          <cx:pt idx="93">USD</cx:pt>
          <cx:pt idx="94">GBP</cx:pt>
          <cx:pt idx="95">USD</cx:pt>
          <cx:pt idx="96">USD</cx:pt>
          <cx:pt idx="97">USD</cx:pt>
          <cx:pt idx="98">AUD</cx:pt>
          <cx:pt idx="99">USD</cx:pt>
          <cx:pt idx="100">USD</cx:pt>
          <cx:pt idx="101">USD</cx:pt>
          <cx:pt idx="102">USD</cx:pt>
          <cx:pt idx="103">EUR</cx:pt>
          <cx:pt idx="104">USD</cx:pt>
          <cx:pt idx="105">USD</cx:pt>
          <cx:pt idx="106">USD</cx:pt>
          <cx:pt idx="107">USD</cx:pt>
          <cx:pt idx="108">USD</cx:pt>
          <cx:pt idx="109">USD</cx:pt>
          <cx:pt idx="110">USD</cx:pt>
          <cx:pt idx="111">USD</cx:pt>
          <cx:pt idx="112">AUD</cx:pt>
          <cx:pt idx="113">USD</cx:pt>
          <cx:pt idx="114">USD</cx:pt>
          <cx:pt idx="115">EUR</cx:pt>
          <cx:pt idx="116">USD</cx:pt>
          <cx:pt idx="117">USD</cx:pt>
          <cx:pt idx="118">USD</cx:pt>
          <cx:pt idx="119">USD</cx:pt>
          <cx:pt idx="120">USD</cx:pt>
          <cx:pt idx="121">USD</cx:pt>
          <cx:pt idx="122">USD</cx:pt>
          <cx:pt idx="123">CAD</cx:pt>
          <cx:pt idx="124">EUR</cx:pt>
          <cx:pt idx="125">USD</cx:pt>
          <cx:pt idx="126">USD</cx:pt>
          <cx:pt idx="127">CAD</cx:pt>
          <cx:pt idx="128">USD</cx:pt>
          <cx:pt idx="129">AUD</cx:pt>
          <cx:pt idx="130">DKK</cx:pt>
          <cx:pt idx="131">GBP</cx:pt>
          <cx:pt idx="132">USD</cx:pt>
          <cx:pt idx="133">USD</cx:pt>
          <cx:pt idx="134">CHF</cx:pt>
          <cx:pt idx="135">USD</cx:pt>
          <cx:pt idx="136">USD</cx:pt>
          <cx:pt idx="137">USD</cx:pt>
          <cx:pt idx="138">USD</cx:pt>
          <cx:pt idx="139">USD</cx:pt>
          <cx:pt idx="140">USD</cx:pt>
          <cx:pt idx="141">USD</cx:pt>
          <cx:pt idx="142">USD</cx:pt>
          <cx:pt idx="143">USD</cx:pt>
          <cx:pt idx="144">USD</cx:pt>
          <cx:pt idx="145">CHF</cx:pt>
          <cx:pt idx="146">USD</cx:pt>
          <cx:pt idx="147">USD</cx:pt>
          <cx:pt idx="148">USD</cx:pt>
          <cx:pt idx="149">USD</cx:pt>
          <cx:pt idx="150">USD</cx:pt>
          <cx:pt idx="151">USD</cx:pt>
          <cx:pt idx="152">USD</cx:pt>
          <cx:pt idx="153">USD</cx:pt>
          <cx:pt idx="154">USD</cx:pt>
          <cx:pt idx="155">USD</cx:pt>
          <cx:pt idx="156">AUD</cx:pt>
          <cx:pt idx="157">AUD</cx:pt>
          <cx:pt idx="158">USD</cx:pt>
          <cx:pt idx="159">USD</cx:pt>
          <cx:pt idx="160">USD</cx:pt>
          <cx:pt idx="161">USD</cx:pt>
          <cx:pt idx="162">CHF</cx:pt>
          <cx:pt idx="163">USD</cx:pt>
          <cx:pt idx="164">USD</cx:pt>
          <cx:pt idx="165">USD</cx:pt>
          <cx:pt idx="166">USD</cx:pt>
          <cx:pt idx="167">AUD</cx:pt>
          <cx:pt idx="168">DKK</cx:pt>
          <cx:pt idx="169">USD</cx:pt>
          <cx:pt idx="170">USD</cx:pt>
          <cx:pt idx="171">USD</cx:pt>
          <cx:pt idx="172">USD</cx:pt>
          <cx:pt idx="173">USD</cx:pt>
          <cx:pt idx="174">USD</cx:pt>
          <cx:pt idx="175">USD</cx:pt>
          <cx:pt idx="176">USD</cx:pt>
          <cx:pt idx="177">USD</cx:pt>
          <cx:pt idx="178">USD</cx:pt>
          <cx:pt idx="179">CAD</cx:pt>
          <cx:pt idx="180">AUD</cx:pt>
          <cx:pt idx="181">USD</cx:pt>
          <cx:pt idx="182">DKK</cx:pt>
          <cx:pt idx="183">CAD</cx:pt>
          <cx:pt idx="184">USD</cx:pt>
          <cx:pt idx="185">USD</cx:pt>
          <cx:pt idx="186">USD</cx:pt>
          <cx:pt idx="187">CAD</cx:pt>
          <cx:pt idx="188">EUR</cx:pt>
          <cx:pt idx="189">USD</cx:pt>
          <cx:pt idx="190">USD</cx:pt>
          <cx:pt idx="191">EUR</cx:pt>
          <cx:pt idx="192">USD</cx:pt>
          <cx:pt idx="193">USD</cx:pt>
          <cx:pt idx="194">USD</cx:pt>
          <cx:pt idx="195">USD</cx:pt>
          <cx:pt idx="196">DKK</cx:pt>
          <cx:pt idx="197">USD</cx:pt>
          <cx:pt idx="198">USD</cx:pt>
          <cx:pt idx="199">USD</cx:pt>
          <cx:pt idx="200">CAD</cx:pt>
          <cx:pt idx="201">USD</cx:pt>
          <cx:pt idx="202">USD</cx:pt>
          <cx:pt idx="203">AUD</cx:pt>
          <cx:pt idx="204">USD</cx:pt>
          <cx:pt idx="205">USD</cx:pt>
          <cx:pt idx="206">USD</cx:pt>
          <cx:pt idx="207">USD</cx:pt>
          <cx:pt idx="208">USD</cx:pt>
          <cx:pt idx="209">AUD</cx:pt>
          <cx:pt idx="210">DKK</cx:pt>
          <cx:pt idx="211">USD</cx:pt>
          <cx:pt idx="212">USD</cx:pt>
          <cx:pt idx="213">USD</cx:pt>
          <cx:pt idx="214">USD</cx:pt>
          <cx:pt idx="215">USD</cx:pt>
          <cx:pt idx="216">USD</cx:pt>
          <cx:pt idx="217">USD</cx:pt>
          <cx:pt idx="218">GBP</cx:pt>
          <cx:pt idx="219">USD</cx:pt>
          <cx:pt idx="220">USD</cx:pt>
          <cx:pt idx="221">USD</cx:pt>
          <cx:pt idx="222">USD</cx:pt>
          <cx:pt idx="223">USD</cx:pt>
          <cx:pt idx="224">USD</cx:pt>
          <cx:pt idx="225">USD</cx:pt>
          <cx:pt idx="226">USD</cx:pt>
          <cx:pt idx="227">USD</cx:pt>
          <cx:pt idx="228">USD</cx:pt>
          <cx:pt idx="229">USD</cx:pt>
          <cx:pt idx="230">USD</cx:pt>
          <cx:pt idx="231">USD</cx:pt>
          <cx:pt idx="232">USD</cx:pt>
          <cx:pt idx="233">USD</cx:pt>
          <cx:pt idx="234">EUR</cx:pt>
          <cx:pt idx="235">USD</cx:pt>
          <cx:pt idx="236">AUD</cx:pt>
          <cx:pt idx="237">USD</cx:pt>
          <cx:pt idx="238">DKK</cx:pt>
          <cx:pt idx="239">USD</cx:pt>
          <cx:pt idx="240">USD</cx:pt>
          <cx:pt idx="241">AUD</cx:pt>
          <cx:pt idx="242">USD</cx:pt>
          <cx:pt idx="243">USD</cx:pt>
          <cx:pt idx="244">USD</cx:pt>
          <cx:pt idx="245">USD</cx:pt>
          <cx:pt idx="246">USD</cx:pt>
          <cx:pt idx="247">USD</cx:pt>
          <cx:pt idx="248">AUD</cx:pt>
          <cx:pt idx="249">USD</cx:pt>
          <cx:pt idx="250">USD</cx:pt>
          <cx:pt idx="251">USD</cx:pt>
          <cx:pt idx="252">USD</cx:pt>
          <cx:pt idx="253">CAD</cx:pt>
          <cx:pt idx="254">USD</cx:pt>
          <cx:pt idx="255">USD</cx:pt>
          <cx:pt idx="256">GBP</cx:pt>
          <cx:pt idx="257">USD</cx:pt>
          <cx:pt idx="258">USD</cx:pt>
          <cx:pt idx="259">USD</cx:pt>
          <cx:pt idx="260">USD</cx:pt>
          <cx:pt idx="261">USD</cx:pt>
          <cx:pt idx="262">USD</cx:pt>
          <cx:pt idx="263">USD</cx:pt>
          <cx:pt idx="264">USD</cx:pt>
          <cx:pt idx="265">USD</cx:pt>
          <cx:pt idx="266">EUR</cx:pt>
          <cx:pt idx="267">AUD</cx:pt>
          <cx:pt idx="268">USD</cx:pt>
          <cx:pt idx="269">USD</cx:pt>
          <cx:pt idx="270">USD</cx:pt>
          <cx:pt idx="271">USD</cx:pt>
          <cx:pt idx="272">USD</cx:pt>
          <cx:pt idx="273">CAD</cx:pt>
          <cx:pt idx="274">USD</cx:pt>
          <cx:pt idx="275">USD</cx:pt>
          <cx:pt idx="276">USD</cx:pt>
          <cx:pt idx="277">USD</cx:pt>
          <cx:pt idx="278">USD</cx:pt>
          <cx:pt idx="279">USD</cx:pt>
          <cx:pt idx="280">USD</cx:pt>
          <cx:pt idx="281">USD</cx:pt>
          <cx:pt idx="282">USD</cx:pt>
          <cx:pt idx="283">DKK</cx:pt>
          <cx:pt idx="284">USD</cx:pt>
          <cx:pt idx="285">USD</cx:pt>
          <cx:pt idx="286">USD</cx:pt>
          <cx:pt idx="287">USD</cx:pt>
          <cx:pt idx="288">DKK</cx:pt>
          <cx:pt idx="289">CAD</cx:pt>
          <cx:pt idx="290">USD</cx:pt>
          <cx:pt idx="291">USD</cx:pt>
          <cx:pt idx="292">USD</cx:pt>
          <cx:pt idx="293">EUR</cx:pt>
          <cx:pt idx="294">USD</cx:pt>
          <cx:pt idx="295">CHF</cx:pt>
          <cx:pt idx="296">AUD</cx:pt>
          <cx:pt idx="297">AUD</cx:pt>
          <cx:pt idx="298">USD</cx:pt>
          <cx:pt idx="299">USD</cx:pt>
          <cx:pt idx="300">DKK</cx:pt>
          <cx:pt idx="301">USD</cx:pt>
          <cx:pt idx="302">USD</cx:pt>
          <cx:pt idx="303">USD</cx:pt>
          <cx:pt idx="304">USD</cx:pt>
          <cx:pt idx="305">USD</cx:pt>
          <cx:pt idx="306">USD</cx:pt>
          <cx:pt idx="307">DKK</cx:pt>
          <cx:pt idx="308">USD</cx:pt>
          <cx:pt idx="309">USD</cx:pt>
          <cx:pt idx="310">USD</cx:pt>
          <cx:pt idx="311">USD</cx:pt>
          <cx:pt idx="312">USD</cx:pt>
          <cx:pt idx="313">USD</cx:pt>
          <cx:pt idx="314">USD</cx:pt>
          <cx:pt idx="315">USD</cx:pt>
          <cx:pt idx="316">EUR</cx:pt>
          <cx:pt idx="317">USD</cx:pt>
          <cx:pt idx="318">USD</cx:pt>
          <cx:pt idx="319">USD</cx:pt>
          <cx:pt idx="320">USD</cx:pt>
          <cx:pt idx="321">USD</cx:pt>
          <cx:pt idx="322">USD</cx:pt>
          <cx:pt idx="323">GBP</cx:pt>
          <cx:pt idx="324">USD</cx:pt>
          <cx:pt idx="325">USD</cx:pt>
          <cx:pt idx="326">USD</cx:pt>
          <cx:pt idx="327">USD</cx:pt>
          <cx:pt idx="328">USD</cx:pt>
          <cx:pt idx="329">USD</cx:pt>
          <cx:pt idx="330">GBP</cx:pt>
          <cx:pt idx="331">USD</cx:pt>
          <cx:pt idx="332">USD</cx:pt>
          <cx:pt idx="333">USD</cx:pt>
          <cx:pt idx="334">USD</cx:pt>
          <cx:pt idx="335">USD</cx:pt>
          <cx:pt idx="336">USD</cx:pt>
          <cx:pt idx="337">USD</cx:pt>
          <cx:pt idx="338">USD</cx:pt>
          <cx:pt idx="339">CAD</cx:pt>
          <cx:pt idx="340">USD</cx:pt>
          <cx:pt idx="341">USD</cx:pt>
          <cx:pt idx="342">USD</cx:pt>
          <cx:pt idx="343">USD</cx:pt>
          <cx:pt idx="344">USD</cx:pt>
          <cx:pt idx="345">GBP</cx:pt>
          <cx:pt idx="346">USD</cx:pt>
          <cx:pt idx="347">USD</cx:pt>
          <cx:pt idx="348">USD</cx:pt>
          <cx:pt idx="349">USD</cx:pt>
          <cx:pt idx="350">USD</cx:pt>
          <cx:pt idx="351">USD</cx:pt>
          <cx:pt idx="352">CAD</cx:pt>
          <cx:pt idx="353">USD</cx:pt>
          <cx:pt idx="354">DKK</cx:pt>
          <cx:pt idx="355">USD</cx:pt>
          <cx:pt idx="356">EUR</cx:pt>
          <cx:pt idx="357">USD</cx:pt>
          <cx:pt idx="358">CAD</cx:pt>
          <cx:pt idx="359">USD</cx:pt>
          <cx:pt idx="360">GBP</cx:pt>
          <cx:pt idx="361">USD</cx:pt>
          <cx:pt idx="362">USD</cx:pt>
          <cx:pt idx="363">USD</cx:pt>
          <cx:pt idx="364">USD</cx:pt>
          <cx:pt idx="365">AUD</cx:pt>
          <cx:pt idx="366">USD</cx:pt>
          <cx:pt idx="367">USD</cx:pt>
          <cx:pt idx="368">GBP</cx:pt>
          <cx:pt idx="369">USD</cx:pt>
          <cx:pt idx="370">USD</cx:pt>
          <cx:pt idx="371">USD</cx:pt>
          <cx:pt idx="372">USD</cx:pt>
          <cx:pt idx="373">USD</cx:pt>
          <cx:pt idx="374">USD</cx:pt>
          <cx:pt idx="375">USD</cx:pt>
          <cx:pt idx="376">USD</cx:pt>
          <cx:pt idx="377">USD</cx:pt>
          <cx:pt idx="378">USD</cx:pt>
          <cx:pt idx="379">GBP</cx:pt>
          <cx:pt idx="380">USD</cx:pt>
          <cx:pt idx="381">USD</cx:pt>
          <cx:pt idx="382">USD</cx:pt>
          <cx:pt idx="383">USD</cx:pt>
          <cx:pt idx="384">USD</cx:pt>
          <cx:pt idx="385">USD</cx:pt>
          <cx:pt idx="386">USD</cx:pt>
          <cx:pt idx="387">USD</cx:pt>
          <cx:pt idx="388">CHF</cx:pt>
          <cx:pt idx="389">USD</cx:pt>
          <cx:pt idx="390">USD</cx:pt>
          <cx:pt idx="391">USD</cx:pt>
          <cx:pt idx="392">USD</cx:pt>
          <cx:pt idx="393">CAD</cx:pt>
          <cx:pt idx="394">USD</cx:pt>
          <cx:pt idx="395">USD</cx:pt>
          <cx:pt idx="396">AUD</cx:pt>
          <cx:pt idx="397">USD</cx:pt>
          <cx:pt idx="398">EUR</cx:pt>
          <cx:pt idx="399">USD</cx:pt>
          <cx:pt idx="400">USD</cx:pt>
          <cx:pt idx="401">USD</cx:pt>
          <cx:pt idx="402">USD</cx:pt>
          <cx:pt idx="403">CAD</cx:pt>
          <cx:pt idx="404">USD</cx:pt>
          <cx:pt idx="405">USD</cx:pt>
          <cx:pt idx="406">USD</cx:pt>
          <cx:pt idx="407">DKK</cx:pt>
          <cx:pt idx="408">CAD</cx:pt>
          <cx:pt idx="409">USD</cx:pt>
          <cx:pt idx="410">USD</cx:pt>
          <cx:pt idx="411">USD</cx:pt>
          <cx:pt idx="412">USD</cx:pt>
          <cx:pt idx="413">USD</cx:pt>
          <cx:pt idx="414">USD</cx:pt>
          <cx:pt idx="415">USD</cx:pt>
          <cx:pt idx="416">USD</cx:pt>
          <cx:pt idx="417">USD</cx:pt>
          <cx:pt idx="418">CAD</cx:pt>
          <cx:pt idx="419">USD</cx:pt>
          <cx:pt idx="420">USD</cx:pt>
          <cx:pt idx="421">USD</cx:pt>
          <cx:pt idx="422">USD</cx:pt>
          <cx:pt idx="423">USD</cx:pt>
          <cx:pt idx="424">USD</cx:pt>
          <cx:pt idx="425">USD</cx:pt>
          <cx:pt idx="426">USD</cx:pt>
          <cx:pt idx="427">USD</cx:pt>
          <cx:pt idx="428">USD</cx:pt>
          <cx:pt idx="429">USD</cx:pt>
          <cx:pt idx="430">USD</cx:pt>
          <cx:pt idx="431">USD</cx:pt>
          <cx:pt idx="432">USD</cx:pt>
          <cx:pt idx="433">USD</cx:pt>
          <cx:pt idx="434">CAD</cx:pt>
          <cx:pt idx="435">EUR</cx:pt>
          <cx:pt idx="436">USD</cx:pt>
          <cx:pt idx="437">USD</cx:pt>
          <cx:pt idx="438">USD</cx:pt>
          <cx:pt idx="439">USD</cx:pt>
          <cx:pt idx="440">USD</cx:pt>
          <cx:pt idx="441">USD</cx:pt>
          <cx:pt idx="442">EUR</cx:pt>
          <cx:pt idx="443">USD</cx:pt>
          <cx:pt idx="444">USD</cx:pt>
          <cx:pt idx="445">USD</cx:pt>
          <cx:pt idx="446">USD</cx:pt>
          <cx:pt idx="447">GBP</cx:pt>
          <cx:pt idx="448">USD</cx:pt>
          <cx:pt idx="449">DKK</cx:pt>
          <cx:pt idx="450">CAD</cx:pt>
          <cx:pt idx="451">USD</cx:pt>
          <cx:pt idx="452">USD</cx:pt>
          <cx:pt idx="453">USD</cx:pt>
          <cx:pt idx="454">USD</cx:pt>
          <cx:pt idx="455">USD</cx:pt>
          <cx:pt idx="456">USD</cx:pt>
          <cx:pt idx="457">USD</cx:pt>
          <cx:pt idx="458">USD</cx:pt>
          <cx:pt idx="459">USD</cx:pt>
          <cx:pt idx="460">USD</cx:pt>
          <cx:pt idx="461">USD</cx:pt>
          <cx:pt idx="462">USD</cx:pt>
          <cx:pt idx="463">USD</cx:pt>
          <cx:pt idx="464">USD</cx:pt>
          <cx:pt idx="465">USD</cx:pt>
          <cx:pt idx="466">USD</cx:pt>
          <cx:pt idx="467">CAD</cx:pt>
          <cx:pt idx="468">USD</cx:pt>
          <cx:pt idx="469">USD</cx:pt>
          <cx:pt idx="470">USD</cx:pt>
          <cx:pt idx="471">GBP</cx:pt>
          <cx:pt idx="472">USD</cx:pt>
          <cx:pt idx="473">USD</cx:pt>
          <cx:pt idx="474">USD</cx:pt>
          <cx:pt idx="475">USD</cx:pt>
          <cx:pt idx="476">USD</cx:pt>
          <cx:pt idx="477">USD</cx:pt>
          <cx:pt idx="478">USD</cx:pt>
          <cx:pt idx="479">GBP</cx:pt>
          <cx:pt idx="480">USD</cx:pt>
          <cx:pt idx="481">USD</cx:pt>
          <cx:pt idx="482">USD</cx:pt>
          <cx:pt idx="483">USD</cx:pt>
          <cx:pt idx="484">GBP</cx:pt>
          <cx:pt idx="485">GBP</cx:pt>
          <cx:pt idx="486">GBP</cx:pt>
          <cx:pt idx="487">USD</cx:pt>
          <cx:pt idx="488">USD</cx:pt>
          <cx:pt idx="489">EUR</cx:pt>
          <cx:pt idx="490">USD</cx:pt>
          <cx:pt idx="491">USD</cx:pt>
          <cx:pt idx="492">USD</cx:pt>
          <cx:pt idx="493">USD</cx:pt>
          <cx:pt idx="494">USD</cx:pt>
          <cx:pt idx="495">DKK</cx:pt>
          <cx:pt idx="496">USD</cx:pt>
          <cx:pt idx="497">USD</cx:pt>
          <cx:pt idx="498">DKK</cx:pt>
          <cx:pt idx="499">USD</cx:pt>
          <cx:pt idx="500">USD</cx:pt>
          <cx:pt idx="501">USD</cx:pt>
          <cx:pt idx="502">AUD</cx:pt>
          <cx:pt idx="503">USD</cx:pt>
          <cx:pt idx="504">EUR</cx:pt>
          <cx:pt idx="505">USD</cx:pt>
          <cx:pt idx="506">USD</cx:pt>
          <cx:pt idx="507">USD</cx:pt>
          <cx:pt idx="508">USD</cx:pt>
          <cx:pt idx="509">USD</cx:pt>
          <cx:pt idx="510">AUD</cx:pt>
          <cx:pt idx="511">USD</cx:pt>
          <cx:pt idx="512">USD</cx:pt>
          <cx:pt idx="513">USD</cx:pt>
          <cx:pt idx="514">CHF</cx:pt>
          <cx:pt idx="515">CAD</cx:pt>
          <cx:pt idx="516">USD</cx:pt>
          <cx:pt idx="517">USD</cx:pt>
          <cx:pt idx="518">USD</cx:pt>
          <cx:pt idx="519">USD</cx:pt>
          <cx:pt idx="520">USD</cx:pt>
          <cx:pt idx="521">USD</cx:pt>
          <cx:pt idx="522">USD</cx:pt>
          <cx:pt idx="523">USD</cx:pt>
          <cx:pt idx="524">USD</cx:pt>
          <cx:pt idx="525">USD</cx:pt>
          <cx:pt idx="526">USD</cx:pt>
          <cx:pt idx="527">CAD</cx:pt>
          <cx:pt idx="528">GBP</cx:pt>
          <cx:pt idx="529">USD</cx:pt>
          <cx:pt idx="530">USD</cx:pt>
          <cx:pt idx="531">CHF</cx:pt>
          <cx:pt idx="532">CAD</cx:pt>
          <cx:pt idx="533">GBP</cx:pt>
          <cx:pt idx="534">USD</cx:pt>
          <cx:pt idx="535">EUR</cx:pt>
          <cx:pt idx="536">EUR</cx:pt>
          <cx:pt idx="537">DKK</cx:pt>
          <cx:pt idx="538">USD</cx:pt>
          <cx:pt idx="539">USD</cx:pt>
          <cx:pt idx="540">USD</cx:pt>
          <cx:pt idx="541">EUR</cx:pt>
          <cx:pt idx="542">GBP</cx:pt>
          <cx:pt idx="543">USD</cx:pt>
          <cx:pt idx="544">USD</cx:pt>
          <cx:pt idx="545">USD</cx:pt>
          <cx:pt idx="546">USD</cx:pt>
          <cx:pt idx="547">USD</cx:pt>
          <cx:pt idx="548">USD</cx:pt>
          <cx:pt idx="549">USD</cx:pt>
          <cx:pt idx="550">CHF</cx:pt>
          <cx:pt idx="551">AUD</cx:pt>
          <cx:pt idx="552">USD</cx:pt>
          <cx:pt idx="553">USD</cx:pt>
          <cx:pt idx="554">CAD</cx:pt>
          <cx:pt idx="555">DKK</cx:pt>
          <cx:pt idx="556">USD</cx:pt>
          <cx:pt idx="557">USD</cx:pt>
          <cx:pt idx="558">USD</cx:pt>
          <cx:pt idx="559">USD</cx:pt>
          <cx:pt idx="560">USD</cx:pt>
          <cx:pt idx="561">CHF</cx:pt>
          <cx:pt idx="562">CHF</cx:pt>
          <cx:pt idx="563">AUD</cx:pt>
          <cx:pt idx="564">USD</cx:pt>
          <cx:pt idx="565">USD</cx:pt>
          <cx:pt idx="566">USD</cx:pt>
          <cx:pt idx="567">USD</cx:pt>
          <cx:pt idx="568">USD</cx:pt>
          <cx:pt idx="569">EUR</cx:pt>
          <cx:pt idx="570">USD</cx:pt>
          <cx:pt idx="571">EUR</cx:pt>
          <cx:pt idx="572">USD</cx:pt>
          <cx:pt idx="573">USD</cx:pt>
          <cx:pt idx="574">USD</cx:pt>
          <cx:pt idx="575">USD</cx:pt>
          <cx:pt idx="576">USD</cx:pt>
          <cx:pt idx="577">USD</cx:pt>
          <cx:pt idx="578">USD</cx:pt>
          <cx:pt idx="579">USD</cx:pt>
          <cx:pt idx="580">USD</cx:pt>
          <cx:pt idx="581">USD</cx:pt>
          <cx:pt idx="582">USD</cx:pt>
          <cx:pt idx="583">USD</cx:pt>
          <cx:pt idx="584">USD</cx:pt>
          <cx:pt idx="585">USD</cx:pt>
          <cx:pt idx="586">USD</cx:pt>
          <cx:pt idx="587">CAD</cx:pt>
          <cx:pt idx="588">GBP</cx:pt>
          <cx:pt idx="589">USD</cx:pt>
          <cx:pt idx="590">AUD</cx:pt>
          <cx:pt idx="591">USD</cx:pt>
          <cx:pt idx="592">USD</cx:pt>
          <cx:pt idx="593">USD</cx:pt>
          <cx:pt idx="594">USD</cx:pt>
          <cx:pt idx="595">USD</cx:pt>
          <cx:pt idx="596">USD</cx:pt>
          <cx:pt idx="597">USD</cx:pt>
          <cx:pt idx="598">EUR</cx:pt>
          <cx:pt idx="599">DKK</cx:pt>
          <cx:pt idx="600">GBP</cx:pt>
          <cx:pt idx="601">USD</cx:pt>
          <cx:pt idx="602">USD</cx:pt>
          <cx:pt idx="603">USD</cx:pt>
          <cx:pt idx="604">USD</cx:pt>
          <cx:pt idx="605">USD</cx:pt>
          <cx:pt idx="606">GBP</cx:pt>
          <cx:pt idx="607">USD</cx:pt>
          <cx:pt idx="608">USD</cx:pt>
          <cx:pt idx="609">USD</cx:pt>
          <cx:pt idx="610">USD</cx:pt>
          <cx:pt idx="611">USD</cx:pt>
          <cx:pt idx="612">USD</cx:pt>
          <cx:pt idx="613">CAD</cx:pt>
          <cx:pt idx="614">USD</cx:pt>
          <cx:pt idx="615">EUR</cx:pt>
          <cx:pt idx="616">GBP</cx:pt>
          <cx:pt idx="617">USD</cx:pt>
          <cx:pt idx="618">USD</cx:pt>
          <cx:pt idx="619">USD</cx:pt>
          <cx:pt idx="620">AUD</cx:pt>
          <cx:pt idx="621">USD</cx:pt>
          <cx:pt idx="622">USD</cx:pt>
          <cx:pt idx="623">GBP</cx:pt>
          <cx:pt idx="624">USD</cx:pt>
          <cx:pt idx="625">USD</cx:pt>
          <cx:pt idx="626">USD</cx:pt>
          <cx:pt idx="627">GBP</cx:pt>
          <cx:pt idx="628">USD</cx:pt>
          <cx:pt idx="629">USD</cx:pt>
          <cx:pt idx="630">USD</cx:pt>
          <cx:pt idx="631">USD</cx:pt>
          <cx:pt idx="632">USD</cx:pt>
          <cx:pt idx="633">USD</cx:pt>
          <cx:pt idx="634">USD</cx:pt>
          <cx:pt idx="635">USD</cx:pt>
          <cx:pt idx="636">DKK</cx:pt>
          <cx:pt idx="637">USD</cx:pt>
          <cx:pt idx="638">USD</cx:pt>
          <cx:pt idx="639">USD</cx:pt>
          <cx:pt idx="640">USD</cx:pt>
          <cx:pt idx="641">CHF</cx:pt>
          <cx:pt idx="642">CAD</cx:pt>
          <cx:pt idx="643">USD</cx:pt>
          <cx:pt idx="644">CAD</cx:pt>
          <cx:pt idx="645">USD</cx:pt>
          <cx:pt idx="646">USD</cx:pt>
          <cx:pt idx="647">USD</cx:pt>
          <cx:pt idx="648">USD</cx:pt>
          <cx:pt idx="649">CHF</cx:pt>
          <cx:pt idx="650">USD</cx:pt>
          <cx:pt idx="651">EUR</cx:pt>
          <cx:pt idx="652">USD</cx:pt>
          <cx:pt idx="653">USD</cx:pt>
          <cx:pt idx="654">USD</cx:pt>
          <cx:pt idx="655">USD</cx:pt>
          <cx:pt idx="656">AUD</cx:pt>
          <cx:pt idx="657">USD</cx:pt>
          <cx:pt idx="658">USD</cx:pt>
          <cx:pt idx="659">GBP</cx:pt>
          <cx:pt idx="660">USD</cx:pt>
          <cx:pt idx="661">DKK</cx:pt>
          <cx:pt idx="662">USD</cx:pt>
          <cx:pt idx="663">USD</cx:pt>
          <cx:pt idx="664">USD</cx:pt>
          <cx:pt idx="665">USD</cx:pt>
          <cx:pt idx="666">USD</cx:pt>
          <cx:pt idx="667">USD</cx:pt>
          <cx:pt idx="668">USD</cx:pt>
          <cx:pt idx="669">EUR</cx:pt>
          <cx:pt idx="670">USD</cx:pt>
          <cx:pt idx="671">USD</cx:pt>
          <cx:pt idx="672">AUD</cx:pt>
          <cx:pt idx="673">EUR</cx:pt>
          <cx:pt idx="674">USD</cx:pt>
          <cx:pt idx="675">USD</cx:pt>
          <cx:pt idx="676">USD</cx:pt>
          <cx:pt idx="677">USD</cx:pt>
          <cx:pt idx="678">USD</cx:pt>
          <cx:pt idx="679">USD</cx:pt>
          <cx:pt idx="680">USD</cx:pt>
          <cx:pt idx="681">USD</cx:pt>
          <cx:pt idx="682">USD</cx:pt>
          <cx:pt idx="683">USD</cx:pt>
          <cx:pt idx="684">CAD</cx:pt>
          <cx:pt idx="685">CAD</cx:pt>
          <cx:pt idx="686">USD</cx:pt>
          <cx:pt idx="687">USD</cx:pt>
          <cx:pt idx="688">USD</cx:pt>
          <cx:pt idx="689">USD</cx:pt>
          <cx:pt idx="690">USD</cx:pt>
          <cx:pt idx="691">USD</cx:pt>
          <cx:pt idx="692">GBP</cx:pt>
          <cx:pt idx="693">USD</cx:pt>
          <cx:pt idx="694">USD</cx:pt>
          <cx:pt idx="695">EUR</cx:pt>
          <cx:pt idx="696">USD</cx:pt>
          <cx:pt idx="697">USD</cx:pt>
          <cx:pt idx="698">CAD</cx:pt>
          <cx:pt idx="699">USD</cx:pt>
          <cx:pt idx="700">USD</cx:pt>
          <cx:pt idx="701">USD</cx:pt>
          <cx:pt idx="702">USD</cx:pt>
          <cx:pt idx="703">USD</cx:pt>
          <cx:pt idx="704">USD</cx:pt>
          <cx:pt idx="705">GBP</cx:pt>
          <cx:pt idx="706">AUD</cx:pt>
          <cx:pt idx="707">USD</cx:pt>
          <cx:pt idx="708">CHF</cx:pt>
          <cx:pt idx="709">EUR</cx:pt>
          <cx:pt idx="710">USD</cx:pt>
          <cx:pt idx="711">EUR</cx:pt>
          <cx:pt idx="712">USD</cx:pt>
          <cx:pt idx="713">USD</cx:pt>
          <cx:pt idx="714">USD</cx:pt>
          <cx:pt idx="715">USD</cx:pt>
          <cx:pt idx="716">USD</cx:pt>
          <cx:pt idx="717">USD</cx:pt>
          <cx:pt idx="718">USD</cx:pt>
          <cx:pt idx="719">USD</cx:pt>
          <cx:pt idx="720">DKK</cx:pt>
          <cx:pt idx="721">USD</cx:pt>
          <cx:pt idx="722">USD</cx:pt>
          <cx:pt idx="723">AUD</cx:pt>
          <cx:pt idx="724">GBP</cx:pt>
          <cx:pt idx="725">USD</cx:pt>
          <cx:pt idx="726">USD</cx:pt>
          <cx:pt idx="727">USD</cx:pt>
          <cx:pt idx="728">USD</cx:pt>
          <cx:pt idx="729">USD</cx:pt>
          <cx:pt idx="730">CAD</cx:pt>
          <cx:pt idx="731">USD</cx:pt>
          <cx:pt idx="732">USD</cx:pt>
          <cx:pt idx="733">USD</cx:pt>
          <cx:pt idx="734">USD</cx:pt>
          <cx:pt idx="735">USD</cx:pt>
          <cx:pt idx="736">USD</cx:pt>
          <cx:pt idx="737">USD</cx:pt>
          <cx:pt idx="738">USD</cx:pt>
          <cx:pt idx="739">USD</cx:pt>
          <cx:pt idx="740">USD</cx:pt>
          <cx:pt idx="741">USD</cx:pt>
          <cx:pt idx="742">USD</cx:pt>
          <cx:pt idx="743">USD</cx:pt>
          <cx:pt idx="744">USD</cx:pt>
          <cx:pt idx="745">USD</cx:pt>
          <cx:pt idx="746">USD</cx:pt>
          <cx:pt idx="747">USD</cx:pt>
          <cx:pt idx="748">USD</cx:pt>
          <cx:pt idx="749">EUR</cx:pt>
          <cx:pt idx="750">GBP</cx:pt>
          <cx:pt idx="751">USD</cx:pt>
          <cx:pt idx="752">USD</cx:pt>
          <cx:pt idx="753">USD</cx:pt>
          <cx:pt idx="754">USD</cx:pt>
          <cx:pt idx="755">DKK</cx:pt>
          <cx:pt idx="756">USD</cx:pt>
          <cx:pt idx="757">USD</cx:pt>
          <cx:pt idx="758">CAD</cx:pt>
          <cx:pt idx="759">USD</cx:pt>
          <cx:pt idx="760">EUR</cx:pt>
          <cx:pt idx="761">USD</cx:pt>
          <cx:pt idx="762">AUD</cx:pt>
          <cx:pt idx="763">USD</cx:pt>
          <cx:pt idx="764">USD</cx:pt>
          <cx:pt idx="765">USD</cx:pt>
          <cx:pt idx="766">AUD</cx:pt>
          <cx:pt idx="767">USD</cx:pt>
          <cx:pt idx="768">USD</cx:pt>
          <cx:pt idx="769">USD</cx:pt>
          <cx:pt idx="770">EUR</cx:pt>
          <cx:pt idx="771">USD</cx:pt>
          <cx:pt idx="772">USD</cx:pt>
          <cx:pt idx="773">USD</cx:pt>
          <cx:pt idx="774">EUR</cx:pt>
          <cx:pt idx="775">USD</cx:pt>
          <cx:pt idx="776">USD</cx:pt>
          <cx:pt idx="777">USD</cx:pt>
          <cx:pt idx="778">CHF</cx:pt>
          <cx:pt idx="779">USD</cx:pt>
          <cx:pt idx="780">USD</cx:pt>
          <cx:pt idx="781">CHF</cx:pt>
          <cx:pt idx="782">USD</cx:pt>
          <cx:pt idx="783">USD</cx:pt>
          <cx:pt idx="784">USD</cx:pt>
          <cx:pt idx="785">AUD</cx:pt>
          <cx:pt idx="786">EUR</cx:pt>
          <cx:pt idx="787">CAD</cx:pt>
          <cx:pt idx="788">USD</cx:pt>
          <cx:pt idx="789">USD</cx:pt>
          <cx:pt idx="790">USD</cx:pt>
          <cx:pt idx="791">USD</cx:pt>
          <cx:pt idx="792">USD</cx:pt>
          <cx:pt idx="793">CHF</cx:pt>
          <cx:pt idx="794">USD</cx:pt>
          <cx:pt idx="795">USD</cx:pt>
          <cx:pt idx="796">USD</cx:pt>
          <cx:pt idx="797">USD</cx:pt>
          <cx:pt idx="798">USD</cx:pt>
          <cx:pt idx="799">GBP</cx:pt>
          <cx:pt idx="800">CHF</cx:pt>
          <cx:pt idx="801">USD</cx:pt>
          <cx:pt idx="802">USD</cx:pt>
          <cx:pt idx="803">USD</cx:pt>
          <cx:pt idx="804">USD</cx:pt>
          <cx:pt idx="805">AUD</cx:pt>
          <cx:pt idx="806">USD</cx:pt>
          <cx:pt idx="807">USD</cx:pt>
          <cx:pt idx="808">USD</cx:pt>
          <cx:pt idx="809">CHF</cx:pt>
          <cx:pt idx="810">USD</cx:pt>
          <cx:pt idx="811">USD</cx:pt>
          <cx:pt idx="812">CAD</cx:pt>
          <cx:pt idx="813">USD</cx:pt>
          <cx:pt idx="814">DKK</cx:pt>
          <cx:pt idx="815">CAD</cx:pt>
          <cx:pt idx="816">USD</cx:pt>
          <cx:pt idx="817">EUR</cx:pt>
          <cx:pt idx="818">USD</cx:pt>
          <cx:pt idx="819">USD</cx:pt>
          <cx:pt idx="820">GBP</cx:pt>
          <cx:pt idx="821">USD</cx:pt>
          <cx:pt idx="822">USD</cx:pt>
          <cx:pt idx="823">USD</cx:pt>
          <cx:pt idx="824">USD</cx:pt>
          <cx:pt idx="825">GBP</cx:pt>
          <cx:pt idx="826">USD</cx:pt>
          <cx:pt idx="827">AUD</cx:pt>
          <cx:pt idx="828">USD</cx:pt>
          <cx:pt idx="829">USD</cx:pt>
          <cx:pt idx="830">USD</cx:pt>
          <cx:pt idx="831">USD</cx:pt>
          <cx:pt idx="832">DKK</cx:pt>
          <cx:pt idx="833">DKK</cx:pt>
          <cx:pt idx="834">USD</cx:pt>
          <cx:pt idx="835">USD</cx:pt>
          <cx:pt idx="836">USD</cx:pt>
          <cx:pt idx="837">USD</cx:pt>
          <cx:pt idx="838">USD</cx:pt>
          <cx:pt idx="839">USD</cx:pt>
          <cx:pt idx="840">USD</cx:pt>
          <cx:pt idx="841">USD</cx:pt>
          <cx:pt idx="842">EUR</cx:pt>
          <cx:pt idx="843">USD</cx:pt>
          <cx:pt idx="844">USD</cx:pt>
          <cx:pt idx="845">GBP</cx:pt>
          <cx:pt idx="846">USD</cx:pt>
          <cx:pt idx="847">USD</cx:pt>
          <cx:pt idx="848">USD</cx:pt>
          <cx:pt idx="849">USD</cx:pt>
          <cx:pt idx="850">USD</cx:pt>
          <cx:pt idx="851">USD</cx:pt>
          <cx:pt idx="852">USD</cx:pt>
          <cx:pt idx="853">CAD</cx:pt>
          <cx:pt idx="854">CAD</cx:pt>
          <cx:pt idx="855">AUD</cx:pt>
          <cx:pt idx="856">USD</cx:pt>
          <cx:pt idx="857">CHF</cx:pt>
          <cx:pt idx="858">USD</cx:pt>
          <cx:pt idx="859">USD</cx:pt>
          <cx:pt idx="860">USD</cx:pt>
          <cx:pt idx="861">USD</cx:pt>
          <cx:pt idx="862">USD</cx:pt>
          <cx:pt idx="863">USD</cx:pt>
          <cx:pt idx="864">USD</cx:pt>
          <cx:pt idx="865">USD</cx:pt>
          <cx:pt idx="866">USD</cx:pt>
          <cx:pt idx="867">USD</cx:pt>
          <cx:pt idx="868">USD</cx:pt>
          <cx:pt idx="869">USD</cx:pt>
          <cx:pt idx="870">USD</cx:pt>
          <cx:pt idx="871">USD</cx:pt>
          <cx:pt idx="872">AUD</cx:pt>
          <cx:pt idx="873">USD</cx:pt>
          <cx:pt idx="874">USD</cx:pt>
          <cx:pt idx="875">USD</cx:pt>
          <cx:pt idx="876">CAD</cx:pt>
          <cx:pt idx="877">USD</cx:pt>
          <cx:pt idx="878">EUR</cx:pt>
          <cx:pt idx="879">USD</cx:pt>
          <cx:pt idx="880">USD</cx:pt>
          <cx:pt idx="881">USD</cx:pt>
          <cx:pt idx="882">USD</cx:pt>
          <cx:pt idx="883">USD</cx:pt>
          <cx:pt idx="884">USD</cx:pt>
          <cx:pt idx="885">USD</cx:pt>
          <cx:pt idx="886">USD</cx:pt>
          <cx:pt idx="887">USD</cx:pt>
          <cx:pt idx="888">USD</cx:pt>
          <cx:pt idx="889">USD</cx:pt>
          <cx:pt idx="890">USD</cx:pt>
          <cx:pt idx="891">CAD</cx:pt>
          <cx:pt idx="892">USD</cx:pt>
          <cx:pt idx="893">EUR</cx:pt>
          <cx:pt idx="894">GBP</cx:pt>
          <cx:pt idx="895">USD</cx:pt>
          <cx:pt idx="896">AUD</cx:pt>
          <cx:pt idx="897">USD</cx:pt>
          <cx:pt idx="898">USD</cx:pt>
          <cx:pt idx="899">CHF</cx:pt>
          <cx:pt idx="900">USD</cx:pt>
          <cx:pt idx="901">USD</cx:pt>
          <cx:pt idx="902">USD</cx:pt>
          <cx:pt idx="903">USD</cx:pt>
          <cx:pt idx="904">USD</cx:pt>
          <cx:pt idx="905">USD</cx:pt>
          <cx:pt idx="906">USD</cx:pt>
          <cx:pt idx="907">USD</cx:pt>
          <cx:pt idx="908">USD</cx:pt>
          <cx:pt idx="909">CAD</cx:pt>
          <cx:pt idx="910">USD</cx:pt>
          <cx:pt idx="911">USD</cx:pt>
          <cx:pt idx="912">USD</cx:pt>
          <cx:pt idx="913">AUD</cx:pt>
          <cx:pt idx="914">GBP</cx:pt>
          <cx:pt idx="915">GBP</cx:pt>
          <cx:pt idx="916">USD</cx:pt>
          <cx:pt idx="917">GBP</cx:pt>
          <cx:pt idx="918">CHF</cx:pt>
          <cx:pt idx="919">AUD</cx:pt>
          <cx:pt idx="920">USD</cx:pt>
          <cx:pt idx="921">USD</cx:pt>
          <cx:pt idx="922">USD</cx:pt>
          <cx:pt idx="923">USD</cx:pt>
          <cx:pt idx="924">EUR</cx:pt>
          <cx:pt idx="925">USD</cx:pt>
          <cx:pt idx="926">USD</cx:pt>
          <cx:pt idx="927">USD</cx:pt>
          <cx:pt idx="928">EUR</cx:pt>
          <cx:pt idx="929">GBP</cx:pt>
          <cx:pt idx="930">USD</cx:pt>
          <cx:pt idx="931">USD</cx:pt>
          <cx:pt idx="932">USD</cx:pt>
          <cx:pt idx="933">USD</cx:pt>
          <cx:pt idx="934">USD</cx:pt>
          <cx:pt idx="935">USD</cx:pt>
          <cx:pt idx="936">USD</cx:pt>
          <cx:pt idx="937">USD</cx:pt>
          <cx:pt idx="938">USD</cx:pt>
          <cx:pt idx="939">USD</cx:pt>
          <cx:pt idx="940">CAD</cx:pt>
          <cx:pt idx="941">USD</cx:pt>
          <cx:pt idx="942">AUD</cx:pt>
          <cx:pt idx="943">USD</cx:pt>
          <cx:pt idx="944">AUD</cx:pt>
          <cx:pt idx="945">USD</cx:pt>
          <cx:pt idx="946">USD</cx:pt>
          <cx:pt idx="947">USD</cx:pt>
          <cx:pt idx="948">USD</cx:pt>
          <cx:pt idx="949">USD</cx:pt>
          <cx:pt idx="950">USD</cx:pt>
          <cx:pt idx="951">USD</cx:pt>
          <cx:pt idx="952">USD</cx:pt>
          <cx:pt idx="953">USD</cx:pt>
          <cx:pt idx="954">AUD</cx:pt>
          <cx:pt idx="955">USD</cx:pt>
          <cx:pt idx="956">USD</cx:pt>
          <cx:pt idx="957">USD</cx:pt>
          <cx:pt idx="958">USD</cx:pt>
          <cx:pt idx="959">USD</cx:pt>
          <cx:pt idx="960">USD</cx:pt>
          <cx:pt idx="961">USD</cx:pt>
          <cx:pt idx="962">USD</cx:pt>
          <cx:pt idx="963">EUR</cx:pt>
          <cx:pt idx="964">USD</cx:pt>
          <cx:pt idx="965">GBP</cx:pt>
          <cx:pt idx="966">USD</cx:pt>
          <cx:pt idx="967">USD</cx:pt>
          <cx:pt idx="968">USD</cx:pt>
          <cx:pt idx="969">USD</cx:pt>
          <cx:pt idx="970">USD</cx:pt>
          <cx:pt idx="971">USD</cx:pt>
          <cx:pt idx="972">USD</cx:pt>
          <cx:pt idx="973">USD</cx:pt>
          <cx:pt idx="974">USD</cx:pt>
          <cx:pt idx="975">USD</cx:pt>
          <cx:pt idx="976">USD</cx:pt>
          <cx:pt idx="977">USD</cx:pt>
          <cx:pt idx="978">USD</cx:pt>
          <cx:pt idx="979">GBP</cx:pt>
          <cx:pt idx="980">USD</cx:pt>
          <cx:pt idx="981">USD</cx:pt>
          <cx:pt idx="982">USD</cx:pt>
          <cx:pt idx="983">USD</cx:pt>
          <cx:pt idx="984">USD</cx:pt>
          <cx:pt idx="985">USD</cx:pt>
          <cx:pt idx="986">USD</cx:pt>
          <cx:pt idx="987">USD</cx:pt>
          <cx:pt idx="988">USD</cx:pt>
          <cx:pt idx="989">USD</cx:pt>
          <cx:pt idx="990">USD</cx:pt>
          <cx:pt idx="991">USD</cx:pt>
          <cx:pt idx="992">USD</cx:pt>
          <cx:pt idx="993">EUR</cx:pt>
          <cx:pt idx="994">USD</cx:pt>
          <cx:pt idx="995">USD</cx:pt>
          <cx:pt idx="996">USD</cx:pt>
          <cx:pt idx="997">EUR</cx:pt>
          <cx:pt idx="998">USD</cx:pt>
          <cx:pt idx="999">USD</cx:pt>
        </cx:lvl>
        <cx:lvl ptCount="1000">
          <cx:pt idx="0">CA</cx:pt>
          <cx:pt idx="1">US</cx:pt>
          <cx:pt idx="2">AU</cx:pt>
          <cx:pt idx="3">US</cx:pt>
          <cx:pt idx="4">US</cx:pt>
          <cx:pt idx="5">DK</cx:pt>
          <cx:pt idx="6">GB</cx:pt>
          <cx:pt idx="7">DK</cx:pt>
          <cx:pt idx="8">DK</cx:pt>
          <cx:pt idx="9">US</cx:pt>
          <cx:pt idx="10">US</cx:pt>
          <cx:pt idx="11">US</cx:pt>
          <cx:pt idx="12">US</cx:pt>
          <cx:pt idx="13">US</cx:pt>
          <cx:pt idx="14">US</cx:pt>
          <cx:pt idx="15">US</cx:pt>
          <cx:pt idx="16">US</cx:pt>
          <cx:pt idx="17">US</cx:pt>
          <cx:pt idx="18">US</cx:pt>
          <cx:pt idx="19">US</cx:pt>
          <cx:pt idx="20">US</cx:pt>
          <cx:pt idx="21">US</cx:pt>
          <cx:pt idx="22">US</cx:pt>
          <cx:pt idx="23">GB</cx:pt>
          <cx:pt idx="24">US</cx:pt>
          <cx:pt idx="25">US</cx:pt>
          <cx:pt idx="26">US</cx:pt>
          <cx:pt idx="27">US</cx:pt>
          <cx:pt idx="28">US</cx:pt>
          <cx:pt idx="29">CH</cx:pt>
          <cx:pt idx="30">US</cx:pt>
          <cx:pt idx="31">GB</cx:pt>
          <cx:pt idx="32">IT</cx:pt>
          <cx:pt idx="33">US</cx:pt>
          <cx:pt idx="34">US</cx:pt>
          <cx:pt idx="35">DK</cx:pt>
          <cx:pt idx="36">US</cx:pt>
          <cx:pt idx="37">US</cx:pt>
          <cx:pt idx="38">US</cx:pt>
          <cx:pt idx="39">DK</cx:pt>
          <cx:pt idx="40">US</cx:pt>
          <cx:pt idx="41">IT</cx:pt>
          <cx:pt idx="42">US</cx:pt>
          <cx:pt idx="43">US</cx:pt>
          <cx:pt idx="44">DK</cx:pt>
          <cx:pt idx="45">US</cx:pt>
          <cx:pt idx="46">US</cx:pt>
          <cx:pt idx="47">US</cx:pt>
          <cx:pt idx="48">US</cx:pt>
          <cx:pt idx="49">US</cx:pt>
          <cx:pt idx="50">IT</cx:pt>
          <cx:pt idx="51">GB</cx:pt>
          <cx:pt idx="52">US</cx:pt>
          <cx:pt idx="53">US</cx:pt>
          <cx:pt idx="54">US</cx:pt>
          <cx:pt idx="55">US</cx:pt>
          <cx:pt idx="56">US</cx:pt>
          <cx:pt idx="57">US</cx:pt>
          <cx:pt idx="58">US</cx:pt>
          <cx:pt idx="59">US</cx:pt>
          <cx:pt idx="60">CA</cx:pt>
          <cx:pt idx="61">CA</cx:pt>
          <cx:pt idx="62">US</cx:pt>
          <cx:pt idx="63">US</cx:pt>
          <cx:pt idx="64">US</cx:pt>
          <cx:pt idx="65">US</cx:pt>
          <cx:pt idx="66">US</cx:pt>
          <cx:pt idx="67">GB</cx:pt>
          <cx:pt idx="68">IT</cx:pt>
          <cx:pt idx="69">US</cx:pt>
          <cx:pt idx="70">IT</cx:pt>
          <cx:pt idx="71">US</cx:pt>
          <cx:pt idx="72">US</cx:pt>
          <cx:pt idx="73">US</cx:pt>
          <cx:pt idx="74">GB</cx:pt>
          <cx:pt idx="75">US</cx:pt>
          <cx:pt idx="76">US</cx:pt>
          <cx:pt idx="77">US</cx:pt>
          <cx:pt idx="78">US</cx:pt>
          <cx:pt idx="79">US</cx:pt>
          <cx:pt idx="80">US</cx:pt>
          <cx:pt idx="81">US</cx:pt>
          <cx:pt idx="82">GB</cx:pt>
          <cx:pt idx="83">US</cx:pt>
          <cx:pt idx="84">US</cx:pt>
          <cx:pt idx="85">AU</cx:pt>
          <cx:pt idx="86">US</cx:pt>
          <cx:pt idx="87">AU</cx:pt>
          <cx:pt idx="88">US</cx:pt>
          <cx:pt idx="89">US</cx:pt>
          <cx:pt idx="90">US</cx:pt>
          <cx:pt idx="91">IT</cx:pt>
          <cx:pt idx="92">CH</cx:pt>
          <cx:pt idx="93">US</cx:pt>
          <cx:pt idx="94">GB</cx:pt>
          <cx:pt idx="95">US</cx:pt>
          <cx:pt idx="96">US</cx:pt>
          <cx:pt idx="97">US</cx:pt>
          <cx:pt idx="98">AU</cx:pt>
          <cx:pt idx="99">US</cx:pt>
          <cx:pt idx="100">US</cx:pt>
          <cx:pt idx="101">US</cx:pt>
          <cx:pt idx="102">US</cx:pt>
          <cx:pt idx="103">IT</cx:pt>
          <cx:pt idx="104">US</cx:pt>
          <cx:pt idx="105">US</cx:pt>
          <cx:pt idx="106">US</cx:pt>
          <cx:pt idx="107">US</cx:pt>
          <cx:pt idx="108">US</cx:pt>
          <cx:pt idx="109">US</cx:pt>
          <cx:pt idx="110">US</cx:pt>
          <cx:pt idx="111">US</cx:pt>
          <cx:pt idx="112">AU</cx:pt>
          <cx:pt idx="113">US</cx:pt>
          <cx:pt idx="114">US</cx:pt>
          <cx:pt idx="115">IT</cx:pt>
          <cx:pt idx="116">US</cx:pt>
          <cx:pt idx="117">US</cx:pt>
          <cx:pt idx="118">US</cx:pt>
          <cx:pt idx="119">US</cx:pt>
          <cx:pt idx="120">US</cx:pt>
          <cx:pt idx="121">US</cx:pt>
          <cx:pt idx="122">US</cx:pt>
          <cx:pt idx="123">CA</cx:pt>
          <cx:pt idx="124">IT</cx:pt>
          <cx:pt idx="125">US</cx:pt>
          <cx:pt idx="126">US</cx:pt>
          <cx:pt idx="127">CA</cx:pt>
          <cx:pt idx="128">US</cx:pt>
          <cx:pt idx="129">AU</cx:pt>
          <cx:pt idx="130">DK</cx:pt>
          <cx:pt idx="131">GB</cx:pt>
          <cx:pt idx="132">US</cx:pt>
          <cx:pt idx="133">US</cx:pt>
          <cx:pt idx="134">CH</cx:pt>
          <cx:pt idx="135">US</cx:pt>
          <cx:pt idx="136">US</cx:pt>
          <cx:pt idx="137">US</cx:pt>
          <cx:pt idx="138">US</cx:pt>
          <cx:pt idx="139">US</cx:pt>
          <cx:pt idx="140">US</cx:pt>
          <cx:pt idx="141">US</cx:pt>
          <cx:pt idx="142">US</cx:pt>
          <cx:pt idx="143">US</cx:pt>
          <cx:pt idx="144">US</cx:pt>
          <cx:pt idx="145">CH</cx:pt>
          <cx:pt idx="146">US</cx:pt>
          <cx:pt idx="147">US</cx:pt>
          <cx:pt idx="148">US</cx:pt>
          <cx:pt idx="149">US</cx:pt>
          <cx:pt idx="150">US</cx:pt>
          <cx:pt idx="151">US</cx:pt>
          <cx:pt idx="152">US</cx:pt>
          <cx:pt idx="153">US</cx:pt>
          <cx:pt idx="154">US</cx:pt>
          <cx:pt idx="155">US</cx:pt>
          <cx:pt idx="156">AU</cx:pt>
          <cx:pt idx="157">AU</cx:pt>
          <cx:pt idx="158">US</cx:pt>
          <cx:pt idx="159">US</cx:pt>
          <cx:pt idx="160">US</cx:pt>
          <cx:pt idx="161">US</cx:pt>
          <cx:pt idx="162">CH</cx:pt>
          <cx:pt idx="163">US</cx:pt>
          <cx:pt idx="164">US</cx:pt>
          <cx:pt idx="165">US</cx:pt>
          <cx:pt idx="166">US</cx:pt>
          <cx:pt idx="167">AU</cx:pt>
          <cx:pt idx="168">DK</cx:pt>
          <cx:pt idx="169">US</cx:pt>
          <cx:pt idx="170">US</cx:pt>
          <cx:pt idx="171">US</cx:pt>
          <cx:pt idx="172">US</cx:pt>
          <cx:pt idx="173">US</cx:pt>
          <cx:pt idx="174">US</cx:pt>
          <cx:pt idx="175">US</cx:pt>
          <cx:pt idx="176">US</cx:pt>
          <cx:pt idx="177">US</cx:pt>
          <cx:pt idx="178">US</cx:pt>
          <cx:pt idx="179">CA</cx:pt>
          <cx:pt idx="180">AU</cx:pt>
          <cx:pt idx="181">US</cx:pt>
          <cx:pt idx="182">DK</cx:pt>
          <cx:pt idx="183">CA</cx:pt>
          <cx:pt idx="184">US</cx:pt>
          <cx:pt idx="185">US</cx:pt>
          <cx:pt idx="186">US</cx:pt>
          <cx:pt idx="187">CA</cx:pt>
          <cx:pt idx="188">IT</cx:pt>
          <cx:pt idx="189">US</cx:pt>
          <cx:pt idx="190">US</cx:pt>
          <cx:pt idx="191">IT</cx:pt>
          <cx:pt idx="192">US</cx:pt>
          <cx:pt idx="193">US</cx:pt>
          <cx:pt idx="194">US</cx:pt>
          <cx:pt idx="195">US</cx:pt>
          <cx:pt idx="196">DK</cx:pt>
          <cx:pt idx="197">US</cx:pt>
          <cx:pt idx="198">US</cx:pt>
          <cx:pt idx="199">US</cx:pt>
          <cx:pt idx="200">CA</cx:pt>
          <cx:pt idx="201">US</cx:pt>
          <cx:pt idx="202">US</cx:pt>
          <cx:pt idx="203">AU</cx:pt>
          <cx:pt idx="204">US</cx:pt>
          <cx:pt idx="205">US</cx:pt>
          <cx:pt idx="206">US</cx:pt>
          <cx:pt idx="207">US</cx:pt>
          <cx:pt idx="208">US</cx:pt>
          <cx:pt idx="209">AU</cx:pt>
          <cx:pt idx="210">DK</cx:pt>
          <cx:pt idx="211">US</cx:pt>
          <cx:pt idx="212">US</cx:pt>
          <cx:pt idx="213">US</cx:pt>
          <cx:pt idx="214">US</cx:pt>
          <cx:pt idx="215">US</cx:pt>
          <cx:pt idx="216">US</cx:pt>
          <cx:pt idx="217">US</cx:pt>
          <cx:pt idx="218">GB</cx:pt>
          <cx:pt idx="219">US</cx:pt>
          <cx:pt idx="220">US</cx:pt>
          <cx:pt idx="221">US</cx:pt>
          <cx:pt idx="222">US</cx:pt>
          <cx:pt idx="223">US</cx:pt>
          <cx:pt idx="224">US</cx:pt>
          <cx:pt idx="225">US</cx:pt>
          <cx:pt idx="226">US</cx:pt>
          <cx:pt idx="227">US</cx:pt>
          <cx:pt idx="228">US</cx:pt>
          <cx:pt idx="229">US</cx:pt>
          <cx:pt idx="230">US</cx:pt>
          <cx:pt idx="231">US</cx:pt>
          <cx:pt idx="232">US</cx:pt>
          <cx:pt idx="233">US</cx:pt>
          <cx:pt idx="234">IT</cx:pt>
          <cx:pt idx="235">US</cx:pt>
          <cx:pt idx="236">AU</cx:pt>
          <cx:pt idx="237">US</cx:pt>
          <cx:pt idx="238">DK</cx:pt>
          <cx:pt idx="239">US</cx:pt>
          <cx:pt idx="240">US</cx:pt>
          <cx:pt idx="241">AU</cx:pt>
          <cx:pt idx="242">US</cx:pt>
          <cx:pt idx="243">US</cx:pt>
          <cx:pt idx="244">US</cx:pt>
          <cx:pt idx="245">US</cx:pt>
          <cx:pt idx="246">US</cx:pt>
          <cx:pt idx="247">US</cx:pt>
          <cx:pt idx="248">AU</cx:pt>
          <cx:pt idx="249">US</cx:pt>
          <cx:pt idx="250">US</cx:pt>
          <cx:pt idx="251">US</cx:pt>
          <cx:pt idx="252">US</cx:pt>
          <cx:pt idx="253">CA</cx:pt>
          <cx:pt idx="254">US</cx:pt>
          <cx:pt idx="255">US</cx:pt>
          <cx:pt idx="256">GB</cx:pt>
          <cx:pt idx="257">US</cx:pt>
          <cx:pt idx="258">US</cx:pt>
          <cx:pt idx="259">US</cx:pt>
          <cx:pt idx="260">US</cx:pt>
          <cx:pt idx="261">US</cx:pt>
          <cx:pt idx="262">US</cx:pt>
          <cx:pt idx="263">US</cx:pt>
          <cx:pt idx="264">US</cx:pt>
          <cx:pt idx="265">US</cx:pt>
          <cx:pt idx="266">IT</cx:pt>
          <cx:pt idx="267">AU</cx:pt>
          <cx:pt idx="268">US</cx:pt>
          <cx:pt idx="269">US</cx:pt>
          <cx:pt idx="270">US</cx:pt>
          <cx:pt idx="271">US</cx:pt>
          <cx:pt idx="272">US</cx:pt>
          <cx:pt idx="273">CA</cx:pt>
          <cx:pt idx="274">US</cx:pt>
          <cx:pt idx="275">US</cx:pt>
          <cx:pt idx="276">US</cx:pt>
          <cx:pt idx="277">US</cx:pt>
          <cx:pt idx="278">US</cx:pt>
          <cx:pt idx="279">US</cx:pt>
          <cx:pt idx="280">US</cx:pt>
          <cx:pt idx="281">US</cx:pt>
          <cx:pt idx="282">US</cx:pt>
          <cx:pt idx="283">DK</cx:pt>
          <cx:pt idx="284">US</cx:pt>
          <cx:pt idx="285">US</cx:pt>
          <cx:pt idx="286">US</cx:pt>
          <cx:pt idx="287">US</cx:pt>
          <cx:pt idx="288">DK</cx:pt>
          <cx:pt idx="289">CA</cx:pt>
          <cx:pt idx="290">US</cx:pt>
          <cx:pt idx="291">US</cx:pt>
          <cx:pt idx="292">US</cx:pt>
          <cx:pt idx="293">IT</cx:pt>
          <cx:pt idx="294">US</cx:pt>
          <cx:pt idx="295">CH</cx:pt>
          <cx:pt idx="296">AU</cx:pt>
          <cx:pt idx="297">AU</cx:pt>
          <cx:pt idx="298">US</cx:pt>
          <cx:pt idx="299">US</cx:pt>
          <cx:pt idx="300">DK</cx:pt>
          <cx:pt idx="301">US</cx:pt>
          <cx:pt idx="302">US</cx:pt>
          <cx:pt idx="303">US</cx:pt>
          <cx:pt idx="304">US</cx:pt>
          <cx:pt idx="305">US</cx:pt>
          <cx:pt idx="306">US</cx:pt>
          <cx:pt idx="307">DK</cx:pt>
          <cx:pt idx="308">US</cx:pt>
          <cx:pt idx="309">US</cx:pt>
          <cx:pt idx="310">US</cx:pt>
          <cx:pt idx="311">US</cx:pt>
          <cx:pt idx="312">US</cx:pt>
          <cx:pt idx="313">US</cx:pt>
          <cx:pt idx="314">US</cx:pt>
          <cx:pt idx="315">US</cx:pt>
          <cx:pt idx="316">IT</cx:pt>
          <cx:pt idx="317">US</cx:pt>
          <cx:pt idx="318">US</cx:pt>
          <cx:pt idx="319">US</cx:pt>
          <cx:pt idx="320">US</cx:pt>
          <cx:pt idx="321">US</cx:pt>
          <cx:pt idx="322">US</cx:pt>
          <cx:pt idx="323">GB</cx:pt>
          <cx:pt idx="324">US</cx:pt>
          <cx:pt idx="325">US</cx:pt>
          <cx:pt idx="326">US</cx:pt>
          <cx:pt idx="327">US</cx:pt>
          <cx:pt idx="328">US</cx:pt>
          <cx:pt idx="329">US</cx:pt>
          <cx:pt idx="330">GB</cx:pt>
          <cx:pt idx="331">US</cx:pt>
          <cx:pt idx="332">US</cx:pt>
          <cx:pt idx="333">US</cx:pt>
          <cx:pt idx="334">US</cx:pt>
          <cx:pt idx="335">US</cx:pt>
          <cx:pt idx="336">US</cx:pt>
          <cx:pt idx="337">US</cx:pt>
          <cx:pt idx="338">US</cx:pt>
          <cx:pt idx="339">CA</cx:pt>
          <cx:pt idx="340">US</cx:pt>
          <cx:pt idx="341">US</cx:pt>
          <cx:pt idx="342">US</cx:pt>
          <cx:pt idx="343">US</cx:pt>
          <cx:pt idx="344">US</cx:pt>
          <cx:pt idx="345">GB</cx:pt>
          <cx:pt idx="346">US</cx:pt>
          <cx:pt idx="347">US</cx:pt>
          <cx:pt idx="348">US</cx:pt>
          <cx:pt idx="349">US</cx:pt>
          <cx:pt idx="350">US</cx:pt>
          <cx:pt idx="351">US</cx:pt>
          <cx:pt idx="352">CA</cx:pt>
          <cx:pt idx="353">US</cx:pt>
          <cx:pt idx="354">DK</cx:pt>
          <cx:pt idx="355">US</cx:pt>
          <cx:pt idx="356">IT</cx:pt>
          <cx:pt idx="357">US</cx:pt>
          <cx:pt idx="358">CA</cx:pt>
          <cx:pt idx="359">US</cx:pt>
          <cx:pt idx="360">GB</cx:pt>
          <cx:pt idx="361">US</cx:pt>
          <cx:pt idx="362">US</cx:pt>
          <cx:pt idx="363">US</cx:pt>
          <cx:pt idx="364">US</cx:pt>
          <cx:pt idx="365">AU</cx:pt>
          <cx:pt idx="366">US</cx:pt>
          <cx:pt idx="367">US</cx:pt>
          <cx:pt idx="368">GB</cx:pt>
          <cx:pt idx="369">US</cx:pt>
          <cx:pt idx="370">US</cx:pt>
          <cx:pt idx="371">US</cx:pt>
          <cx:pt idx="372">US</cx:pt>
          <cx:pt idx="373">US</cx:pt>
          <cx:pt idx="374">US</cx:pt>
          <cx:pt idx="375">US</cx:pt>
          <cx:pt idx="376">US</cx:pt>
          <cx:pt idx="377">US</cx:pt>
          <cx:pt idx="378">US</cx:pt>
          <cx:pt idx="379">GB</cx:pt>
          <cx:pt idx="380">US</cx:pt>
          <cx:pt idx="381">US</cx:pt>
          <cx:pt idx="382">US</cx:pt>
          <cx:pt idx="383">US</cx:pt>
          <cx:pt idx="384">US</cx:pt>
          <cx:pt idx="385">US</cx:pt>
          <cx:pt idx="386">US</cx:pt>
          <cx:pt idx="387">US</cx:pt>
          <cx:pt idx="388">CH</cx:pt>
          <cx:pt idx="389">US</cx:pt>
          <cx:pt idx="390">US</cx:pt>
          <cx:pt idx="391">US</cx:pt>
          <cx:pt idx="392">US</cx:pt>
          <cx:pt idx="393">CA</cx:pt>
          <cx:pt idx="394">US</cx:pt>
          <cx:pt idx="395">US</cx:pt>
          <cx:pt idx="396">AU</cx:pt>
          <cx:pt idx="397">US</cx:pt>
          <cx:pt idx="398">IT</cx:pt>
          <cx:pt idx="399">US</cx:pt>
          <cx:pt idx="400">US</cx:pt>
          <cx:pt idx="401">US</cx:pt>
          <cx:pt idx="402">US</cx:pt>
          <cx:pt idx="403">CA</cx:pt>
          <cx:pt idx="404">US</cx:pt>
          <cx:pt idx="405">US</cx:pt>
          <cx:pt idx="406">US</cx:pt>
          <cx:pt idx="407">DK</cx:pt>
          <cx:pt idx="408">CA</cx:pt>
          <cx:pt idx="409">US</cx:pt>
          <cx:pt idx="410">US</cx:pt>
          <cx:pt idx="411">US</cx:pt>
          <cx:pt idx="412">US</cx:pt>
          <cx:pt idx="413">US</cx:pt>
          <cx:pt idx="414">US</cx:pt>
          <cx:pt idx="415">US</cx:pt>
          <cx:pt idx="416">US</cx:pt>
          <cx:pt idx="417">US</cx:pt>
          <cx:pt idx="418">CA</cx:pt>
          <cx:pt idx="419">US</cx:pt>
          <cx:pt idx="420">US</cx:pt>
          <cx:pt idx="421">US</cx:pt>
          <cx:pt idx="422">US</cx:pt>
          <cx:pt idx="423">US</cx:pt>
          <cx:pt idx="424">US</cx:pt>
          <cx:pt idx="425">US</cx:pt>
          <cx:pt idx="426">US</cx:pt>
          <cx:pt idx="427">US</cx:pt>
          <cx:pt idx="428">US</cx:pt>
          <cx:pt idx="429">US</cx:pt>
          <cx:pt idx="430">US</cx:pt>
          <cx:pt idx="431">US</cx:pt>
          <cx:pt idx="432">US</cx:pt>
          <cx:pt idx="433">US</cx:pt>
          <cx:pt idx="434">CA</cx:pt>
          <cx:pt idx="435">IT</cx:pt>
          <cx:pt idx="436">US</cx:pt>
          <cx:pt idx="437">US</cx:pt>
          <cx:pt idx="438">US</cx:pt>
          <cx:pt idx="439">US</cx:pt>
          <cx:pt idx="440">US</cx:pt>
          <cx:pt idx="441">US</cx:pt>
          <cx:pt idx="442">IT</cx:pt>
          <cx:pt idx="443">US</cx:pt>
          <cx:pt idx="444">US</cx:pt>
          <cx:pt idx="445">US</cx:pt>
          <cx:pt idx="446">US</cx:pt>
          <cx:pt idx="447">GB</cx:pt>
          <cx:pt idx="448">US</cx:pt>
          <cx:pt idx="449">DK</cx:pt>
          <cx:pt idx="450">CA</cx:pt>
          <cx:pt idx="451">US</cx:pt>
          <cx:pt idx="452">US</cx:pt>
          <cx:pt idx="453">US</cx:pt>
          <cx:pt idx="454">US</cx:pt>
          <cx:pt idx="455">US</cx:pt>
          <cx:pt idx="456">US</cx:pt>
          <cx:pt idx="457">US</cx:pt>
          <cx:pt idx="458">US</cx:pt>
          <cx:pt idx="459">US</cx:pt>
          <cx:pt idx="460">US</cx:pt>
          <cx:pt idx="461">US</cx:pt>
          <cx:pt idx="462">US</cx:pt>
          <cx:pt idx="463">US</cx:pt>
          <cx:pt idx="464">US</cx:pt>
          <cx:pt idx="465">US</cx:pt>
          <cx:pt idx="466">US</cx:pt>
          <cx:pt idx="467">CA</cx:pt>
          <cx:pt idx="468">US</cx:pt>
          <cx:pt idx="469">US</cx:pt>
          <cx:pt idx="470">US</cx:pt>
          <cx:pt idx="471">GB</cx:pt>
          <cx:pt idx="472">US</cx:pt>
          <cx:pt idx="473">US</cx:pt>
          <cx:pt idx="474">US</cx:pt>
          <cx:pt idx="475">US</cx:pt>
          <cx:pt idx="476">US</cx:pt>
          <cx:pt idx="477">US</cx:pt>
          <cx:pt idx="478">US</cx:pt>
          <cx:pt idx="479">GB</cx:pt>
          <cx:pt idx="480">US</cx:pt>
          <cx:pt idx="481">US</cx:pt>
          <cx:pt idx="482">US</cx:pt>
          <cx:pt idx="483">US</cx:pt>
          <cx:pt idx="484">GB</cx:pt>
          <cx:pt idx="485">GB</cx:pt>
          <cx:pt idx="486">GB</cx:pt>
          <cx:pt idx="487">US</cx:pt>
          <cx:pt idx="488">US</cx:pt>
          <cx:pt idx="489">IT</cx:pt>
          <cx:pt idx="490">US</cx:pt>
          <cx:pt idx="491">US</cx:pt>
          <cx:pt idx="492">US</cx:pt>
          <cx:pt idx="493">US</cx:pt>
          <cx:pt idx="494">US</cx:pt>
          <cx:pt idx="495">DK</cx:pt>
          <cx:pt idx="496">US</cx:pt>
          <cx:pt idx="497">US</cx:pt>
          <cx:pt idx="498">DK</cx:pt>
          <cx:pt idx="499">US</cx:pt>
          <cx:pt idx="500">US</cx:pt>
          <cx:pt idx="501">US</cx:pt>
          <cx:pt idx="502">AU</cx:pt>
          <cx:pt idx="503">US</cx:pt>
          <cx:pt idx="504">IT</cx:pt>
          <cx:pt idx="505">US</cx:pt>
          <cx:pt idx="506">US</cx:pt>
          <cx:pt idx="507">US</cx:pt>
          <cx:pt idx="508">US</cx:pt>
          <cx:pt idx="509">US</cx:pt>
          <cx:pt idx="510">AU</cx:pt>
          <cx:pt idx="511">US</cx:pt>
          <cx:pt idx="512">US</cx:pt>
          <cx:pt idx="513">US</cx:pt>
          <cx:pt idx="514">CH</cx:pt>
          <cx:pt idx="515">CA</cx:pt>
          <cx:pt idx="516">US</cx:pt>
          <cx:pt idx="517">US</cx:pt>
          <cx:pt idx="518">US</cx:pt>
          <cx:pt idx="519">US</cx:pt>
          <cx:pt idx="520">US</cx:pt>
          <cx:pt idx="521">US</cx:pt>
          <cx:pt idx="522">US</cx:pt>
          <cx:pt idx="523">US</cx:pt>
          <cx:pt idx="524">US</cx:pt>
          <cx:pt idx="525">US</cx:pt>
          <cx:pt idx="526">US</cx:pt>
          <cx:pt idx="527">CA</cx:pt>
          <cx:pt idx="528">GB</cx:pt>
          <cx:pt idx="529">US</cx:pt>
          <cx:pt idx="530">US</cx:pt>
          <cx:pt idx="531">CH</cx:pt>
          <cx:pt idx="532">CA</cx:pt>
          <cx:pt idx="533">GB</cx:pt>
          <cx:pt idx="534">US</cx:pt>
          <cx:pt idx="535">IT</cx:pt>
          <cx:pt idx="536">IT</cx:pt>
          <cx:pt idx="537">DK</cx:pt>
          <cx:pt idx="538">US</cx:pt>
          <cx:pt idx="539">US</cx:pt>
          <cx:pt idx="540">US</cx:pt>
          <cx:pt idx="541">IT</cx:pt>
          <cx:pt idx="542">GB</cx:pt>
          <cx:pt idx="543">US</cx:pt>
          <cx:pt idx="544">US</cx:pt>
          <cx:pt idx="545">US</cx:pt>
          <cx:pt idx="546">US</cx:pt>
          <cx:pt idx="547">US</cx:pt>
          <cx:pt idx="548">US</cx:pt>
          <cx:pt idx="549">US</cx:pt>
          <cx:pt idx="550">CH</cx:pt>
          <cx:pt idx="551">AU</cx:pt>
          <cx:pt idx="552">US</cx:pt>
          <cx:pt idx="553">US</cx:pt>
          <cx:pt idx="554">CA</cx:pt>
          <cx:pt idx="555">DK</cx:pt>
          <cx:pt idx="556">US</cx:pt>
          <cx:pt idx="557">US</cx:pt>
          <cx:pt idx="558">US</cx:pt>
          <cx:pt idx="559">US</cx:pt>
          <cx:pt idx="560">US</cx:pt>
          <cx:pt idx="561">CH</cx:pt>
          <cx:pt idx="562">CH</cx:pt>
          <cx:pt idx="563">AU</cx:pt>
          <cx:pt idx="564">US</cx:pt>
          <cx:pt idx="565">US</cx:pt>
          <cx:pt idx="566">US</cx:pt>
          <cx:pt idx="567">US</cx:pt>
          <cx:pt idx="568">US</cx:pt>
          <cx:pt idx="569">IT</cx:pt>
          <cx:pt idx="570">US</cx:pt>
          <cx:pt idx="571">IT</cx:pt>
          <cx:pt idx="572">US</cx:pt>
          <cx:pt idx="573">US</cx:pt>
          <cx:pt idx="574">US</cx:pt>
          <cx:pt idx="575">US</cx:pt>
          <cx:pt idx="576">US</cx:pt>
          <cx:pt idx="577">US</cx:pt>
          <cx:pt idx="578">US</cx:pt>
          <cx:pt idx="579">US</cx:pt>
          <cx:pt idx="580">US</cx:pt>
          <cx:pt idx="581">US</cx:pt>
          <cx:pt idx="582">US</cx:pt>
          <cx:pt idx="583">US</cx:pt>
          <cx:pt idx="584">US</cx:pt>
          <cx:pt idx="585">US</cx:pt>
          <cx:pt idx="586">US</cx:pt>
          <cx:pt idx="587">CA</cx:pt>
          <cx:pt idx="588">GB</cx:pt>
          <cx:pt idx="589">US</cx:pt>
          <cx:pt idx="590">AU</cx:pt>
          <cx:pt idx="591">US</cx:pt>
          <cx:pt idx="592">US</cx:pt>
          <cx:pt idx="593">US</cx:pt>
          <cx:pt idx="594">US</cx:pt>
          <cx:pt idx="595">US</cx:pt>
          <cx:pt idx="596">US</cx:pt>
          <cx:pt idx="597">US</cx:pt>
          <cx:pt idx="598">IT</cx:pt>
          <cx:pt idx="599">DK</cx:pt>
          <cx:pt idx="600">GB</cx:pt>
          <cx:pt idx="601">US</cx:pt>
          <cx:pt idx="602">US</cx:pt>
          <cx:pt idx="603">US</cx:pt>
          <cx:pt idx="604">US</cx:pt>
          <cx:pt idx="605">US</cx:pt>
          <cx:pt idx="606">GB</cx:pt>
          <cx:pt idx="607">US</cx:pt>
          <cx:pt idx="608">US</cx:pt>
          <cx:pt idx="609">US</cx:pt>
          <cx:pt idx="610">US</cx:pt>
          <cx:pt idx="611">US</cx:pt>
          <cx:pt idx="612">US</cx:pt>
          <cx:pt idx="613">CA</cx:pt>
          <cx:pt idx="614">US</cx:pt>
          <cx:pt idx="615">IT</cx:pt>
          <cx:pt idx="616">GB</cx:pt>
          <cx:pt idx="617">US</cx:pt>
          <cx:pt idx="618">US</cx:pt>
          <cx:pt idx="619">US</cx:pt>
          <cx:pt idx="620">AU</cx:pt>
          <cx:pt idx="621">US</cx:pt>
          <cx:pt idx="622">US</cx:pt>
          <cx:pt idx="623">GB</cx:pt>
          <cx:pt idx="624">US</cx:pt>
          <cx:pt idx="625">US</cx:pt>
          <cx:pt idx="626">US</cx:pt>
          <cx:pt idx="627">GB</cx:pt>
          <cx:pt idx="628">US</cx:pt>
          <cx:pt idx="629">US</cx:pt>
          <cx:pt idx="630">US</cx:pt>
          <cx:pt idx="631">US</cx:pt>
          <cx:pt idx="632">US</cx:pt>
          <cx:pt idx="633">US</cx:pt>
          <cx:pt idx="634">US</cx:pt>
          <cx:pt idx="635">US</cx:pt>
          <cx:pt idx="636">DK</cx:pt>
          <cx:pt idx="637">US</cx:pt>
          <cx:pt idx="638">US</cx:pt>
          <cx:pt idx="639">US</cx:pt>
          <cx:pt idx="640">US</cx:pt>
          <cx:pt idx="641">CH</cx:pt>
          <cx:pt idx="642">CA</cx:pt>
          <cx:pt idx="643">US</cx:pt>
          <cx:pt idx="644">CA</cx:pt>
          <cx:pt idx="645">US</cx:pt>
          <cx:pt idx="646">US</cx:pt>
          <cx:pt idx="647">US</cx:pt>
          <cx:pt idx="648">US</cx:pt>
          <cx:pt idx="649">CH</cx:pt>
          <cx:pt idx="650">US</cx:pt>
          <cx:pt idx="651">IT</cx:pt>
          <cx:pt idx="652">US</cx:pt>
          <cx:pt idx="653">US</cx:pt>
          <cx:pt idx="654">US</cx:pt>
          <cx:pt idx="655">US</cx:pt>
          <cx:pt idx="656">AU</cx:pt>
          <cx:pt idx="657">US</cx:pt>
          <cx:pt idx="658">US</cx:pt>
          <cx:pt idx="659">GB</cx:pt>
          <cx:pt idx="660">US</cx:pt>
          <cx:pt idx="661">DK</cx:pt>
          <cx:pt idx="662">US</cx:pt>
          <cx:pt idx="663">US</cx:pt>
          <cx:pt idx="664">US</cx:pt>
          <cx:pt idx="665">US</cx:pt>
          <cx:pt idx="666">US</cx:pt>
          <cx:pt idx="667">US</cx:pt>
          <cx:pt idx="668">US</cx:pt>
          <cx:pt idx="669">IT</cx:pt>
          <cx:pt idx="670">US</cx:pt>
          <cx:pt idx="671">US</cx:pt>
          <cx:pt idx="672">AU</cx:pt>
          <cx:pt idx="673">IT</cx:pt>
          <cx:pt idx="674">US</cx:pt>
          <cx:pt idx="675">US</cx:pt>
          <cx:pt idx="676">US</cx:pt>
          <cx:pt idx="677">US</cx:pt>
          <cx:pt idx="678">US</cx:pt>
          <cx:pt idx="679">US</cx:pt>
          <cx:pt idx="680">US</cx:pt>
          <cx:pt idx="681">US</cx:pt>
          <cx:pt idx="682">US</cx:pt>
          <cx:pt idx="683">US</cx:pt>
          <cx:pt idx="684">CA</cx:pt>
          <cx:pt idx="685">CA</cx:pt>
          <cx:pt idx="686">US</cx:pt>
          <cx:pt idx="687">US</cx:pt>
          <cx:pt idx="688">US</cx:pt>
          <cx:pt idx="689">US</cx:pt>
          <cx:pt idx="690">US</cx:pt>
          <cx:pt idx="691">US</cx:pt>
          <cx:pt idx="692">GB</cx:pt>
          <cx:pt idx="693">US</cx:pt>
          <cx:pt idx="694">US</cx:pt>
          <cx:pt idx="695">IT</cx:pt>
          <cx:pt idx="696">US</cx:pt>
          <cx:pt idx="697">US</cx:pt>
          <cx:pt idx="698">CA</cx:pt>
          <cx:pt idx="699">US</cx:pt>
          <cx:pt idx="700">US</cx:pt>
          <cx:pt idx="701">US</cx:pt>
          <cx:pt idx="702">US</cx:pt>
          <cx:pt idx="703">US</cx:pt>
          <cx:pt idx="704">US</cx:pt>
          <cx:pt idx="705">GB</cx:pt>
          <cx:pt idx="706">AU</cx:pt>
          <cx:pt idx="707">US</cx:pt>
          <cx:pt idx="708">CH</cx:pt>
          <cx:pt idx="709">IT</cx:pt>
          <cx:pt idx="710">US</cx:pt>
          <cx:pt idx="711">IT</cx:pt>
          <cx:pt idx="712">US</cx:pt>
          <cx:pt idx="713">US</cx:pt>
          <cx:pt idx="714">US</cx:pt>
          <cx:pt idx="715">US</cx:pt>
          <cx:pt idx="716">US</cx:pt>
          <cx:pt idx="717">US</cx:pt>
          <cx:pt idx="718">US</cx:pt>
          <cx:pt idx="719">US</cx:pt>
          <cx:pt idx="720">DK</cx:pt>
          <cx:pt idx="721">US</cx:pt>
          <cx:pt idx="722">US</cx:pt>
          <cx:pt idx="723">AU</cx:pt>
          <cx:pt idx="724">GB</cx:pt>
          <cx:pt idx="725">US</cx:pt>
          <cx:pt idx="726">US</cx:pt>
          <cx:pt idx="727">US</cx:pt>
          <cx:pt idx="728">US</cx:pt>
          <cx:pt idx="729">US</cx:pt>
          <cx:pt idx="730">CA</cx:pt>
          <cx:pt idx="731">US</cx:pt>
          <cx:pt idx="732">US</cx:pt>
          <cx:pt idx="733">US</cx:pt>
          <cx:pt idx="734">US</cx:pt>
          <cx:pt idx="735">US</cx:pt>
          <cx:pt idx="736">US</cx:pt>
          <cx:pt idx="737">US</cx:pt>
          <cx:pt idx="738">US</cx:pt>
          <cx:pt idx="739">US</cx:pt>
          <cx:pt idx="740">US</cx:pt>
          <cx:pt idx="741">US</cx:pt>
          <cx:pt idx="742">US</cx:pt>
          <cx:pt idx="743">US</cx:pt>
          <cx:pt idx="744">US</cx:pt>
          <cx:pt idx="745">US</cx:pt>
          <cx:pt idx="746">US</cx:pt>
          <cx:pt idx="747">US</cx:pt>
          <cx:pt idx="748">US</cx:pt>
          <cx:pt idx="749">IT</cx:pt>
          <cx:pt idx="750">GB</cx:pt>
          <cx:pt idx="751">US</cx:pt>
          <cx:pt idx="752">US</cx:pt>
          <cx:pt idx="753">US</cx:pt>
          <cx:pt idx="754">US</cx:pt>
          <cx:pt idx="755">DK</cx:pt>
          <cx:pt idx="756">US</cx:pt>
          <cx:pt idx="757">US</cx:pt>
          <cx:pt idx="758">CA</cx:pt>
          <cx:pt idx="759">US</cx:pt>
          <cx:pt idx="760">IT</cx:pt>
          <cx:pt idx="761">US</cx:pt>
          <cx:pt idx="762">AU</cx:pt>
          <cx:pt idx="763">US</cx:pt>
          <cx:pt idx="764">US</cx:pt>
          <cx:pt idx="765">US</cx:pt>
          <cx:pt idx="766">AU</cx:pt>
          <cx:pt idx="767">US</cx:pt>
          <cx:pt idx="768">US</cx:pt>
          <cx:pt idx="769">US</cx:pt>
          <cx:pt idx="770">IT</cx:pt>
          <cx:pt idx="771">US</cx:pt>
          <cx:pt idx="772">US</cx:pt>
          <cx:pt idx="773">US</cx:pt>
          <cx:pt idx="774">IT</cx:pt>
          <cx:pt idx="775">US</cx:pt>
          <cx:pt idx="776">US</cx:pt>
          <cx:pt idx="777">US</cx:pt>
          <cx:pt idx="778">CH</cx:pt>
          <cx:pt idx="779">US</cx:pt>
          <cx:pt idx="780">US</cx:pt>
          <cx:pt idx="781">CH</cx:pt>
          <cx:pt idx="782">US</cx:pt>
          <cx:pt idx="783">US</cx:pt>
          <cx:pt idx="784">US</cx:pt>
          <cx:pt idx="785">AU</cx:pt>
          <cx:pt idx="786">IT</cx:pt>
          <cx:pt idx="787">CA</cx:pt>
          <cx:pt idx="788">US</cx:pt>
          <cx:pt idx="789">US</cx:pt>
          <cx:pt idx="790">US</cx:pt>
          <cx:pt idx="791">US</cx:pt>
          <cx:pt idx="792">US</cx:pt>
          <cx:pt idx="793">CH</cx:pt>
          <cx:pt idx="794">US</cx:pt>
          <cx:pt idx="795">US</cx:pt>
          <cx:pt idx="796">US</cx:pt>
          <cx:pt idx="797">US</cx:pt>
          <cx:pt idx="798">US</cx:pt>
          <cx:pt idx="799">GB</cx:pt>
          <cx:pt idx="800">CH</cx:pt>
          <cx:pt idx="801">US</cx:pt>
          <cx:pt idx="802">US</cx:pt>
          <cx:pt idx="803">US</cx:pt>
          <cx:pt idx="804">US</cx:pt>
          <cx:pt idx="805">AU</cx:pt>
          <cx:pt idx="806">US</cx:pt>
          <cx:pt idx="807">US</cx:pt>
          <cx:pt idx="808">US</cx:pt>
          <cx:pt idx="809">CH</cx:pt>
          <cx:pt idx="810">US</cx:pt>
          <cx:pt idx="811">US</cx:pt>
          <cx:pt idx="812">CA</cx:pt>
          <cx:pt idx="813">US</cx:pt>
          <cx:pt idx="814">DK</cx:pt>
          <cx:pt idx="815">CA</cx:pt>
          <cx:pt idx="816">US</cx:pt>
          <cx:pt idx="817">IT</cx:pt>
          <cx:pt idx="818">US</cx:pt>
          <cx:pt idx="819">US</cx:pt>
          <cx:pt idx="820">GB</cx:pt>
          <cx:pt idx="821">US</cx:pt>
          <cx:pt idx="822">US</cx:pt>
          <cx:pt idx="823">US</cx:pt>
          <cx:pt idx="824">US</cx:pt>
          <cx:pt idx="825">GB</cx:pt>
          <cx:pt idx="826">US</cx:pt>
          <cx:pt idx="827">AU</cx:pt>
          <cx:pt idx="828">US</cx:pt>
          <cx:pt idx="829">US</cx:pt>
          <cx:pt idx="830">US</cx:pt>
          <cx:pt idx="831">US</cx:pt>
          <cx:pt idx="832">DK</cx:pt>
          <cx:pt idx="833">DK</cx:pt>
          <cx:pt idx="834">US</cx:pt>
          <cx:pt idx="835">US</cx:pt>
          <cx:pt idx="836">US</cx:pt>
          <cx:pt idx="837">US</cx:pt>
          <cx:pt idx="838">US</cx:pt>
          <cx:pt idx="839">US</cx:pt>
          <cx:pt idx="840">US</cx:pt>
          <cx:pt idx="841">US</cx:pt>
          <cx:pt idx="842">IT</cx:pt>
          <cx:pt idx="843">US</cx:pt>
          <cx:pt idx="844">US</cx:pt>
          <cx:pt idx="845">GB</cx:pt>
          <cx:pt idx="846">US</cx:pt>
          <cx:pt idx="847">US</cx:pt>
          <cx:pt idx="848">US</cx:pt>
          <cx:pt idx="849">US</cx:pt>
          <cx:pt idx="850">US</cx:pt>
          <cx:pt idx="851">US</cx:pt>
          <cx:pt idx="852">US</cx:pt>
          <cx:pt idx="853">CA</cx:pt>
          <cx:pt idx="854">CA</cx:pt>
          <cx:pt idx="855">AU</cx:pt>
          <cx:pt idx="856">US</cx:pt>
          <cx:pt idx="857">CH</cx:pt>
          <cx:pt idx="858">US</cx:pt>
          <cx:pt idx="859">US</cx:pt>
          <cx:pt idx="860">US</cx:pt>
          <cx:pt idx="861">US</cx:pt>
          <cx:pt idx="862">US</cx:pt>
          <cx:pt idx="863">US</cx:pt>
          <cx:pt idx="864">US</cx:pt>
          <cx:pt idx="865">US</cx:pt>
          <cx:pt idx="866">US</cx:pt>
          <cx:pt idx="867">US</cx:pt>
          <cx:pt idx="868">US</cx:pt>
          <cx:pt idx="869">US</cx:pt>
          <cx:pt idx="870">US</cx:pt>
          <cx:pt idx="871">US</cx:pt>
          <cx:pt idx="872">AU</cx:pt>
          <cx:pt idx="873">US</cx:pt>
          <cx:pt idx="874">US</cx:pt>
          <cx:pt idx="875">US</cx:pt>
          <cx:pt idx="876">CA</cx:pt>
          <cx:pt idx="877">US</cx:pt>
          <cx:pt idx="878">IT</cx:pt>
          <cx:pt idx="879">US</cx:pt>
          <cx:pt idx="880">US</cx:pt>
          <cx:pt idx="881">US</cx:pt>
          <cx:pt idx="882">US</cx:pt>
          <cx:pt idx="883">US</cx:pt>
          <cx:pt idx="884">US</cx:pt>
          <cx:pt idx="885">US</cx:pt>
          <cx:pt idx="886">US</cx:pt>
          <cx:pt idx="887">US</cx:pt>
          <cx:pt idx="888">US</cx:pt>
          <cx:pt idx="889">US</cx:pt>
          <cx:pt idx="890">US</cx:pt>
          <cx:pt idx="891">CA</cx:pt>
          <cx:pt idx="892">US</cx:pt>
          <cx:pt idx="893">IT</cx:pt>
          <cx:pt idx="894">GB</cx:pt>
          <cx:pt idx="895">US</cx:pt>
          <cx:pt idx="896">AU</cx:pt>
          <cx:pt idx="897">US</cx:pt>
          <cx:pt idx="898">US</cx:pt>
          <cx:pt idx="899">CH</cx:pt>
          <cx:pt idx="900">US</cx:pt>
          <cx:pt idx="901">US</cx:pt>
          <cx:pt idx="902">US</cx:pt>
          <cx:pt idx="903">US</cx:pt>
          <cx:pt idx="904">US</cx:pt>
          <cx:pt idx="905">US</cx:pt>
          <cx:pt idx="906">US</cx:pt>
          <cx:pt idx="907">US</cx:pt>
          <cx:pt idx="908">US</cx:pt>
          <cx:pt idx="909">CA</cx:pt>
          <cx:pt idx="910">US</cx:pt>
          <cx:pt idx="911">US</cx:pt>
          <cx:pt idx="912">US</cx:pt>
          <cx:pt idx="913">AU</cx:pt>
          <cx:pt idx="914">GB</cx:pt>
          <cx:pt idx="915">GB</cx:pt>
          <cx:pt idx="916">US</cx:pt>
          <cx:pt idx="917">GB</cx:pt>
          <cx:pt idx="918">CH</cx:pt>
          <cx:pt idx="919">AU</cx:pt>
          <cx:pt idx="920">US</cx:pt>
          <cx:pt idx="921">US</cx:pt>
          <cx:pt idx="922">US</cx:pt>
          <cx:pt idx="923">US</cx:pt>
          <cx:pt idx="924">IT</cx:pt>
          <cx:pt idx="925">US</cx:pt>
          <cx:pt idx="926">US</cx:pt>
          <cx:pt idx="927">US</cx:pt>
          <cx:pt idx="928">IT</cx:pt>
          <cx:pt idx="929">GB</cx:pt>
          <cx:pt idx="930">US</cx:pt>
          <cx:pt idx="931">US</cx:pt>
          <cx:pt idx="932">US</cx:pt>
          <cx:pt idx="933">US</cx:pt>
          <cx:pt idx="934">US</cx:pt>
          <cx:pt idx="935">US</cx:pt>
          <cx:pt idx="936">US</cx:pt>
          <cx:pt idx="937">US</cx:pt>
          <cx:pt idx="938">US</cx:pt>
          <cx:pt idx="939">US</cx:pt>
          <cx:pt idx="940">CA</cx:pt>
          <cx:pt idx="941">US</cx:pt>
          <cx:pt idx="942">AU</cx:pt>
          <cx:pt idx="943">US</cx:pt>
          <cx:pt idx="944">AU</cx:pt>
          <cx:pt idx="945">US</cx:pt>
          <cx:pt idx="946">US</cx:pt>
          <cx:pt idx="947">US</cx:pt>
          <cx:pt idx="948">US</cx:pt>
          <cx:pt idx="949">US</cx:pt>
          <cx:pt idx="950">US</cx:pt>
          <cx:pt idx="951">US</cx:pt>
          <cx:pt idx="952">US</cx:pt>
          <cx:pt idx="953">US</cx:pt>
          <cx:pt idx="954">AU</cx:pt>
          <cx:pt idx="955">US</cx:pt>
          <cx:pt idx="956">US</cx:pt>
          <cx:pt idx="957">US</cx:pt>
          <cx:pt idx="958">US</cx:pt>
          <cx:pt idx="959">US</cx:pt>
          <cx:pt idx="960">US</cx:pt>
          <cx:pt idx="961">US</cx:pt>
          <cx:pt idx="962">US</cx:pt>
          <cx:pt idx="963">IT</cx:pt>
          <cx:pt idx="964">US</cx:pt>
          <cx:pt idx="965">GB</cx:pt>
          <cx:pt idx="966">US</cx:pt>
          <cx:pt idx="967">US</cx:pt>
          <cx:pt idx="968">US</cx:pt>
          <cx:pt idx="969">US</cx:pt>
          <cx:pt idx="970">US</cx:pt>
          <cx:pt idx="971">US</cx:pt>
          <cx:pt idx="972">US</cx:pt>
          <cx:pt idx="973">US</cx:pt>
          <cx:pt idx="974">US</cx:pt>
          <cx:pt idx="975">US</cx:pt>
          <cx:pt idx="976">US</cx:pt>
          <cx:pt idx="977">US</cx:pt>
          <cx:pt idx="978">US</cx:pt>
          <cx:pt idx="979">GB</cx:pt>
          <cx:pt idx="980">US</cx:pt>
          <cx:pt idx="981">US</cx:pt>
          <cx:pt idx="982">US</cx:pt>
          <cx:pt idx="983">US</cx:pt>
          <cx:pt idx="984">US</cx:pt>
          <cx:pt idx="985">US</cx:pt>
          <cx:pt idx="986">US</cx:pt>
          <cx:pt idx="987">US</cx:pt>
          <cx:pt idx="988">US</cx:pt>
          <cx:pt idx="989">US</cx:pt>
          <cx:pt idx="990">US</cx:pt>
          <cx:pt idx="991">US</cx:pt>
          <cx:pt idx="992">US</cx:pt>
          <cx:pt idx="993">IT</cx:pt>
          <cx:pt idx="994">US</cx:pt>
          <cx:pt idx="995">US</cx:pt>
          <cx:pt idx="996">US</cx:pt>
          <cx:pt idx="997">IT</cx:pt>
          <cx:pt idx="998">US</cx:pt>
          <cx:pt idx="999">US</cx:pt>
        </cx:lvl>
        <cx:lvl ptCount="1000">
          <cx:pt idx="0">n/a</cx:pt>
          <cx:pt idx="1">$92.15</cx:pt>
          <cx:pt idx="2">$100.02</cx:pt>
          <cx:pt idx="3">$103.21</cx:pt>
          <cx:pt idx="4">$99.34</cx:pt>
          <cx:pt idx="5">$75.83</cx:pt>
          <cx:pt idx="6">$60.56</cx:pt>
          <cx:pt idx="7">$64.94</cx:pt>
          <cx:pt idx="8">$31.00</cx:pt>
          <cx:pt idx="9">$72.91</cx:pt>
          <cx:pt idx="10">$62.90</cx:pt>
          <cx:pt idx="11">$112.22</cx:pt>
          <cx:pt idx="12">$102.35</cx:pt>
          <cx:pt idx="13">$105.05</cx:pt>
          <cx:pt idx="14">$94.15</cx:pt>
          <cx:pt idx="15">$84.99</cx:pt>
          <cx:pt idx="16">$110.41</cx:pt>
          <cx:pt idx="17">$107.96</cx:pt>
          <cx:pt idx="18">$45.10</cx:pt>
          <cx:pt idx="19">$45.00</cx:pt>
          <cx:pt idx="20">$105.97</cx:pt>
          <cx:pt idx="21">$69.06</cx:pt>
          <cx:pt idx="22">$85.04</cx:pt>
          <cx:pt idx="23">$105.23</cx:pt>
          <cx:pt idx="24">$39.00</cx:pt>
          <cx:pt idx="25">$73.03</cx:pt>
          <cx:pt idx="26">$35.01</cx:pt>
          <cx:pt idx="27">$106.60</cx:pt>
          <cx:pt idx="28">$62.00</cx:pt>
          <cx:pt idx="29">$94.00</cx:pt>
          <cx:pt idx="30">$112.05</cx:pt>
          <cx:pt idx="31">$48.01</cx:pt>
          <cx:pt idx="32">$38.00</cx:pt>
          <cx:pt idx="33">$35.00</cx:pt>
          <cx:pt idx="34">$85.00</cx:pt>
          <cx:pt idx="35">$95.99</cx:pt>
          <cx:pt idx="36">$68.81</cx:pt>
          <cx:pt idx="37">$105.97</cx:pt>
          <cx:pt idx="38">$75.26</cx:pt>
          <cx:pt idx="39">$57.13</cx:pt>
          <cx:pt idx="40">$75.14</cx:pt>
          <cx:pt idx="41">$107.42</cx:pt>
          <cx:pt idx="42">$36.00</cx:pt>
          <cx:pt idx="43">$27.00</cx:pt>
          <cx:pt idx="44">$107.56</cx:pt>
          <cx:pt idx="45">$94.38</cx:pt>
          <cx:pt idx="46">$46.16</cx:pt>
          <cx:pt idx="47">$47.85</cx:pt>
          <cx:pt idx="48">$53.01</cx:pt>
          <cx:pt idx="49">$45.06</cx:pt>
          <cx:pt idx="50">$2.00</cx:pt>
          <cx:pt idx="51">$99.01</cx:pt>
          <cx:pt idx="52">$32.79</cx:pt>
          <cx:pt idx="53">$59.12</cx:pt>
          <cx:pt idx="54">$44.93</cx:pt>
          <cx:pt idx="55">$89.66</cx:pt>
          <cx:pt idx="56">$70.08</cx:pt>
          <cx:pt idx="57">$31.06</cx:pt>
          <cx:pt idx="58">$29.06</cx:pt>
          <cx:pt idx="59">$30.09</cx:pt>
          <cx:pt idx="60">$85.00</cx:pt>
          <cx:pt idx="61">$82.00</cx:pt>
          <cx:pt idx="62">$58.04</cx:pt>
          <cx:pt idx="63">$111.40</cx:pt>
          <cx:pt idx="64">$71.95</cx:pt>
          <cx:pt idx="65">$61.04</cx:pt>
          <cx:pt idx="66">$108.92</cx:pt>
          <cx:pt idx="67">$29.00</cx:pt>
          <cx:pt idx="68">$58.98</cx:pt>
          <cx:pt idx="69">$111.82</cx:pt>
          <cx:pt idx="70">$64.00</cx:pt>
          <cx:pt idx="71">$85.32</cx:pt>
          <cx:pt idx="72">$74.48</cx:pt>
          <cx:pt idx="73">$105.15</cx:pt>
          <cx:pt idx="74">$56.19</cx:pt>
          <cx:pt idx="75">$85.92</cx:pt>
          <cx:pt idx="76">$57.00</cx:pt>
          <cx:pt idx="77">$79.64</cx:pt>
          <cx:pt idx="78">$41.02</cx:pt>
          <cx:pt idx="79">$48.00</cx:pt>
          <cx:pt idx="80">$55.21</cx:pt>
          <cx:pt idx="81">$92.11</cx:pt>
          <cx:pt idx="82">$83.18</cx:pt>
          <cx:pt idx="83">$40.00</cx:pt>
          <cx:pt idx="84">$111.13</cx:pt>
          <cx:pt idx="85">$90.56</cx:pt>
          <cx:pt idx="86">$61.11</cx:pt>
          <cx:pt idx="87">$83.02</cx:pt>
          <cx:pt idx="88">$110.76</cx:pt>
          <cx:pt idx="89">$89.46</cx:pt>
          <cx:pt idx="90">$57.85</cx:pt>
          <cx:pt idx="91">$110.00</cx:pt>
          <cx:pt idx="92">$103.97</cx:pt>
          <cx:pt idx="93">$108.00</cx:pt>
          <cx:pt idx="94">$48.93</cx:pt>
          <cx:pt idx="95">$37.67</cx:pt>
          <cx:pt idx="96">$65.00</cx:pt>
          <cx:pt idx="97">$106.61</cx:pt>
          <cx:pt idx="98">$27.01</cx:pt>
          <cx:pt idx="99">$91.16</cx:pt>
          <cx:pt idx="100">$1.00</cx:pt>
          <cx:pt idx="101">$56.05</cx:pt>
          <cx:pt idx="102">$31.02</cx:pt>
          <cx:pt idx="103">$66.51</cx:pt>
          <cx:pt idx="104">$89.01</cx:pt>
          <cx:pt idx="105">$103.46</cx:pt>
          <cx:pt idx="106">$95.28</cx:pt>
          <cx:pt idx="107">$75.90</cx:pt>
          <cx:pt idx="108">$107.58</cx:pt>
          <cx:pt idx="109">$51.32</cx:pt>
          <cx:pt idx="110">$71.98</cx:pt>
          <cx:pt idx="111">$108.95</cx:pt>
          <cx:pt idx="112">$35.00</cx:pt>
          <cx:pt idx="113">$94.94</cx:pt>
          <cx:pt idx="114">$109.65</cx:pt>
          <cx:pt idx="115">$44.00</cx:pt>
          <cx:pt idx="116">$86.79</cx:pt>
          <cx:pt idx="117">$30.99</cx:pt>
          <cx:pt idx="118">$94.79</cx:pt>
          <cx:pt idx="119">$69.79</cx:pt>
          <cx:pt idx="120">$63.00</cx:pt>
          <cx:pt idx="121">$110.03</cx:pt>
          <cx:pt idx="122">$26.00</cx:pt>
          <cx:pt idx="123">$49.99</cx:pt>
          <cx:pt idx="124">$101.72</cx:pt>
          <cx:pt idx="125">$47.08</cx:pt>
          <cx:pt idx="126">$89.94</cx:pt>
          <cx:pt idx="127">$78.97</cx:pt>
          <cx:pt idx="128">$80.07</cx:pt>
          <cx:pt idx="129">$86.47</cx:pt>
          <cx:pt idx="130">$28.00</cx:pt>
          <cx:pt idx="131">$68.00</cx:pt>
          <cx:pt idx="132">$43.08</cx:pt>
          <cx:pt idx="133">$87.96</cx:pt>
          <cx:pt idx="134">$94.99</cx:pt>
          <cx:pt idx="135">$46.91</cx:pt>
          <cx:pt idx="136">$46.91</cx:pt>
          <cx:pt idx="137">$94.24</cx:pt>
          <cx:pt idx="138">$80.14</cx:pt>
          <cx:pt idx="139">$59.04</cx:pt>
          <cx:pt idx="140">$65.99</cx:pt>
          <cx:pt idx="141">$60.99</cx:pt>
          <cx:pt idx="142">$98.31</cx:pt>
          <cx:pt idx="143">$104.60</cx:pt>
          <cx:pt idx="144">$86.07</cx:pt>
          <cx:pt idx="145">$76.99</cx:pt>
          <cx:pt idx="146">$29.76</cx:pt>
          <cx:pt idx="147">$46.92</cx:pt>
          <cx:pt idx="148">$105.19</cx:pt>
          <cx:pt idx="149">$69.91</cx:pt>
          <cx:pt idx="150">$1.00</cx:pt>
          <cx:pt idx="151">$60.01</cx:pt>
          <cx:pt idx="152">$52.01</cx:pt>
          <cx:pt idx="153">$31.00</cx:pt>
          <cx:pt idx="154">$95.04</cx:pt>
          <cx:pt idx="155">$75.97</cx:pt>
          <cx:pt idx="156">$71.01</cx:pt>
          <cx:pt idx="157">$73.73</cx:pt>
          <cx:pt idx="158">$113.17</cx:pt>
          <cx:pt idx="159">$105.01</cx:pt>
          <cx:pt idx="160">$79.18</cx:pt>
          <cx:pt idx="161">$57.33</cx:pt>
          <cx:pt idx="162">$58.18</cx:pt>
          <cx:pt idx="163">$36.03</cx:pt>
          <cx:pt idx="164">$107.99</cx:pt>
          <cx:pt idx="165">$44.01</cx:pt>
          <cx:pt idx="166">$55.08</cx:pt>
          <cx:pt idx="167">$74.00</cx:pt>
          <cx:pt idx="168">$42.00</cx:pt>
          <cx:pt idx="169">$77.99</cx:pt>
          <cx:pt idx="170">$82.51</cx:pt>
          <cx:pt idx="171">$104.20</cx:pt>
          <cx:pt idx="172">$25.50</cx:pt>
          <cx:pt idx="173">$100.98</cx:pt>
          <cx:pt idx="174">$111.83</cx:pt>
          <cx:pt idx="175">$42.00</cx:pt>
          <cx:pt idx="176">$110.05</cx:pt>
          <cx:pt idx="177">$59.00</cx:pt>
          <cx:pt idx="178">$32.99</cx:pt>
          <cx:pt idx="179">$45.01</cx:pt>
          <cx:pt idx="180">$81.98</cx:pt>
          <cx:pt idx="181">$39.08</cx:pt>
          <cx:pt idx="182">$59.00</cx:pt>
          <cx:pt idx="183">$40.99</cx:pt>
          <cx:pt idx="184">$31.03</cx:pt>
          <cx:pt idx="185">$37.79</cx:pt>
          <cx:pt idx="186">$32.01</cx:pt>
          <cx:pt idx="187">$95.97</cx:pt>
          <cx:pt idx="188">$75.00</cx:pt>
          <cx:pt idx="189">$102.05</cx:pt>
          <cx:pt idx="190">$105.75</cx:pt>
          <cx:pt idx="191">$37.07</cx:pt>
          <cx:pt idx="192">$35.05</cx:pt>
          <cx:pt idx="193">$46.34</cx:pt>
          <cx:pt idx="194">$69.17</cx:pt>
          <cx:pt idx="195">$109.08</cx:pt>
          <cx:pt idx="196">$51.78</cx:pt>
          <cx:pt idx="197">$82.01</cx:pt>
          <cx:pt idx="198">$35.96</cx:pt>
          <cx:pt idx="199">$74.46</cx:pt>
          <cx:pt idx="200">$2.00</cx:pt>
          <cx:pt idx="201">$91.11</cx:pt>
          <cx:pt idx="202">$79.79</cx:pt>
          <cx:pt idx="203">$43.00</cx:pt>
          <cx:pt idx="204">$63.23</cx:pt>
          <cx:pt idx="205">$70.18</cx:pt>
          <cx:pt idx="206">$61.33</cx:pt>
          <cx:pt idx="207">$99.00</cx:pt>
          <cx:pt idx="208">$96.98</cx:pt>
          <cx:pt idx="209">$51.00</cx:pt>
          <cx:pt idx="210">$28.04</cx:pt>
          <cx:pt idx="211">$60.98</cx:pt>
          <cx:pt idx="212">$73.21</cx:pt>
          <cx:pt idx="213">$40.00</cx:pt>
          <cx:pt idx="214">$86.81</cx:pt>
          <cx:pt idx="215">$42.13</cx:pt>
          <cx:pt idx="216">$103.98</cx:pt>
          <cx:pt idx="217">$62.00</cx:pt>
          <cx:pt idx="218">$31.01</cx:pt>
          <cx:pt idx="219">$89.99</cx:pt>
          <cx:pt idx="220">$39.24</cx:pt>
          <cx:pt idx="221">$54.99</cx:pt>
          <cx:pt idx="222">$47.99</cx:pt>
          <cx:pt idx="223">$87.97</cx:pt>
          <cx:pt idx="224">$52.00</cx:pt>
          <cx:pt idx="225">$30.00</cx:pt>
          <cx:pt idx="226">$98.21</cx:pt>
          <cx:pt idx="227">$108.96</cx:pt>
          <cx:pt idx="228">$67.00</cx:pt>
          <cx:pt idx="229">$64.99</cx:pt>
          <cx:pt idx="230">$99.84</cx:pt>
          <cx:pt idx="231">$82.43</cx:pt>
          <cx:pt idx="232">$63.29</cx:pt>
          <cx:pt idx="233">$96.77</cx:pt>
          <cx:pt idx="234">$54.91</cx:pt>
          <cx:pt idx="235">$39.01</cx:pt>
          <cx:pt idx="236">$75.84</cx:pt>
          <cx:pt idx="237">$45.05</cx:pt>
          <cx:pt idx="238">$104.52</cx:pt>
          <cx:pt idx="239">$76.27</cx:pt>
          <cx:pt idx="240">$69.02</cx:pt>
          <cx:pt idx="241">$101.98</cx:pt>
          <cx:pt idx="242">$42.92</cx:pt>
          <cx:pt idx="243">$43.03</cx:pt>
          <cx:pt idx="244">$75.25</cx:pt>
          <cx:pt idx="245">$69.02</cx:pt>
          <cx:pt idx="246">$65.99</cx:pt>
          <cx:pt idx="247">$98.01</cx:pt>
          <cx:pt idx="248">$60.11</cx:pt>
          <cx:pt idx="249">$26.00</cx:pt>
          <cx:pt idx="250">$3.00</cx:pt>
          <cx:pt idx="251">$38.02</cx:pt>
          <cx:pt idx="252">$106.15</cx:pt>
          <cx:pt idx="253">$81.02</cx:pt>
          <cx:pt idx="254">$96.65</cx:pt>
          <cx:pt idx="255">$57.00</cx:pt>
          <cx:pt idx="256">$63.93</cx:pt>
          <cx:pt idx="257">$90.46</cx:pt>
          <cx:pt idx="258">$72.17</cx:pt>
          <cx:pt idx="259">$77.93</cx:pt>
          <cx:pt idx="260">$38.07</cx:pt>
          <cx:pt idx="261">$57.94</cx:pt>
          <cx:pt idx="262">$49.79</cx:pt>
          <cx:pt idx="263">$54.05</cx:pt>
          <cx:pt idx="264">$30.00</cx:pt>
          <cx:pt idx="265">$70.13</cx:pt>
          <cx:pt idx="266">$27.00</cx:pt>
          <cx:pt idx="267">$51.99</cx:pt>
          <cx:pt idx="268">$56.42</cx:pt>
          <cx:pt idx="269">$101.63</cx:pt>
          <cx:pt idx="270">$25.01</cx:pt>
          <cx:pt idx="271">$32.02</cx:pt>
          <cx:pt idx="272">$82.02</cx:pt>
          <cx:pt idx="273">$37.96</cx:pt>
          <cx:pt idx="274">$51.53</cx:pt>
          <cx:pt idx="275">$81.20</cx:pt>
          <cx:pt idx="276">$40.03</cx:pt>
          <cx:pt idx="277">$89.94</cx:pt>
          <cx:pt idx="278">$96.69</cx:pt>
          <cx:pt idx="279">$25.01</cx:pt>
          <cx:pt idx="280">$36.99</cx:pt>
          <cx:pt idx="281">$73.01</cx:pt>
          <cx:pt idx="282">$68.24</cx:pt>
          <cx:pt idx="283">$52.31</cx:pt>
          <cx:pt idx="284">$61.77</cx:pt>
          <cx:pt idx="285">$25.03</cx:pt>
          <cx:pt idx="286">$106.29</cx:pt>
          <cx:pt idx="287">$75.07</cx:pt>
          <cx:pt idx="288">$39.97</cx:pt>
          <cx:pt idx="289">$39.98</cx:pt>
          <cx:pt idx="290">$101.02</cx:pt>
          <cx:pt idx="291">$76.81</cx:pt>
          <cx:pt idx="292">$71.70</cx:pt>
          <cx:pt idx="293">$33.28</cx:pt>
          <cx:pt idx="294">$43.92</cx:pt>
          <cx:pt idx="295">$36.00</cx:pt>
          <cx:pt idx="296">$88.21</cx:pt>
          <cx:pt idx="297">$65.24</cx:pt>
          <cx:pt idx="298">$69.96</cx:pt>
          <cx:pt idx="299">$39.88</cx:pt>
          <cx:pt idx="300">$5.00</cx:pt>
          <cx:pt idx="301">$41.02</cx:pt>
          <cx:pt idx="302">$98.91</cx:pt>
          <cx:pt idx="303">$87.78</cx:pt>
          <cx:pt idx="304">$80.77</cx:pt>
          <cx:pt idx="305">$94.28</cx:pt>
          <cx:pt idx="306">$73.43</cx:pt>
          <cx:pt idx="307">$65.97</cx:pt>
          <cx:pt idx="308">$109.04</cx:pt>
          <cx:pt idx="309">$41.16</cx:pt>
          <cx:pt idx="310">$99.13</cx:pt>
          <cx:pt idx="311">$105.88</cx:pt>
          <cx:pt idx="312">$49.00</cx:pt>
          <cx:pt idx="313">$39.00</cx:pt>
          <cx:pt idx="314">$31.02</cx:pt>
          <cx:pt idx="315">$103.87</cx:pt>
          <cx:pt idx="316">$59.27</cx:pt>
          <cx:pt idx="317">$42.30</cx:pt>
          <cx:pt idx="318">$53.12</cx:pt>
          <cx:pt idx="319">$50.80</cx:pt>
          <cx:pt idx="320">$101.15</cx:pt>
          <cx:pt idx="321">$65.00</cx:pt>
          <cx:pt idx="322">$38.00</cx:pt>
          <cx:pt idx="323">$82.62</cx:pt>
          <cx:pt idx="324">$37.94</cx:pt>
          <cx:pt idx="325">$80.78</cx:pt>
          <cx:pt idx="326">$25.98</cx:pt>
          <cx:pt idx="327">$30.36</cx:pt>
          <cx:pt idx="328">$54.00</cx:pt>
          <cx:pt idx="329">$101.79</cx:pt>
          <cx:pt idx="330">$45.00</cx:pt>
          <cx:pt idx="331">$77.07</cx:pt>
          <cx:pt idx="332">$88.08</cx:pt>
          <cx:pt idx="333">$47.04</cx:pt>
          <cx:pt idx="334">$111.00</cx:pt>
          <cx:pt idx="335">$87.00</cx:pt>
          <cx:pt idx="336">$63.99</cx:pt>
          <cx:pt idx="337">$105.99</cx:pt>
          <cx:pt idx="338">$73.99</cx:pt>
          <cx:pt idx="339">$84.02</cx:pt>
          <cx:pt idx="340">$88.97</cx:pt>
          <cx:pt idx="341">$76.99</cx:pt>
          <cx:pt idx="342">$97.15</cx:pt>
          <cx:pt idx="343">$33.01</cx:pt>
          <cx:pt idx="344">$99.95</cx:pt>
          <cx:pt idx="345">$69.97</cx:pt>
          <cx:pt idx="346">$110.32</cx:pt>
          <cx:pt idx="347">$66.01</cx:pt>
          <cx:pt idx="348">$41.01</cx:pt>
          <cx:pt idx="349">$103.96</cx:pt>
          <cx:pt idx="350">$5.00</cx:pt>
          <cx:pt idx="351">$47.01</cx:pt>
          <cx:pt idx="352">$29.61</cx:pt>
          <cx:pt idx="353">$81.01</cx:pt>
          <cx:pt idx="354">$94.35</cx:pt>
          <cx:pt idx="355">$26.06</cx:pt>
          <cx:pt idx="356">$85.78</cx:pt>
          <cx:pt idx="357">$103.73</cx:pt>
          <cx:pt idx="358">$49.83</cx:pt>
          <cx:pt idx="359">$63.89</cx:pt>
          <cx:pt idx="360">$47.00</cx:pt>
          <cx:pt idx="361">$108.48</cx:pt>
          <cx:pt idx="362">$72.02</cx:pt>
          <cx:pt idx="363">$59.93</cx:pt>
          <cx:pt idx="364">$78.21</cx:pt>
          <cx:pt idx="365">$104.78</cx:pt>
          <cx:pt idx="366">$105.52</cx:pt>
          <cx:pt idx="367">$24.93</cx:pt>
          <cx:pt idx="368">$69.87</cx:pt>
          <cx:pt idx="369">$95.73</cx:pt>
          <cx:pt idx="370">$30.00</cx:pt>
          <cx:pt idx="371">$59.01</cx:pt>
          <cx:pt idx="372">$84.76</cx:pt>
          <cx:pt idx="373">$78.01</cx:pt>
          <cx:pt idx="374">$50.05</cx:pt>
          <cx:pt idx="375">$59.16</cx:pt>
          <cx:pt idx="376">$93.70</cx:pt>
          <cx:pt idx="377">$40.14</cx:pt>
          <cx:pt idx="378">$70.09</cx:pt>
          <cx:pt idx="379">$66.18</cx:pt>
          <cx:pt idx="380">$47.71</cx:pt>
          <cx:pt idx="381">$62.90</cx:pt>
          <cx:pt idx="382">$86.61</cx:pt>
          <cx:pt idx="383">$75.13</cx:pt>
          <cx:pt idx="384">$41.00</cx:pt>
          <cx:pt idx="385">$50.01</cx:pt>
          <cx:pt idx="386">$96.96</cx:pt>
          <cx:pt idx="387">$100.93</cx:pt>
          <cx:pt idx="388">$89.23</cx:pt>
          <cx:pt idx="389">$87.98</cx:pt>
          <cx:pt idx="390">$89.54</cx:pt>
          <cx:pt idx="391">$29.09</cx:pt>
          <cx:pt idx="392">$42.01</cx:pt>
          <cx:pt idx="393">$47.00</cx:pt>
          <cx:pt idx="394">$110.44</cx:pt>
          <cx:pt idx="395">$41.99</cx:pt>
          <cx:pt idx="396">$48.01</cx:pt>
          <cx:pt idx="397">$31.02</cx:pt>
          <cx:pt idx="398">$99.20</cx:pt>
          <cx:pt idx="399">$66.02</cx:pt>
          <cx:pt idx="400">$2.00</cx:pt>
          <cx:pt idx="401">$46.06</cx:pt>
          <cx:pt idx="402">$73.65</cx:pt>
          <cx:pt idx="403">$55.99</cx:pt>
          <cx:pt idx="404">$68.99</cx:pt>
          <cx:pt idx="405">$60.98</cx:pt>
          <cx:pt idx="406">$110.98</cx:pt>
          <cx:pt idx="407">$25.00</cx:pt>
          <cx:pt idx="408">$78.76</cx:pt>
          <cx:pt idx="409">$87.96</cx:pt>
          <cx:pt idx="410">$49.99</cx:pt>
          <cx:pt idx="411">$99.52</cx:pt>
          <cx:pt idx="412">$104.82</cx:pt>
          <cx:pt idx="413">$108.01</cx:pt>
          <cx:pt idx="414">$29.00</cx:pt>
          <cx:pt idx="415">$30.03</cx:pt>
          <cx:pt idx="416">$41.01</cx:pt>
          <cx:pt idx="417">$62.87</cx:pt>
          <cx:pt idx="418">$47.01</cx:pt>
          <cx:pt idx="419">$27.00</cx:pt>
          <cx:pt idx="420">$68.33</cx:pt>
          <cx:pt idx="421">$50.97</cx:pt>
          <cx:pt idx="422">$54.02</cx:pt>
          <cx:pt idx="423">$97.06</cx:pt>
          <cx:pt idx="424">$24.87</cx:pt>
          <cx:pt idx="425">$84.42</cx:pt>
          <cx:pt idx="426">$47.09</cx:pt>
          <cx:pt idx="427">$78.00</cx:pt>
          <cx:pt idx="428">$62.97</cx:pt>
          <cx:pt idx="429">$81.01</cx:pt>
          <cx:pt idx="430">$65.32</cx:pt>
          <cx:pt idx="431">$104.44</cx:pt>
          <cx:pt idx="432">$69.99</cx:pt>
          <cx:pt idx="433">$83.02</cx:pt>
          <cx:pt idx="434">$90.30</cx:pt>
          <cx:pt idx="435">$103.98</cx:pt>
          <cx:pt idx="436">$54.93</cx:pt>
          <cx:pt idx="437">$51.92</cx:pt>
          <cx:pt idx="438">$60.03</cx:pt>
          <cx:pt idx="439">$44.00</cx:pt>
          <cx:pt idx="440">$53.00</cx:pt>
          <cx:pt idx="441">$54.50</cx:pt>
          <cx:pt idx="442">$75.04</cx:pt>
          <cx:pt idx="443">$35.91</cx:pt>
          <cx:pt idx="444">$36.95</cx:pt>
          <cx:pt idx="445">$63.17</cx:pt>
          <cx:pt idx="446">$29.99</cx:pt>
          <cx:pt idx="447">$86.00</cx:pt>
          <cx:pt idx="448">$75.01</cx:pt>
          <cx:pt idx="449">$101.20</cx:pt>
          <cx:pt idx="450">$4.00</cx:pt>
          <cx:pt idx="451">$29.00</cx:pt>
          <cx:pt idx="452">$98.23</cx:pt>
          <cx:pt idx="453">$87.00</cx:pt>
          <cx:pt idx="454">$45.21</cx:pt>
          <cx:pt idx="455">$37.00</cx:pt>
          <cx:pt idx="456">$94.98</cx:pt>
          <cx:pt idx="457">$28.96</cx:pt>
          <cx:pt idx="458">$55.99</cx:pt>
          <cx:pt idx="459">$54.04</cx:pt>
          <cx:pt idx="460">$82.38</cx:pt>
          <cx:pt idx="461">$67.00</cx:pt>
          <cx:pt idx="462">$107.91</cx:pt>
          <cx:pt idx="463">$69.01</cx:pt>
          <cx:pt idx="464">$39.01</cx:pt>
          <cx:pt idx="465">$110.36</cx:pt>
          <cx:pt idx="466">$94.86</cx:pt>
          <cx:pt idx="467">$57.94</cx:pt>
          <cx:pt idx="468">$101.25</cx:pt>
          <cx:pt idx="469">$64.96</cx:pt>
          <cx:pt idx="470">$27.01</cx:pt>
          <cx:pt idx="471">$50.97</cx:pt>
          <cx:pt idx="472">$104.94</cx:pt>
          <cx:pt idx="473">$84.03</cx:pt>
          <cx:pt idx="474">$102.86</cx:pt>
          <cx:pt idx="475">$39.96</cx:pt>
          <cx:pt idx="476">$51.00</cx:pt>
          <cx:pt idx="477">$40.82</cx:pt>
          <cx:pt idx="478">$59.00</cx:pt>
          <cx:pt idx="479">$71.16</cx:pt>
          <cx:pt idx="480">$99.49</cx:pt>
          <cx:pt idx="481">$103.99</cx:pt>
          <cx:pt idx="482">$76.56</cx:pt>
          <cx:pt idx="483">$87.07</cx:pt>
          <cx:pt idx="484">$49.00</cx:pt>
          <cx:pt idx="485">$42.97</cx:pt>
          <cx:pt idx="486">$33.43</cx:pt>
          <cx:pt idx="487">$83.98</cx:pt>
          <cx:pt idx="488">$101.42</cx:pt>
          <cx:pt idx="489">$109.87</cx:pt>
          <cx:pt idx="490">$31.92</cx:pt>
          <cx:pt idx="491">$70.99</cx:pt>
          <cx:pt idx="492">$77.03</cx:pt>
          <cx:pt idx="493">$101.78</cx:pt>
          <cx:pt idx="494">$51.06</cx:pt>
          <cx:pt idx="495">$68.02</cx:pt>
          <cx:pt idx="496">$30.87</cx:pt>
          <cx:pt idx="497">$27.91</cx:pt>
          <cx:pt idx="498">$79.99</cx:pt>
          <cx:pt idx="499">$38.00</cx:pt>
          <cx:pt idx="500">#DIV/0!</cx:pt>
          <cx:pt idx="501">$59.99</cx:pt>
          <cx:pt idx="502">$37.04</cx:pt>
          <cx:pt idx="503">$99.96</cx:pt>
          <cx:pt idx="504">$111.68</cx:pt>
          <cx:pt idx="505">$36.01</cx:pt>
          <cx:pt idx="506">$66.01</cx:pt>
          <cx:pt idx="507">$44.05</cx:pt>
          <cx:pt idx="508">$53.00</cx:pt>
          <cx:pt idx="509">$95.00</cx:pt>
          <cx:pt idx="510">$70.91</cx:pt>
          <cx:pt idx="511">$98.06</cx:pt>
          <cx:pt idx="512">$53.05</cx:pt>
          <cx:pt idx="513">$93.14</cx:pt>
          <cx:pt idx="514">$58.95</cx:pt>
          <cx:pt idx="515">$36.07</cx:pt>
          <cx:pt idx="516">$63.03</cx:pt>
          <cx:pt idx="517">$84.72</cx:pt>
          <cx:pt idx="518">$62.20</cx:pt>
          <cx:pt idx="519">$101.98</cx:pt>
          <cx:pt idx="520">$106.44</cx:pt>
          <cx:pt idx="521">$29.98</cx:pt>
          <cx:pt idx="522">$85.81</cx:pt>
          <cx:pt idx="523">$70.82</cx:pt>
          <cx:pt idx="524">$41.00</cx:pt>
          <cx:pt idx="525">$28.06</cx:pt>
          <cx:pt idx="526">$88.05</cx:pt>
          <cx:pt idx="527">$31.00</cx:pt>
          <cx:pt idx="528">$90.34</cx:pt>
          <cx:pt idx="529">$63.78</cx:pt>
          <cx:pt idx="530">$54.00</cx:pt>
          <cx:pt idx="531">$48.99</cx:pt>
          <cx:pt idx="532">$63.86</cx:pt>
          <cx:pt idx="533">$83.00</cx:pt>
          <cx:pt idx="534">$55.08</cx:pt>
          <cx:pt idx="535">$62.04</cx:pt>
          <cx:pt idx="536">$104.98</cx:pt>
          <cx:pt idx="537">$94.04</cx:pt>
          <cx:pt idx="538">$44.01</cx:pt>
          <cx:pt idx="539">$92.47</cx:pt>
          <cx:pt idx="540">$57.07</cx:pt>
          <cx:pt idx="541">$109.08</cx:pt>
          <cx:pt idx="542">$39.39</cx:pt>
          <cx:pt idx="543">$77.02</cx:pt>
          <cx:pt idx="544">$92.17</cx:pt>
          <cx:pt idx="545">$61.01</cx:pt>
          <cx:pt idx="546">$78.07</cx:pt>
          <cx:pt idx="547">$80.75</cx:pt>
          <cx:pt idx="548">$59.99</cx:pt>
          <cx:pt idx="549">$110.03</cx:pt>
          <cx:pt idx="550">$4.00</cx:pt>
          <cx:pt idx="551">$38.00</cx:pt>
          <cx:pt idx="552">$96.37</cx:pt>
          <cx:pt idx="553">$72.98</cx:pt>
          <cx:pt idx="554">$26.01</cx:pt>
          <cx:pt idx="555">$104.36</cx:pt>
          <cx:pt idx="556">$102.19</cx:pt>
          <cx:pt idx="557">$54.12</cx:pt>
          <cx:pt idx="558">$63.22</cx:pt>
          <cx:pt idx="559">$104.03</cx:pt>
          <cx:pt idx="560">$49.99</cx:pt>
          <cx:pt idx="561">$56.02</cx:pt>
          <cx:pt idx="562">$48.81</cx:pt>
          <cx:pt idx="563">$60.08</cx:pt>
          <cx:pt idx="564">$78.99</cx:pt>
          <cx:pt idx="565">$53.99</cx:pt>
          <cx:pt idx="566">$111.46</cx:pt>
          <cx:pt idx="567">$60.92</cx:pt>
          <cx:pt idx="568">$26.00</cx:pt>
          <cx:pt idx="569">$80.99</cx:pt>
          <cx:pt idx="570">$35.00</cx:pt>
          <cx:pt idx="571">$94.14</cx:pt>
          <cx:pt idx="572">$52.09</cx:pt>
          <cx:pt idx="573">$24.99</cx:pt>
          <cx:pt idx="574">$69.22</cx:pt>
          <cx:pt idx="575">$93.94</cx:pt>
          <cx:pt idx="576">$98.41</cx:pt>
          <cx:pt idx="577">$41.78</cx:pt>
          <cx:pt idx="578">$65.99</cx:pt>
          <cx:pt idx="579">$72.06</cx:pt>
          <cx:pt idx="580">$48.00</cx:pt>
          <cx:pt idx="581">$54.10</cx:pt>
          <cx:pt idx="582">$107.88</cx:pt>
          <cx:pt idx="583">$67.03</cx:pt>
          <cx:pt idx="584">$64.01</cx:pt>
          <cx:pt idx="585">$96.07</cx:pt>
          <cx:pt idx="586">$51.18</cx:pt>
          <cx:pt idx="587">$43.92</cx:pt>
          <cx:pt idx="588">$91.02</cx:pt>
          <cx:pt idx="589">$50.13</cx:pt>
          <cx:pt idx="590">$67.72</cx:pt>
          <cx:pt idx="591">$61.04</cx:pt>
          <cx:pt idx="592">$80.01</cx:pt>
          <cx:pt idx="593">$47.00</cx:pt>
          <cx:pt idx="594">$71.13</cx:pt>
          <cx:pt idx="595">$89.99</cx:pt>
          <cx:pt idx="596">$43.03</cx:pt>
          <cx:pt idx="597">$68.00</cx:pt>
          <cx:pt idx="598">$73.00</cx:pt>
          <cx:pt idx="599">$62.34</cx:pt>
          <cx:pt idx="600">$5.00</cx:pt>
          <cx:pt idx="601">$67.10</cx:pt>
          <cx:pt idx="602">$79.98</cx:pt>
          <cx:pt idx="603">$62.18</cx:pt>
          <cx:pt idx="604">$53.01</cx:pt>
          <cx:pt idx="605">$57.74</cx:pt>
          <cx:pt idx="606">$40.03</cx:pt>
          <cx:pt idx="607">$81.02</cx:pt>
          <cx:pt idx="608">$35.05</cx:pt>
          <cx:pt idx="609">$102.92</cx:pt>
          <cx:pt idx="610">$28.00</cx:pt>
          <cx:pt idx="611">$75.73</cx:pt>
          <cx:pt idx="612">$45.03</cx:pt>
          <cx:pt idx="613">$73.62</cx:pt>
          <cx:pt idx="614">$56.99</cx:pt>
          <cx:pt idx="615">$85.22</cx:pt>
          <cx:pt idx="616">$50.96</cx:pt>
          <cx:pt idx="617">$63.56</cx:pt>
          <cx:pt idx="618">$81.00</cx:pt>
          <cx:pt idx="619">$86.04</cx:pt>
          <cx:pt idx="620">$90.04</cx:pt>
          <cx:pt idx="621">$74.01</cx:pt>
          <cx:pt idx="622">$92.44</cx:pt>
          <cx:pt idx="623">$56.00</cx:pt>
          <cx:pt idx="624">$32.98</cx:pt>
          <cx:pt idx="625">$93.60</cx:pt>
          <cx:pt idx="626">$69.87</cx:pt>
          <cx:pt idx="627">$72.13</cx:pt>
          <cx:pt idx="628">$30.04</cx:pt>
          <cx:pt idx="629">$73.97</cx:pt>
          <cx:pt idx="630">$68.66</cx:pt>
          <cx:pt idx="631">$59.99</cx:pt>
          <cx:pt idx="632">$111.16</cx:pt>
          <cx:pt idx="633">$53.04</cx:pt>
          <cx:pt idx="634">$55.99</cx:pt>
          <cx:pt idx="635">$69.99</cx:pt>
          <cx:pt idx="636">$49.00</cx:pt>
          <cx:pt idx="637">$103.85</cx:pt>
          <cx:pt idx="638">$99.13</cx:pt>
          <cx:pt idx="639">$107.38</cx:pt>
          <cx:pt idx="640">$76.92</cx:pt>
          <cx:pt idx="641">$58.13</cx:pt>
          <cx:pt idx="642">$103.74</cx:pt>
          <cx:pt idx="643">$87.96</cx:pt>
          <cx:pt idx="644">$28.00</cx:pt>
          <cx:pt idx="645">$38.00</cx:pt>
          <cx:pt idx="646">$30.00</cx:pt>
          <cx:pt idx="647">$103.50</cx:pt>
          <cx:pt idx="648">$85.99</cx:pt>
          <cx:pt idx="649">$98.01</cx:pt>
          <cx:pt idx="650">$2.00</cx:pt>
          <cx:pt idx="651">$44.99</cx:pt>
          <cx:pt idx="652">$31.01</cx:pt>
          <cx:pt idx="653">$59.97</cx:pt>
          <cx:pt idx="654">$59.00</cx:pt>
          <cx:pt idx="655">$50.05</cx:pt>
          <cx:pt idx="656">$98.97</cx:pt>
          <cx:pt idx="657">$58.86</cx:pt>
          <cx:pt idx="658">$81.01</cx:pt>
          <cx:pt idx="659">$76.01</cx:pt>
          <cx:pt idx="660">$96.60</cx:pt>
          <cx:pt idx="661">$76.96</cx:pt>
          <cx:pt idx="662">$67.98</cx:pt>
          <cx:pt idx="663">$88.78</cx:pt>
          <cx:pt idx="664">$25.00</cx:pt>
          <cx:pt idx="665">$44.92</cx:pt>
          <cx:pt idx="666">$79.40</cx:pt>
          <cx:pt idx="667">$29.01</cx:pt>
          <cx:pt idx="668">$73.59</cx:pt>
          <cx:pt idx="669">$107.97</cx:pt>
          <cx:pt idx="670">$68.99</cx:pt>
          <cx:pt idx="671">$111.02</cx:pt>
          <cx:pt idx="672">$25.00</cx:pt>
          <cx:pt idx="673">$42.16</cx:pt>
          <cx:pt idx="674">$47.00</cx:pt>
          <cx:pt idx="675">$36.04</cx:pt>
          <cx:pt idx="676">$101.04</cx:pt>
          <cx:pt idx="677">$39.93</cx:pt>
          <cx:pt idx="678">$83.16</cx:pt>
          <cx:pt idx="679">$39.98</cx:pt>
          <cx:pt idx="680">$47.99</cx:pt>
          <cx:pt idx="681">$95.98</cx:pt>
          <cx:pt idx="682">$78.73</cx:pt>
          <cx:pt idx="683">$56.08</cx:pt>
          <cx:pt idx="684">$69.09</cx:pt>
          <cx:pt idx="685">$102.05</cx:pt>
          <cx:pt idx="686">$107.32</cx:pt>
          <cx:pt idx="687">$51.97</cx:pt>
          <cx:pt idx="688">$71.14</cx:pt>
          <cx:pt idx="689">$106.49</cx:pt>
          <cx:pt idx="690">$42.94</cx:pt>
          <cx:pt idx="691">$30.04</cx:pt>
          <cx:pt idx="692">$70.62</cx:pt>
          <cx:pt idx="693">$66.02</cx:pt>
          <cx:pt idx="694">$96.91</cx:pt>
          <cx:pt idx="695">$62.87</cx:pt>
          <cx:pt idx="696">$108.99</cx:pt>
          <cx:pt idx="697">$27.00</cx:pt>
          <cx:pt idx="698">$65.00</cx:pt>
          <cx:pt idx="699">$111.52</cx:pt>
          <cx:pt idx="700">$3.00</cx:pt>
          <cx:pt idx="701">$110.99</cx:pt>
          <cx:pt idx="702">$56.75</cx:pt>
          <cx:pt idx="703">$97.02</cx:pt>
          <cx:pt idx="704">$92.09</cx:pt>
          <cx:pt idx="705">$82.99</cx:pt>
          <cx:pt idx="706">$103.04</cx:pt>
          <cx:pt idx="707">$68.92</cx:pt>
          <cx:pt idx="708">$87.74</cx:pt>
          <cx:pt idx="709">$75.02</cx:pt>
          <cx:pt idx="710">$50.86</cx:pt>
          <cx:pt idx="711">$90.00</cx:pt>
          <cx:pt idx="712">$72.90</cx:pt>
          <cx:pt idx="713">$108.49</cx:pt>
          <cx:pt idx="714">$101.98</cx:pt>
          <cx:pt idx="715">$44.01</cx:pt>
          <cx:pt idx="716">$65.94</cx:pt>
          <cx:pt idx="717">$24.99</cx:pt>
          <cx:pt idx="718">$28.00</cx:pt>
          <cx:pt idx="719">$85.83</cx:pt>
          <cx:pt idx="720">$84.92</cx:pt>
          <cx:pt idx="721">$90.48</cx:pt>
          <cx:pt idx="722">$25.00</cx:pt>
          <cx:pt idx="723">$92.01</cx:pt>
          <cx:pt idx="724">$93.07</cx:pt>
          <cx:pt idx="725">$61.01</cx:pt>
          <cx:pt idx="726">$92.04</cx:pt>
          <cx:pt idx="727">$81.13</cx:pt>
          <cx:pt idx="728">$73.50</cx:pt>
          <cx:pt idx="729">$85.22</cx:pt>
          <cx:pt idx="730">$110.97</cx:pt>
          <cx:pt idx="731">$32.97</cx:pt>
          <cx:pt idx="732">$96.01</cx:pt>
          <cx:pt idx="733">$84.97</cx:pt>
          <cx:pt idx="734">$25.01</cx:pt>
          <cx:pt idx="735">$66.00</cx:pt>
          <cx:pt idx="736">$87.34</cx:pt>
          <cx:pt idx="737">$27.93</cx:pt>
          <cx:pt idx="738">$103.80</cx:pt>
          <cx:pt idx="739">$31.94</cx:pt>
          <cx:pt idx="740">$99.50</cx:pt>
          <cx:pt idx="741">$108.85</cx:pt>
          <cx:pt idx="742">$110.76</cx:pt>
          <cx:pt idx="743">$29.65</cx:pt>
          <cx:pt idx="744">$101.71</cx:pt>
          <cx:pt idx="745">$61.50</cx:pt>
          <cx:pt idx="746">$35.00</cx:pt>
          <cx:pt idx="747">$40.05</cx:pt>
          <cx:pt idx="748">$110.97</cx:pt>
          <cx:pt idx="749">$36.96</cx:pt>
          <cx:pt idx="750">$1.00</cx:pt>
          <cx:pt idx="751">$30.97</cx:pt>
          <cx:pt idx="752">$47.04</cx:pt>
          <cx:pt idx="753">$88.07</cx:pt>
          <cx:pt idx="754">$37.01</cx:pt>
          <cx:pt idx="755">$26.03</cx:pt>
          <cx:pt idx="756">$67.82</cx:pt>
          <cx:pt idx="757">$49.96</cx:pt>
          <cx:pt idx="758">$110.02</cx:pt>
          <cx:pt idx="759">$89.96</cx:pt>
          <cx:pt idx="760">$79.01</cx:pt>
          <cx:pt idx="761">$86.87</cx:pt>
          <cx:pt idx="762">$62.04</cx:pt>
          <cx:pt idx="763">$26.97</cx:pt>
          <cx:pt idx="764">$54.12</cx:pt>
          <cx:pt idx="765">$41.04</cx:pt>
          <cx:pt idx="766">$55.05</cx:pt>
          <cx:pt idx="767">$107.94</cx:pt>
          <cx:pt idx="768">$73.92</cx:pt>
          <cx:pt idx="769">$32.00</cx:pt>
          <cx:pt idx="770">$53.90</cx:pt>
          <cx:pt idx="771">$106.50</cx:pt>
          <cx:pt idx="772">$33.00</cx:pt>
          <cx:pt idx="773">$43.00</cx:pt>
          <cx:pt idx="774">$86.86</cx:pt>
          <cx:pt idx="775">$96.80</cx:pt>
          <cx:pt idx="776">$33.00</cx:pt>
          <cx:pt idx="777">$68.03</cx:pt>
          <cx:pt idx="778">$58.87</cx:pt>
          <cx:pt idx="779">$105.05</cx:pt>
          <cx:pt idx="780">$33.05</cx:pt>
          <cx:pt idx="781">$78.82</cx:pt>
          <cx:pt idx="782">$68.20</cx:pt>
          <cx:pt idx="783">$75.73</cx:pt>
          <cx:pt idx="784">$31.00</cx:pt>
          <cx:pt idx="785">$101.88</cx:pt>
          <cx:pt idx="786">$52.88</cx:pt>
          <cx:pt idx="787">$71.01</cx:pt>
          <cx:pt idx="788">$102.39</cx:pt>
          <cx:pt idx="789">$74.47</cx:pt>
          <cx:pt idx="790">$51.01</cx:pt>
          <cx:pt idx="791">$90.00</cx:pt>
          <cx:pt idx="792">$97.14</cx:pt>
          <cx:pt idx="793">$72.07</cx:pt>
          <cx:pt idx="794">$75.24</cx:pt>
          <cx:pt idx="795">$32.97</cx:pt>
          <cx:pt idx="796">$54.81</cx:pt>
          <cx:pt idx="797">$45.04</cx:pt>
          <cx:pt idx="798">$52.96</cx:pt>
          <cx:pt idx="799">$60.02</cx:pt>
          <cx:pt idx="800">$1.00</cx:pt>
          <cx:pt idx="801">$44.03</cx:pt>
          <cx:pt idx="802">$86.03</cx:pt>
          <cx:pt idx="803">$28.01</cx:pt>
          <cx:pt idx="804">$32.05</cx:pt>
          <cx:pt idx="805">$73.61</cx:pt>
          <cx:pt idx="806">$108.71</cx:pt>
          <cx:pt idx="807">$42.98</cx:pt>
          <cx:pt idx="808">$83.32</cx:pt>
          <cx:pt idx="809">$42.00</cx:pt>
          <cx:pt idx="810">$55.93</cx:pt>
          <cx:pt idx="811">$105.04</cx:pt>
          <cx:pt idx="812">$48.00</cx:pt>
          <cx:pt idx="813">$112.66</cx:pt>
          <cx:pt idx="814">$81.94</cx:pt>
          <cx:pt idx="815">$64.05</cx:pt>
          <cx:pt idx="816">$106.39</cx:pt>
          <cx:pt idx="817">$76.01</cx:pt>
          <cx:pt idx="818">$111.07</cx:pt>
          <cx:pt idx="819">$95.94</cx:pt>
          <cx:pt idx="820">$43.04</cx:pt>
          <cx:pt idx="821">$67.97</cx:pt>
          <cx:pt idx="822">$89.99</cx:pt>
          <cx:pt idx="823">$58.10</cx:pt>
          <cx:pt idx="824">$84.00</cx:pt>
          <cx:pt idx="825">$88.85</cx:pt>
          <cx:pt idx="826">$65.96</cx:pt>
          <cx:pt idx="827">$74.80</cx:pt>
          <cx:pt idx="828">$69.99</cx:pt>
          <cx:pt idx="829">$32.01</cx:pt>
          <cx:pt idx="830">$64.73</cx:pt>
          <cx:pt idx="831">$25.00</cx:pt>
          <cx:pt idx="832">$104.98</cx:pt>
          <cx:pt idx="833">$64.99</cx:pt>
          <cx:pt idx="834">$94.35</cx:pt>
          <cx:pt idx="835">$44.00</cx:pt>
          <cx:pt idx="836">$64.74</cx:pt>
          <cx:pt idx="837">$84.01</cx:pt>
          <cx:pt idx="838">$34.06</cx:pt>
          <cx:pt idx="839">$93.27</cx:pt>
          <cx:pt idx="840">$33.00</cx:pt>
          <cx:pt idx="841">$83.81</cx:pt>
          <cx:pt idx="842">$63.99</cx:pt>
          <cx:pt idx="843">$81.91</cx:pt>
          <cx:pt idx="844">$93.05</cx:pt>
          <cx:pt idx="845">$101.98</cx:pt>
          <cx:pt idx="846">$105.94</cx:pt>
          <cx:pt idx="847">$101.58</cx:pt>
          <cx:pt idx="848">$62.97</cx:pt>
          <cx:pt idx="849">$29.05</cx:pt>
          <cx:pt idx="850">$1.00</cx:pt>
          <cx:pt idx="851">$77.93</cx:pt>
          <cx:pt idx="852">$80.81</cx:pt>
          <cx:pt idx="853">$76.01</cx:pt>
          <cx:pt idx="854">$72.99</cx:pt>
          <cx:pt idx="855">$53.00</cx:pt>
          <cx:pt idx="856">$54.16</cx:pt>
          <cx:pt idx="857">$32.95</cx:pt>
          <cx:pt idx="858">$79.37</cx:pt>
          <cx:pt idx="859">$41.17</cx:pt>
          <cx:pt idx="860">$77.43</cx:pt>
          <cx:pt idx="861">$57.16</cx:pt>
          <cx:pt idx="862">$77.18</cx:pt>
          <cx:pt idx="863">$24.95</cx:pt>
          <cx:pt idx="864">$97.18</cx:pt>
          <cx:pt idx="865">$46.00</cx:pt>
          <cx:pt idx="866">$88.02</cx:pt>
          <cx:pt idx="867">$25.99</cx:pt>
          <cx:pt idx="868">$102.69</cx:pt>
          <cx:pt idx="869">$72.96</cx:pt>
          <cx:pt idx="870">$57.19</cx:pt>
          <cx:pt idx="871">$84.01</cx:pt>
          <cx:pt idx="872">$98.67</cx:pt>
          <cx:pt idx="873">$42.01</cx:pt>
          <cx:pt idx="874">$32.00</cx:pt>
          <cx:pt idx="875">$81.57</cx:pt>
          <cx:pt idx="876">$37.04</cx:pt>
          <cx:pt idx="877">$103.03</cx:pt>
          <cx:pt idx="878">$84.33</cx:pt>
          <cx:pt idx="879">$102.60</cx:pt>
          <cx:pt idx="880">$79.99</cx:pt>
          <cx:pt idx="881">$70.06</cx:pt>
          <cx:pt idx="882">$37.00</cx:pt>
          <cx:pt idx="883">$41.91</cx:pt>
          <cx:pt idx="884">$57.99</cx:pt>
          <cx:pt idx="885">$40.94</cx:pt>
          <cx:pt idx="886">$70.00</cx:pt>
          <cx:pt idx="887">$73.84</cx:pt>
          <cx:pt idx="888">$41.98</cx:pt>
          <cx:pt idx="889">$77.93</cx:pt>
          <cx:pt idx="890">$106.02</cx:pt>
          <cx:pt idx="891">$47.02</cx:pt>
          <cx:pt idx="892">$76.02</cx:pt>
          <cx:pt idx="893">$54.12</cx:pt>
          <cx:pt idx="894">$57.29</cx:pt>
          <cx:pt idx="895">$103.81</cx:pt>
          <cx:pt idx="896">$105.03</cx:pt>
          <cx:pt idx="897">$90.26</cx:pt>
          <cx:pt idx="898">$76.98</cx:pt>
          <cx:pt idx="899">$102.60</cx:pt>
          <cx:pt idx="900">$2.00</cx:pt>
          <cx:pt idx="901">$55.01</cx:pt>
          <cx:pt idx="902">$32.13</cx:pt>
          <cx:pt idx="903">$50.64</cx:pt>
          <cx:pt idx="904">$49.69</cx:pt>
          <cx:pt idx="905">$54.89</cx:pt>
          <cx:pt idx="906">$46.93</cx:pt>
          <cx:pt idx="907">$44.95</cx:pt>
          <cx:pt idx="908">$31.00</cx:pt>
          <cx:pt idx="909">$107.76</cx:pt>
          <cx:pt idx="910">$102.08</cx:pt>
          <cx:pt idx="911">$24.98</cx:pt>
          <cx:pt idx="912">$79.94</cx:pt>
          <cx:pt idx="913">$67.95</cx:pt>
          <cx:pt idx="914">$26.07</cx:pt>
          <cx:pt idx="915">$105.00</cx:pt>
          <cx:pt idx="916">$25.83</cx:pt>
          <cx:pt idx="917">$77.67</cx:pt>
          <cx:pt idx="918">$57.83</cx:pt>
          <cx:pt idx="919">$92.96</cx:pt>
          <cx:pt idx="920">$37.95</cx:pt>
          <cx:pt idx="921">$31.84</cx:pt>
          <cx:pt idx="922">$40.00</cx:pt>
          <cx:pt idx="923">$101.10</cx:pt>
          <cx:pt idx="924">$84.01</cx:pt>
          <cx:pt idx="925">$103.42</cx:pt>
          <cx:pt idx="926">$105.13</cx:pt>
          <cx:pt idx="927">$89.22</cx:pt>
          <cx:pt idx="928">$52.00</cx:pt>
          <cx:pt idx="929">$64.96</cx:pt>
          <cx:pt idx="930">$46.24</cx:pt>
          <cx:pt idx="931">$51.15</cx:pt>
          <cx:pt idx="932">$33.91</cx:pt>
          <cx:pt idx="933">$92.02</cx:pt>
          <cx:pt idx="934">$107.43</cx:pt>
          <cx:pt idx="935">$75.85</cx:pt>
          <cx:pt idx="936">$80.48</cx:pt>
          <cx:pt idx="937">$86.98</cx:pt>
          <cx:pt idx="938">$105.14</cx:pt>
          <cx:pt idx="939">$57.30</cx:pt>
          <cx:pt idx="940">$93.35</cx:pt>
          <cx:pt idx="941">$71.99</cx:pt>
          <cx:pt idx="942">$92.61</cx:pt>
          <cx:pt idx="943">$104.99</cx:pt>
          <cx:pt idx="944">$30.96</cx:pt>
          <cx:pt idx="945">$33.00</cx:pt>
          <cx:pt idx="946">$84.19</cx:pt>
          <cx:pt idx="947">$73.92</cx:pt>
          <cx:pt idx="948">$36.99</cx:pt>
          <cx:pt idx="949">$46.90</cx:pt>
          <cx:pt idx="950">$5.00</cx:pt>
          <cx:pt idx="951">$102.02</cx:pt>
          <cx:pt idx="952">$45.01</cx:pt>
          <cx:pt idx="953">$94.29</cx:pt>
          <cx:pt idx="954">$101.02</cx:pt>
          <cx:pt idx="955">$97.04</cx:pt>
          <cx:pt idx="956">$43.01</cx:pt>
          <cx:pt idx="957">$94.92</cx:pt>
          <cx:pt idx="958">$72.15</cx:pt>
          <cx:pt idx="959">$51.01</cx:pt>
          <cx:pt idx="960">$85.05</cx:pt>
          <cx:pt idx="961">$43.87</cx:pt>
          <cx:pt idx="962">$40.06</cx:pt>
          <cx:pt idx="963">$43.83</cx:pt>
          <cx:pt idx="964">$84.93</cx:pt>
          <cx:pt idx="965">$41.07</cx:pt>
          <cx:pt idx="966">$54.97</cx:pt>
          <cx:pt idx="967">$77.01</cx:pt>
          <cx:pt idx="968">$71.20</cx:pt>
          <cx:pt idx="969">$91.94</cx:pt>
          <cx:pt idx="970">$97.07</cx:pt>
          <cx:pt idx="971">$58.92</cx:pt>
          <cx:pt idx="972">$58.02</cx:pt>
          <cx:pt idx="973">$103.87</cx:pt>
          <cx:pt idx="974">$93.47</cx:pt>
          <cx:pt idx="975">$61.97</cx:pt>
          <cx:pt idx="976">$92.04</cx:pt>
          <cx:pt idx="977">$77.27</cx:pt>
          <cx:pt idx="978">$93.92</cx:pt>
          <cx:pt idx="979">$84.97</cx:pt>
          <cx:pt idx="980">$105.97</cx:pt>
          <cx:pt idx="981">$36.97</cx:pt>
          <cx:pt idx="982">$81.53</cx:pt>
          <cx:pt idx="983">$81.00</cx:pt>
          <cx:pt idx="984">$26.01</cx:pt>
          <cx:pt idx="985">$26.00</cx:pt>
          <cx:pt idx="986">$34.17</cx:pt>
          <cx:pt idx="987">$28.00</cx:pt>
          <cx:pt idx="988">$76.55</cx:pt>
          <cx:pt idx="989">$53.05</cx:pt>
          <cx:pt idx="990">$106.86</cx:pt>
          <cx:pt idx="991">$46.02</cx:pt>
          <cx:pt idx="992">$100.17</cx:pt>
          <cx:pt idx="993">$101.44</cx:pt>
          <cx:pt idx="994">$87.97</cx:pt>
          <cx:pt idx="995">$75.00</cx:pt>
          <cx:pt idx="996">$42.98</cx:pt>
          <cx:pt idx="997">$33.12</cx:pt>
          <cx:pt idx="998">$101.13</cx:pt>
          <cx:pt idx="999">$55.99</cx:pt>
        </cx:lvl>
        <cx:lvl ptCount="1000">
          <cx:pt idx="0">0</cx:pt>
          <cx:pt idx="1">158</cx:pt>
          <cx:pt idx="2">1425</cx:pt>
          <cx:pt idx="3">24</cx:pt>
          <cx:pt idx="4">53</cx:pt>
          <cx:pt idx="5">174</cx:pt>
          <cx:pt idx="6">18</cx:pt>
          <cx:pt idx="7">227</cx:pt>
          <cx:pt idx="8">708</cx:pt>
          <cx:pt idx="9">44</cx:pt>
          <cx:pt idx="10">220</cx:pt>
          <cx:pt idx="11">27</cx:pt>
          <cx:pt idx="12">55</cx:pt>
          <cx:pt idx="13">98</cx:pt>
          <cx:pt idx="14">200</cx:pt>
          <cx:pt idx="15">452</cx:pt>
          <cx:pt idx="16">100</cx:pt>
          <cx:pt idx="17">1249</cx:pt>
          <cx:pt idx="18">135</cx:pt>
          <cx:pt idx="19">674</cx:pt>
          <cx:pt idx="20">1396</cx:pt>
          <cx:pt idx="21">558</cx:pt>
          <cx:pt idx="22">890</cx:pt>
          <cx:pt idx="23">142</cx:pt>
          <cx:pt idx="24">2673</cx:pt>
          <cx:pt idx="25">163</cx:pt>
          <cx:pt idx="26">1480</cx:pt>
          <cx:pt idx="27">15</cx:pt>
          <cx:pt idx="28">2220</cx:pt>
          <cx:pt idx="29">1606</cx:pt>
          <cx:pt idx="30">129</cx:pt>
          <cx:pt idx="31">226</cx:pt>
          <cx:pt idx="32">2307</cx:pt>
          <cx:pt idx="33">5419</cx:pt>
          <cx:pt idx="34">165</cx:pt>
          <cx:pt idx="35">1965</cx:pt>
          <cx:pt idx="36">16</cx:pt>
          <cx:pt idx="37">107</cx:pt>
          <cx:pt idx="38">134</cx:pt>
          <cx:pt idx="39">88</cx:pt>
          <cx:pt idx="40">198</cx:pt>
          <cx:pt idx="41">111</cx:pt>
          <cx:pt idx="42">222</cx:pt>
          <cx:pt idx="43">6212</cx:pt>
          <cx:pt idx="44">98</cx:pt>
          <cx:pt idx="45">48</cx:pt>
          <cx:pt idx="46">92</cx:pt>
          <cx:pt idx="47">149</cx:pt>
          <cx:pt idx="48">2431</cx:pt>
          <cx:pt idx="49">303</cx:pt>
          <cx:pt idx="50">1</cx:pt>
          <cx:pt idx="51">1467</cx:pt>
          <cx:pt idx="52">75</cx:pt>
          <cx:pt idx="53">209</cx:pt>
          <cx:pt idx="54">120</cx:pt>
          <cx:pt idx="55">131</cx:pt>
          <cx:pt idx="56">164</cx:pt>
          <cx:pt idx="57">201</cx:pt>
          <cx:pt idx="58">211</cx:pt>
          <cx:pt idx="59">128</cx:pt>
          <cx:pt idx="60">1600</cx:pt>
          <cx:pt idx="61">2253</cx:pt>
          <cx:pt idx="62">249</cx:pt>
          <cx:pt idx="63">5</cx:pt>
          <cx:pt idx="64">38</cx:pt>
          <cx:pt idx="65">236</cx:pt>
          <cx:pt idx="66">12</cx:pt>
          <cx:pt idx="67">4065</cx:pt>
          <cx:pt idx="68">246</cx:pt>
          <cx:pt idx="69">17</cx:pt>
          <cx:pt idx="70">2475</cx:pt>
          <cx:pt idx="71">76</cx:pt>
          <cx:pt idx="72">54</cx:pt>
          <cx:pt idx="73">88</cx:pt>
          <cx:pt idx="74">85</cx:pt>
          <cx:pt idx="75">170</cx:pt>
          <cx:pt idx="76">1684</cx:pt>
          <cx:pt idx="77">56</cx:pt>
          <cx:pt idx="78">330</cx:pt>
          <cx:pt idx="79">838</cx:pt>
          <cx:pt idx="80">127</cx:pt>
          <cx:pt idx="81">411</cx:pt>
          <cx:pt idx="82">180</cx:pt>
          <cx:pt idx="83">1000</cx:pt>
          <cx:pt idx="84">374</cx:pt>
          <cx:pt idx="85">71</cx:pt>
          <cx:pt idx="86">203</cx:pt>
          <cx:pt idx="87">1482</cx:pt>
          <cx:pt idx="88">113</cx:pt>
          <cx:pt idx="89">96</cx:pt>
          <cx:pt idx="90">106</cx:pt>
          <cx:pt idx="91">679</cx:pt>
          <cx:pt idx="92">498</cx:pt>
          <cx:pt idx="93">610</cx:pt>
          <cx:pt idx="94">180</cx:pt>
          <cx:pt idx="95">27</cx:pt>
          <cx:pt idx="96">2331</cx:pt>
          <cx:pt idx="97">113</cx:pt>
          <cx:pt idx="98">1220</cx:pt>
          <cx:pt idx="99">164</cx:pt>
          <cx:pt idx="100">1</cx:pt>
          <cx:pt idx="101">164</cx:pt>
          <cx:pt idx="102">336</cx:pt>
          <cx:pt idx="103">37</cx:pt>
          <cx:pt idx="104">1917</cx:pt>
          <cx:pt idx="105">95</cx:pt>
          <cx:pt idx="106">147</cx:pt>
          <cx:pt idx="107">86</cx:pt>
          <cx:pt idx="108">83</cx:pt>
          <cx:pt idx="109">60</cx:pt>
          <cx:pt idx="110">296</cx:pt>
          <cx:pt idx="111">676</cx:pt>
          <cx:pt idx="112">361</cx:pt>
          <cx:pt idx="113">131</cx:pt>
          <cx:pt idx="114">126</cx:pt>
          <cx:pt idx="115">3304</cx:pt>
          <cx:pt idx="116">73</cx:pt>
          <cx:pt idx="117">275</cx:pt>
          <cx:pt idx="118">67</cx:pt>
          <cx:pt idx="119">154</cx:pt>
          <cx:pt idx="120">1782</cx:pt>
          <cx:pt idx="121">903</cx:pt>
          <cx:pt idx="122">3387</cx:pt>
          <cx:pt idx="123">662</cx:pt>
          <cx:pt idx="124">94</cx:pt>
          <cx:pt idx="125">180</cx:pt>
          <cx:pt idx="126">774</cx:pt>
          <cx:pt idx="127">672</cx:pt>
          <cx:pt idx="128">532</cx:pt>
          <cx:pt idx="129">55</cx:pt>
          <cx:pt idx="130">533</cx:pt>
          <cx:pt idx="131">2443</cx:pt>
          <cx:pt idx="132">89</cx:pt>
          <cx:pt idx="133">159</cx:pt>
          <cx:pt idx="134">940</cx:pt>
          <cx:pt idx="135">117</cx:pt>
          <cx:pt idx="136">58</cx:pt>
          <cx:pt idx="137">50</cx:pt>
          <cx:pt idx="138">115</cx:pt>
          <cx:pt idx="139">326</cx:pt>
          <cx:pt idx="140">186</cx:pt>
          <cx:pt idx="141">1071</cx:pt>
          <cx:pt idx="142">117</cx:pt>
          <cx:pt idx="143">70</cx:pt>
          <cx:pt idx="144">135</cx:pt>
          <cx:pt idx="145">768</cx:pt>
          <cx:pt idx="146">51</cx:pt>
          <cx:pt idx="147">199</cx:pt>
          <cx:pt idx="148">107</cx:pt>
          <cx:pt idx="149">195</cx:pt>
          <cx:pt idx="150">1</cx:pt>
          <cx:pt idx="151">1467</cx:pt>
          <cx:pt idx="152">3376</cx:pt>
          <cx:pt idx="153">5681</cx:pt>
          <cx:pt idx="154">1059</cx:pt>
          <cx:pt idx="155">1194</cx:pt>
          <cx:pt idx="156">379</cx:pt>
          <cx:pt idx="157">30</cx:pt>
          <cx:pt idx="158">41</cx:pt>
          <cx:pt idx="159">1821</cx:pt>
          <cx:pt idx="160">164</cx:pt>
          <cx:pt idx="161">75</cx:pt>
          <cx:pt idx="162">157</cx:pt>
          <cx:pt idx="163">246</cx:pt>
          <cx:pt idx="164">1396</cx:pt>
          <cx:pt idx="165">2506</cx:pt>
          <cx:pt idx="166">244</cx:pt>
          <cx:pt idx="167">146</cx:pt>
          <cx:pt idx="168">955</cx:pt>
          <cx:pt idx="169">1267</cx:pt>
          <cx:pt idx="170">67</cx:pt>
          <cx:pt idx="171">5</cx:pt>
          <cx:pt idx="172">26</cx:pt>
          <cx:pt idx="173">1561</cx:pt>
          <cx:pt idx="174">48</cx:pt>
          <cx:pt idx="175">1130</cx:pt>
          <cx:pt idx="176">782</cx:pt>
          <cx:pt idx="177">2739</cx:pt>
          <cx:pt idx="178">210</cx:pt>
          <cx:pt idx="179">3537</cx:pt>
          <cx:pt idx="180">2107</cx:pt>
          <cx:pt idx="181">136</cx:pt>
          <cx:pt idx="182">3318</cx:pt>
          <cx:pt idx="183">86</cx:pt>
          <cx:pt idx="184">340</cx:pt>
          <cx:pt idx="185">19</cx:pt>
          <cx:pt idx="186">886</cx:pt>
          <cx:pt idx="187">1442</cx:pt>
          <cx:pt idx="188">35</cx:pt>
          <cx:pt idx="189">441</cx:pt>
          <cx:pt idx="190">24</cx:pt>
          <cx:pt idx="191">86</cx:pt>
          <cx:pt idx="192">243</cx:pt>
          <cx:pt idx="193">65</cx:pt>
          <cx:pt idx="194">126</cx:pt>
          <cx:pt idx="195">524</cx:pt>
          <cx:pt idx="196">100</cx:pt>
          <cx:pt idx="197">1989</cx:pt>
          <cx:pt idx="198">168</cx:pt>
          <cx:pt idx="199">13</cx:pt>
          <cx:pt idx="200">1</cx:pt>
          <cx:pt idx="201">157</cx:pt>
          <cx:pt idx="202">82</cx:pt>
          <cx:pt idx="203">4498</cx:pt>
          <cx:pt idx="204">40</cx:pt>
          <cx:pt idx="205">80</cx:pt>
          <cx:pt idx="206">57</cx:pt>
          <cx:pt idx="207">43</cx:pt>
          <cx:pt idx="208">2053</cx:pt>
          <cx:pt idx="209">808</cx:pt>
          <cx:pt idx="210">226</cx:pt>
          <cx:pt idx="211">1625</cx:pt>
          <cx:pt idx="212">168</cx:pt>
          <cx:pt idx="213">4289</cx:pt>
          <cx:pt idx="214">165</cx:pt>
          <cx:pt idx="215">143</cx:pt>
          <cx:pt idx="216">1815</cx:pt>
          <cx:pt idx="217">934</cx:pt>
          <cx:pt idx="218">397</cx:pt>
          <cx:pt idx="219">1539</cx:pt>
          <cx:pt idx="220">17</cx:pt>
          <cx:pt idx="221">2179</cx:pt>
          <cx:pt idx="222">138</cx:pt>
          <cx:pt idx="223">931</cx:pt>
          <cx:pt idx="224">3594</cx:pt>
          <cx:pt idx="225">5880</cx:pt>
          <cx:pt idx="226">112</cx:pt>
          <cx:pt idx="227">943</cx:pt>
          <cx:pt idx="228">2468</cx:pt>
          <cx:pt idx="229">2551</cx:pt>
          <cx:pt idx="230">101</cx:pt>
          <cx:pt idx="231">67</cx:pt>
          <cx:pt idx="232">92</cx:pt>
          <cx:pt idx="233">62</cx:pt>
          <cx:pt idx="234">149</cx:pt>
          <cx:pt idx="235">92</cx:pt>
          <cx:pt idx="236">57</cx:pt>
          <cx:pt idx="237">329</cx:pt>
          <cx:pt idx="238">97</cx:pt>
          <cx:pt idx="239">41</cx:pt>
          <cx:pt idx="240">1784</cx:pt>
          <cx:pt idx="241">1684</cx:pt>
          <cx:pt idx="242">250</cx:pt>
          <cx:pt idx="243">238</cx:pt>
          <cx:pt idx="244">53</cx:pt>
          <cx:pt idx="245">214</cx:pt>
          <cx:pt idx="246">222</cx:pt>
          <cx:pt idx="247">1884</cx:pt>
          <cx:pt idx="248">218</cx:pt>
          <cx:pt idx="249">6465</cx:pt>
          <cx:pt idx="250">1</cx:pt>
          <cx:pt idx="251">101</cx:pt>
          <cx:pt idx="252">59</cx:pt>
          <cx:pt idx="253">1335</cx:pt>
          <cx:pt idx="254">88</cx:pt>
          <cx:pt idx="255">1697</cx:pt>
          <cx:pt idx="256">15</cx:pt>
          <cx:pt idx="257">92</cx:pt>
          <cx:pt idx="258">186</cx:pt>
          <cx:pt idx="259">138</cx:pt>
          <cx:pt idx="260">261</cx:pt>
          <cx:pt idx="261">454</cx:pt>
          <cx:pt idx="262">107</cx:pt>
          <cx:pt idx="263">199</cx:pt>
          <cx:pt idx="264">5512</cx:pt>
          <cx:pt idx="265">86</cx:pt>
          <cx:pt idx="266">3182</cx:pt>
          <cx:pt idx="267">2768</cx:pt>
          <cx:pt idx="268">48</cx:pt>
          <cx:pt idx="269">87</cx:pt>
          <cx:pt idx="270">1890</cx:pt>
          <cx:pt idx="271">61</cx:pt>
          <cx:pt idx="272">1894</cx:pt>
          <cx:pt idx="273">282</cx:pt>
          <cx:pt idx="274">15</cx:pt>
          <cx:pt idx="275">116</cx:pt>
          <cx:pt idx="276">133</cx:pt>
          <cx:pt idx="277">83</cx:pt>
          <cx:pt idx="278">91</cx:pt>
          <cx:pt idx="279">546</cx:pt>
          <cx:pt idx="280">393</cx:pt>
          <cx:pt idx="281">2062</cx:pt>
          <cx:pt idx="282">133</cx:pt>
          <cx:pt idx="283">29</cx:pt>
          <cx:pt idx="284">132</cx:pt>
          <cx:pt idx="285">254</cx:pt>
          <cx:pt idx="286">184</cx:pt>
          <cx:pt idx="287">176</cx:pt>
          <cx:pt idx="288">137</cx:pt>
          <cx:pt idx="289">337</cx:pt>
          <cx:pt idx="290">908</cx:pt>
          <cx:pt idx="291">107</cx:pt>
          <cx:pt idx="292">10</cx:pt>
          <cx:pt idx="293">32</cx:pt>
          <cx:pt idx="294">183</cx:pt>
          <cx:pt idx="295">1910</cx:pt>
          <cx:pt idx="296">38</cx:pt>
          <cx:pt idx="297">104</cx:pt>
          <cx:pt idx="298">72</cx:pt>
          <cx:pt idx="299">49</cx:pt>
          <cx:pt idx="300">1</cx:pt>
          <cx:pt idx="301">295</cx:pt>
          <cx:pt idx="302">245</cx:pt>
          <cx:pt idx="303">32</cx:pt>
          <cx:pt idx="304">142</cx:pt>
          <cx:pt idx="305">85</cx:pt>
          <cx:pt idx="306">7</cx:pt>
          <cx:pt idx="307">659</cx:pt>
          <cx:pt idx="308">803</cx:pt>
          <cx:pt idx="309">75</cx:pt>
          <cx:pt idx="310">16</cx:pt>
          <cx:pt idx="311">121</cx:pt>
          <cx:pt idx="312">3742</cx:pt>
          <cx:pt idx="313">223</cx:pt>
          <cx:pt idx="314">133</cx:pt>
          <cx:pt idx="315">31</cx:pt>
          <cx:pt idx="316">108</cx:pt>
          <cx:pt idx="317">30</cx:pt>
          <cx:pt idx="318">17</cx:pt>
          <cx:pt idx="319">64</cx:pt>
          <cx:pt idx="320">80</cx:pt>
          <cx:pt idx="321">2468</cx:pt>
          <cx:pt idx="322">5168</cx:pt>
          <cx:pt idx="323">26</cx:pt>
          <cx:pt idx="324">307</cx:pt>
          <cx:pt idx="325">73</cx:pt>
          <cx:pt idx="326">128</cx:pt>
          <cx:pt idx="327">33</cx:pt>
          <cx:pt idx="328">2441</cx:pt>
          <cx:pt idx="329">211</cx:pt>
          <cx:pt idx="330">1385</cx:pt>
          <cx:pt idx="331">190</cx:pt>
          <cx:pt idx="332">470</cx:pt>
          <cx:pt idx="333">253</cx:pt>
          <cx:pt idx="334">1113</cx:pt>
          <cx:pt idx="335">2283</cx:pt>
          <cx:pt idx="336">1072</cx:pt>
          <cx:pt idx="337">1095</cx:pt>
          <cx:pt idx="338">1690</cx:pt>
          <cx:pt idx="339">1297</cx:pt>
          <cx:pt idx="340">393</cx:pt>
          <cx:pt idx="341">1257</cx:pt>
          <cx:pt idx="342">328</cx:pt>
          <cx:pt idx="343">147</cx:pt>
          <cx:pt idx="344">830</cx:pt>
          <cx:pt idx="345">331</cx:pt>
          <cx:pt idx="346">25</cx:pt>
          <cx:pt idx="347">191</cx:pt>
          <cx:pt idx="348">3483</cx:pt>
          <cx:pt idx="349">923</cx:pt>
          <cx:pt idx="350">1</cx:pt>
          <cx:pt idx="351">2013</cx:pt>
          <cx:pt idx="352">33</cx:pt>
          <cx:pt idx="353">1703</cx:pt>
          <cx:pt idx="354">80</cx:pt>
          <cx:pt idx="355">86</cx:pt>
          <cx:pt idx="356">40</cx:pt>
          <cx:pt idx="357">41</cx:pt>
          <cx:pt idx="358">23</cx:pt>
          <cx:pt idx="359">187</cx:pt>
          <cx:pt idx="360">2875</cx:pt>
          <cx:pt idx="361">88</cx:pt>
          <cx:pt idx="362">191</cx:pt>
          <cx:pt idx="363">139</cx:pt>
          <cx:pt idx="364">186</cx:pt>
          <cx:pt idx="365">112</cx:pt>
          <cx:pt idx="366">101</cx:pt>
          <cx:pt idx="367">75</cx:pt>
          <cx:pt idx="368">206</cx:pt>
          <cx:pt idx="369">154</cx:pt>
          <cx:pt idx="370">5966</cx:pt>
          <cx:pt idx="371">2176</cx:pt>
          <cx:pt idx="372">169</cx:pt>
          <cx:pt idx="373">2106</cx:pt>
          <cx:pt idx="374">441</cx:pt>
          <cx:pt idx="375">25</cx:pt>
          <cx:pt idx="376">131</cx:pt>
          <cx:pt idx="377">127</cx:pt>
          <cx:pt idx="378">355</cx:pt>
          <cx:pt idx="379">44</cx:pt>
          <cx:pt idx="380">84</cx:pt>
          <cx:pt idx="381">155</cx:pt>
          <cx:pt idx="382">67</cx:pt>
          <cx:pt idx="383">189</cx:pt>
          <cx:pt idx="384">4799</cx:pt>
          <cx:pt idx="385">1137</cx:pt>
          <cx:pt idx="386">1068</cx:pt>
          <cx:pt idx="387">424</cx:pt>
          <cx:pt idx="388">145</cx:pt>
          <cx:pt idx="389">1152</cx:pt>
          <cx:pt idx="390">50</cx:pt>
          <cx:pt idx="391">151</cx:pt>
          <cx:pt idx="392">1608</cx:pt>
          <cx:pt idx="393">3059</cx:pt>
          <cx:pt idx="394">34</cx:pt>
          <cx:pt idx="395">220</cx:pt>
          <cx:pt idx="396">1604</cx:pt>
          <cx:pt idx="397">454</cx:pt>
          <cx:pt idx="398">123</cx:pt>
          <cx:pt idx="399">941</cx:pt>
          <cx:pt idx="400">1</cx:pt>
          <cx:pt idx="401">299</cx:pt>
          <cx:pt idx="402">40</cx:pt>
          <cx:pt idx="403">3015</cx:pt>
          <cx:pt idx="404">2237</cx:pt>
          <cx:pt idx="405">435</cx:pt>
          <cx:pt idx="406">645</cx:pt>
          <cx:pt idx="407">484</cx:pt>
          <cx:pt idx="408">154</cx:pt>
          <cx:pt idx="409">714</cx:pt>
          <cx:pt idx="410">1111</cx:pt>
          <cx:pt idx="411">82</cx:pt>
          <cx:pt idx="412">134</cx:pt>
          <cx:pt idx="413">1089</cx:pt>
          <cx:pt idx="414">5497</cx:pt>
          <cx:pt idx="415">418</cx:pt>
          <cx:pt idx="416">1439</cx:pt>
          <cx:pt idx="417">15</cx:pt>
          <cx:pt idx="418">1999</cx:pt>
          <cx:pt idx="419">5203</cx:pt>
          <cx:pt idx="420">94</cx:pt>
          <cx:pt idx="421">118</cx:pt>
          <cx:pt idx="422">205</cx:pt>
          <cx:pt idx="423">162</cx:pt>
          <cx:pt idx="424">83</cx:pt>
          <cx:pt idx="425">92</cx:pt>
          <cx:pt idx="426">219</cx:pt>
          <cx:pt idx="427">2526</cx:pt>
          <cx:pt idx="428">747</cx:pt>
          <cx:pt idx="429">2138</cx:pt>
          <cx:pt idx="430">84</cx:pt>
          <cx:pt idx="431">94</cx:pt>
          <cx:pt idx="432">91</cx:pt>
          <cx:pt idx="433">792</cx:pt>
          <cx:pt idx="434">10</cx:pt>
          <cx:pt idx="435">1713</cx:pt>
          <cx:pt idx="436">249</cx:pt>
          <cx:pt idx="437">192</cx:pt>
          <cx:pt idx="438">247</cx:pt>
          <cx:pt idx="439">2293</cx:pt>
          <cx:pt idx="440">3131</cx:pt>
          <cx:pt idx="441">32</cx:pt>
          <cx:pt idx="442">143</cx:pt>
          <cx:pt idx="443">90</cx:pt>
          <cx:pt idx="444">296</cx:pt>
          <cx:pt idx="445">170</cx:pt>
          <cx:pt idx="446">186</cx:pt>
          <cx:pt idx="447">439</cx:pt>
          <cx:pt idx="448">605</cx:pt>
          <cx:pt idx="449">86</cx:pt>
          <cx:pt idx="450">1</cx:pt>
          <cx:pt idx="451">6286</cx:pt>
          <cx:pt idx="452">31</cx:pt>
          <cx:pt idx="453">1181</cx:pt>
          <cx:pt idx="454">39</cx:pt>
          <cx:pt idx="455">3727</cx:pt>
          <cx:pt idx="456">1605</cx:pt>
          <cx:pt idx="457">46</cx:pt>
          <cx:pt idx="458">2120</cx:pt>
          <cx:pt idx="459">105</cx:pt>
          <cx:pt idx="460">50</cx:pt>
          <cx:pt idx="461">2080</cx:pt>
          <cx:pt idx="462">535</cx:pt>
          <cx:pt idx="463">2105</cx:pt>
          <cx:pt idx="464">2436</cx:pt>
          <cx:pt idx="465">80</cx:pt>
          <cx:pt idx="466">42</cx:pt>
          <cx:pt idx="467">139</cx:pt>
          <cx:pt idx="468">16</cx:pt>
          <cx:pt idx="469">159</cx:pt>
          <cx:pt idx="470">381</cx:pt>
          <cx:pt idx="471">194</cx:pt>
          <cx:pt idx="472">575</cx:pt>
          <cx:pt idx="473">106</cx:pt>
          <cx:pt idx="474">142</cx:pt>
          <cx:pt idx="475">211</cx:pt>
          <cx:pt idx="476">1120</cx:pt>
          <cx:pt idx="477">113</cx:pt>
          <cx:pt idx="478">2756</cx:pt>
          <cx:pt idx="479">173</cx:pt>
          <cx:pt idx="480">87</cx:pt>
          <cx:pt idx="481">1538</cx:pt>
          <cx:pt idx="482">9</cx:pt>
          <cx:pt idx="483">554</cx:pt>
          <cx:pt idx="484">1572</cx:pt>
          <cx:pt idx="485">648</cx:pt>
          <cx:pt idx="486">21</cx:pt>
          <cx:pt idx="487">2346</cx:pt>
          <cx:pt idx="488">115</cx:pt>
          <cx:pt idx="489">85</cx:pt>
          <cx:pt idx="490">144</cx:pt>
          <cx:pt idx="491">2443</cx:pt>
          <cx:pt idx="492">595</cx:pt>
          <cx:pt idx="493">64</cx:pt>
          <cx:pt idx="494">268</cx:pt>
          <cx:pt idx="495">195</cx:pt>
          <cx:pt idx="496">54</cx:pt>
          <cx:pt idx="497">120</cx:pt>
          <cx:pt idx="498">579</cx:pt>
          <cx:pt idx="499">2072</cx:pt>
          <cx:pt idx="500">0</cx:pt>
          <cx:pt idx="501">1796</cx:pt>
          <cx:pt idx="502">186</cx:pt>
          <cx:pt idx="503">460</cx:pt>
          <cx:pt idx="504">62</cx:pt>
          <cx:pt idx="505">347</cx:pt>
          <cx:pt idx="506">2528</cx:pt>
          <cx:pt idx="507">19</cx:pt>
          <cx:pt idx="508">3657</cx:pt>
          <cx:pt idx="509">1258</cx:pt>
          <cx:pt idx="510">131</cx:pt>
          <cx:pt idx="511">362</cx:pt>
          <cx:pt idx="512">239</cx:pt>
          <cx:pt idx="513">35</cx:pt>
          <cx:pt idx="514">528</cx:pt>
          <cx:pt idx="515">133</cx:pt>
          <cx:pt idx="516">846</cx:pt>
          <cx:pt idx="517">78</cx:pt>
          <cx:pt idx="518">10</cx:pt>
          <cx:pt idx="519">1773</cx:pt>
          <cx:pt idx="520">32</cx:pt>
          <cx:pt idx="521">369</cx:pt>
          <cx:pt idx="522">191</cx:pt>
          <cx:pt idx="523">89</cx:pt>
          <cx:pt idx="524">1979</cx:pt>
          <cx:pt idx="525">63</cx:pt>
          <cx:pt idx="526">147</cx:pt>
          <cx:pt idx="527">6080</cx:pt>
          <cx:pt idx="528">80</cx:pt>
          <cx:pt idx="529">9</cx:pt>
          <cx:pt idx="530">1784</cx:pt>
          <cx:pt idx="531">3640</cx:pt>
          <cx:pt idx="532">126</cx:pt>
          <cx:pt idx="533">2218</cx:pt>
          <cx:pt idx="534">243</cx:pt>
          <cx:pt idx="535">202</cx:pt>
          <cx:pt idx="536">140</cx:pt>
          <cx:pt idx="537">1052</cx:pt>
          <cx:pt idx="538">1296</cx:pt>
          <cx:pt idx="539">77</cx:pt>
          <cx:pt idx="540">247</cx:pt>
          <cx:pt idx="541">395</cx:pt>
          <cx:pt idx="542">49</cx:pt>
          <cx:pt idx="543">180</cx:pt>
          <cx:pt idx="544">84</cx:pt>
          <cx:pt idx="545">2690</cx:pt>
          <cx:pt idx="546">88</cx:pt>
          <cx:pt idx="547">156</cx:pt>
          <cx:pt idx="548">2985</cx:pt>
          <cx:pt idx="549">762</cx:pt>
          <cx:pt idx="550">1</cx:pt>
          <cx:pt idx="551">2779</cx:pt>
          <cx:pt idx="552">92</cx:pt>
          <cx:pt idx="553">1028</cx:pt>
          <cx:pt idx="554">554</cx:pt>
          <cx:pt idx="555">135</cx:pt>
          <cx:pt idx="556">122</cx:pt>
          <cx:pt idx="557">221</cx:pt>
          <cx:pt idx="558">126</cx:pt>
          <cx:pt idx="559">1022</cx:pt>
          <cx:pt idx="560">3177</cx:pt>
          <cx:pt idx="561">198</cx:pt>
          <cx:pt idx="562">26</cx:pt>
          <cx:pt idx="563">85</cx:pt>
          <cx:pt idx="564">1790</cx:pt>
          <cx:pt idx="565">3596</cx:pt>
          <cx:pt idx="566">37</cx:pt>
          <cx:pt idx="567">244</cx:pt>
          <cx:pt idx="568">5180</cx:pt>
          <cx:pt idx="569">589</cx:pt>
          <cx:pt idx="570">2725</cx:pt>
          <cx:pt idx="571">35</cx:pt>
          <cx:pt idx="572">94</cx:pt>
          <cx:pt idx="573">300</cx:pt>
          <cx:pt idx="574">144</cx:pt>
          <cx:pt idx="575">558</cx:pt>
          <cx:pt idx="576">64</cx:pt>
          <cx:pt idx="577">37</cx:pt>
          <cx:pt idx="578">245</cx:pt>
          <cx:pt idx="579">87</cx:pt>
          <cx:pt idx="580">3116</cx:pt>
          <cx:pt idx="581">71</cx:pt>
          <cx:pt idx="582">42</cx:pt>
          <cx:pt idx="583">909</cx:pt>
          <cx:pt idx="584">1613</cx:pt>
          <cx:pt idx="585">136</cx:pt>
          <cx:pt idx="586">130</cx:pt>
          <cx:pt idx="587">156</cx:pt>
          <cx:pt idx="588">1368</cx:pt>
          <cx:pt idx="589">102</cx:pt>
          <cx:pt idx="590">86</cx:pt>
          <cx:pt idx="591">102</cx:pt>
          <cx:pt idx="592">253</cx:pt>
          <cx:pt idx="593">4006</cx:pt>
          <cx:pt idx="594">157</cx:pt>
          <cx:pt idx="595">1629</cx:pt>
          <cx:pt idx="596">183</cx:pt>
          <cx:pt idx="597">2188</cx:pt>
          <cx:pt idx="598">2409</cx:pt>
          <cx:pt idx="599">82</cx:pt>
          <cx:pt idx="600">1</cx:pt>
          <cx:pt idx="601">194</cx:pt>
          <cx:pt idx="602">1140</cx:pt>
          <cx:pt idx="603">102</cx:pt>
          <cx:pt idx="604">2857</cx:pt>
          <cx:pt idx="605">107</cx:pt>
          <cx:pt idx="606">160</cx:pt>
          <cx:pt idx="607">2230</cx:pt>
          <cx:pt idx="608">316</cx:pt>
          <cx:pt idx="609">117</cx:pt>
          <cx:pt idx="610">6406</cx:pt>
          <cx:pt idx="611">15</cx:pt>
          <cx:pt idx="612">192</cx:pt>
          <cx:pt idx="613">26</cx:pt>
          <cx:pt idx="614">723</cx:pt>
          <cx:pt idx="615">170</cx:pt>
          <cx:pt idx="616">238</cx:pt>
          <cx:pt idx="617">55</cx:pt>
          <cx:pt idx="618">1198</cx:pt>
          <cx:pt idx="619">648</cx:pt>
          <cx:pt idx="620">128</cx:pt>
          <cx:pt idx="621">2144</cx:pt>
          <cx:pt idx="622">64</cx:pt>
          <cx:pt idx="623">2693</cx:pt>
          <cx:pt idx="624">432</cx:pt>
          <cx:pt idx="625">62</cx:pt>
          <cx:pt idx="626">189</cx:pt>
          <cx:pt idx="627">154</cx:pt>
          <cx:pt idx="628">96</cx:pt>
          <cx:pt idx="629">750</cx:pt>
          <cx:pt idx="630">87</cx:pt>
          <cx:pt idx="631">3063</cx:pt>
          <cx:pt idx="632">278</cx:pt>
          <cx:pt idx="633">105</cx:pt>
          <cx:pt idx="634">1658</cx:pt>
          <cx:pt idx="635">2266</cx:pt>
          <cx:pt idx="636">2604</cx:pt>
          <cx:pt idx="637">65</cx:pt>
          <cx:pt idx="638">94</cx:pt>
          <cx:pt idx="639">45</cx:pt>
          <cx:pt idx="640">257</cx:pt>
          <cx:pt idx="641">194</cx:pt>
          <cx:pt idx="642">129</cx:pt>
          <cx:pt idx="643">375</cx:pt>
          <cx:pt idx="644">2928</cx:pt>
          <cx:pt idx="645">4697</cx:pt>
          <cx:pt idx="646">2915</cx:pt>
          <cx:pt idx="647">18</cx:pt>
          <cx:pt idx="648">723</cx:pt>
          <cx:pt idx="649">602</cx:pt>
          <cx:pt idx="650">1</cx:pt>
          <cx:pt idx="651">3868</cx:pt>
          <cx:pt idx="652">409</cx:pt>
          <cx:pt idx="653">234</cx:pt>
          <cx:pt idx="654">3016</cx:pt>
          <cx:pt idx="655">264</cx:pt>
          <cx:pt idx="656">504</cx:pt>
          <cx:pt idx="657">14</cx:pt>
          <cx:pt idx="658">390</cx:pt>
          <cx:pt idx="659">750</cx:pt>
          <cx:pt idx="660">77</cx:pt>
          <cx:pt idx="661">752</cx:pt>
          <cx:pt idx="662">131</cx:pt>
          <cx:pt idx="663">87</cx:pt>
          <cx:pt idx="664">1063</cx:pt>
          <cx:pt idx="665">272</cx:pt>
          <cx:pt idx="666">25</cx:pt>
          <cx:pt idx="667">419</cx:pt>
          <cx:pt idx="668">76</cx:pt>
          <cx:pt idx="669">1621</cx:pt>
          <cx:pt idx="670">1101</cx:pt>
          <cx:pt idx="671">1073</cx:pt>
          <cx:pt idx="672">4428</cx:pt>
          <cx:pt idx="673">58</cx:pt>
          <cx:pt idx="674">1218</cx:pt>
          <cx:pt idx="675">331</cx:pt>
          <cx:pt idx="676">1170</cx:pt>
          <cx:pt idx="677">111</cx:pt>
          <cx:pt idx="678">215</cx:pt>
          <cx:pt idx="679">363</cx:pt>
          <cx:pt idx="680">2955</cx:pt>
          <cx:pt idx="681">1657</cx:pt>
          <cx:pt idx="682">103</cx:pt>
          <cx:pt idx="683">147</cx:pt>
          <cx:pt idx="684">110</cx:pt>
          <cx:pt idx="685">926</cx:pt>
          <cx:pt idx="686">134</cx:pt>
          <cx:pt idx="687">269</cx:pt>
          <cx:pt idx="688">175</cx:pt>
          <cx:pt idx="689">69</cx:pt>
          <cx:pt idx="690">190</cx:pt>
          <cx:pt idx="691">237</cx:pt>
          <cx:pt idx="692">77</cx:pt>
          <cx:pt idx="693">1748</cx:pt>
          <cx:pt idx="694">79</cx:pt>
          <cx:pt idx="695">196</cx:pt>
          <cx:pt idx="696">889</cx:pt>
          <cx:pt idx="697">7295</cx:pt>
          <cx:pt idx="698">2893</cx:pt>
          <cx:pt idx="699">56</cx:pt>
          <cx:pt idx="700">1</cx:pt>
          <cx:pt idx="701">820</cx:pt>
          <cx:pt idx="702">83</cx:pt>
          <cx:pt idx="703">2038</cx:pt>
          <cx:pt idx="704">116</cx:pt>
          <cx:pt idx="705">2025</cx:pt>
          <cx:pt idx="706">1345</cx:pt>
          <cx:pt idx="707">168</cx:pt>
          <cx:pt idx="708">137</cx:pt>
          <cx:pt idx="709">186</cx:pt>
          <cx:pt idx="710">125</cx:pt>
          <cx:pt idx="711">14</cx:pt>
          <cx:pt idx="712">202</cx:pt>
          <cx:pt idx="713">103</cx:pt>
          <cx:pt idx="714">1785</cx:pt>
          <cx:pt idx="715">656</cx:pt>
          <cx:pt idx="716">157</cx:pt>
          <cx:pt idx="717">555</cx:pt>
          <cx:pt idx="718">297</cx:pt>
          <cx:pt idx="719">123</cx:pt>
          <cx:pt idx="720">38</cx:pt>
          <cx:pt idx="721">60</cx:pt>
          <cx:pt idx="722">3036</cx:pt>
          <cx:pt idx="723">144</cx:pt>
          <cx:pt idx="724">121</cx:pt>
          <cx:pt idx="725">1596</cx:pt>
          <cx:pt idx="726">524</cx:pt>
          <cx:pt idx="727">181</cx:pt>
          <cx:pt idx="728">10</cx:pt>
          <cx:pt idx="729">122</cx:pt>
          <cx:pt idx="730">1071</cx:pt>
          <cx:pt idx="731">219</cx:pt>
          <cx:pt idx="732">1121</cx:pt>
          <cx:pt idx="733">980</cx:pt>
          <cx:pt idx="734">536</cx:pt>
          <cx:pt idx="735">1991</cx:pt>
          <cx:pt idx="736">29</cx:pt>
          <cx:pt idx="737">180</cx:pt>
          <cx:pt idx="738">15</cx:pt>
          <cx:pt idx="739">191</cx:pt>
          <cx:pt idx="740">16</cx:pt>
          <cx:pt idx="741">130</cx:pt>
          <cx:pt idx="742">122</cx:pt>
          <cx:pt idx="743">17</cx:pt>
          <cx:pt idx="744">140</cx:pt>
          <cx:pt idx="745">34</cx:pt>
          <cx:pt idx="746">3388</cx:pt>
          <cx:pt idx="747">280</cx:pt>
          <cx:pt idx="748">614</cx:pt>
          <cx:pt idx="749">366</cx:pt>
          <cx:pt idx="750">1</cx:pt>
          <cx:pt idx="751">270</cx:pt>
          <cx:pt idx="752">114</cx:pt>
          <cx:pt idx="753">137</cx:pt>
          <cx:pt idx="754">3205</cx:pt>
          <cx:pt idx="755">288</cx:pt>
          <cx:pt idx="756">148</cx:pt>
          <cx:pt idx="757">114</cx:pt>
          <cx:pt idx="758">1518</cx:pt>
          <cx:pt idx="759">1274</cx:pt>
          <cx:pt idx="760">210</cx:pt>
          <cx:pt idx="761">166</cx:pt>
          <cx:pt idx="762">100</cx:pt>
          <cx:pt idx="763">235</cx:pt>
          <cx:pt idx="764">148</cx:pt>
          <cx:pt idx="765">198</cx:pt>
          <cx:pt idx="766">248</cx:pt>
          <cx:pt idx="767">513</cx:pt>
          <cx:pt idx="768">150</cx:pt>
          <cx:pt idx="769">3410</cx:pt>
          <cx:pt idx="770">216</cx:pt>
          <cx:pt idx="771">26</cx:pt>
          <cx:pt idx="772">5139</cx:pt>
          <cx:pt idx="773">2353</cx:pt>
          <cx:pt idx="774">78</cx:pt>
          <cx:pt idx="775">10</cx:pt>
          <cx:pt idx="776">2201</cx:pt>
          <cx:pt idx="777">676</cx:pt>
          <cx:pt idx="778">174</cx:pt>
          <cx:pt idx="779">831</cx:pt>
          <cx:pt idx="780">164</cx:pt>
          <cx:pt idx="781">56</cx:pt>
          <cx:pt idx="782">161</cx:pt>
          <cx:pt idx="783">138</cx:pt>
          <cx:pt idx="784">3308</cx:pt>
          <cx:pt idx="785">127</cx:pt>
          <cx:pt idx="786">207</cx:pt>
          <cx:pt idx="787">859</cx:pt>
          <cx:pt idx="788">31</cx:pt>
          <cx:pt idx="789">45</cx:pt>
          <cx:pt idx="790">1113</cx:pt>
          <cx:pt idx="791">6</cx:pt>
          <cx:pt idx="792">7</cx:pt>
          <cx:pt idx="793">181</cx:pt>
          <cx:pt idx="794">110</cx:pt>
          <cx:pt idx="795">31</cx:pt>
          <cx:pt idx="796">78</cx:pt>
          <cx:pt idx="797">185</cx:pt>
          <cx:pt idx="798">121</cx:pt>
          <cx:pt idx="799">1225</cx:pt>
          <cx:pt idx="800">1</cx:pt>
          <cx:pt idx="801">106</cx:pt>
          <cx:pt idx="802">142</cx:pt>
          <cx:pt idx="803">233</cx:pt>
          <cx:pt idx="804">218</cx:pt>
          <cx:pt idx="805">67</cx:pt>
          <cx:pt idx="806">76</cx:pt>
          <cx:pt idx="807">43</cx:pt>
          <cx:pt idx="808">19</cx:pt>
          <cx:pt idx="809">2108</cx:pt>
          <cx:pt idx="810">221</cx:pt>
          <cx:pt idx="811">679</cx:pt>
          <cx:pt idx="812">2805</cx:pt>
          <cx:pt idx="813">68</cx:pt>
          <cx:pt idx="814">36</cx:pt>
          <cx:pt idx="815">183</cx:pt>
          <cx:pt idx="816">133</cx:pt>
          <cx:pt idx="817">2489</cx:pt>
          <cx:pt idx="818">69</cx:pt>
          <cx:pt idx="819">47</cx:pt>
          <cx:pt idx="820">279</cx:pt>
          <cx:pt idx="821">210</cx:pt>
          <cx:pt idx="822">2100</cx:pt>
          <cx:pt idx="823">252</cx:pt>
          <cx:pt idx="824">1280</cx:pt>
          <cx:pt idx="825">157</cx:pt>
          <cx:pt idx="826">194</cx:pt>
          <cx:pt idx="827">82</cx:pt>
          <cx:pt idx="828">70</cx:pt>
          <cx:pt idx="829">154</cx:pt>
          <cx:pt idx="830">22</cx:pt>
          <cx:pt idx="831">4233</cx:pt>
          <cx:pt idx="832">1297</cx:pt>
          <cx:pt idx="833">165</cx:pt>
          <cx:pt idx="834">119</cx:pt>
          <cx:pt idx="835">1758</cx:pt>
          <cx:pt idx="836">94</cx:pt>
          <cx:pt idx="837">1797</cx:pt>
          <cx:pt idx="838">261</cx:pt>
          <cx:pt idx="839">157</cx:pt>
          <cx:pt idx="840">3533</cx:pt>
          <cx:pt idx="841">155</cx:pt>
          <cx:pt idx="842">132</cx:pt>
          <cx:pt idx="843">33</cx:pt>
          <cx:pt idx="844">94</cx:pt>
          <cx:pt idx="845">1354</cx:pt>
          <cx:pt idx="846">48</cx:pt>
          <cx:pt idx="847">110</cx:pt>
          <cx:pt idx="848">172</cx:pt>
          <cx:pt idx="849">307</cx:pt>
          <cx:pt idx="850">1</cx:pt>
          <cx:pt idx="851">160</cx:pt>
          <cx:pt idx="852">31</cx:pt>
          <cx:pt idx="853">1467</cx:pt>
          <cx:pt idx="854">2662</cx:pt>
          <cx:pt idx="855">452</cx:pt>
          <cx:pt idx="856">158</cx:pt>
          <cx:pt idx="857">225</cx:pt>
          <cx:pt idx="858">35</cx:pt>
          <cx:pt idx="859">63</cx:pt>
          <cx:pt idx="860">65</cx:pt>
          <cx:pt idx="861">163</cx:pt>
          <cx:pt idx="862">85</cx:pt>
          <cx:pt idx="863">217</cx:pt>
          <cx:pt idx="864">150</cx:pt>
          <cx:pt idx="865">3272</cx:pt>
          <cx:pt idx="866">898</cx:pt>
          <cx:pt idx="867">300</cx:pt>
          <cx:pt idx="868">126</cx:pt>
          <cx:pt idx="869">526</cx:pt>
          <cx:pt idx="870">121</cx:pt>
          <cx:pt idx="871">2320</cx:pt>
          <cx:pt idx="872">81</cx:pt>
          <cx:pt idx="873">1887</cx:pt>
          <cx:pt idx="874">4358</cx:pt>
          <cx:pt idx="875">67</cx:pt>
          <cx:pt idx="876">57</cx:pt>
          <cx:pt idx="877">1229</cx:pt>
          <cx:pt idx="878">12</cx:pt>
          <cx:pt idx="879">53</cx:pt>
          <cx:pt idx="880">2414</cx:pt>
          <cx:pt idx="881">452</cx:pt>
          <cx:pt idx="882">80</cx:pt>
          <cx:pt idx="883">193</cx:pt>
          <cx:pt idx="884">1886</cx:pt>
          <cx:pt idx="885">52</cx:pt>
          <cx:pt idx="886">1825</cx:pt>
          <cx:pt idx="887">31</cx:pt>
          <cx:pt idx="888">290</cx:pt>
          <cx:pt idx="889">122</cx:pt>
          <cx:pt idx="890">1470</cx:pt>
          <cx:pt idx="891">165</cx:pt>
          <cx:pt idx="892">182</cx:pt>
          <cx:pt idx="893">199</cx:pt>
          <cx:pt idx="894">56</cx:pt>
          <cx:pt idx="895">107</cx:pt>
          <cx:pt idx="896">1460</cx:pt>
          <cx:pt idx="897">27</cx:pt>
          <cx:pt idx="898">1221</cx:pt>
          <cx:pt idx="899">123</cx:pt>
          <cx:pt idx="900">1</cx:pt>
          <cx:pt idx="901">159</cx:pt>
          <cx:pt idx="902">110</cx:pt>
          <cx:pt idx="903">14</cx:pt>
          <cx:pt idx="904">16</cx:pt>
          <cx:pt idx="905">236</cx:pt>
          <cx:pt idx="906">191</cx:pt>
          <cx:pt idx="907">41</cx:pt>
          <cx:pt idx="908">3934</cx:pt>
          <cx:pt idx="909">80</cx:pt>
          <cx:pt idx="910">296</cx:pt>
          <cx:pt idx="911">462</cx:pt>
          <cx:pt idx="912">179</cx:pt>
          <cx:pt idx="913">523</cx:pt>
          <cx:pt idx="914">141</cx:pt>
          <cx:pt idx="915">1866</cx:pt>
          <cx:pt idx="916">52</cx:pt>
          <cx:pt idx="917">27</cx:pt>
          <cx:pt idx="918">156</cx:pt>
          <cx:pt idx="919">225</cx:pt>
          <cx:pt idx="920">255</cx:pt>
          <cx:pt idx="921">38</cx:pt>
          <cx:pt idx="922">2261</cx:pt>
          <cx:pt idx="923">40</cx:pt>
          <cx:pt idx="924">2289</cx:pt>
          <cx:pt idx="925">65</cx:pt>
          <cx:pt idx="926">15</cx:pt>
          <cx:pt idx="927">37</cx:pt>
          <cx:pt idx="928">3777</cx:pt>
          <cx:pt idx="929">184</cx:pt>
          <cx:pt idx="930">85</cx:pt>
          <cx:pt idx="931">112</cx:pt>
          <cx:pt idx="932">144</cx:pt>
          <cx:pt idx="933">1902</cx:pt>
          <cx:pt idx="934">105</cx:pt>
          <cx:pt idx="935">132</cx:pt>
          <cx:pt idx="936">21</cx:pt>
          <cx:pt idx="937">976</cx:pt>
          <cx:pt idx="938">96</cx:pt>
          <cx:pt idx="939">67</cx:pt>
          <cx:pt idx="940">66</cx:pt>
          <cx:pt idx="941">78</cx:pt>
          <cx:pt idx="942">67</cx:pt>
          <cx:pt idx="943">114</cx:pt>
          <cx:pt idx="944">263</cx:pt>
          <cx:pt idx="945">1691</cx:pt>
          <cx:pt idx="946">181</cx:pt>
          <cx:pt idx="947">13</cx:pt>
          <cx:pt idx="948">160</cx:pt>
          <cx:pt idx="949">203</cx:pt>
          <cx:pt idx="950">1</cx:pt>
          <cx:pt idx="951">1559</cx:pt>
          <cx:pt idx="952">2266</cx:pt>
          <cx:pt idx="953">21</cx:pt>
          <cx:pt idx="954">1548</cx:pt>
          <cx:pt idx="955">80</cx:pt>
          <cx:pt idx="956">830</cx:pt>
          <cx:pt idx="957">131</cx:pt>
          <cx:pt idx="958">112</cx:pt>
          <cx:pt idx="959">130</cx:pt>
          <cx:pt idx="960">55</cx:pt>
          <cx:pt idx="961">155</cx:pt>
          <cx:pt idx="962">266</cx:pt>
          <cx:pt idx="963">114</cx:pt>
          <cx:pt idx="964">155</cx:pt>
          <cx:pt idx="965">207</cx:pt>
          <cx:pt idx="966">245</cx:pt>
          <cx:pt idx="967">1573</cx:pt>
          <cx:pt idx="968">114</cx:pt>
          <cx:pt idx="969">93</cx:pt>
          <cx:pt idx="970">594</cx:pt>
          <cx:pt idx="971">24</cx:pt>
          <cx:pt idx="972">1681</cx:pt>
          <cx:pt idx="973">252</cx:pt>
          <cx:pt idx="974">32</cx:pt>
          <cx:pt idx="975">135</cx:pt>
          <cx:pt idx="976">140</cx:pt>
          <cx:pt idx="977">67</cx:pt>
          <cx:pt idx="978">92</cx:pt>
          <cx:pt idx="979">1015</cx:pt>
          <cx:pt idx="980">742</cx:pt>
          <cx:pt idx="981">323</cx:pt>
          <cx:pt idx="982">75</cx:pt>
          <cx:pt idx="983">2326</cx:pt>
          <cx:pt idx="984">381</cx:pt>
          <cx:pt idx="985">4405</cx:pt>
          <cx:pt idx="986">92</cx:pt>
          <cx:pt idx="987">480</cx:pt>
          <cx:pt idx="988">64</cx:pt>
          <cx:pt idx="989">226</cx:pt>
          <cx:pt idx="990">64</cx:pt>
          <cx:pt idx="991">241</cx:pt>
          <cx:pt idx="992">132</cx:pt>
          <cx:pt idx="993">75</cx:pt>
          <cx:pt idx="994">842</cx:pt>
          <cx:pt idx="995">2043</cx:pt>
          <cx:pt idx="996">112</cx:pt>
          <cx:pt idx="997">139</cx:pt>
          <cx:pt idx="998">374</cx:pt>
          <cx:pt idx="999">1122</cx:pt>
        </cx:lvl>
        <cx:lvl ptCount="1000">
          <cx:pt idx="0">failed</cx:pt>
          <cx:pt idx="1">successful</cx:pt>
          <cx:pt idx="2">successful</cx:pt>
          <cx:pt idx="3">failed</cx:pt>
          <cx:pt idx="4">failed</cx:pt>
          <cx:pt idx="5">successful</cx:pt>
          <cx:pt idx="6">failed</cx:pt>
          <cx:pt idx="7">successful</cx:pt>
          <cx:pt idx="8">live</cx:pt>
          <cx:pt idx="9">failed</cx:pt>
          <cx:pt idx="10">successful</cx:pt>
          <cx:pt idx="11">failed</cx:pt>
          <cx:pt idx="12">failed</cx:pt>
          <cx:pt idx="13">successful</cx:pt>
          <cx:pt idx="14">failed</cx:pt>
          <cx:pt idx="15">failed</cx:pt>
          <cx:pt idx="16">successful</cx:pt>
          <cx:pt idx="17">successful</cx:pt>
          <cx:pt idx="18">canceled</cx:pt>
          <cx:pt idx="19">failed</cx:pt>
          <cx:pt idx="20">successful</cx:pt>
          <cx:pt idx="21">failed</cx:pt>
          <cx:pt idx="22">successful</cx:pt>
          <cx:pt idx="23">successful</cx:pt>
          <cx:pt idx="24">successful</cx:pt>
          <cx:pt idx="25">successful</cx:pt>
          <cx:pt idx="26">canceled</cx:pt>
          <cx:pt idx="27">failed</cx:pt>
          <cx:pt idx="28">successful</cx:pt>
          <cx:pt idx="29">successful</cx:pt>
          <cx:pt idx="30">successful</cx:pt>
          <cx:pt idx="31">successful</cx:pt>
          <cx:pt idx="32">failed</cx:pt>
          <cx:pt idx="33">successful</cx:pt>
          <cx:pt idx="34">successful</cx:pt>
          <cx:pt idx="35">successful</cx:pt>
          <cx:pt idx="36">successful</cx:pt>
          <cx:pt idx="37">successful</cx:pt>
          <cx:pt idx="38">successful</cx:pt>
          <cx:pt idx="39">failed</cx:pt>
          <cx:pt idx="40">successful</cx:pt>
          <cx:pt idx="41">successful</cx:pt>
          <cx:pt idx="42">successful</cx:pt>
          <cx:pt idx="43">successful</cx:pt>
          <cx:pt idx="44">successful</cx:pt>
          <cx:pt idx="45">failed</cx:pt>
          <cx:pt idx="46">successful</cx:pt>
          <cx:pt idx="47">successful</cx:pt>
          <cx:pt idx="48">successful</cx:pt>
          <cx:pt idx="49">successful</cx:pt>
          <cx:pt idx="50">failed</cx:pt>
          <cx:pt idx="51">failed</cx:pt>
          <cx:pt idx="52">failed</cx:pt>
          <cx:pt idx="53">successful</cx:pt>
          <cx:pt idx="54">failed</cx:pt>
          <cx:pt idx="55">successful</cx:pt>
          <cx:pt idx="56">successful</cx:pt>
          <cx:pt idx="57">successful</cx:pt>
          <cx:pt idx="58">successful</cx:pt>
          <cx:pt idx="59">successful</cx:pt>
          <cx:pt idx="60">successful</cx:pt>
          <cx:pt idx="61">failed</cx:pt>
          <cx:pt idx="62">successful</cx:pt>
          <cx:pt idx="63">failed</cx:pt>
          <cx:pt idx="64">failed</cx:pt>
          <cx:pt idx="65">successful</cx:pt>
          <cx:pt idx="66">failed</cx:pt>
          <cx:pt idx="67">successful</cx:pt>
          <cx:pt idx="68">successful</cx:pt>
          <cx:pt idx="69">canceled</cx:pt>
          <cx:pt idx="70">successful</cx:pt>
          <cx:pt idx="71">successful</cx:pt>
          <cx:pt idx="72">successful</cx:pt>
          <cx:pt idx="73">successful</cx:pt>
          <cx:pt idx="74">successful</cx:pt>
          <cx:pt idx="75">successful</cx:pt>
          <cx:pt idx="76">failed</cx:pt>
          <cx:pt idx="77">failed</cx:pt>
          <cx:pt idx="78">successful</cx:pt>
          <cx:pt idx="79">failed</cx:pt>
          <cx:pt idx="80">successful</cx:pt>
          <cx:pt idx="81">successful</cx:pt>
          <cx:pt idx="82">successful</cx:pt>
          <cx:pt idx="83">failed</cx:pt>
          <cx:pt idx="84">successful</cx:pt>
          <cx:pt idx="85">successful</cx:pt>
          <cx:pt idx="86">successful</cx:pt>
          <cx:pt idx="87">failed</cx:pt>
          <cx:pt idx="88">successful</cx:pt>
          <cx:pt idx="89">successful</cx:pt>
          <cx:pt idx="90">failed</cx:pt>
          <cx:pt idx="91">failed</cx:pt>
          <cx:pt idx="92">successful</cx:pt>
          <cx:pt idx="93">canceled</cx:pt>
          <cx:pt idx="94">successful</cx:pt>
          <cx:pt idx="95">successful</cx:pt>
          <cx:pt idx="96">successful</cx:pt>
          <cx:pt idx="97">successful</cx:pt>
          <cx:pt idx="98">failed</cx:pt>
          <cx:pt idx="99">successful</cx:pt>
          <cx:pt idx="100">failed</cx:pt>
          <cx:pt idx="101">successful</cx:pt>
          <cx:pt idx="102">successful</cx:pt>
          <cx:pt idx="103">failed</cx:pt>
          <cx:pt idx="104">successful</cx:pt>
          <cx:pt idx="105">successful</cx:pt>
          <cx:pt idx="106">successful</cx:pt>
          <cx:pt idx="107">successful</cx:pt>
          <cx:pt idx="108">successful</cx:pt>
          <cx:pt idx="109">failed</cx:pt>
          <cx:pt idx="110">failed</cx:pt>
          <cx:pt idx="111">successful</cx:pt>
          <cx:pt idx="112">successful</cx:pt>
          <cx:pt idx="113">successful</cx:pt>
          <cx:pt idx="114">successful</cx:pt>
          <cx:pt idx="115">failed</cx:pt>
          <cx:pt idx="116">failed</cx:pt>
          <cx:pt idx="117">successful</cx:pt>
          <cx:pt idx="118">successful</cx:pt>
          <cx:pt idx="119">successful</cx:pt>
          <cx:pt idx="120">successful</cx:pt>
          <cx:pt idx="121">successful</cx:pt>
          <cx:pt idx="122">failed</cx:pt>
          <cx:pt idx="123">failed</cx:pt>
          <cx:pt idx="124">successful</cx:pt>
          <cx:pt idx="125">successful</cx:pt>
          <cx:pt idx="126">failed</cx:pt>
          <cx:pt idx="127">failed</cx:pt>
          <cx:pt idx="128">canceled</cx:pt>
          <cx:pt idx="129">canceled</cx:pt>
          <cx:pt idx="130">successful</cx:pt>
          <cx:pt idx="131">successful</cx:pt>
          <cx:pt idx="132">successful</cx:pt>
          <cx:pt idx="133">successful</cx:pt>
          <cx:pt idx="134">failed</cx:pt>
          <cx:pt idx="135">failed</cx:pt>
          <cx:pt idx="136">canceled</cx:pt>
          <cx:pt idx="137">successful</cx:pt>
          <cx:pt idx="138">failed</cx:pt>
          <cx:pt idx="139">failed</cx:pt>
          <cx:pt idx="140">successful</cx:pt>
          <cx:pt idx="141">successful</cx:pt>
          <cx:pt idx="142">successful</cx:pt>
          <cx:pt idx="143">successful</cx:pt>
          <cx:pt idx="144">successful</cx:pt>
          <cx:pt idx="145">successful</cx:pt>
          <cx:pt idx="146">canceled</cx:pt>
          <cx:pt idx="147">successful</cx:pt>
          <cx:pt idx="148">successful</cx:pt>
          <cx:pt idx="149">successful</cx:pt>
          <cx:pt idx="150">failed</cx:pt>
          <cx:pt idx="151">failed</cx:pt>
          <cx:pt idx="152">successful</cx:pt>
          <cx:pt idx="153">failed</cx:pt>
          <cx:pt idx="154">failed</cx:pt>
          <cx:pt idx="155">failed</cx:pt>
          <cx:pt idx="156">canceled</cx:pt>
          <cx:pt idx="157">failed</cx:pt>
          <cx:pt idx="158">successful</cx:pt>
          <cx:pt idx="159">successful</cx:pt>
          <cx:pt idx="160">successful</cx:pt>
          <cx:pt idx="161">failed</cx:pt>
          <cx:pt idx="162">successful</cx:pt>
          <cx:pt idx="163">successful</cx:pt>
          <cx:pt idx="164">successful</cx:pt>
          <cx:pt idx="165">successful</cx:pt>
          <cx:pt idx="166">successful</cx:pt>
          <cx:pt idx="167">successful</cx:pt>
          <cx:pt idx="168">failed</cx:pt>
          <cx:pt idx="169">successful</cx:pt>
          <cx:pt idx="170">failed</cx:pt>
          <cx:pt idx="171">failed</cx:pt>
          <cx:pt idx="172">failed</cx:pt>
          <cx:pt idx="173">successful</cx:pt>
          <cx:pt idx="174">successful</cx:pt>
          <cx:pt idx="175">failed</cx:pt>
          <cx:pt idx="176">failed</cx:pt>
          <cx:pt idx="177">successful</cx:pt>
          <cx:pt idx="178">failed</cx:pt>
          <cx:pt idx="179">successful</cx:pt>
          <cx:pt idx="180">successful</cx:pt>
          <cx:pt idx="181">failed</cx:pt>
          <cx:pt idx="182">successful</cx:pt>
          <cx:pt idx="183">failed</cx:pt>
          <cx:pt idx="184">successful</cx:pt>
          <cx:pt idx="185">failed</cx:pt>
          <cx:pt idx="186">failed</cx:pt>
          <cx:pt idx="187">successful</cx:pt>
          <cx:pt idx="188">failed</cx:pt>
          <cx:pt idx="189">canceled</cx:pt>
          <cx:pt idx="190">failed</cx:pt>
          <cx:pt idx="191">failed</cx:pt>
          <cx:pt idx="192">failed</cx:pt>
          <cx:pt idx="193">failed</cx:pt>
          <cx:pt idx="194">successful</cx:pt>
          <cx:pt idx="195">successful</cx:pt>
          <cx:pt idx="196">failed</cx:pt>
          <cx:pt idx="197">successful</cx:pt>
          <cx:pt idx="198">failed</cx:pt>
          <cx:pt idx="199">failed</cx:pt>
          <cx:pt idx="200">failed</cx:pt>
          <cx:pt idx="201">successful</cx:pt>
          <cx:pt idx="202">canceled</cx:pt>
          <cx:pt idx="203">successful</cx:pt>
          <cx:pt idx="204">failed</cx:pt>
          <cx:pt idx="205">successful</cx:pt>
          <cx:pt idx="206">canceled</cx:pt>
          <cx:pt idx="207">successful</cx:pt>
          <cx:pt idx="208">successful</cx:pt>
          <cx:pt idx="209">live</cx:pt>
          <cx:pt idx="210">failed</cx:pt>
          <cx:pt idx="211">failed</cx:pt>
          <cx:pt idx="212">successful</cx:pt>
          <cx:pt idx="213">successful</cx:pt>
          <cx:pt idx="214">successful</cx:pt>
          <cx:pt idx="215">failed</cx:pt>
          <cx:pt idx="216">successful</cx:pt>
          <cx:pt idx="217">failed</cx:pt>
          <cx:pt idx="218">successful</cx:pt>
          <cx:pt idx="219">successful</cx:pt>
          <cx:pt idx="220">failed</cx:pt>
          <cx:pt idx="221">failed</cx:pt>
          <cx:pt idx="222">successful</cx:pt>
          <cx:pt idx="223">failed</cx:pt>
          <cx:pt idx="224">successful</cx:pt>
          <cx:pt idx="225">successful</cx:pt>
          <cx:pt idx="226">successful</cx:pt>
          <cx:pt idx="227">successful</cx:pt>
          <cx:pt idx="228">successful</cx:pt>
          <cx:pt idx="229">successful</cx:pt>
          <cx:pt idx="230">successful</cx:pt>
          <cx:pt idx="231">canceled</cx:pt>
          <cx:pt idx="232">successful</cx:pt>
          <cx:pt idx="233">successful</cx:pt>
          <cx:pt idx="234">successful</cx:pt>
          <cx:pt idx="235">failed</cx:pt>
          <cx:pt idx="236">failed</cx:pt>
          <cx:pt idx="237">successful</cx:pt>
          <cx:pt idx="238">successful</cx:pt>
          <cx:pt idx="239">failed</cx:pt>
          <cx:pt idx="240">successful</cx:pt>
          <cx:pt idx="241">successful</cx:pt>
          <cx:pt idx="242">successful</cx:pt>
          <cx:pt idx="243">successful</cx:pt>
          <cx:pt idx="244">successful</cx:pt>
          <cx:pt idx="245">successful</cx:pt>
          <cx:pt idx="246">successful</cx:pt>
          <cx:pt idx="247">successful</cx:pt>
          <cx:pt idx="248">successful</cx:pt>
          <cx:pt idx="249">successful</cx:pt>
          <cx:pt idx="250">failed</cx:pt>
          <cx:pt idx="251">failed</cx:pt>
          <cx:pt idx="252">successful</cx:pt>
          <cx:pt idx="253">failed</cx:pt>
          <cx:pt idx="254">successful</cx:pt>
          <cx:pt idx="255">successful</cx:pt>
          <cx:pt idx="256">failed</cx:pt>
          <cx:pt idx="257">successful</cx:pt>
          <cx:pt idx="258">successful</cx:pt>
          <cx:pt idx="259">successful</cx:pt>
          <cx:pt idx="260">successful</cx:pt>
          <cx:pt idx="261">failed</cx:pt>
          <cx:pt idx="262">successful</cx:pt>
          <cx:pt idx="263">successful</cx:pt>
          <cx:pt idx="264">successful</cx:pt>
          <cx:pt idx="265">successful</cx:pt>
          <cx:pt idx="266">failed</cx:pt>
          <cx:pt idx="267">successful</cx:pt>
          <cx:pt idx="268">successful</cx:pt>
          <cx:pt idx="269">successful</cx:pt>
          <cx:pt idx="270">canceled</cx:pt>
          <cx:pt idx="271">live</cx:pt>
          <cx:pt idx="272">successful</cx:pt>
          <cx:pt idx="273">successful</cx:pt>
          <cx:pt idx="274">failed</cx:pt>
          <cx:pt idx="275">successful</cx:pt>
          <cx:pt idx="276">failed</cx:pt>
          <cx:pt idx="277">successful</cx:pt>
          <cx:pt idx="278">successful</cx:pt>
          <cx:pt idx="279">successful</cx:pt>
          <cx:pt idx="280">successful</cx:pt>
          <cx:pt idx="281">failed</cx:pt>
          <cx:pt idx="282">successful</cx:pt>
          <cx:pt idx="283">failed</cx:pt>
          <cx:pt idx="284">failed</cx:pt>
          <cx:pt idx="285">successful</cx:pt>
          <cx:pt idx="286">canceled</cx:pt>
          <cx:pt idx="287">successful</cx:pt>
          <cx:pt idx="288">failed</cx:pt>
          <cx:pt idx="289">successful</cx:pt>
          <cx:pt idx="290">failed</cx:pt>
          <cx:pt idx="291">successful</cx:pt>
          <cx:pt idx="292">failed</cx:pt>
          <cx:pt idx="293">canceled</cx:pt>
          <cx:pt idx="294">successful</cx:pt>
          <cx:pt idx="295">failed</cx:pt>
          <cx:pt idx="296">failed</cx:pt>
          <cx:pt idx="297">failed</cx:pt>
          <cx:pt idx="298">successful</cx:pt>
          <cx:pt idx="299">failed</cx:pt>
          <cx:pt idx="300">failed</cx:pt>
          <cx:pt idx="301">successful</cx:pt>
          <cx:pt idx="302">failed</cx:pt>
          <cx:pt idx="303">failed</cx:pt>
          <cx:pt idx="304">successful</cx:pt>
          <cx:pt idx="305">successful</cx:pt>
          <cx:pt idx="306">failed</cx:pt>
          <cx:pt idx="307">successful</cx:pt>
          <cx:pt idx="308">failed</cx:pt>
          <cx:pt idx="309">canceled</cx:pt>
          <cx:pt idx="310">failed</cx:pt>
          <cx:pt idx="311">successful</cx:pt>
          <cx:pt idx="312">successful</cx:pt>
          <cx:pt idx="313">successful</cx:pt>
          <cx:pt idx="314">successful</cx:pt>
          <cx:pt idx="315">failed</cx:pt>
          <cx:pt idx="316">failed</cx:pt>
          <cx:pt idx="317">failed</cx:pt>
          <cx:pt idx="318">failed</cx:pt>
          <cx:pt idx="319">canceled</cx:pt>
          <cx:pt idx="320">failed</cx:pt>
          <cx:pt idx="321">failed</cx:pt>
          <cx:pt idx="322">successful</cx:pt>
          <cx:pt idx="323">failed</cx:pt>
          <cx:pt idx="324">successful</cx:pt>
          <cx:pt idx="325">failed</cx:pt>
          <cx:pt idx="326">failed</cx:pt>
          <cx:pt idx="327">failed</cx:pt>
          <cx:pt idx="328">successful</cx:pt>
          <cx:pt idx="329">live</cx:pt>
          <cx:pt idx="330">successful</cx:pt>
          <cx:pt idx="331">successful</cx:pt>
          <cx:pt idx="332">successful</cx:pt>
          <cx:pt idx="333">successful</cx:pt>
          <cx:pt idx="334">successful</cx:pt>
          <cx:pt idx="335">successful</cx:pt>
          <cx:pt idx="336">failed</cx:pt>
          <cx:pt idx="337">successful</cx:pt>
          <cx:pt idx="338">successful</cx:pt>
          <cx:pt idx="339">canceled</cx:pt>
          <cx:pt idx="340">failed</cx:pt>
          <cx:pt idx="341">failed</cx:pt>
          <cx:pt idx="342">failed</cx:pt>
          <cx:pt idx="343">failed</cx:pt>
          <cx:pt idx="344">failed</cx:pt>
          <cx:pt idx="345">failed</cx:pt>
          <cx:pt idx="346">failed</cx:pt>
          <cx:pt idx="347">successful</cx:pt>
          <cx:pt idx="348">failed</cx:pt>
          <cx:pt idx="349">failed</cx:pt>
          <cx:pt idx="350">failed</cx:pt>
          <cx:pt idx="351">successful</cx:pt>
          <cx:pt idx="352">failed</cx:pt>
          <cx:pt idx="353">successful</cx:pt>
          <cx:pt idx="354">successful</cx:pt>
          <cx:pt idx="355">live</cx:pt>
          <cx:pt idx="356">failed</cx:pt>
          <cx:pt idx="357">successful</cx:pt>
          <cx:pt idx="358">failed</cx:pt>
          <cx:pt idx="359">successful</cx:pt>
          <cx:pt idx="360">successful</cx:pt>
          <cx:pt idx="361">successful</cx:pt>
          <cx:pt idx="362">successful</cx:pt>
          <cx:pt idx="363">successful</cx:pt>
          <cx:pt idx="364">successful</cx:pt>
          <cx:pt idx="365">successful</cx:pt>
          <cx:pt idx="366">successful</cx:pt>
          <cx:pt idx="367">failed</cx:pt>
          <cx:pt idx="368">successful</cx:pt>
          <cx:pt idx="369">successful</cx:pt>
          <cx:pt idx="370">successful</cx:pt>
          <cx:pt idx="371">failed</cx:pt>
          <cx:pt idx="372">successful</cx:pt>
          <cx:pt idx="373">successful</cx:pt>
          <cx:pt idx="374">failed</cx:pt>
          <cx:pt idx="375">failed</cx:pt>
          <cx:pt idx="376">successful</cx:pt>
          <cx:pt idx="377">failed</cx:pt>
          <cx:pt idx="378">failed</cx:pt>
          <cx:pt idx="379">failed</cx:pt>
          <cx:pt idx="380">successful</cx:pt>
          <cx:pt idx="381">successful</cx:pt>
          <cx:pt idx="382">failed</cx:pt>
          <cx:pt idx="383">successful</cx:pt>
          <cx:pt idx="384">successful</cx:pt>
          <cx:pt idx="385">successful</cx:pt>
          <cx:pt idx="386">failed</cx:pt>
          <cx:pt idx="387">failed</cx:pt>
          <cx:pt idx="388">canceled</cx:pt>
          <cx:pt idx="389">successful</cx:pt>
          <cx:pt idx="390">successful</cx:pt>
          <cx:pt idx="391">failed</cx:pt>
          <cx:pt idx="392">failed</cx:pt>
          <cx:pt idx="393">successful</cx:pt>
          <cx:pt idx="394">successful</cx:pt>
          <cx:pt idx="395">successful</cx:pt>
          <cx:pt idx="396">successful</cx:pt>
          <cx:pt idx="397">successful</cx:pt>
          <cx:pt idx="398">successful</cx:pt>
          <cx:pt idx="399">failed</cx:pt>
          <cx:pt idx="400">failed</cx:pt>
          <cx:pt idx="401">successful</cx:pt>
          <cx:pt idx="402">failed</cx:pt>
          <cx:pt idx="403">failed</cx:pt>
          <cx:pt idx="404">successful</cx:pt>
          <cx:pt idx="405">failed</cx:pt>
          <cx:pt idx="406">successful</cx:pt>
          <cx:pt idx="407">successful</cx:pt>
          <cx:pt idx="408">successful</cx:pt>
          <cx:pt idx="409">failed</cx:pt>
          <cx:pt idx="410">live</cx:pt>
          <cx:pt idx="411">successful</cx:pt>
          <cx:pt idx="412">successful</cx:pt>
          <cx:pt idx="413">live</cx:pt>
          <cx:pt idx="414">failed</cx:pt>
          <cx:pt idx="415">failed</cx:pt>
          <cx:pt idx="416">failed</cx:pt>
          <cx:pt idx="417">failed</cx:pt>
          <cx:pt idx="418">failed</cx:pt>
          <cx:pt idx="419">successful</cx:pt>
          <cx:pt idx="420">successful</cx:pt>
          <cx:pt idx="421">failed</cx:pt>
          <cx:pt idx="422">successful</cx:pt>
          <cx:pt idx="423">failed</cx:pt>
          <cx:pt idx="424">failed</cx:pt>
          <cx:pt idx="425">successful</cx:pt>
          <cx:pt idx="426">successful</cx:pt>
          <cx:pt idx="427">successful</cx:pt>
          <cx:pt idx="428">failed</cx:pt>
          <cx:pt idx="429">canceled</cx:pt>
          <cx:pt idx="430">failed</cx:pt>
          <cx:pt idx="431">successful</cx:pt>
          <cx:pt idx="432">failed</cx:pt>
          <cx:pt idx="433">failed</cx:pt>
          <cx:pt idx="434">canceled</cx:pt>
          <cx:pt idx="435">successful</cx:pt>
          <cx:pt idx="436">successful</cx:pt>
          <cx:pt idx="437">successful</cx:pt>
          <cx:pt idx="438">successful</cx:pt>
          <cx:pt idx="439">successful</cx:pt>
          <cx:pt idx="440">successful</cx:pt>
          <cx:pt idx="441">failed</cx:pt>
          <cx:pt idx="442">successful</cx:pt>
          <cx:pt idx="443">canceled</cx:pt>
          <cx:pt idx="444">successful</cx:pt>
          <cx:pt idx="445">successful</cx:pt>
          <cx:pt idx="446">failed</cx:pt>
          <cx:pt idx="447">canceled</cx:pt>
          <cx:pt idx="448">failed</cx:pt>
          <cx:pt idx="449">successful</cx:pt>
          <cx:pt idx="450">failed</cx:pt>
          <cx:pt idx="451">successful</cx:pt>
          <cx:pt idx="452">failed</cx:pt>
          <cx:pt idx="453">failed</cx:pt>
          <cx:pt idx="454">failed</cx:pt>
          <cx:pt idx="455">successful</cx:pt>
          <cx:pt idx="456">successful</cx:pt>
          <cx:pt idx="457">failed</cx:pt>
          <cx:pt idx="458">successful</cx:pt>
          <cx:pt idx="459">failed</cx:pt>
          <cx:pt idx="460">successful</cx:pt>
          <cx:pt idx="461">successful</cx:pt>
          <cx:pt idx="462">failed</cx:pt>
          <cx:pt idx="463">successful</cx:pt>
          <cx:pt idx="464">successful</cx:pt>
          <cx:pt idx="465">successful</cx:pt>
          <cx:pt idx="466">successful</cx:pt>
          <cx:pt idx="467">successful</cx:pt>
          <cx:pt idx="468">failed</cx:pt>
          <cx:pt idx="469">successful</cx:pt>
          <cx:pt idx="470">successful</cx:pt>
          <cx:pt idx="471">successful</cx:pt>
          <cx:pt idx="472">failed</cx:pt>
          <cx:pt idx="473">successful</cx:pt>
          <cx:pt idx="474">successful</cx:pt>
          <cx:pt idx="475">successful</cx:pt>
          <cx:pt idx="476">failed</cx:pt>
          <cx:pt idx="477">failed</cx:pt>
          <cx:pt idx="478">successful</cx:pt>
          <cx:pt idx="479">successful</cx:pt>
          <cx:pt idx="480">successful</cx:pt>
          <cx:pt idx="481">failed</cx:pt>
          <cx:pt idx="482">failed</cx:pt>
          <cx:pt idx="483">failed</cx:pt>
          <cx:pt idx="484">successful</cx:pt>
          <cx:pt idx="485">failed</cx:pt>
          <cx:pt idx="486">failed</cx:pt>
          <cx:pt idx="487">successful</cx:pt>
          <cx:pt idx="488">successful</cx:pt>
          <cx:pt idx="489">successful</cx:pt>
          <cx:pt idx="490">successful</cx:pt>
          <cx:pt idx="491">successful</cx:pt>
          <cx:pt idx="492">canceled</cx:pt>
          <cx:pt idx="493">successful</cx:pt>
          <cx:pt idx="494">successful</cx:pt>
          <cx:pt idx="495">successful</cx:pt>
          <cx:pt idx="496">failed</cx:pt>
          <cx:pt idx="497">failed</cx:pt>
          <cx:pt idx="498">failed</cx:pt>
          <cx:pt idx="499">failed</cx:pt>
          <cx:pt idx="500">failed</cx:pt>
          <cx:pt idx="501">failed</cx:pt>
          <cx:pt idx="502">successful</cx:pt>
          <cx:pt idx="503">successful</cx:pt>
          <cx:pt idx="504">failed</cx:pt>
          <cx:pt idx="505">failed</cx:pt>
          <cx:pt idx="506">successful</cx:pt>
          <cx:pt idx="507">failed</cx:pt>
          <cx:pt idx="508">successful</cx:pt>
          <cx:pt idx="509">failed</cx:pt>
          <cx:pt idx="510">successful</cx:pt>
          <cx:pt idx="511">failed</cx:pt>
          <cx:pt idx="512">successful</cx:pt>
          <cx:pt idx="513">canceled</cx:pt>
          <cx:pt idx="514">canceled</cx:pt>
          <cx:pt idx="515">failed</cx:pt>
          <cx:pt idx="516">failed</cx:pt>
          <cx:pt idx="517">successful</cx:pt>
          <cx:pt idx="518">failed</cx:pt>
          <cx:pt idx="519">successful</cx:pt>
          <cx:pt idx="520">successful</cx:pt>
          <cx:pt idx="521">successful</cx:pt>
          <cx:pt idx="522">failed</cx:pt>
          <cx:pt idx="523">successful</cx:pt>
          <cx:pt idx="524">failed</cx:pt>
          <cx:pt idx="525">failed</cx:pt>
          <cx:pt idx="526">successful</cx:pt>
          <cx:pt idx="527">failed</cx:pt>
          <cx:pt idx="528">failed</cx:pt>
          <cx:pt idx="529">failed</cx:pt>
          <cx:pt idx="530">failed</cx:pt>
          <cx:pt idx="531">live</cx:pt>
          <cx:pt idx="532">successful</cx:pt>
          <cx:pt idx="533">successful</cx:pt>
          <cx:pt idx="534">failed</cx:pt>
          <cx:pt idx="535">successful</cx:pt>
          <cx:pt idx="536">successful</cx:pt>
          <cx:pt idx="537">successful</cx:pt>
          <cx:pt idx="538">failed</cx:pt>
          <cx:pt idx="539">failed</cx:pt>
          <cx:pt idx="540">successful</cx:pt>
          <cx:pt idx="541">failed</cx:pt>
          <cx:pt idx="542">failed</cx:pt>
          <cx:pt idx="543">failed</cx:pt>
          <cx:pt idx="544">successful</cx:pt>
          <cx:pt idx="545">failed</cx:pt>
          <cx:pt idx="546">successful</cx:pt>
          <cx:pt idx="547">successful</cx:pt>
          <cx:pt idx="548">successful</cx:pt>
          <cx:pt idx="549">successful</cx:pt>
          <cx:pt idx="550">canceled</cx:pt>
          <cx:pt idx="551">failed</cx:pt>
          <cx:pt idx="552">failed</cx:pt>
          <cx:pt idx="553">failed</cx:pt>
          <cx:pt idx="554">successful</cx:pt>
          <cx:pt idx="555">successful</cx:pt>
          <cx:pt idx="556">successful</cx:pt>
          <cx:pt idx="557">successful</cx:pt>
          <cx:pt idx="558">successful</cx:pt>
          <cx:pt idx="559">successful</cx:pt>
          <cx:pt idx="560">successful</cx:pt>
          <cx:pt idx="561">successful</cx:pt>
          <cx:pt idx="562">failed</cx:pt>
          <cx:pt idx="563">successful</cx:pt>
          <cx:pt idx="564">failed</cx:pt>
          <cx:pt idx="565">successful</cx:pt>
          <cx:pt idx="566">failed</cx:pt>
          <cx:pt idx="567">successful</cx:pt>
          <cx:pt idx="568">successful</cx:pt>
          <cx:pt idx="569">successful</cx:pt>
          <cx:pt idx="570">successful</cx:pt>
          <cx:pt idx="571">failed</cx:pt>
          <cx:pt idx="572">canceled</cx:pt>
          <cx:pt idx="573">successful</cx:pt>
          <cx:pt idx="574">successful</cx:pt>
          <cx:pt idx="575">failed</cx:pt>
          <cx:pt idx="576">failed</cx:pt>
          <cx:pt idx="577">canceled</cx:pt>
          <cx:pt idx="578">failed</cx:pt>
          <cx:pt idx="579">successful</cx:pt>
          <cx:pt idx="580">successful</cx:pt>
          <cx:pt idx="581">failed</cx:pt>
          <cx:pt idx="582">failed</cx:pt>
          <cx:pt idx="583">successful</cx:pt>
          <cx:pt idx="584">successful</cx:pt>
          <cx:pt idx="585">successful</cx:pt>
          <cx:pt idx="586">successful</cx:pt>
          <cx:pt idx="587">failed</cx:pt>
          <cx:pt idx="588">failed</cx:pt>
          <cx:pt idx="589">failed</cx:pt>
          <cx:pt idx="590">failed</cx:pt>
          <cx:pt idx="591">successful</cx:pt>
          <cx:pt idx="592">failed</cx:pt>
          <cx:pt idx="593">successful</cx:pt>
          <cx:pt idx="594">failed</cx:pt>
          <cx:pt idx="595">successful</cx:pt>
          <cx:pt idx="596">failed</cx:pt>
          <cx:pt idx="597">successful</cx:pt>
          <cx:pt idx="598">successful</cx:pt>
          <cx:pt idx="599">failed</cx:pt>
          <cx:pt idx="600">failed</cx:pt>
          <cx:pt idx="601">successful</cx:pt>
          <cx:pt idx="602">successful</cx:pt>
          <cx:pt idx="603">successful</cx:pt>
          <cx:pt idx="604">successful</cx:pt>
          <cx:pt idx="605">successful</cx:pt>
          <cx:pt idx="606">successful</cx:pt>
          <cx:pt idx="607">successful</cx:pt>
          <cx:pt idx="608">successful</cx:pt>
          <cx:pt idx="609">successful</cx:pt>
          <cx:pt idx="610">successful</cx:pt>
          <cx:pt idx="611">canceled</cx:pt>
          <cx:pt idx="612">successful</cx:pt>
          <cx:pt idx="613">successful</cx:pt>
          <cx:pt idx="614">successful</cx:pt>
          <cx:pt idx="615">successful</cx:pt>
          <cx:pt idx="616">successful</cx:pt>
          <cx:pt idx="617">successful</cx:pt>
          <cx:pt idx="618">failed</cx:pt>
          <cx:pt idx="619">failed</cx:pt>
          <cx:pt idx="620">successful</cx:pt>
          <cx:pt idx="621">successful</cx:pt>
          <cx:pt idx="622">failed</cx:pt>
          <cx:pt idx="623">successful</cx:pt>
          <cx:pt idx="624">successful</cx:pt>
          <cx:pt idx="625">failed</cx:pt>
          <cx:pt idx="626">successful</cx:pt>
          <cx:pt idx="627">successful</cx:pt>
          <cx:pt idx="628">successful</cx:pt>
          <cx:pt idx="629">failed</cx:pt>
          <cx:pt idx="630">canceled</cx:pt>
          <cx:pt idx="631">successful</cx:pt>
          <cx:pt idx="632">live</cx:pt>
          <cx:pt idx="633">failed</cx:pt>
          <cx:pt idx="634">canceled</cx:pt>
          <cx:pt idx="635">successful</cx:pt>
          <cx:pt idx="636">failed</cx:pt>
          <cx:pt idx="637">failed</cx:pt>
          <cx:pt idx="638">failed</cx:pt>
          <cx:pt idx="639">live</cx:pt>
          <cx:pt idx="640">failed</cx:pt>
          <cx:pt idx="641">successful</cx:pt>
          <cx:pt idx="642">successful</cx:pt>
          <cx:pt idx="643">successful</cx:pt>
          <cx:pt idx="644">failed</cx:pt>
          <cx:pt idx="645">failed</cx:pt>
          <cx:pt idx="646">failed</cx:pt>
          <cx:pt idx="647">failed</cx:pt>
          <cx:pt idx="648">canceled</cx:pt>
          <cx:pt idx="649">failed</cx:pt>
          <cx:pt idx="650">failed</cx:pt>
          <cx:pt idx="651">failed</cx:pt>
          <cx:pt idx="652">successful</cx:pt>
          <cx:pt idx="653">successful</cx:pt>
          <cx:pt idx="654">successful</cx:pt>
          <cx:pt idx="655">successful</cx:pt>
          <cx:pt idx="656">failed</cx:pt>
          <cx:pt idx="657">failed</cx:pt>
          <cx:pt idx="658">canceled</cx:pt>
          <cx:pt idx="659">failed</cx:pt>
          <cx:pt idx="660">failed</cx:pt>
          <cx:pt idx="661">failed</cx:pt>
          <cx:pt idx="662">failed</cx:pt>
          <cx:pt idx="663">failed</cx:pt>
          <cx:pt idx="664">failed</cx:pt>
          <cx:pt idx="665">successful</cx:pt>
          <cx:pt idx="666">canceled</cx:pt>
          <cx:pt idx="667">successful</cx:pt>
          <cx:pt idx="668">failed</cx:pt>
          <cx:pt idx="669">successful</cx:pt>
          <cx:pt idx="670">successful</cx:pt>
          <cx:pt idx="671">successful</cx:pt>
          <cx:pt idx="672">failed</cx:pt>
          <cx:pt idx="673">failed</cx:pt>
          <cx:pt idx="674">canceled</cx:pt>
          <cx:pt idx="675">successful</cx:pt>
          <cx:pt idx="676">successful</cx:pt>
          <cx:pt idx="677">failed</cx:pt>
          <cx:pt idx="678">canceled</cx:pt>
          <cx:pt idx="679">successful</cx:pt>
          <cx:pt idx="680">failed</cx:pt>
          <cx:pt idx="681">failed</cx:pt>
          <cx:pt idx="682">successful</cx:pt>
          <cx:pt idx="683">successful</cx:pt>
          <cx:pt idx="684">successful</cx:pt>
          <cx:pt idx="685">failed</cx:pt>
          <cx:pt idx="686">successful</cx:pt>
          <cx:pt idx="687">successful</cx:pt>
          <cx:pt idx="688">successful</cx:pt>
          <cx:pt idx="689">successful</cx:pt>
          <cx:pt idx="690">successful</cx:pt>
          <cx:pt idx="691">successful</cx:pt>
          <cx:pt idx="692">failed</cx:pt>
          <cx:pt idx="693">failed</cx:pt>
          <cx:pt idx="694">failed</cx:pt>
          <cx:pt idx="695">successful</cx:pt>
          <cx:pt idx="696">failed</cx:pt>
          <cx:pt idx="697">successful</cx:pt>
          <cx:pt idx="698">successful</cx:pt>
          <cx:pt idx="699">failed</cx:pt>
          <cx:pt idx="700">failed</cx:pt>
          <cx:pt idx="701">successful</cx:pt>
          <cx:pt idx="702">failed</cx:pt>
          <cx:pt idx="703">successful</cx:pt>
          <cx:pt idx="704">successful</cx:pt>
          <cx:pt idx="705">failed</cx:pt>
          <cx:pt idx="706">successful</cx:pt>
          <cx:pt idx="707">successful</cx:pt>
          <cx:pt idx="708">successful</cx:pt>
          <cx:pt idx="709">successful</cx:pt>
          <cx:pt idx="710">successful</cx:pt>
          <cx:pt idx="711">failed</cx:pt>
          <cx:pt idx="712">successful</cx:pt>
          <cx:pt idx="713">successful</cx:pt>
          <cx:pt idx="714">successful</cx:pt>
          <cx:pt idx="715">failed</cx:pt>
          <cx:pt idx="716">successful</cx:pt>
          <cx:pt idx="717">successful</cx:pt>
          <cx:pt idx="718">successful</cx:pt>
          <cx:pt idx="719">successful</cx:pt>
          <cx:pt idx="720">canceled</cx:pt>
          <cx:pt idx="721">canceled</cx:pt>
          <cx:pt idx="722">successful</cx:pt>
          <cx:pt idx="723">successful</cx:pt>
          <cx:pt idx="724">successful</cx:pt>
          <cx:pt idx="725">failed</cx:pt>
          <cx:pt idx="726">canceled</cx:pt>
          <cx:pt idx="727">successful</cx:pt>
          <cx:pt idx="728">failed</cx:pt>
          <cx:pt idx="729">successful</cx:pt>
          <cx:pt idx="730">successful</cx:pt>
          <cx:pt idx="731">canceled</cx:pt>
          <cx:pt idx="732">failed</cx:pt>
          <cx:pt idx="733">successful</cx:pt>
          <cx:pt idx="734">successful</cx:pt>
          <cx:pt idx="735">successful</cx:pt>
          <cx:pt idx="736">canceled</cx:pt>
          <cx:pt idx="737">successful</cx:pt>
          <cx:pt idx="738">failed</cx:pt>
          <cx:pt idx="739">failed</cx:pt>
          <cx:pt idx="740">failed</cx:pt>
          <cx:pt idx="741">successful</cx:pt>
          <cx:pt idx="742">successful</cx:pt>
          <cx:pt idx="743">failed</cx:pt>
          <cx:pt idx="744">successful</cx:pt>
          <cx:pt idx="745">failed</cx:pt>
          <cx:pt idx="746">successful</cx:pt>
          <cx:pt idx="747">successful</cx:pt>
          <cx:pt idx="748">canceled</cx:pt>
          <cx:pt idx="749">successful</cx:pt>
          <cx:pt idx="750">failed</cx:pt>
          <cx:pt idx="751">successful</cx:pt>
          <cx:pt idx="752">canceled</cx:pt>
          <cx:pt idx="753">successful</cx:pt>
          <cx:pt idx="754">successful</cx:pt>
          <cx:pt idx="755">successful</cx:pt>
          <cx:pt idx="756">successful</cx:pt>
          <cx:pt idx="757">successful</cx:pt>
          <cx:pt idx="758">successful</cx:pt>
          <cx:pt idx="759">failed</cx:pt>
          <cx:pt idx="760">failed</cx:pt>
          <cx:pt idx="761">successful</cx:pt>
          <cx:pt idx="762">successful</cx:pt>
          <cx:pt idx="763">successful</cx:pt>
          <cx:pt idx="764">successful</cx:pt>
          <cx:pt idx="765">successful</cx:pt>
          <cx:pt idx="766">failed</cx:pt>
          <cx:pt idx="767">failed</cx:pt>
          <cx:pt idx="768">successful</cx:pt>
          <cx:pt idx="769">failed</cx:pt>
          <cx:pt idx="770">successful</cx:pt>
          <cx:pt idx="771">canceled</cx:pt>
          <cx:pt idx="772">successful</cx:pt>
          <cx:pt idx="773">successful</cx:pt>
          <cx:pt idx="774">successful</cx:pt>
          <cx:pt idx="775">failed</cx:pt>
          <cx:pt idx="776">failed</cx:pt>
          <cx:pt idx="777">failed</cx:pt>
          <cx:pt idx="778">successful</cx:pt>
          <cx:pt idx="779">failed</cx:pt>
          <cx:pt idx="780">successful</cx:pt>
          <cx:pt idx="781">canceled</cx:pt>
          <cx:pt idx="782">successful</cx:pt>
          <cx:pt idx="783">successful</cx:pt>
          <cx:pt idx="784">successful</cx:pt>
          <cx:pt idx="785">successful</cx:pt>
          <cx:pt idx="786">successful</cx:pt>
          <cx:pt idx="787">failed</cx:pt>
          <cx:pt idx="788">live</cx:pt>
          <cx:pt idx="789">failed</cx:pt>
          <cx:pt idx="790">canceled</cx:pt>
          <cx:pt idx="791">failed</cx:pt>
          <cx:pt idx="792">failed</cx:pt>
          <cx:pt idx="793">successful</cx:pt>
          <cx:pt idx="794">successful</cx:pt>
          <cx:pt idx="795">failed</cx:pt>
          <cx:pt idx="796">failed</cx:pt>
          <cx:pt idx="797">successful</cx:pt>
          <cx:pt idx="798">successful</cx:pt>
          <cx:pt idx="799">failed</cx:pt>
          <cx:pt idx="800">failed</cx:pt>
          <cx:pt idx="801">successful</cx:pt>
          <cx:pt idx="802">successful</cx:pt>
          <cx:pt idx="803">successful</cx:pt>
          <cx:pt idx="804">successful</cx:pt>
          <cx:pt idx="805">failed</cx:pt>
          <cx:pt idx="806">successful</cx:pt>
          <cx:pt idx="807">successful</cx:pt>
          <cx:pt idx="808">failed</cx:pt>
          <cx:pt idx="809">failed</cx:pt>
          <cx:pt idx="810">successful</cx:pt>
          <cx:pt idx="811">failed</cx:pt>
          <cx:pt idx="812">successful</cx:pt>
          <cx:pt idx="813">successful</cx:pt>
          <cx:pt idx="814">failed</cx:pt>
          <cx:pt idx="815">successful</cx:pt>
          <cx:pt idx="816">successful</cx:pt>
          <cx:pt idx="817">successful</cx:pt>
          <cx:pt idx="818">successful</cx:pt>
          <cx:pt idx="819">failed</cx:pt>
          <cx:pt idx="820">successful</cx:pt>
          <cx:pt idx="821">successful</cx:pt>
          <cx:pt idx="822">successful</cx:pt>
          <cx:pt idx="823">successful</cx:pt>
          <cx:pt idx="824">successful</cx:pt>
          <cx:pt idx="825">successful</cx:pt>
          <cx:pt idx="826">successful</cx:pt>
          <cx:pt idx="827">successful</cx:pt>
          <cx:pt idx="828">failed</cx:pt>
          <cx:pt idx="829">failed</cx:pt>
          <cx:pt idx="830">failed</cx:pt>
          <cx:pt idx="831">successful</cx:pt>
          <cx:pt idx="832">successful</cx:pt>
          <cx:pt idx="833">successful</cx:pt>
          <cx:pt idx="834">successful</cx:pt>
          <cx:pt idx="835">failed</cx:pt>
          <cx:pt idx="836">failed</cx:pt>
          <cx:pt idx="837">successful</cx:pt>
          <cx:pt idx="838">successful</cx:pt>
          <cx:pt idx="839">successful</cx:pt>
          <cx:pt idx="840">successful</cx:pt>
          <cx:pt idx="841">successful</cx:pt>
          <cx:pt idx="842">successful</cx:pt>
          <cx:pt idx="843">failed</cx:pt>
          <cx:pt idx="844">canceled</cx:pt>
          <cx:pt idx="845">successful</cx:pt>
          <cx:pt idx="846">successful</cx:pt>
          <cx:pt idx="847">successful</cx:pt>
          <cx:pt idx="848">successful</cx:pt>
          <cx:pt idx="849">successful</cx:pt>
          <cx:pt idx="850">failed</cx:pt>
          <cx:pt idx="851">successful</cx:pt>
          <cx:pt idx="852">failed</cx:pt>
          <cx:pt idx="853">successful</cx:pt>
          <cx:pt idx="854">successful</cx:pt>
          <cx:pt idx="855">successful</cx:pt>
          <cx:pt idx="856">successful</cx:pt>
          <cx:pt idx="857">successful</cx:pt>
          <cx:pt idx="858">failed</cx:pt>
          <cx:pt idx="859">failed</cx:pt>
          <cx:pt idx="860">successful</cx:pt>
          <cx:pt idx="861">successful</cx:pt>
          <cx:pt idx="862">successful</cx:pt>
          <cx:pt idx="863">successful</cx:pt>
          <cx:pt idx="864">successful</cx:pt>
          <cx:pt idx="865">successful</cx:pt>
          <cx:pt idx="866">canceled</cx:pt>
          <cx:pt idx="867">successful</cx:pt>
          <cx:pt idx="868">successful</cx:pt>
          <cx:pt idx="869">failed</cx:pt>
          <cx:pt idx="870">failed</cx:pt>
          <cx:pt idx="871">successful</cx:pt>
          <cx:pt idx="872">successful</cx:pt>
          <cx:pt idx="873">successful</cx:pt>
          <cx:pt idx="874">successful</cx:pt>
          <cx:pt idx="875">failed</cx:pt>
          <cx:pt idx="876">failed</cx:pt>
          <cx:pt idx="877">failed</cx:pt>
          <cx:pt idx="878">failed</cx:pt>
          <cx:pt idx="879">successful</cx:pt>
          <cx:pt idx="880">successful</cx:pt>
          <cx:pt idx="881">failed</cx:pt>
          <cx:pt idx="882">successful</cx:pt>
          <cx:pt idx="883">successful</cx:pt>
          <cx:pt idx="884">failed</cx:pt>
          <cx:pt idx="885">successful</cx:pt>
          <cx:pt idx="886">failed</cx:pt>
          <cx:pt idx="887">failed</cx:pt>
          <cx:pt idx="888">successful</cx:pt>
          <cx:pt idx="889">successful</cx:pt>
          <cx:pt idx="890">successful</cx:pt>
          <cx:pt idx="891">successful</cx:pt>
          <cx:pt idx="892">successful</cx:pt>
          <cx:pt idx="893">successful</cx:pt>
          <cx:pt idx="894">successful</cx:pt>
          <cx:pt idx="895">failed</cx:pt>
          <cx:pt idx="896">successful</cx:pt>
          <cx:pt idx="897">failed</cx:pt>
          <cx:pt idx="898">failed</cx:pt>
          <cx:pt idx="899">successful</cx:pt>
          <cx:pt idx="900">failed</cx:pt>
          <cx:pt idx="901">successful</cx:pt>
          <cx:pt idx="902">successful</cx:pt>
          <cx:pt idx="903">live</cx:pt>
          <cx:pt idx="904">failed</cx:pt>
          <cx:pt idx="905">successful</cx:pt>
          <cx:pt idx="906">successful</cx:pt>
          <cx:pt idx="907">failed</cx:pt>
          <cx:pt idx="908">successful</cx:pt>
          <cx:pt idx="909">successful</cx:pt>
          <cx:pt idx="910">canceled</cx:pt>
          <cx:pt idx="911">successful</cx:pt>
          <cx:pt idx="912">successful</cx:pt>
          <cx:pt idx="913">failed</cx:pt>
          <cx:pt idx="914">failed</cx:pt>
          <cx:pt idx="915">successful</cx:pt>
          <cx:pt idx="916">failed</cx:pt>
          <cx:pt idx="917">live</cx:pt>
          <cx:pt idx="918">successful</cx:pt>
          <cx:pt idx="919">failed</cx:pt>
          <cx:pt idx="920">successful</cx:pt>
          <cx:pt idx="921">failed</cx:pt>
          <cx:pt idx="922">successful</cx:pt>
          <cx:pt idx="923">successful</cx:pt>
          <cx:pt idx="924">successful</cx:pt>
          <cx:pt idx="925">successful</cx:pt>
          <cx:pt idx="926">failed</cx:pt>
          <cx:pt idx="927">failed</cx:pt>
          <cx:pt idx="928">successful</cx:pt>
          <cx:pt idx="929">successful</cx:pt>
          <cx:pt idx="930">successful</cx:pt>
          <cx:pt idx="931">failed</cx:pt>
          <cx:pt idx="932">successful</cx:pt>
          <cx:pt idx="933">successful</cx:pt>
          <cx:pt idx="934">successful</cx:pt>
          <cx:pt idx="935">successful</cx:pt>
          <cx:pt idx="936">failed</cx:pt>
          <cx:pt idx="937">canceled</cx:pt>
          <cx:pt idx="938">successful</cx:pt>
          <cx:pt idx="939">failed</cx:pt>
          <cx:pt idx="940">live</cx:pt>
          <cx:pt idx="941">failed</cx:pt>
          <cx:pt idx="942">failed</cx:pt>
          <cx:pt idx="943">successful</cx:pt>
          <cx:pt idx="944">failed</cx:pt>
          <cx:pt idx="945">failed</cx:pt>
          <cx:pt idx="946">failed</cx:pt>
          <cx:pt idx="947">failed</cx:pt>
          <cx:pt idx="948">canceled</cx:pt>
          <cx:pt idx="949">successful</cx:pt>
          <cx:pt idx="950">failed</cx:pt>
          <cx:pt idx="951">successful</cx:pt>
          <cx:pt idx="952">canceled</cx:pt>
          <cx:pt idx="953">failed</cx:pt>
          <cx:pt idx="954">successful</cx:pt>
          <cx:pt idx="955">successful</cx:pt>
          <cx:pt idx="956">failed</cx:pt>
          <cx:pt idx="957">successful</cx:pt>
          <cx:pt idx="958">successful</cx:pt>
          <cx:pt idx="959">failed</cx:pt>
          <cx:pt idx="960">failed</cx:pt>
          <cx:pt idx="961">successful</cx:pt>
          <cx:pt idx="962">successful</cx:pt>
          <cx:pt idx="963">failed</cx:pt>
          <cx:pt idx="964">successful</cx:pt>
          <cx:pt idx="965">successful</cx:pt>
          <cx:pt idx="966">successful</cx:pt>
          <cx:pt idx="967">successful</cx:pt>
          <cx:pt idx="968">successful</cx:pt>
          <cx:pt idx="969">successful</cx:pt>
          <cx:pt idx="970">failed</cx:pt>
          <cx:pt idx="971">failed</cx:pt>
          <cx:pt idx="972">successful</cx:pt>
          <cx:pt idx="973">failed</cx:pt>
          <cx:pt idx="974">successful</cx:pt>
          <cx:pt idx="975">successful</cx:pt>
          <cx:pt idx="976">successful</cx:pt>
          <cx:pt idx="977">failed</cx:pt>
          <cx:pt idx="978">successful</cx:pt>
          <cx:pt idx="979">successful</cx:pt>
          <cx:pt idx="980">failed</cx:pt>
          <cx:pt idx="981">successful</cx:pt>
          <cx:pt idx="982">failed</cx:pt>
          <cx:pt idx="983">successful</cx:pt>
          <cx:pt idx="984">successful</cx:pt>
          <cx:pt idx="985">failed</cx:pt>
          <cx:pt idx="986">failed</cx:pt>
          <cx:pt idx="987">successful</cx:pt>
          <cx:pt idx="988">failed</cx:pt>
          <cx:pt idx="989">successful</cx:pt>
          <cx:pt idx="990">failed</cx:pt>
          <cx:pt idx="991">successful</cx:pt>
          <cx:pt idx="992">successful</cx:pt>
          <cx:pt idx="993">canceled</cx:pt>
          <cx:pt idx="994">failed</cx:pt>
          <cx:pt idx="995">successful</cx:pt>
          <cx:pt idx="996">failed</cx:pt>
          <cx:pt idx="997">canceled</cx:pt>
          <cx:pt idx="998">failed</cx:pt>
          <cx:pt idx="999">canceled</cx:pt>
        </cx:lvl>
        <cx:lvl ptCount="1000">
          <cx:pt idx="0">0</cx:pt>
          <cx:pt idx="1">1040</cx:pt>
          <cx:pt idx="2">131</cx:pt>
          <cx:pt idx="3">59</cx:pt>
          <cx:pt idx="4">69</cx:pt>
          <cx:pt idx="5">174</cx:pt>
          <cx:pt idx="6">21</cx:pt>
          <cx:pt idx="7">328</cx:pt>
          <cx:pt idx="8">20</cx:pt>
          <cx:pt idx="9">52</cx:pt>
          <cx:pt idx="10">266</cx:pt>
          <cx:pt idx="11">48</cx:pt>
          <cx:pt idx="12">89</cx:pt>
          <cx:pt idx="13">245</cx:pt>
          <cx:pt idx="14">67</cx:pt>
          <cx:pt idx="15">47</cx:pt>
          <cx:pt idx="16">649</cx:pt>
          <cx:pt idx="17">159</cx:pt>
          <cx:pt idx="18">67</cx:pt>
          <cx:pt idx="19">49</cx:pt>
          <cx:pt idx="20">112</cx:pt>
          <cx:pt idx="21">41</cx:pt>
          <cx:pt idx="22">128</cx:pt>
          <cx:pt idx="23">332</cx:pt>
          <cx:pt idx="24">113</cx:pt>
          <cx:pt idx="25">216</cx:pt>
          <cx:pt idx="26">48</cx:pt>
          <cx:pt idx="27">80</cx:pt>
          <cx:pt idx="28">105</cx:pt>
          <cx:pt idx="29">329</cx:pt>
          <cx:pt idx="30">161</cx:pt>
          <cx:pt idx="31">310</cx:pt>
          <cx:pt idx="32">87</cx:pt>
          <cx:pt idx="33">378</cx:pt>
          <cx:pt idx="34">151</cx:pt>
          <cx:pt idx="35">150</cx:pt>
          <cx:pt idx="36">157</cx:pt>
          <cx:pt idx="37">140</cx:pt>
          <cx:pt idx="38">325</cx:pt>
          <cx:pt idx="39">51</cx:pt>
          <cx:pt idx="40">169</cx:pt>
          <cx:pt idx="41">213</cx:pt>
          <cx:pt idx="42">444</cx:pt>
          <cx:pt idx="43">186</cx:pt>
          <cx:pt idx="44">659</cx:pt>
          <cx:pt idx="45">48</cx:pt>
          <cx:pt idx="46">115</cx:pt>
          <cx:pt idx="47">475</cx:pt>
          <cx:pt idx="48">387</cx:pt>
          <cx:pt idx="49">190</cx:pt>
          <cx:pt idx="50">2</cx:pt>
          <cx:pt idx="51">92</cx:pt>
          <cx:pt idx="52">34</cx:pt>
          <cx:pt idx="53">140</cx:pt>
          <cx:pt idx="54">90</cx:pt>
          <cx:pt idx="55">178</cx:pt>
          <cx:pt idx="56">144</cx:pt>
          <cx:pt idx="57">215</cx:pt>
          <cx:pt idx="58">227</cx:pt>
          <cx:pt idx="59">275</cx:pt>
          <cx:pt idx="60">144</cx:pt>
          <cx:pt idx="61">93</cx:pt>
          <cx:pt idx="62">723</cx:pt>
          <cx:pt idx="63">12</cx:pt>
          <cx:pt idx="64">98</cx:pt>
          <cx:pt idx="65">236</cx:pt>
          <cx:pt idx="66">45</cx:pt>
          <cx:pt idx="67">162</cx:pt>
          <cx:pt idx="68">255</cx:pt>
          <cx:pt idx="69">24</cx:pt>
          <cx:pt idx="70">124</cx:pt>
          <cx:pt idx="71">108</cx:pt>
          <cx:pt idx="72">670</cx:pt>
          <cx:pt idx="73">661</cx:pt>
          <cx:pt idx="74">122</cx:pt>
          <cx:pt idx="75">151</cx:pt>
          <cx:pt idx="76">78</cx:pt>
          <cx:pt idx="77">47</cx:pt>
          <cx:pt idx="78">301</cx:pt>
          <cx:pt idx="79">70</cx:pt>
          <cx:pt idx="80">637</cx:pt>
          <cx:pt idx="81">225</cx:pt>
          <cx:pt idx="82">1497</cx:pt>
          <cx:pt idx="83">38</cx:pt>
          <cx:pt idx="84">132</cx:pt>
          <cx:pt idx="85">131</cx:pt>
          <cx:pt idx="86">168</cx:pt>
          <cx:pt idx="87">62</cx:pt>
          <cx:pt idx="88">261</cx:pt>
          <cx:pt idx="89">253</cx:pt>
          <cx:pt idx="90">79</cx:pt>
          <cx:pt idx="91">48</cx:pt>
          <cx:pt idx="92">259</cx:pt>
          <cx:pt idx="93">61</cx:pt>
          <cx:pt idx="94">304</cx:pt>
          <cx:pt idx="95">113</cx:pt>
          <cx:pt idx="96">217</cx:pt>
          <cx:pt idx="97">927</cx:pt>
          <cx:pt idx="98">34</cx:pt>
          <cx:pt idx="99">197</cx:pt>
          <cx:pt idx="100">1</cx:pt>
          <cx:pt idx="101">1021</cx:pt>
          <cx:pt idx="102">282</cx:pt>
          <cx:pt idx="103">25</cx:pt>
          <cx:pt idx="104">143</cx:pt>
          <cx:pt idx="105">145</cx:pt>
          <cx:pt idx="106">359</cx:pt>
          <cx:pt idx="107">186</cx:pt>
          <cx:pt idx="108">595</cx:pt>
          <cx:pt idx="109">59</cx:pt>
          <cx:pt idx="110">15</cx:pt>
          <cx:pt idx="111">120</cx:pt>
          <cx:pt idx="112">269</cx:pt>
          <cx:pt idx="113">377</cx:pt>
          <cx:pt idx="114">727</cx:pt>
          <cx:pt idx="115">87</cx:pt>
          <cx:pt idx="116">88</cx:pt>
          <cx:pt idx="117">174</cx:pt>
          <cx:pt idx="118">118</cx:pt>
          <cx:pt idx="119">215</cx:pt>
          <cx:pt idx="120">149</cx:pt>
          <cx:pt idx="121">219</cx:pt>
          <cx:pt idx="122">64</cx:pt>
          <cx:pt idx="123">19</cx:pt>
          <cx:pt idx="124">368</cx:pt>
          <cx:pt idx="125">160</cx:pt>
          <cx:pt idx="126">39</cx:pt>
          <cx:pt idx="127">51</cx:pt>
          <cx:pt idx="128">60</cx:pt>
          <cx:pt idx="129">3</cx:pt>
          <cx:pt idx="130">155</cx:pt>
          <cx:pt idx="131">101</cx:pt>
          <cx:pt idx="132">116</cx:pt>
          <cx:pt idx="133">311</cx:pt>
          <cx:pt idx="134">90</cx:pt>
          <cx:pt idx="135">71</cx:pt>
          <cx:pt idx="136">3</cx:pt>
          <cx:pt idx="137">262</cx:pt>
          <cx:pt idx="138">96</cx:pt>
          <cx:pt idx="139">21</cx:pt>
          <cx:pt idx="140">223</cx:pt>
          <cx:pt idx="141">102</cx:pt>
          <cx:pt idx="142">230</cx:pt>
          <cx:pt idx="143">136</cx:pt>
          <cx:pt idx="144">129</cx:pt>
          <cx:pt idx="145">237</cx:pt>
          <cx:pt idx="146">17</cx:pt>
          <cx:pt idx="147">112</cx:pt>
          <cx:pt idx="148">121</cx:pt>
          <cx:pt idx="149">220</cx:pt>
          <cx:pt idx="150">1</cx:pt>
          <cx:pt idx="151">64</cx:pt>
          <cx:pt idx="152">423</cx:pt>
          <cx:pt idx="153">93</cx:pt>
          <cx:pt idx="154">59</cx:pt>
          <cx:pt idx="155">65</cx:pt>
          <cx:pt idx="156">74</cx:pt>
          <cx:pt idx="157">53</cx:pt>
          <cx:pt idx="158">221</cx:pt>
          <cx:pt idx="159">100</cx:pt>
          <cx:pt idx="160">162</cx:pt>
          <cx:pt idx="161">78</cx:pt>
          <cx:pt idx="162">150</cx:pt>
          <cx:pt idx="163">253</cx:pt>
          <cx:pt idx="164">100</cx:pt>
          <cx:pt idx="165">122</cx:pt>
          <cx:pt idx="166">137</cx:pt>
          <cx:pt idx="167">416</cx:pt>
          <cx:pt idx="168">31</cx:pt>
          <cx:pt idx="169">424</cx:pt>
          <cx:pt idx="170">3</cx:pt>
          <cx:pt idx="171">11</cx:pt>
          <cx:pt idx="172">83</cx:pt>
          <cx:pt idx="173">163</cx:pt>
          <cx:pt idx="174">895</cx:pt>
          <cx:pt idx="175">26</cx:pt>
          <cx:pt idx="176">75</cx:pt>
          <cx:pt idx="177">416</cx:pt>
          <cx:pt idx="178">96</cx:pt>
          <cx:pt idx="179">358</cx:pt>
          <cx:pt idx="180">308</cx:pt>
          <cx:pt idx="181">62</cx:pt>
          <cx:pt idx="182">722</cx:pt>
          <cx:pt idx="183">69</cx:pt>
          <cx:pt idx="184">293</cx:pt>
          <cx:pt idx="185">72</cx:pt>
          <cx:pt idx="186">32</cx:pt>
          <cx:pt idx="187">230</cx:pt>
          <cx:pt idx="188">32</cx:pt>
          <cx:pt idx="189">24</cx:pt>
          <cx:pt idx="190">69</cx:pt>
          <cx:pt idx="191">38</cx:pt>
          <cx:pt idx="192">20</cx:pt>
          <cx:pt idx="193">46</cx:pt>
          <cx:pt idx="194">123</cx:pt>
          <cx:pt idx="195">362</cx:pt>
          <cx:pt idx="196">63</cx:pt>
          <cx:pt idx="197">298</cx:pt>
          <cx:pt idx="198">10</cx:pt>
          <cx:pt idx="199">54</cx:pt>
          <cx:pt idx="200">2</cx:pt>
          <cx:pt idx="201">681</cx:pt>
          <cx:pt idx="202">79</cx:pt>
          <cx:pt idx="203">134</cx:pt>
          <cx:pt idx="204">3</cx:pt>
          <cx:pt idx="205">432</cx:pt>
          <cx:pt idx="206">39</cx:pt>
          <cx:pt idx="207">426</cx:pt>
          <cx:pt idx="208">101</cx:pt>
          <cx:pt idx="209">21</cx:pt>
          <cx:pt idx="210">67</cx:pt>
          <cx:pt idx="211">95</cx:pt>
          <cx:pt idx="212">152</cx:pt>
          <cx:pt idx="213">195</cx:pt>
          <cx:pt idx="214">1023</cx:pt>
          <cx:pt idx="215">4</cx:pt>
          <cx:pt idx="216">155</cx:pt>
          <cx:pt idx="217">45</cx:pt>
          <cx:pt idx="218">216</cx:pt>
          <cx:pt idx="219">332</cx:pt>
          <cx:pt idx="220">8</cx:pt>
          <cx:pt idx="221">99</cx:pt>
          <cx:pt idx="222">138</cx:pt>
          <cx:pt idx="223">94</cx:pt>
          <cx:pt idx="224">404</cx:pt>
          <cx:pt idx="225">260</cx:pt>
          <cx:pt idx="226">367</cx:pt>
          <cx:pt idx="227">169</cx:pt>
          <cx:pt idx="228">120</cx:pt>
          <cx:pt idx="229">194</cx:pt>
          <cx:pt idx="230">420</cx:pt>
          <cx:pt idx="231">77</cx:pt>
          <cx:pt idx="232">171</cx:pt>
          <cx:pt idx="233">158</cx:pt>
          <cx:pt idx="234">109</cx:pt>
          <cx:pt idx="235">42</cx:pt>
          <cx:pt idx="236">11</cx:pt>
          <cx:pt idx="237">159</cx:pt>
          <cx:pt idx="238">422</cx:pt>
          <cx:pt idx="239">98</cx:pt>
          <cx:pt idx="240">419</cx:pt>
          <cx:pt idx="241">102</cx:pt>
          <cx:pt idx="242">128</cx:pt>
          <cx:pt idx="243">445</cx:pt>
          <cx:pt idx="244">570</cx:pt>
          <cx:pt idx="245">509</cx:pt>
          <cx:pt idx="246">326</cx:pt>
          <cx:pt idx="247">933</cx:pt>
          <cx:pt idx="248">211</cx:pt>
          <cx:pt idx="249">273</cx:pt>
          <cx:pt idx="250">3</cx:pt>
          <cx:pt idx="251">54</cx:pt>
          <cx:pt idx="252">626</cx:pt>
          <cx:pt idx="253">89</cx:pt>
          <cx:pt idx="254">185</cx:pt>
          <cx:pt idx="255">120</cx:pt>
          <cx:pt idx="256">23</cx:pt>
          <cx:pt idx="257">146</cx:pt>
          <cx:pt idx="258">268</cx:pt>
          <cx:pt idx="259">598</cx:pt>
          <cx:pt idx="260">158</cx:pt>
          <cx:pt idx="261">31</cx:pt>
          <cx:pt idx="262">313</cx:pt>
          <cx:pt idx="263">371</cx:pt>
          <cx:pt idx="264">363</cx:pt>
          <cx:pt idx="265">123</cx:pt>
          <cx:pt idx="266">77</cx:pt>
          <cx:pt idx="267">234</cx:pt>
          <cx:pt idx="268">181</cx:pt>
          <cx:pt idx="269">253</cx:pt>
          <cx:pt idx="270">27</cx:pt>
          <cx:pt idx="271">1</cx:pt>
          <cx:pt idx="272">304</cx:pt>
          <cx:pt idx="273">137</cx:pt>
          <cx:pt idx="274">32</cx:pt>
          <cx:pt idx="275">242</cx:pt>
          <cx:pt idx="276">97</cx:pt>
          <cx:pt idx="277">1066</cx:pt>
          <cx:pt idx="278">326</cx:pt>
          <cx:pt idx="279">171</cx:pt>
          <cx:pt idx="280">581</cx:pt>
          <cx:pt idx="281">92</cx:pt>
          <cx:pt idx="282">108</cx:pt>
          <cx:pt idx="283">19</cx:pt>
          <cx:pt idx="284">83</cx:pt>
          <cx:pt idx="285">706</cx:pt>
          <cx:pt idx="286">17</cx:pt>
          <cx:pt idx="287">210</cx:pt>
          <cx:pt idx="288">98</cx:pt>
          <cx:pt idx="289">1684</cx:pt>
          <cx:pt idx="290">54</cx:pt>
          <cx:pt idx="291">457</cx:pt>
          <cx:pt idx="292">10</cx:pt>
          <cx:pt idx="293">16</cx:pt>
          <cx:pt idx="294">1340</cx:pt>
          <cx:pt idx="295">36</cx:pt>
          <cx:pt idx="296">55</cx:pt>
          <cx:pt idx="297">94</cx:pt>
          <cx:pt idx="298">144</cx:pt>
          <cx:pt idx="299">51</cx:pt>
          <cx:pt idx="300">5</cx:pt>
          <cx:pt idx="301">1345</cx:pt>
          <cx:pt idx="302">32</cx:pt>
          <cx:pt idx="303">83</cx:pt>
          <cx:pt idx="304">546</cx:pt>
          <cx:pt idx="305">286</cx:pt>
          <cx:pt idx="306">8</cx:pt>
          <cx:pt idx="307">132</cx:pt>
          <cx:pt idx="308">74</cx:pt>
          <cx:pt idx="309">75</cx:pt>
          <cx:pt idx="310">20</cx:pt>
          <cx:pt idx="311">203</cx:pt>
          <cx:pt idx="312">310</cx:pt>
          <cx:pt idx="313">395</cx:pt>
          <cx:pt idx="314">295</cx:pt>
          <cx:pt idx="315">34</cx:pt>
          <cx:pt idx="316">67</cx:pt>
          <cx:pt idx="317">19</cx:pt>
          <cx:pt idx="318">16</cx:pt>
          <cx:pt idx="319">39</cx:pt>
          <cx:pt idx="320">10</cx:pt>
          <cx:pt idx="321">94</cx:pt>
          <cx:pt idx="322">167</cx:pt>
          <cx:pt idx="323">24</cx:pt>
          <cx:pt idx="324">164</cx:pt>
          <cx:pt idx="325">91</cx:pt>
          <cx:pt idx="326">46</cx:pt>
          <cx:pt idx="327">39</cx:pt>
          <cx:pt idx="328">134</cx:pt>
          <cx:pt idx="329">23</cx:pt>
          <cx:pt idx="330">185</cx:pt>
          <cx:pt idx="331">444</cx:pt>
          <cx:pt idx="332">200</cx:pt>
          <cx:pt idx="333">124</cx:pt>
          <cx:pt idx="334">187</cx:pt>
          <cx:pt idx="335">114</cx:pt>
          <cx:pt idx="336">97</cx:pt>
          <cx:pt idx="337">123</cx:pt>
          <cx:pt idx="338">179</cx:pt>
          <cx:pt idx="339">80</cx:pt>
          <cx:pt idx="340">94</cx:pt>
          <cx:pt idx="341">85</cx:pt>
          <cx:pt idx="342">67</cx:pt>
          <cx:pt idx="343">54</cx:pt>
          <cx:pt idx="344">42</cx:pt>
          <cx:pt idx="345">15</cx:pt>
          <cx:pt idx="346">34</cx:pt>
          <cx:pt idx="347">1401</cx:pt>
          <cx:pt idx="348">72</cx:pt>
          <cx:pt idx="349">53</cx:pt>
          <cx:pt idx="350">5</cx:pt>
          <cx:pt idx="351">128</cx:pt>
          <cx:pt idx="352">35</cx:pt>
          <cx:pt idx="353">411</cx:pt>
          <cx:pt idx="354">124</cx:pt>
          <cx:pt idx="355">59</cx:pt>
          <cx:pt idx="356">37</cx:pt>
          <cx:pt idx="357">185</cx:pt>
          <cx:pt idx="358">12</cx:pt>
          <cx:pt idx="359">299</cx:pt>
          <cx:pt idx="360">226</cx:pt>
          <cx:pt idx="361">174</cx:pt>
          <cx:pt idx="362">372</cx:pt>
          <cx:pt idx="363">160</cx:pt>
          <cx:pt idx="364">1616</cx:pt>
          <cx:pt idx="365">733</cx:pt>
          <cx:pt idx="366">592</cx:pt>
          <cx:pt idx="367">19</cx:pt>
          <cx:pt idx="368">277</cx:pt>
          <cx:pt idx="369">273</cx:pt>
          <cx:pt idx="370">159</cx:pt>
          <cx:pt idx="371">68</cx:pt>
          <cx:pt idx="372">1592</cx:pt>
          <cx:pt idx="373">730</cx:pt>
          <cx:pt idx="374">13</cx:pt>
          <cx:pt idx="375">55</cx:pt>
          <cx:pt idx="376">361</cx:pt>
          <cx:pt idx="377">10</cx:pt>
          <cx:pt idx="378">14</cx:pt>
          <cx:pt idx="379">40</cx:pt>
          <cx:pt idx="380">160</cx:pt>
          <cx:pt idx="381">184</cx:pt>
          <cx:pt idx="382">64</cx:pt>
          <cx:pt idx="383">225</cx:pt>
          <cx:pt idx="384">172</cx:pt>
          <cx:pt idx="385">146</cx:pt>
          <cx:pt idx="386">76</cx:pt>
          <cx:pt idx="387">39</cx:pt>
          <cx:pt idx="388">11</cx:pt>
          <cx:pt idx="389">122</cx:pt>
          <cx:pt idx="390">187</cx:pt>
          <cx:pt idx="391">7</cx:pt>
          <cx:pt idx="392">66</cx:pt>
          <cx:pt idx="393">229</cx:pt>
          <cx:pt idx="394">469</cx:pt>
          <cx:pt idx="395">130</cx:pt>
          <cx:pt idx="396">167</cx:pt>
          <cx:pt idx="397">174</cx:pt>
          <cx:pt idx="398">718</cx:pt>
          <cx:pt idx="399">64</cx:pt>
          <cx:pt idx="400">2</cx:pt>
          <cx:pt idx="401">1530</cx:pt>
          <cx:pt idx="402">40</cx:pt>
          <cx:pt idx="403">86</cx:pt>
          <cx:pt idx="404">316</cx:pt>
          <cx:pt idx="405">90</cx:pt>
          <cx:pt idx="406">182</cx:pt>
          <cx:pt idx="407">356</cx:pt>
          <cx:pt idx="408">132</cx:pt>
          <cx:pt idx="409">46</cx:pt>
          <cx:pt idx="410">36</cx:pt>
          <cx:pt idx="411">105</cx:pt>
          <cx:pt idx="412">669</cx:pt>
          <cx:pt idx="413">62</cx:pt>
          <cx:pt idx="414">85</cx:pt>
          <cx:pt idx="415">11</cx:pt>
          <cx:pt idx="416">44</cx:pt>
          <cx:pt idx="417">55</cx:pt>
          <cx:pt idx="418">57</cx:pt>
          <cx:pt idx="419">123</cx:pt>
          <cx:pt idx="420">128</cx:pt>
          <cx:pt idx="421">64</cx:pt>
          <cx:pt idx="422">127</cx:pt>
          <cx:pt idx="423">11</cx:pt>
          <cx:pt idx="424">40</cx:pt>
          <cx:pt idx="425">288</cx:pt>
          <cx:pt idx="426">573</cx:pt>
          <cx:pt idx="427">113</cx:pt>
          <cx:pt idx="428">46</cx:pt>
          <cx:pt idx="429">91</cx:pt>
          <cx:pt idx="430">68</cx:pt>
          <cx:pt idx="431">192</cx:pt>
          <cx:pt idx="432">83</cx:pt>
          <cx:pt idx="433">54</cx:pt>
          <cx:pt idx="434">17</cx:pt>
          <cx:pt idx="435">117</cx:pt>
          <cx:pt idx="436">1052</cx:pt>
          <cx:pt idx="437">123</cx:pt>
          <cx:pt idx="438">179</cx:pt>
          <cx:pt idx="439">355</cx:pt>
          <cx:pt idx="440">162</cx:pt>
          <cx:pt idx="441">25</cx:pt>
          <cx:pt idx="442">199</cx:pt>
          <cx:pt idx="443">35</cx:pt>
          <cx:pt idx="444">176</cx:pt>
          <cx:pt idx="445">511</cx:pt>
          <cx:pt idx="446">82</cx:pt>
          <cx:pt idx="447">24</cx:pt>
          <cx:pt idx="448">50</cx:pt>
          <cx:pt idx="449">967</cx:pt>
          <cx:pt idx="450">4</cx:pt>
          <cx:pt idx="451">123</cx:pt>
          <cx:pt idx="452">63</cx:pt>
          <cx:pt idx="453">56</cx:pt>
          <cx:pt idx="454">44</cx:pt>
          <cx:pt idx="455">118</cx:pt>
          <cx:pt idx="456">104</cx:pt>
          <cx:pt idx="457">27</cx:pt>
          <cx:pt idx="458">351</cx:pt>
          <cx:pt idx="459">90</cx:pt>
          <cx:pt idx="460">172</cx:pt>
          <cx:pt idx="461">141</cx:pt>
          <cx:pt idx="462">31</cx:pt>
          <cx:pt idx="463">108</cx:pt>
          <cx:pt idx="464">133</cx:pt>
          <cx:pt idx="465">188</cx:pt>
          <cx:pt idx="466">332</cx:pt>
          <cx:pt idx="467">575</cx:pt>
          <cx:pt idx="468">41</cx:pt>
          <cx:pt idx="469">184</cx:pt>
          <cx:pt idx="470">286</cx:pt>
          <cx:pt idx="471">319</cx:pt>
          <cx:pt idx="472">39</cx:pt>
          <cx:pt idx="473">178</cx:pt>
          <cx:pt idx="474">365</cx:pt>
          <cx:pt idx="475">114</cx:pt>
          <cx:pt idx="476">30</cx:pt>
          <cx:pt idx="477">54</cx:pt>
          <cx:pt idx="478">236</cx:pt>
          <cx:pt idx="479">513</cx:pt>
          <cx:pt idx="480">101</cx:pt>
          <cx:pt idx="481">81</cx:pt>
          <cx:pt idx="482">16</cx:pt>
          <cx:pt idx="483">53</cx:pt>
          <cx:pt idx="484">260</cx:pt>
          <cx:pt idx="485">31</cx:pt>
          <cx:pt idx="486">14</cx:pt>
          <cx:pt idx="487">179</cx:pt>
          <cx:pt idx="488">220</cx:pt>
          <cx:pt idx="489">102</cx:pt>
          <cx:pt idx="490">192</cx:pt>
          <cx:pt idx="491">305</cx:pt>
          <cx:pt idx="492">24</cx:pt>
          <cx:pt idx="493">724</cx:pt>
          <cx:pt idx="494">547</cx:pt>
          <cx:pt idx="495">415</cx:pt>
          <cx:pt idx="496">1</cx:pt>
          <cx:pt idx="497">34</cx:pt>
          <cx:pt idx="498">24</cx:pt>
          <cx:pt idx="499">48</cx:pt>
          <cx:pt idx="500">0</cx:pt>
          <cx:pt idx="501">70</cx:pt>
          <cx:pt idx="502">530</cx:pt>
          <cx:pt idx="503">180</cx:pt>
          <cx:pt idx="504">92</cx:pt>
          <cx:pt idx="505">14</cx:pt>
          <cx:pt idx="506">927</cx:pt>
          <cx:pt idx="507">40</cx:pt>
          <cx:pt idx="508">112</cx:pt>
          <cx:pt idx="509">71</cx:pt>
          <cx:pt idx="510">119</cx:pt>
          <cx:pt idx="511">24</cx:pt>
          <cx:pt idx="512">139</cx:pt>
          <cx:pt idx="513">39</cx:pt>
          <cx:pt idx="514">22</cx:pt>
          <cx:pt idx="515">56</cx:pt>
          <cx:pt idx="516">43</cx:pt>
          <cx:pt idx="517">112</cx:pt>
          <cx:pt idx="518">7</cx:pt>
          <cx:pt idx="519">102</cx:pt>
          <cx:pt idx="520">426</cx:pt>
          <cx:pt idx="521">146</cx:pt>
          <cx:pt idx="522">32</cx:pt>
          <cx:pt idx="523">700</cx:pt>
          <cx:pt idx="524">84</cx:pt>
          <cx:pt idx="525">84</cx:pt>
          <cx:pt idx="526">156</cx:pt>
          <cx:pt idx="527">100</cx:pt>
          <cx:pt idx="528">80</cx:pt>
          <cx:pt idx="529">11</cx:pt>
          <cx:pt idx="530">92</cx:pt>
          <cx:pt idx="531">96</cx:pt>
          <cx:pt idx="532">503</cx:pt>
          <cx:pt idx="533">159</cx:pt>
          <cx:pt idx="534">15</cx:pt>
          <cx:pt idx="535">482</cx:pt>
          <cx:pt idx="536">150</cx:pt>
          <cx:pt idx="537">117</cx:pt>
          <cx:pt idx="538">38</cx:pt>
          <cx:pt idx="539">73</cx:pt>
          <cx:pt idx="540">266</cx:pt>
          <cx:pt idx="541">24</cx:pt>
          <cx:pt idx="542">3</cx:pt>
          <cx:pt idx="543">16</cx:pt>
          <cx:pt idx="544">277</cx:pt>
          <cx:pt idx="545">89</cx:pt>
          <cx:pt idx="546">164</cx:pt>
          <cx:pt idx="547">969</cx:pt>
          <cx:pt idx="548">271</cx:pt>
          <cx:pt idx="549">284</cx:pt>
          <cx:pt idx="550">4</cx:pt>
          <cx:pt idx="551">59</cx:pt>
          <cx:pt idx="552">99</cx:pt>
          <cx:pt idx="553">44</cx:pt>
          <cx:pt idx="554">152</cx:pt>
          <cx:pt idx="555">224</cx:pt>
          <cx:pt idx="556">240</cx:pt>
          <cx:pt idx="557">199</cx:pt>
          <cx:pt idx="558">137</cx:pt>
          <cx:pt idx="559">101</cx:pt>
          <cx:pt idx="560">794</cx:pt>
          <cx:pt idx="561">370</cx:pt>
          <cx:pt idx="562">13</cx:pt>
          <cx:pt idx="563">138</cx:pt>
          <cx:pt idx="564">84</cx:pt>
          <cx:pt idx="565">205</cx:pt>
          <cx:pt idx="566">44</cx:pt>
          <cx:pt idx="567">219</cx:pt>
          <cx:pt idx="568">186</cx:pt>
          <cx:pt idx="569">237</cx:pt>
          <cx:pt idx="570">306</cx:pt>
          <cx:pt idx="571">94</cx:pt>
          <cx:pt idx="572">54</cx:pt>
          <cx:pt idx="573">112</cx:pt>
          <cx:pt idx="574">369</cx:pt>
          <cx:pt idx="575">63</cx:pt>
          <cx:pt idx="576">65</cx:pt>
          <cx:pt idx="577">19</cx:pt>
          <cx:pt idx="578">17</cx:pt>
          <cx:pt idx="579">101</cx:pt>
          <cx:pt idx="580">342</cx:pt>
          <cx:pt idx="581">64</cx:pt>
          <cx:pt idx="582">52</cx:pt>
          <cx:pt idx="583">322</cx:pt>
          <cx:pt idx="584">120</cx:pt>
          <cx:pt idx="585">147</cx:pt>
          <cx:pt idx="586">951</cx:pt>
          <cx:pt idx="587">73</cx:pt>
          <cx:pt idx="588">79</cx:pt>
          <cx:pt idx="589">65</cx:pt>
          <cx:pt idx="590">82</cx:pt>
          <cx:pt idx="591">1038</cx:pt>
          <cx:pt idx="592">13</cx:pt>
          <cx:pt idx="593">155</cx:pt>
          <cx:pt idx="594">7</cx:pt>
          <cx:pt idx="595">209</cx:pt>
          <cx:pt idx="596">100</cx:pt>
          <cx:pt idx="597">202</cx:pt>
          <cx:pt idx="598">162</cx:pt>
          <cx:pt idx="599">4</cx:pt>
          <cx:pt idx="600">5</cx:pt>
          <cx:pt idx="601">207</cx:pt>
          <cx:pt idx="602">128</cx:pt>
          <cx:pt idx="603">120</cx:pt>
          <cx:pt idx="604">171</cx:pt>
          <cx:pt idx="605">187</cx:pt>
          <cx:pt idx="606">188</cx:pt>
          <cx:pt idx="607">131</cx:pt>
          <cx:pt idx="608">284</cx:pt>
          <cx:pt idx="609">120</cx:pt>
          <cx:pt idx="610">419</cx:pt>
          <cx:pt idx="611">14</cx:pt>
          <cx:pt idx="612">139</cx:pt>
          <cx:pt idx="613">174</cx:pt>
          <cx:pt idx="614">155</cx:pt>
          <cx:pt idx="615">170</cx:pt>
          <cx:pt idx="616">190</cx:pt>
          <cx:pt idx="617">250</cx:pt>
          <cx:pt idx="618">49</cx:pt>
          <cx:pt idx="619">28</cx:pt>
          <cx:pt idx="620">268</cx:pt>
          <cx:pt idx="621">620</cx:pt>
          <cx:pt idx="622">3</cx:pt>
          <cx:pt idx="623">160</cx:pt>
          <cx:pt idx="624">279</cx:pt>
          <cx:pt idx="625">77</cx:pt>
          <cx:pt idx="626">206</cx:pt>
          <cx:pt idx="627">694</cx:pt>
          <cx:pt idx="628">152</cx:pt>
          <cx:pt idx="629">65</cx:pt>
          <cx:pt idx="630">63</cx:pt>
          <cx:pt idx="631">310</cx:pt>
          <cx:pt idx="632">43</cx:pt>
          <cx:pt idx="633">83</cx:pt>
          <cx:pt idx="634">79</cx:pt>
          <cx:pt idx="635">114</cx:pt>
          <cx:pt idx="636">65</cx:pt>
          <cx:pt idx="637">79</cx:pt>
          <cx:pt idx="638">11</cx:pt>
          <cx:pt idx="639">56</cx:pt>
          <cx:pt idx="640">17</cx:pt>
          <cx:pt idx="641">120</cx:pt>
          <cx:pt idx="642">145</cx:pt>
          <cx:pt idx="643">221</cx:pt>
          <cx:pt idx="644">48</cx:pt>
          <cx:pt idx="645">93</cx:pt>
          <cx:pt idx="646">89</cx:pt>
          <cx:pt idx="647">41</cx:pt>
          <cx:pt idx="648">63</cx:pt>
          <cx:pt idx="649">48</cx:pt>
          <cx:pt idx="650">2</cx:pt>
          <cx:pt idx="651">88</cx:pt>
          <cx:pt idx="652">127</cx:pt>
          <cx:pt idx="653">2339</cx:pt>
          <cx:pt idx="654">508</cx:pt>
          <cx:pt idx="655">191</cx:pt>
          <cx:pt idx="656">42</cx:pt>
          <cx:pt idx="657">8</cx:pt>
          <cx:pt idx="658">60</cx:pt>
          <cx:pt idx="659">47</cx:pt>
          <cx:pt idx="660">82</cx:pt>
          <cx:pt idx="661">54</cx:pt>
          <cx:pt idx="662">98</cx:pt>
          <cx:pt idx="663">77</cx:pt>
          <cx:pt idx="664">33</cx:pt>
          <cx:pt idx="665">240</cx:pt>
          <cx:pt idx="666">64</cx:pt>
          <cx:pt idx="667">176</cx:pt>
          <cx:pt idx="668">20</cx:pt>
          <cx:pt idx="669">359</cx:pt>
          <cx:pt idx="670">469</cx:pt>
          <cx:pt idx="671">122</cx:pt>
          <cx:pt idx="672">56</cx:pt>
          <cx:pt idx="673">44</cx:pt>
          <cx:pt idx="674">34</cx:pt>
          <cx:pt idx="675">123</cx:pt>
          <cx:pt idx="676">190</cx:pt>
          <cx:pt idx="677">84</cx:pt>
          <cx:pt idx="678">18</cx:pt>
          <cx:pt idx="679">1037</cx:pt>
          <cx:pt idx="680">97</cx:pt>
          <cx:pt idx="681">86</cx:pt>
          <cx:pt idx="682">150</cx:pt>
          <cx:pt idx="683">358</cx:pt>
          <cx:pt idx="684">543</cx:pt>
          <cx:pt idx="685">68</cx:pt>
          <cx:pt idx="686">192</cx:pt>
          <cx:pt idx="687">932</cx:pt>
          <cx:pt idx="688">429</cx:pt>
          <cx:pt idx="689">101</cx:pt>
          <cx:pt idx="690">227</cx:pt>
          <cx:pt idx="691">142</cx:pt>
          <cx:pt idx="692">91</cx:pt>
          <cx:pt idx="693">64</cx:pt>
          <cx:pt idx="694">84</cx:pt>
          <cx:pt idx="695">134</cx:pt>
          <cx:pt idx="696">59</cx:pt>
          <cx:pt idx="697">153</cx:pt>
          <cx:pt idx="698">447</cx:pt>
          <cx:pt idx="699">84</cx:pt>
          <cx:pt idx="700">3</cx:pt>
          <cx:pt idx="701">175</cx:pt>
          <cx:pt idx="702">54</cx:pt>
          <cx:pt idx="703">312</cx:pt>
          <cx:pt idx="704">123</cx:pt>
          <cx:pt idx="705">99</cx:pt>
          <cx:pt idx="706">128</cx:pt>
          <cx:pt idx="707">159</cx:pt>
          <cx:pt idx="708">707</cx:pt>
          <cx:pt idx="709">142</cx:pt>
          <cx:pt idx="710">148</cx:pt>
          <cx:pt idx="711">20</cx:pt>
          <cx:pt idx="712">1841</cx:pt>
          <cx:pt idx="713">162</cx:pt>
          <cx:pt idx="714">473</cx:pt>
          <cx:pt idx="715">24</cx:pt>
          <cx:pt idx="716">518</cx:pt>
          <cx:pt idx="717">248</cx:pt>
          <cx:pt idx="718">100</cx:pt>
          <cx:pt idx="719">153</cx:pt>
          <cx:pt idx="720">37</cx:pt>
          <cx:pt idx="721">4</cx:pt>
          <cx:pt idx="722">157</cx:pt>
          <cx:pt idx="723">270</cx:pt>
          <cx:pt idx="724">134</cx:pt>
          <cx:pt idx="725">50</cx:pt>
          <cx:pt idx="726">89</cx:pt>
          <cx:pt idx="727">165</cx:pt>
          <cx:pt idx="728">18</cx:pt>
          <cx:pt idx="729">186</cx:pt>
          <cx:pt idx="730">413</cx:pt>
          <cx:pt idx="731">90</cx:pt>
          <cx:pt idx="732">92</cx:pt>
          <cx:pt idx="733">527</cx:pt>
          <cx:pt idx="734">319</cx:pt>
          <cx:pt idx="735">354</cx:pt>
          <cx:pt idx="736">33</cx:pt>
          <cx:pt idx="737">136</cx:pt>
          <cx:pt idx="738">2</cx:pt>
          <cx:pt idx="739">61</cx:pt>
          <cx:pt idx="740">30</cx:pt>
          <cx:pt idx="741">1179</cx:pt>
          <cx:pt idx="742">1126</cx:pt>
          <cx:pt idx="743">13</cx:pt>
          <cx:pt idx="744">712</cx:pt>
          <cx:pt idx="745">30</cx:pt>
          <cx:pt idx="746">213</cx:pt>
          <cx:pt idx="747">229</cx:pt>
          <cx:pt idx="748">35</cx:pt>
          <cx:pt idx="749">157</cx:pt>
          <cx:pt idx="750">1</cx:pt>
          <cx:pt idx="751">232</cx:pt>
          <cx:pt idx="752">92</cx:pt>
          <cx:pt idx="753">257</cx:pt>
          <cx:pt idx="754">168</cx:pt>
          <cx:pt idx="755">167</cx:pt>
          <cx:pt idx="756">772</cx:pt>
          <cx:pt idx="757">407</cx:pt>
          <cx:pt idx="758">564</cx:pt>
          <cx:pt idx="759">68</cx:pt>
          <cx:pt idx="760">34</cx:pt>
          <cx:pt idx="761">655</cx:pt>
          <cx:pt idx="762">177</cx:pt>
          <cx:pt idx="763">113</cx:pt>
          <cx:pt idx="764">728</cx:pt>
          <cx:pt idx="765">208</cx:pt>
          <cx:pt idx="766">31</cx:pt>
          <cx:pt idx="767">57</cx:pt>
          <cx:pt idx="768">231</cx:pt>
          <cx:pt idx="769">87</cx:pt>
          <cx:pt idx="770">271</cx:pt>
          <cx:pt idx="771">49</cx:pt>
          <cx:pt idx="772">113</cx:pt>
          <cx:pt idx="773">191</cx:pt>
          <cx:pt idx="774">136</cx:pt>
          <cx:pt idx="775">10</cx:pt>
          <cx:pt idx="776">66</cx:pt>
          <cx:pt idx="777">49</cx:pt>
          <cx:pt idx="778">788</cx:pt>
          <cx:pt idx="779">80</cx:pt>
          <cx:pt idx="780">106</cx:pt>
          <cx:pt idx="781">51</cx:pt>
          <cx:pt idx="782">215</cx:pt>
          <cx:pt idx="783">141</cx:pt>
          <cx:pt idx="784">115</cx:pt>
          <cx:pt idx="785">193</cx:pt>
          <cx:pt idx="786">730</cx:pt>
          <cx:pt idx="787">100</cx:pt>
          <cx:pt idx="788">88</cx:pt>
          <cx:pt idx="789">37</cx:pt>
          <cx:pt idx="790">31</cx:pt>
          <cx:pt idx="791">26</cx:pt>
          <cx:pt idx="792">34</cx:pt>
          <cx:pt idx="793">1186</cx:pt>
          <cx:pt idx="794">125</cx:pt>
          <cx:pt idx="795">14</cx:pt>
          <cx:pt idx="796">55</cx:pt>
          <cx:pt idx="797">110</cx:pt>
          <cx:pt idx="798">188</cx:pt>
          <cx:pt idx="799">87</cx:pt>
          <cx:pt idx="800">1</cx:pt>
          <cx:pt idx="801">203</cx:pt>
          <cx:pt idx="802">197</cx:pt>
          <cx:pt idx="803">107</cx:pt>
          <cx:pt idx="804">269</cx:pt>
          <cx:pt idx="805">51</cx:pt>
          <cx:pt idx="806">1180</cx:pt>
          <cx:pt idx="807">264</cx:pt>
          <cx:pt idx="808">30</cx:pt>
          <cx:pt idx="809">63</cx:pt>
          <cx:pt idx="810">193</cx:pt>
          <cx:pt idx="811">77</cx:pt>
          <cx:pt idx="812">226</cx:pt>
          <cx:pt idx="813">239</cx:pt>
          <cx:pt idx="814">92</cx:pt>
          <cx:pt idx="815">130</cx:pt>
          <cx:pt idx="816">615</cx:pt>
          <cx:pt idx="817">369</cx:pt>
          <cx:pt idx="818">1095</cx:pt>
          <cx:pt idx="819">51</cx:pt>
          <cx:pt idx="820">801</cx:pt>
          <cx:pt idx="821">291</cx:pt>
          <cx:pt idx="822">350</cx:pt>
          <cx:pt idx="823">357</cx:pt>
          <cx:pt idx="824">126</cx:pt>
          <cx:pt idx="825">388</cx:pt>
          <cx:pt idx="826">457</cx:pt>
          <cx:pt idx="827">267</cx:pt>
          <cx:pt idx="828">69</cx:pt>
          <cx:pt idx="829">51</cx:pt>
          <cx:pt idx="830">1</cx:pt>
          <cx:pt idx="831">109</cx:pt>
          <cx:pt idx="832">315</cx:pt>
          <cx:pt idx="833">158</cx:pt>
          <cx:pt idx="834">154</cx:pt>
          <cx:pt idx="835">90</cx:pt>
          <cx:pt idx="836">75</cx:pt>
          <cx:pt idx="837">853</cx:pt>
          <cx:pt idx="838">139</cx:pt>
          <cx:pt idx="839">190</cx:pt>
          <cx:pt idx="840">100</cx:pt>
          <cx:pt idx="841">143</cx:pt>
          <cx:pt idx="842">563</cx:pt>
          <cx:pt idx="843">31</cx:pt>
          <cx:pt idx="844">99</cx:pt>
          <cx:pt idx="845">198</cx:pt>
          <cx:pt idx="846">509</cx:pt>
          <cx:pt idx="847">238</cx:pt>
          <cx:pt idx="848">338</cx:pt>
          <cx:pt idx="849">133</cx:pt>
          <cx:pt idx="850">1</cx:pt>
          <cx:pt idx="851">208</cx:pt>
          <cx:pt idx="852">51</cx:pt>
          <cx:pt idx="853">652</cx:pt>
          <cx:pt idx="854">114</cx:pt>
          <cx:pt idx="855">102</cx:pt>
          <cx:pt idx="856">357</cx:pt>
          <cx:pt idx="857">140</cx:pt>
          <cx:pt idx="858">69</cx:pt>
          <cx:pt idx="859">36</cx:pt>
          <cx:pt idx="860">252</cx:pt>
          <cx:pt idx="861">106</cx:pt>
          <cx:pt idx="862">187</cx:pt>
          <cx:pt idx="863">387</cx:pt>
          <cx:pt idx="864">347</cx:pt>
          <cx:pt idx="865">186</cx:pt>
          <cx:pt idx="866">43</cx:pt>
          <cx:pt idx="867">162</cx:pt>
          <cx:pt idx="868">185</cx:pt>
          <cx:pt idx="869">24</cx:pt>
          <cx:pt idx="870">90</cx:pt>
          <cx:pt idx="871">273</cx:pt>
          <cx:pt idx="872">170</cx:pt>
          <cx:pt idx="873">188</cx:pt>
          <cx:pt idx="874">347</cx:pt>
          <cx:pt idx="875">69</cx:pt>
          <cx:pt idx="876">25</cx:pt>
          <cx:pt idx="877">77</cx:pt>
          <cx:pt idx="878">37</cx:pt>
          <cx:pt idx="879">544</cx:pt>
          <cx:pt idx="880">229</cx:pt>
          <cx:pt idx="881">39</cx:pt>
          <cx:pt idx="882">370</cx:pt>
          <cx:pt idx="883">238</cx:pt>
          <cx:pt idx="884">64</cx:pt>
          <cx:pt idx="885">118</cx:pt>
          <cx:pt idx="886">85</cx:pt>
          <cx:pt idx="887">29</cx:pt>
          <cx:pt idx="888">210</cx:pt>
          <cx:pt idx="889">170</cx:pt>
          <cx:pt idx="890">116</cx:pt>
          <cx:pt idx="891">259</cx:pt>
          <cx:pt idx="892">231</cx:pt>
          <cx:pt idx="893">128</cx:pt>
          <cx:pt idx="894">189</cx:pt>
          <cx:pt idx="895">7</cx:pt>
          <cx:pt idx="896">774</cx:pt>
          <cx:pt idx="897">28</cx:pt>
          <cx:pt idx="898">52</cx:pt>
          <cx:pt idx="899">407</cx:pt>
          <cx:pt idx="900">2</cx:pt>
          <cx:pt idx="901">156</cx:pt>
          <cx:pt idx="902">252</cx:pt>
          <cx:pt idx="903">2</cx:pt>
          <cx:pt idx="904">12</cx:pt>
          <cx:pt idx="905">164</cx:pt>
          <cx:pt idx="906">163</cx:pt>
          <cx:pt idx="907">20</cx:pt>
          <cx:pt idx="908">319</cx:pt>
          <cx:pt idx="909">479</cx:pt>
          <cx:pt idx="910">20</cx:pt>
          <cx:pt idx="911">199</cx:pt>
          <cx:pt idx="912">795</cx:pt>
          <cx:pt idx="913">51</cx:pt>
          <cx:pt idx="914">57</cx:pt>
          <cx:pt idx="915">156</cx:pt>
          <cx:pt idx="916">36</cx:pt>
          <cx:pt idx="917">58</cx:pt>
          <cx:pt idx="918">237</cx:pt>
          <cx:pt idx="919">59</cx:pt>
          <cx:pt idx="920">183</cx:pt>
          <cx:pt idx="921">1</cx:pt>
          <cx:pt idx="922">176</cx:pt>
          <cx:pt idx="923">238</cx:pt>
          <cx:pt idx="924">488</cx:pt>
          <cx:pt idx="925">224</cx:pt>
          <cx:pt idx="926">18</cx:pt>
          <cx:pt idx="927">46</cx:pt>
          <cx:pt idx="928">117</cx:pt>
          <cx:pt idx="929">217</cx:pt>
          <cx:pt idx="930">112</cx:pt>
          <cx:pt idx="931">73</cx:pt>
          <cx:pt idx="932">212</cx:pt>
          <cx:pt idx="933">240</cx:pt>
          <cx:pt idx="934">182</cx:pt>
          <cx:pt idx="935">164</cx:pt>
          <cx:pt idx="936">2</cx:pt>
          <cx:pt idx="937">50</cx:pt>
          <cx:pt idx="938">110</cx:pt>
          <cx:pt idx="939">49</cx:pt>
          <cx:pt idx="940">62</cx:pt>
          <cx:pt idx="941">13</cx:pt>
          <cx:pt idx="942">65</cx:pt>
          <cx:pt idx="943">160</cx:pt>
          <cx:pt idx="944">81</cx:pt>
          <cx:pt idx="945">32</cx:pt>
          <cx:pt idx="946">10</cx:pt>
          <cx:pt idx="947">27</cx:pt>
          <cx:pt idx="948">63</cx:pt>
          <cx:pt idx="949">161</cx:pt>
          <cx:pt idx="950">5</cx:pt>
          <cx:pt idx="951">1097</cx:pt>
          <cx:pt idx="952">70</cx:pt>
          <cx:pt idx="953">60</cx:pt>
          <cx:pt idx="954">367</cx:pt>
          <cx:pt idx="955">1109</cx:pt>
          <cx:pt idx="956">19</cx:pt>
          <cx:pt idx="957">127</cx:pt>
          <cx:pt idx="958">735</cx:pt>
          <cx:pt idx="959">5</cx:pt>
          <cx:pt idx="960">85</cx:pt>
          <cx:pt idx="961">119</cx:pt>
          <cx:pt idx="962">296</cx:pt>
          <cx:pt idx="963">85</cx:pt>
          <cx:pt idx="964">356</cx:pt>
          <cx:pt idx="965">386</cx:pt>
          <cx:pt idx="966">792</cx:pt>
          <cx:pt idx="967">137</cx:pt>
          <cx:pt idx="968">338</cx:pt>
          <cx:pt idx="969">108</cx:pt>
          <cx:pt idx="970">61</cx:pt>
          <cx:pt idx="971">28</cx:pt>
          <cx:pt idx="972">228</cx:pt>
          <cx:pt idx="973">22</cx:pt>
          <cx:pt idx="974">374</cx:pt>
          <cx:pt idx="975">155</cx:pt>
          <cx:pt idx="976">322</cx:pt>
          <cx:pt idx="977">74</cx:pt>
          <cx:pt idx="978">864</cx:pt>
          <cx:pt idx="979">143</cx:pt>
          <cx:pt idx="980">40</cx:pt>
          <cx:pt idx="981">178</cx:pt>
          <cx:pt idx="982">85</cx:pt>
          <cx:pt idx="983">146</cx:pt>
          <cx:pt idx="984">152</cx:pt>
          <cx:pt idx="985">67</cx:pt>
          <cx:pt idx="986">40</cx:pt>
          <cx:pt idx="987">217</cx:pt>
          <cx:pt idx="988">52</cx:pt>
          <cx:pt idx="989">500</cx:pt>
          <cx:pt idx="990">88</cx:pt>
          <cx:pt idx="991">113</cx:pt>
          <cx:pt idx="992">427</cx:pt>
          <cx:pt idx="993">78</cx:pt>
          <cx:pt idx="994">52</cx:pt>
          <cx:pt idx="995">157</cx:pt>
          <cx:pt idx="996">73</cx:pt>
          <cx:pt idx="997">61</cx:pt>
          <cx:pt idx="998">57</cx:pt>
          <cx:pt idx="999">57</cx:pt>
        </cx:lvl>
        <cx:lvl ptCount="1000">
          <cx:pt idx="0">0</cx:pt>
          <cx:pt idx="1">14560</cx:pt>
          <cx:pt idx="2">142523</cx:pt>
          <cx:pt idx="3">2477</cx:pt>
          <cx:pt idx="4">5265</cx:pt>
          <cx:pt idx="5">13195</cx:pt>
          <cx:pt idx="6">1090</cx:pt>
          <cx:pt idx="7">14741</cx:pt>
          <cx:pt idx="8">21946</cx:pt>
          <cx:pt idx="9">3208</cx:pt>
          <cx:pt idx="10">13838</cx:pt>
          <cx:pt idx="11">3030</cx:pt>
          <cx:pt idx="12">5629</cx:pt>
          <cx:pt idx="13">10295</cx:pt>
          <cx:pt idx="14">18829</cx:pt>
          <cx:pt idx="15">38414</cx:pt>
          <cx:pt idx="16">11041</cx:pt>
          <cx:pt idx="17">134845</cx:pt>
          <cx:pt idx="18">6089</cx:pt>
          <cx:pt idx="19">30331</cx:pt>
          <cx:pt idx="20">147936</cx:pt>
          <cx:pt idx="21">38533</cx:pt>
          <cx:pt idx="22">75690</cx:pt>
          <cx:pt idx="23">14942</cx:pt>
          <cx:pt idx="24">104257</cx:pt>
          <cx:pt idx="25">11904</cx:pt>
          <cx:pt idx="26">51814</cx:pt>
          <cx:pt idx="27">1599</cx:pt>
          <cx:pt idx="28">137635</cx:pt>
          <cx:pt idx="29">150965</cx:pt>
          <cx:pt idx="30">14455</cx:pt>
          <cx:pt idx="31">10850</cx:pt>
          <cx:pt idx="32">87676</cx:pt>
          <cx:pt idx="33">189666</cx:pt>
          <cx:pt idx="34">14025</cx:pt>
          <cx:pt idx="35">188628</cx:pt>
          <cx:pt idx="36">1101</cx:pt>
          <cx:pt idx="37">11339</cx:pt>
          <cx:pt idx="38">10085</cx:pt>
          <cx:pt idx="39">5027</cx:pt>
          <cx:pt idx="40">14878</cx:pt>
          <cx:pt idx="41">11924</cx:pt>
          <cx:pt idx="42">7991</cx:pt>
          <cx:pt idx="43">167717</cx:pt>
          <cx:pt idx="44">10541</cx:pt>
          <cx:pt idx="45">4530</cx:pt>
          <cx:pt idx="46">4247</cx:pt>
          <cx:pt idx="47">7129</cx:pt>
          <cx:pt idx="48">128862</cx:pt>
          <cx:pt idx="49">13653</cx:pt>
          <cx:pt idx="50">2</cx:pt>
          <cx:pt idx="51">145243</cx:pt>
          <cx:pt idx="52">2459</cx:pt>
          <cx:pt idx="53">12356</cx:pt>
          <cx:pt idx="54">5392</cx:pt>
          <cx:pt idx="55">11746</cx:pt>
          <cx:pt idx="56">11493</cx:pt>
          <cx:pt idx="57">6243</cx:pt>
          <cx:pt idx="58">6132</cx:pt>
          <cx:pt idx="59">3851</cx:pt>
          <cx:pt idx="60">135997</cx:pt>
          <cx:pt idx="61">184750</cx:pt>
          <cx:pt idx="62">14452</cx:pt>
          <cx:pt idx="63">557</cx:pt>
          <cx:pt idx="64">2734</cx:pt>
          <cx:pt idx="65">14405</cx:pt>
          <cx:pt idx="66">1307</cx:pt>
          <cx:pt idx="67">117892</cx:pt>
          <cx:pt idx="68">14508</cx:pt>
          <cx:pt idx="69">1901</cx:pt>
          <cx:pt idx="70">158389</cx:pt>
          <cx:pt idx="71">6484</cx:pt>
          <cx:pt idx="72">4022</cx:pt>
          <cx:pt idx="73">9253</cx:pt>
          <cx:pt idx="74">4776</cx:pt>
          <cx:pt idx="75">14606</cx:pt>
          <cx:pt idx="76">95993</cx:pt>
          <cx:pt idx="77">4460</cx:pt>
          <cx:pt idx="78">13536</cx:pt>
          <cx:pt idx="79">40228</cx:pt>
          <cx:pt idx="80">7012</cx:pt>
          <cx:pt idx="81">37857</cx:pt>
          <cx:pt idx="82">14973</cx:pt>
          <cx:pt idx="83">39996</cx:pt>
          <cx:pt idx="84">41564</cx:pt>
          <cx:pt idx="85">6430</cx:pt>
          <cx:pt idx="86">12405</cx:pt>
          <cx:pt idx="87">123040</cx:pt>
          <cx:pt idx="88">12516</cx:pt>
          <cx:pt idx="89">8588</cx:pt>
          <cx:pt idx="90">6132</cx:pt>
          <cx:pt idx="91">74688</cx:pt>
          <cx:pt idx="92">51775</cx:pt>
          <cx:pt idx="93">65877</cx:pt>
          <cx:pt idx="94">8807</cx:pt>
          <cx:pt idx="95">1017</cx:pt>
          <cx:pt idx="96">151513</cx:pt>
          <cx:pt idx="97">12047</cx:pt>
          <cx:pt idx="98">32951</cx:pt>
          <cx:pt idx="99">14951</cx:pt>
          <cx:pt idx="100">1</cx:pt>
          <cx:pt idx="101">9193</cx:pt>
          <cx:pt idx="102">10422</cx:pt>
          <cx:pt idx="103">2461</cx:pt>
          <cx:pt idx="104">170623</cx:pt>
          <cx:pt idx="105">9829</cx:pt>
          <cx:pt idx="106">14006</cx:pt>
          <cx:pt idx="107">6527</cx:pt>
          <cx:pt idx="108">8929</cx:pt>
          <cx:pt idx="109">3079</cx:pt>
          <cx:pt idx="110">21307</cx:pt>
          <cx:pt idx="111">73653</cx:pt>
          <cx:pt idx="112">12635</cx:pt>
          <cx:pt idx="113">12437</cx:pt>
          <cx:pt idx="114">13816</cx:pt>
          <cx:pt idx="115">145382</cx:pt>
          <cx:pt idx="116">6336</cx:pt>
          <cx:pt idx="117">8523</cx:pt>
          <cx:pt idx="118">6351</cx:pt>
          <cx:pt idx="119">10748</cx:pt>
          <cx:pt idx="120">112272</cx:pt>
          <cx:pt idx="121">99361</cx:pt>
          <cx:pt idx="122">88055</cx:pt>
          <cx:pt idx="123">33092</cx:pt>
          <cx:pt idx="124">9562</cx:pt>
          <cx:pt idx="125">8475</cx:pt>
          <cx:pt idx="126">69617</cx:pt>
          <cx:pt idx="127">53067</cx:pt>
          <cx:pt idx="128">42596</cx:pt>
          <cx:pt idx="129">4756</cx:pt>
          <cx:pt idx="130">14925</cx:pt>
          <cx:pt idx="131">166116</cx:pt>
          <cx:pt idx="132">3834</cx:pt>
          <cx:pt idx="133">13985</cx:pt>
          <cx:pt idx="134">89288</cx:pt>
          <cx:pt idx="135">5488</cx:pt>
          <cx:pt idx="136">2721</cx:pt>
          <cx:pt idx="137">4712</cx:pt>
          <cx:pt idx="138">9216</cx:pt>
          <cx:pt idx="139">19246</cx:pt>
          <cx:pt idx="140">12274</cx:pt>
          <cx:pt idx="141">65323</cx:pt>
          <cx:pt idx="142">11502</cx:pt>
          <cx:pt idx="143">7322</cx:pt>
          <cx:pt idx="144">11619</cx:pt>
          <cx:pt idx="145">59128</cx:pt>
          <cx:pt idx="146">1518</cx:pt>
          <cx:pt idx="147">9337</cx:pt>
          <cx:pt idx="148">11255</cx:pt>
          <cx:pt idx="149">13632</cx:pt>
          <cx:pt idx="150">1</cx:pt>
          <cx:pt idx="151">88037</cx:pt>
          <cx:pt idx="152">175573</cx:pt>
          <cx:pt idx="153">176112</cx:pt>
          <cx:pt idx="154">100650</cx:pt>
          <cx:pt idx="155">90706</cx:pt>
          <cx:pt idx="156">26914</cx:pt>
          <cx:pt idx="157">2212</cx:pt>
          <cx:pt idx="158">4640</cx:pt>
          <cx:pt idx="159">191222</cx:pt>
          <cx:pt idx="160">12985</cx:pt>
          <cx:pt idx="161">4300</cx:pt>
          <cx:pt idx="162">9134</cx:pt>
          <cx:pt idx="163">8864</cx:pt>
          <cx:pt idx="164">150755</cx:pt>
          <cx:pt idx="165">110279</cx:pt>
          <cx:pt idx="166">13439</cx:pt>
          <cx:pt idx="167">10804</cx:pt>
          <cx:pt idx="168">40107</cx:pt>
          <cx:pt idx="169">98811</cx:pt>
          <cx:pt idx="170">5528</cx:pt>
          <cx:pt idx="171">521</cx:pt>
          <cx:pt idx="172">663</cx:pt>
          <cx:pt idx="173">157635</cx:pt>
          <cx:pt idx="174">5368</cx:pt>
          <cx:pt idx="175">47459</cx:pt>
          <cx:pt idx="176">86060</cx:pt>
          <cx:pt idx="177">161593</cx:pt>
          <cx:pt idx="178">6927</cx:pt>
          <cx:pt idx="179">159185</cx:pt>
          <cx:pt idx="180">172736</cx:pt>
          <cx:pt idx="181">5315</cx:pt>
          <cx:pt idx="182">195750</cx:pt>
          <cx:pt idx="183">3525</cx:pt>
          <cx:pt idx="184">10550</cx:pt>
          <cx:pt idx="185">718</cx:pt>
          <cx:pt idx="186">28358</cx:pt>
          <cx:pt idx="187">138384</cx:pt>
          <cx:pt idx="188">2625</cx:pt>
          <cx:pt idx="189">45004</cx:pt>
          <cx:pt idx="190">2538</cx:pt>
          <cx:pt idx="191">3188</cx:pt>
          <cx:pt idx="192">8517</cx:pt>
          <cx:pt idx="193">3012</cx:pt>
          <cx:pt idx="194">8716</cx:pt>
          <cx:pt idx="195">57157</cx:pt>
          <cx:pt idx="196">5178</cx:pt>
          <cx:pt idx="197">163118</cx:pt>
          <cx:pt idx="198">6041</cx:pt>
          <cx:pt idx="199">968</cx:pt>
          <cx:pt idx="200">2</cx:pt>
          <cx:pt idx="201">14305</cx:pt>
          <cx:pt idx="202">6543</cx:pt>
          <cx:pt idx="203">193413</cx:pt>
          <cx:pt idx="204">2529</cx:pt>
          <cx:pt idx="205">5614</cx:pt>
          <cx:pt idx="206">3496</cx:pt>
          <cx:pt idx="207">4257</cx:pt>
          <cx:pt idx="208">199110</cx:pt>
          <cx:pt idx="209">41212</cx:pt>
          <cx:pt idx="210">6338</cx:pt>
          <cx:pt idx="211">99100</cx:pt>
          <cx:pt idx="212">12300</cx:pt>
          <cx:pt idx="213">171549</cx:pt>
          <cx:pt idx="214">14324</cx:pt>
          <cx:pt idx="215">6024</cx:pt>
          <cx:pt idx="216">188721</cx:pt>
          <cx:pt idx="217">57911</cx:pt>
          <cx:pt idx="218">12309</cx:pt>
          <cx:pt idx="219">138497</cx:pt>
          <cx:pt idx="220">667</cx:pt>
          <cx:pt idx="221">119830</cx:pt>
          <cx:pt idx="222">6623</cx:pt>
          <cx:pt idx="223">81897</cx:pt>
          <cx:pt idx="224">186885</cx:pt>
          <cx:pt idx="225">176398</cx:pt>
          <cx:pt idx="226">10999</cx:pt>
          <cx:pt idx="227">102751</cx:pt>
          <cx:pt idx="228">165352</cx:pt>
          <cx:pt idx="229">165798</cx:pt>
          <cx:pt idx="230">10084</cx:pt>
          <cx:pt idx="231">5523</cx:pt>
          <cx:pt idx="232">5823</cx:pt>
          <cx:pt idx="233">6000</cx:pt>
          <cx:pt idx="234">8181</cx:pt>
          <cx:pt idx="235">3589</cx:pt>
          <cx:pt idx="236">4323</cx:pt>
          <cx:pt idx="237">14822</cx:pt>
          <cx:pt idx="238">10138</cx:pt>
          <cx:pt idx="239">3127</cx:pt>
          <cx:pt idx="240">123124</cx:pt>
          <cx:pt idx="241">171729</cx:pt>
          <cx:pt idx="242">10729</cx:pt>
          <cx:pt idx="243">10240</cx:pt>
          <cx:pt idx="244">3988</cx:pt>
          <cx:pt idx="245">14771</cx:pt>
          <cx:pt idx="246">14649</cx:pt>
          <cx:pt idx="247">184658</cx:pt>
          <cx:pt idx="248">13103</cx:pt>
          <cx:pt idx="249">168095</cx:pt>
          <cx:pt idx="250">3</cx:pt>
          <cx:pt idx="251">3840</cx:pt>
          <cx:pt idx="252">6263</cx:pt>
          <cx:pt idx="253">108161</cx:pt>
          <cx:pt idx="254">8505</cx:pt>
          <cx:pt idx="255">96735</cx:pt>
          <cx:pt idx="256">959</cx:pt>
          <cx:pt idx="257">8322</cx:pt>
          <cx:pt idx="258">13424</cx:pt>
          <cx:pt idx="259">10755</cx:pt>
          <cx:pt idx="260">9935</cx:pt>
          <cx:pt idx="261">26303</cx:pt>
          <cx:pt idx="262">5328</cx:pt>
          <cx:pt idx="263">10756</cx:pt>
          <cx:pt idx="264">165375</cx:pt>
          <cx:pt idx="265">6031</cx:pt>
          <cx:pt idx="266">85902</cx:pt>
          <cx:pt idx="267">143910</cx:pt>
          <cx:pt idx="268">2708</cx:pt>
          <cx:pt idx="269">8842</cx:pt>
          <cx:pt idx="270">47260</cx:pt>
          <cx:pt idx="271">1953</cx:pt>
          <cx:pt idx="272">155349</cx:pt>
          <cx:pt idx="273">10704</cx:pt>
          <cx:pt idx="274">773</cx:pt>
          <cx:pt idx="275">9419</cx:pt>
          <cx:pt idx="276">5324</cx:pt>
          <cx:pt idx="277">7465</cx:pt>
          <cx:pt idx="278">8799</cx:pt>
          <cx:pt idx="279">13656</cx:pt>
          <cx:pt idx="280">14536</cx:pt>
          <cx:pt idx="281">150552</cx:pt>
          <cx:pt idx="282">9076</cx:pt>
          <cx:pt idx="283">1517</cx:pt>
          <cx:pt idx="284">8153</cx:pt>
          <cx:pt idx="285">6357</cx:pt>
          <cx:pt idx="286">19557</cx:pt>
          <cx:pt idx="287">13213</cx:pt>
          <cx:pt idx="288">5476</cx:pt>
          <cx:pt idx="289">13474</cx:pt>
          <cx:pt idx="290">91722</cx:pt>
          <cx:pt idx="291">8219</cx:pt>
          <cx:pt idx="292">717</cx:pt>
          <cx:pt idx="293">1065</cx:pt>
          <cx:pt idx="294">8038</cx:pt>
          <cx:pt idx="295">68769</cx:pt>
          <cx:pt idx="296">3352</cx:pt>
          <cx:pt idx="297">6785</cx:pt>
          <cx:pt idx="298">5037</cx:pt>
          <cx:pt idx="299">1954</cx:pt>
          <cx:pt idx="300">5</cx:pt>
          <cx:pt idx="301">12102</cx:pt>
          <cx:pt idx="302">24234</cx:pt>
          <cx:pt idx="303">2809</cx:pt>
          <cx:pt idx="304">11469</cx:pt>
          <cx:pt idx="305">8014</cx:pt>
          <cx:pt idx="306">514</cx:pt>
          <cx:pt idx="307">43473</cx:pt>
          <cx:pt idx="308">87560</cx:pt>
          <cx:pt idx="309">3087</cx:pt>
          <cx:pt idx="310">1586</cx:pt>
          <cx:pt idx="311">12812</cx:pt>
          <cx:pt idx="312">183345</cx:pt>
          <cx:pt idx="313">8697</cx:pt>
          <cx:pt idx="314">4126</cx:pt>
          <cx:pt idx="315">3220</cx:pt>
          <cx:pt idx="316">6401</cx:pt>
          <cx:pt idx="317">1269</cx:pt>
          <cx:pt idx="318">903</cx:pt>
          <cx:pt idx="319">3251</cx:pt>
          <cx:pt idx="320">8092</cx:pt>
          <cx:pt idx="321">160422</cx:pt>
          <cx:pt idx="322">196377</cx:pt>
          <cx:pt idx="323">2148</cx:pt>
          <cx:pt idx="324">11648</cx:pt>
          <cx:pt idx="325">5897</cx:pt>
          <cx:pt idx="326">3326</cx:pt>
          <cx:pt idx="327">1002</cx:pt>
          <cx:pt idx="328">131826</cx:pt>
          <cx:pt idx="329">21477</cx:pt>
          <cx:pt idx="330">62330</cx:pt>
          <cx:pt idx="331">14643</cx:pt>
          <cx:pt idx="332">41396</cx:pt>
          <cx:pt idx="333">11900</cx:pt>
          <cx:pt idx="334">123538</cx:pt>
          <cx:pt idx="335">198628</cx:pt>
          <cx:pt idx="336">68602</cx:pt>
          <cx:pt idx="337">116064</cx:pt>
          <cx:pt idx="338">125042</cx:pt>
          <cx:pt idx="339">108974</cx:pt>
          <cx:pt idx="340">34964</cx:pt>
          <cx:pt idx="341">96777</cx:pt>
          <cx:pt idx="342">31864</cx:pt>
          <cx:pt idx="343">4853</cx:pt>
          <cx:pt idx="344">82959</cx:pt>
          <cx:pt idx="345">23159</cx:pt>
          <cx:pt idx="346">2758</cx:pt>
          <cx:pt idx="347">12607</cx:pt>
          <cx:pt idx="348">142823</cx:pt>
          <cx:pt idx="349">95958</cx:pt>
          <cx:pt idx="350">5</cx:pt>
          <cx:pt idx="351">94631</cx:pt>
          <cx:pt idx="352">977</cx:pt>
          <cx:pt idx="353">137961</cx:pt>
          <cx:pt idx="354">7548</cx:pt>
          <cx:pt idx="355">2241</cx:pt>
          <cx:pt idx="356">3431</cx:pt>
          <cx:pt idx="357">4253</cx:pt>
          <cx:pt idx="358">1146</cx:pt>
          <cx:pt idx="359">11948</cx:pt>
          <cx:pt idx="360">135132</cx:pt>
          <cx:pt idx="361">9546</cx:pt>
          <cx:pt idx="362">13755</cx:pt>
          <cx:pt idx="363">8330</cx:pt>
          <cx:pt idx="364">14547</cx:pt>
          <cx:pt idx="365">11735</cx:pt>
          <cx:pt idx="366">10658</cx:pt>
          <cx:pt idx="367">1870</cx:pt>
          <cx:pt idx="368">14394</cx:pt>
          <cx:pt idx="369">14743</cx:pt>
          <cx:pt idx="370">178965</cx:pt>
          <cx:pt idx="371">128410</cx:pt>
          <cx:pt idx="372">14324</cx:pt>
          <cx:pt idx="373">164291</cx:pt>
          <cx:pt idx="374">22073</cx:pt>
          <cx:pt idx="375">1479</cx:pt>
          <cx:pt idx="376">12275</cx:pt>
          <cx:pt idx="377">5098</cx:pt>
          <cx:pt idx="378">24882</cx:pt>
          <cx:pt idx="379">2912</cx:pt>
          <cx:pt idx="380">4008</cx:pt>
          <cx:pt idx="381">9749</cx:pt>
          <cx:pt idx="382">5803</cx:pt>
          <cx:pt idx="383">14199</cx:pt>
          <cx:pt idx="384">196779</cx:pt>
          <cx:pt idx="385">56859</cx:pt>
          <cx:pt idx="386">103554</cx:pt>
          <cx:pt idx="387">42795</cx:pt>
          <cx:pt idx="388">12938</cx:pt>
          <cx:pt idx="389">101352</cx:pt>
          <cx:pt idx="390">4477</cx:pt>
          <cx:pt idx="391">4393</cx:pt>
          <cx:pt idx="392">67546</cx:pt>
          <cx:pt idx="393">143788</cx:pt>
          <cx:pt idx="394">3755</cx:pt>
          <cx:pt idx="395">9238</cx:pt>
          <cx:pt idx="396">77012</cx:pt>
          <cx:pt idx="397">14083</cx:pt>
          <cx:pt idx="398">12202</cx:pt>
          <cx:pt idx="399">62127</cx:pt>
          <cx:pt idx="400">2</cx:pt>
          <cx:pt idx="401">13772</cx:pt>
          <cx:pt idx="402">2946</cx:pt>
          <cx:pt idx="403">168820</cx:pt>
          <cx:pt idx="404">154321</cx:pt>
          <cx:pt idx="405">26527</cx:pt>
          <cx:pt idx="406">71583</cx:pt>
          <cx:pt idx="407">12100</cx:pt>
          <cx:pt idx="408">12129</cx:pt>
          <cx:pt idx="409">62804</cx:pt>
          <cx:pt idx="410">55536</cx:pt>
          <cx:pt idx="411">8161</cx:pt>
          <cx:pt idx="412">14046</cx:pt>
          <cx:pt idx="413">117628</cx:pt>
          <cx:pt idx="414">159405</cx:pt>
          <cx:pt idx="415">12552</cx:pt>
          <cx:pt idx="416">59007</cx:pt>
          <cx:pt idx="417">943</cx:pt>
          <cx:pt idx="418">93963</cx:pt>
          <cx:pt idx="419">140469</cx:pt>
          <cx:pt idx="420">6423</cx:pt>
          <cx:pt idx="421">6015</cx:pt>
          <cx:pt idx="422">11075</cx:pt>
          <cx:pt idx="423">15723</cx:pt>
          <cx:pt idx="424">2064</cx:pt>
          <cx:pt idx="425">7767</cx:pt>
          <cx:pt idx="426">10313</cx:pt>
          <cx:pt idx="427">197018</cx:pt>
          <cx:pt idx="428">47037</cx:pt>
          <cx:pt idx="429">173191</cx:pt>
          <cx:pt idx="430">5487</cx:pt>
          <cx:pt idx="431">9817</cx:pt>
          <cx:pt idx="432">6369</cx:pt>
          <cx:pt idx="433">65755</cx:pt>
          <cx:pt idx="434">903</cx:pt>
          <cx:pt idx="435">178120</cx:pt>
          <cx:pt idx="436">13678</cx:pt>
          <cx:pt idx="437">9969</cx:pt>
          <cx:pt idx="438">14827</cx:pt>
          <cx:pt idx="439">100900</cx:pt>
          <cx:pt idx="440">165954</cx:pt>
          <cx:pt idx="441">1744</cx:pt>
          <cx:pt idx="442">10731</cx:pt>
          <cx:pt idx="443">3232</cx:pt>
          <cx:pt idx="444">10938</cx:pt>
          <cx:pt idx="445">10739</cx:pt>
          <cx:pt idx="446">5579</cx:pt>
          <cx:pt idx="447">37754</cx:pt>
          <cx:pt idx="448">45384</cx:pt>
          <cx:pt idx="449">8703</cx:pt>
          <cx:pt idx="450">4</cx:pt>
          <cx:pt idx="451">182302</cx:pt>
          <cx:pt idx="452">3045</cx:pt>
          <cx:pt idx="453">102749</cx:pt>
          <cx:pt idx="454">1763</cx:pt>
          <cx:pt idx="455">137904</cx:pt>
          <cx:pt idx="456">152438</cx:pt>
          <cx:pt idx="457">1332</cx:pt>
          <cx:pt idx="458">118706</cx:pt>
          <cx:pt idx="459">5674</cx:pt>
          <cx:pt idx="460">4119</cx:pt>
          <cx:pt idx="461">139354</cx:pt>
          <cx:pt idx="462">57734</cx:pt>
          <cx:pt idx="463">145265</cx:pt>
          <cx:pt idx="464">95020</cx:pt>
          <cx:pt idx="465">8829</cx:pt>
          <cx:pt idx="466">3984</cx:pt>
          <cx:pt idx="467">8053</cx:pt>
          <cx:pt idx="468">1620</cx:pt>
          <cx:pt idx="469">10328</cx:pt>
          <cx:pt idx="470">10289</cx:pt>
          <cx:pt idx="471">9889</cx:pt>
          <cx:pt idx="472">60342</cx:pt>
          <cx:pt idx="473">8907</cx:pt>
          <cx:pt idx="474">14606</cx:pt>
          <cx:pt idx="475">8432</cx:pt>
          <cx:pt idx="476">57122</cx:pt>
          <cx:pt idx="477">4613</cx:pt>
          <cx:pt idx="478">162603</cx:pt>
          <cx:pt idx="479">12310</cx:pt>
          <cx:pt idx="480">8656</cx:pt>
          <cx:pt idx="481">159931</cx:pt>
          <cx:pt idx="482">689</cx:pt>
          <cx:pt idx="483">48236</cx:pt>
          <cx:pt idx="484">77021</cx:pt>
          <cx:pt idx="485">27844</cx:pt>
          <cx:pt idx="486">702</cx:pt>
          <cx:pt idx="487">197024</cx:pt>
          <cx:pt idx="488">11663</cx:pt>
          <cx:pt idx="489">9339</cx:pt>
          <cx:pt idx="490">4596</cx:pt>
          <cx:pt idx="491">173437</cx:pt>
          <cx:pt idx="492">45831</cx:pt>
          <cx:pt idx="493">6514</cx:pt>
          <cx:pt idx="494">13684</cx:pt>
          <cx:pt idx="495">13264</cx:pt>
          <cx:pt idx="496">1667</cx:pt>
          <cx:pt idx="497">3349</cx:pt>
          <cx:pt idx="498">46317</cx:pt>
          <cx:pt idx="499">78743</cx:pt>
          <cx:pt idx="500">0</cx:pt>
          <cx:pt idx="501">107743</cx:pt>
          <cx:pt idx="502">6889</cx:pt>
          <cx:pt idx="503">45983</cx:pt>
          <cx:pt idx="504">6924</cx:pt>
          <cx:pt idx="505">12497</cx:pt>
          <cx:pt idx="506">166874</cx:pt>
          <cx:pt idx="507">837</cx:pt>
          <cx:pt idx="508">193820</cx:pt>
          <cx:pt idx="509">119510</cx:pt>
          <cx:pt idx="510">9289</cx:pt>
          <cx:pt idx="511">35498</cx:pt>
          <cx:pt idx="512">12678</cx:pt>
          <cx:pt idx="513">3260</cx:pt>
          <cx:pt idx="514">31123</cx:pt>
          <cx:pt idx="515">4797</cx:pt>
          <cx:pt idx="516">53324</cx:pt>
          <cx:pt idx="517">6608</cx:pt>
          <cx:pt idx="518">622</cx:pt>
          <cx:pt idx="519">180802</cx:pt>
          <cx:pt idx="520">3406</cx:pt>
          <cx:pt idx="521">11061</cx:pt>
          <cx:pt idx="522">16389</cx:pt>
          <cx:pt idx="523">6303</cx:pt>
          <cx:pt idx="524">81136</cx:pt>
          <cx:pt idx="525">1768</cx:pt>
          <cx:pt idx="526">12944</cx:pt>
          <cx:pt idx="527">188480</cx:pt>
          <cx:pt idx="528">7227</cx:pt>
          <cx:pt idx="529">574</cx:pt>
          <cx:pt idx="530">96328</cx:pt>
          <cx:pt idx="531">178338</cx:pt>
          <cx:pt idx="532">8046</cx:pt>
          <cx:pt idx="533">184086</cx:pt>
          <cx:pt idx="534">13385</cx:pt>
          <cx:pt idx="535">12533</cx:pt>
          <cx:pt idx="536">14697</cx:pt>
          <cx:pt idx="537">98935</cx:pt>
          <cx:pt idx="538">57034</cx:pt>
          <cx:pt idx="539">7120</cx:pt>
          <cx:pt idx="540">14097</cx:pt>
          <cx:pt idx="541">43086</cx:pt>
          <cx:pt idx="542">1930</cx:pt>
          <cx:pt idx="543">13864</cx:pt>
          <cx:pt idx="544">7742</cx:pt>
          <cx:pt idx="545">164109</cx:pt>
          <cx:pt idx="546">6870</cx:pt>
          <cx:pt idx="547">12597</cx:pt>
          <cx:pt idx="548">179074</cx:pt>
          <cx:pt idx="549">83843</cx:pt>
          <cx:pt idx="550">4</cx:pt>
          <cx:pt idx="551">105598</cx:pt>
          <cx:pt idx="552">8866</cx:pt>
          <cx:pt idx="553">75022</cx:pt>
          <cx:pt idx="554">14408</cx:pt>
          <cx:pt idx="555">14089</cx:pt>
          <cx:pt idx="556">12467</cx:pt>
          <cx:pt idx="557">11960</cx:pt>
          <cx:pt idx="558">7966</cx:pt>
          <cx:pt idx="559">106321</cx:pt>
          <cx:pt idx="560">158832</cx:pt>
          <cx:pt idx="561">11091</cx:pt>
          <cx:pt idx="562">1269</cx:pt>
          <cx:pt idx="563">5107</cx:pt>
          <cx:pt idx="564">141393</cx:pt>
          <cx:pt idx="565">194166</cx:pt>
          <cx:pt idx="566">4124</cx:pt>
          <cx:pt idx="567">14865</cx:pt>
          <cx:pt idx="568">134688</cx:pt>
          <cx:pt idx="569">47705</cx:pt>
          <cx:pt idx="570">95364</cx:pt>
          <cx:pt idx="571">3295</cx:pt>
          <cx:pt idx="572">4896</cx:pt>
          <cx:pt idx="573">7496</cx:pt>
          <cx:pt idx="574">9967</cx:pt>
          <cx:pt idx="575">52421</cx:pt>
          <cx:pt idx="576">6298</cx:pt>
          <cx:pt idx="577">1546</cx:pt>
          <cx:pt idx="578">16168</cx:pt>
          <cx:pt idx="579">6269</cx:pt>
          <cx:pt idx="580">149578</cx:pt>
          <cx:pt idx="581">3841</cx:pt>
          <cx:pt idx="582">4531</cx:pt>
          <cx:pt idx="583">60934</cx:pt>
          <cx:pt idx="584">103255</cx:pt>
          <cx:pt idx="585">13065</cx:pt>
          <cx:pt idx="586">6654</cx:pt>
          <cx:pt idx="587">6852</cx:pt>
          <cx:pt idx="588">124517</cx:pt>
          <cx:pt idx="589">5113</cx:pt>
          <cx:pt idx="590">5824</cx:pt>
          <cx:pt idx="591">6226</cx:pt>
          <cx:pt idx="592">20243</cx:pt>
          <cx:pt idx="593">188288</cx:pt>
          <cx:pt idx="594">11167</cx:pt>
          <cx:pt idx="595">146595</cx:pt>
          <cx:pt idx="596">7875</cx:pt>
          <cx:pt idx="597">148779</cx:pt>
          <cx:pt idx="598">175868</cx:pt>
          <cx:pt idx="599">5112</cx:pt>
          <cx:pt idx="600">5</cx:pt>
          <cx:pt idx="601">13018</cx:pt>
          <cx:pt idx="602">91176</cx:pt>
          <cx:pt idx="603">6342</cx:pt>
          <cx:pt idx="604">151438</cx:pt>
          <cx:pt idx="605">6178</cx:pt>
          <cx:pt idx="606">6405</cx:pt>
          <cx:pt idx="607">180667</cx:pt>
          <cx:pt idx="608">11075</cx:pt>
          <cx:pt idx="609">12042</cx:pt>
          <cx:pt idx="610">179356</cx:pt>
          <cx:pt idx="611">1136</cx:pt>
          <cx:pt idx="612">8645</cx:pt>
          <cx:pt idx="613">1914</cx:pt>
          <cx:pt idx="614">41205</cx:pt>
          <cx:pt idx="615">14488</cx:pt>
          <cx:pt idx="616">12129</cx:pt>
          <cx:pt idx="617">3496</cx:pt>
          <cx:pt idx="618">97037</cx:pt>
          <cx:pt idx="619">55757</cx:pt>
          <cx:pt idx="620">11525</cx:pt>
          <cx:pt idx="621">158669</cx:pt>
          <cx:pt idx="622">5916</cx:pt>
          <cx:pt idx="623">150806</cx:pt>
          <cx:pt idx="624">14249</cx:pt>
          <cx:pt idx="625">5803</cx:pt>
          <cx:pt idx="626">13205</cx:pt>
          <cx:pt idx="627">11108</cx:pt>
          <cx:pt idx="628">2884</cx:pt>
          <cx:pt idx="629">55476</cx:pt>
          <cx:pt idx="630">5973</cx:pt>
          <cx:pt idx="631">183756</cx:pt>
          <cx:pt idx="632">30902</cx:pt>
          <cx:pt idx="633">5569</cx:pt>
          <cx:pt idx="634">92824</cx:pt>
          <cx:pt idx="635">158590</cx:pt>
          <cx:pt idx="636">127591</cx:pt>
          <cx:pt idx="637">6750</cx:pt>
          <cx:pt idx="638">9318</cx:pt>
          <cx:pt idx="639">4832</cx:pt>
          <cx:pt idx="640">19769</cx:pt>
          <cx:pt idx="641">11277</cx:pt>
          <cx:pt idx="642">13382</cx:pt>
          <cx:pt idx="643">32986</cx:pt>
          <cx:pt idx="644">81984</cx:pt>
          <cx:pt idx="645">178483</cx:pt>
          <cx:pt idx="646">87448</cx:pt>
          <cx:pt idx="647">1863</cx:pt>
          <cx:pt idx="648">62174</cx:pt>
          <cx:pt idx="649">59003</cx:pt>
          <cx:pt idx="650">2</cx:pt>
          <cx:pt idx="651">174039</cx:pt>
          <cx:pt idx="652">12684</cx:pt>
          <cx:pt idx="653">14033</cx:pt>
          <cx:pt idx="654">177936</cx:pt>
          <cx:pt idx="655">13212</cx:pt>
          <cx:pt idx="656">49879</cx:pt>
          <cx:pt idx="657">824</cx:pt>
          <cx:pt idx="658">31594</cx:pt>
          <cx:pt idx="659">57010</cx:pt>
          <cx:pt idx="660">7438</cx:pt>
          <cx:pt idx="661">57872</cx:pt>
          <cx:pt idx="662">8906</cx:pt>
          <cx:pt idx="663">7724</cx:pt>
          <cx:pt idx="664">26571</cx:pt>
          <cx:pt idx="665">12219</cx:pt>
          <cx:pt idx="666">1985</cx:pt>
          <cx:pt idx="667">12155</cx:pt>
          <cx:pt idx="668">5593</cx:pt>
          <cx:pt idx="669">175020</cx:pt>
          <cx:pt idx="670">75955</cx:pt>
          <cx:pt idx="671">119127</cx:pt>
          <cx:pt idx="672">110689</cx:pt>
          <cx:pt idx="673">2445</cx:pt>
          <cx:pt idx="674">57250</cx:pt>
          <cx:pt idx="675">11929</cx:pt>
          <cx:pt idx="676">118214</cx:pt>
          <cx:pt idx="677">4432</cx:pt>
          <cx:pt idx="678">17879</cx:pt>
          <cx:pt idx="679">14511</cx:pt>
          <cx:pt idx="680">141822</cx:pt>
          <cx:pt idx="681">159037</cx:pt>
          <cx:pt idx="682">8109</cx:pt>
          <cx:pt idx="683">8244</cx:pt>
          <cx:pt idx="684">7600</cx:pt>
          <cx:pt idx="685">94501</cx:pt>
          <cx:pt idx="686">14381</cx:pt>
          <cx:pt idx="687">13980</cx:pt>
          <cx:pt idx="688">12449</cx:pt>
          <cx:pt idx="689">7348</cx:pt>
          <cx:pt idx="690">8158</cx:pt>
          <cx:pt idx="691">7119</cx:pt>
          <cx:pt idx="692">5438</cx:pt>
          <cx:pt idx="693">115396</cx:pt>
          <cx:pt idx="694">7656</cx:pt>
          <cx:pt idx="695">12322</cx:pt>
          <cx:pt idx="696">96888</cx:pt>
          <cx:pt idx="697">196960</cx:pt>
          <cx:pt idx="698">188057</cx:pt>
          <cx:pt idx="699">6245</cx:pt>
          <cx:pt idx="700">3</cx:pt>
          <cx:pt idx="701">91014</cx:pt>
          <cx:pt idx="702">4710</cx:pt>
          <cx:pt idx="703">197728</cx:pt>
          <cx:pt idx="704">10682</cx:pt>
          <cx:pt idx="705">168048</cx:pt>
          <cx:pt idx="706">138586</cx:pt>
          <cx:pt idx="707">11579</cx:pt>
          <cx:pt idx="708">12020</cx:pt>
          <cx:pt idx="709">13954</cx:pt>
          <cx:pt idx="710">6358</cx:pt>
          <cx:pt idx="711">1260</cx:pt>
          <cx:pt idx="712">14725</cx:pt>
          <cx:pt idx="713">11174</cx:pt>
          <cx:pt idx="714">182036</cx:pt>
          <cx:pt idx="715">28870</cx:pt>
          <cx:pt idx="716">10353</cx:pt>
          <cx:pt idx="717">13868</cx:pt>
          <cx:pt idx="718">8317</cx:pt>
          <cx:pt idx="719">10557</cx:pt>
          <cx:pt idx="720">3227</cx:pt>
          <cx:pt idx="721">5429</cx:pt>
          <cx:pt idx="722">75906</cx:pt>
          <cx:pt idx="723">13250</cx:pt>
          <cx:pt idx="724">11261</cx:pt>
          <cx:pt idx="725">97369</cx:pt>
          <cx:pt idx="726">48227</cx:pt>
          <cx:pt idx="727">14685</cx:pt>
          <cx:pt idx="728">735</cx:pt>
          <cx:pt idx="729">10397</cx:pt>
          <cx:pt idx="730">118847</cx:pt>
          <cx:pt idx="731">7220</cx:pt>
          <cx:pt idx="732">107622</cx:pt>
          <cx:pt idx="733">83267</cx:pt>
          <cx:pt idx="734">13404</cx:pt>
          <cx:pt idx="735">131404</cx:pt>
          <cx:pt idx="736">2533</cx:pt>
          <cx:pt idx="737">5028</cx:pt>
          <cx:pt idx="738">1557</cx:pt>
          <cx:pt idx="739">6100</cx:pt>
          <cx:pt idx="740">1592</cx:pt>
          <cx:pt idx="741">14150</cx:pt>
          <cx:pt idx="742">13513</cx:pt>
          <cx:pt idx="743">504</cx:pt>
          <cx:pt idx="744">14240</cx:pt>
          <cx:pt idx="745">2091</cx:pt>
          <cx:pt idx="746">118580</cx:pt>
          <cx:pt idx="747">11214</cx:pt>
          <cx:pt idx="748">68137</cx:pt>
          <cx:pt idx="749">13527</cx:pt>
          <cx:pt idx="750">1</cx:pt>
          <cx:pt idx="751">8363</cx:pt>
          <cx:pt idx="752">5362</cx:pt>
          <cx:pt idx="753">12065</cx:pt>
          <cx:pt idx="754">118603</cx:pt>
          <cx:pt idx="755">7496</cx:pt>
          <cx:pt idx="756">10037</cx:pt>
          <cx:pt idx="757">5696</cx:pt>
          <cx:pt idx="758">167005</cx:pt>
          <cx:pt idx="759">114615</cx:pt>
          <cx:pt idx="760">16592</cx:pt>
          <cx:pt idx="761">14420</cx:pt>
          <cx:pt idx="762">6204</cx:pt>
          <cx:pt idx="763">6338</cx:pt>
          <cx:pt idx="764">8010</cx:pt>
          <cx:pt idx="765">8125</cx:pt>
          <cx:pt idx="766">13653</cx:pt>
          <cx:pt idx="767">55372</cx:pt>
          <cx:pt idx="768">11088</cx:pt>
          <cx:pt idx="769">109106</cx:pt>
          <cx:pt idx="770">11642</cx:pt>
          <cx:pt idx="771">2769</cx:pt>
          <cx:pt idx="772">169586</cx:pt>
          <cx:pt idx="773">101185</cx:pt>
          <cx:pt idx="774">6775</cx:pt>
          <cx:pt idx="775">968</cx:pt>
          <cx:pt idx="776">72623</cx:pt>
          <cx:pt idx="777">45987</cx:pt>
          <cx:pt idx="778">10243</cx:pt>
          <cx:pt idx="779">87293</cx:pt>
          <cx:pt idx="780">5421</cx:pt>
          <cx:pt idx="781">4414</cx:pt>
          <cx:pt idx="782">10981</cx:pt>
          <cx:pt idx="783">10451</cx:pt>
          <cx:pt idx="784">102535</cx:pt>
          <cx:pt idx="785">12939</cx:pt>
          <cx:pt idx="786">10946</cx:pt>
          <cx:pt idx="787">60994</cx:pt>
          <cx:pt idx="788">3174</cx:pt>
          <cx:pt idx="789">3351</cx:pt>
          <cx:pt idx="790">56774</cx:pt>
          <cx:pt idx="791">540</cx:pt>
          <cx:pt idx="792">680</cx:pt>
          <cx:pt idx="793">13045</cx:pt>
          <cx:pt idx="794">8276</cx:pt>
          <cx:pt idx="795">1022</cx:pt>
          <cx:pt idx="796">4275</cx:pt>
          <cx:pt idx="797">8332</cx:pt>
          <cx:pt idx="798">6408</cx:pt>
          <cx:pt idx="799">73522</cx:pt>
          <cx:pt idx="800">1</cx:pt>
          <cx:pt idx="801">4667</cx:pt>
          <cx:pt idx="802">12216</cx:pt>
          <cx:pt idx="803">6527</cx:pt>
          <cx:pt idx="804">6987</cx:pt>
          <cx:pt idx="805">4932</cx:pt>
          <cx:pt idx="806">8262</cx:pt>
          <cx:pt idx="807">1848</cx:pt>
          <cx:pt idx="808">1583</cx:pt>
          <cx:pt idx="809">88536</cx:pt>
          <cx:pt idx="810">12360</cx:pt>
          <cx:pt idx="811">71320</cx:pt>
          <cx:pt idx="812">134640</cx:pt>
          <cx:pt idx="813">7661</cx:pt>
          <cx:pt idx="814">2950</cx:pt>
          <cx:pt idx="815">11721</cx:pt>
          <cx:pt idx="816">14150</cx:pt>
          <cx:pt idx="817">189192</cx:pt>
          <cx:pt idx="818">7664</cx:pt>
          <cx:pt idx="819">4509</cx:pt>
          <cx:pt idx="820">12009</cx:pt>
          <cx:pt idx="821">14273</cx:pt>
          <cx:pt idx="822">188982</cx:pt>
          <cx:pt idx="823">14640</cx:pt>
          <cx:pt idx="824">107516</cx:pt>
          <cx:pt idx="825">13950</cx:pt>
          <cx:pt idx="826">12797</cx:pt>
          <cx:pt idx="827">6134</cx:pt>
          <cx:pt idx="828">4899</cx:pt>
          <cx:pt idx="829">4929</cx:pt>
          <cx:pt idx="830">1424</cx:pt>
          <cx:pt idx="831">105817</cx:pt>
          <cx:pt idx="832">136156</cx:pt>
          <cx:pt idx="833">10723</cx:pt>
          <cx:pt idx="834">11228</cx:pt>
          <cx:pt idx="835">77355</cx:pt>
          <cx:pt idx="836">6086</cx:pt>
          <cx:pt idx="837">150960</cx:pt>
          <cx:pt idx="838">8890</cx:pt>
          <cx:pt idx="839">14644</cx:pt>
          <cx:pt idx="840">116583</cx:pt>
          <cx:pt idx="841">12991</cx:pt>
          <cx:pt idx="842">8447</cx:pt>
          <cx:pt idx="843">2703</cx:pt>
          <cx:pt idx="844">8747</cx:pt>
          <cx:pt idx="845">138087</cx:pt>
          <cx:pt idx="846">5085</cx:pt>
          <cx:pt idx="847">11174</cx:pt>
          <cx:pt idx="848">10831</cx:pt>
          <cx:pt idx="849">8917</cx:pt>
          <cx:pt idx="850">1</cx:pt>
          <cx:pt idx="851">12468</cx:pt>
          <cx:pt idx="852">2505</cx:pt>
          <cx:pt idx="853">111502</cx:pt>
          <cx:pt idx="854">194309</cx:pt>
          <cx:pt idx="855">23956</cx:pt>
          <cx:pt idx="856">8558</cx:pt>
          <cx:pt idx="857">7413</cx:pt>
          <cx:pt idx="858">2778</cx:pt>
          <cx:pt idx="859">2594</cx:pt>
          <cx:pt idx="860">5033</cx:pt>
          <cx:pt idx="861">9317</cx:pt>
          <cx:pt idx="862">6560</cx:pt>
          <cx:pt idx="863">5415</cx:pt>
          <cx:pt idx="864">14577</cx:pt>
          <cx:pt idx="865">150515</cx:pt>
          <cx:pt idx="866">79045</cx:pt>
          <cx:pt idx="867">7797</cx:pt>
          <cx:pt idx="868">12939</cx:pt>
          <cx:pt idx="869">38376</cx:pt>
          <cx:pt idx="870">6920</cx:pt>
          <cx:pt idx="871">194912</cx:pt>
          <cx:pt idx="872">7992</cx:pt>
          <cx:pt idx="873">79268</cx:pt>
          <cx:pt idx="874">139468</cx:pt>
          <cx:pt idx="875">5465</cx:pt>
          <cx:pt idx="876">2111</cx:pt>
          <cx:pt idx="877">126628</cx:pt>
          <cx:pt idx="878">1012</cx:pt>
          <cx:pt idx="879">5438</cx:pt>
          <cx:pt idx="880">193101</cx:pt>
          <cx:pt idx="881">31665</cx:pt>
          <cx:pt idx="882">2960</cx:pt>
          <cx:pt idx="883">8089</cx:pt>
          <cx:pt idx="884">109374</cx:pt>
          <cx:pt idx="885">2129</cx:pt>
          <cx:pt idx="886">127745</cx:pt>
          <cx:pt idx="887">2289</cx:pt>
          <cx:pt idx="888">12174</cx:pt>
          <cx:pt idx="889">9508</cx:pt>
          <cx:pt idx="890">155849</cx:pt>
          <cx:pt idx="891">7758</cx:pt>
          <cx:pt idx="892">13835</cx:pt>
          <cx:pt idx="893">10770</cx:pt>
          <cx:pt idx="894">3208</cx:pt>
          <cx:pt idx="895">11108</cx:pt>
          <cx:pt idx="896">153338</cx:pt>
          <cx:pt idx="897">2437</cx:pt>
          <cx:pt idx="898">93991</cx:pt>
          <cx:pt idx="899">12620</cx:pt>
          <cx:pt idx="900">2</cx:pt>
          <cx:pt idx="901">8746</cx:pt>
          <cx:pt idx="902">3534</cx:pt>
          <cx:pt idx="903">709</cx:pt>
          <cx:pt idx="904">795</cx:pt>
          <cx:pt idx="905">12955</cx:pt>
          <cx:pt idx="906">8964</cx:pt>
          <cx:pt idx="907">1843</cx:pt>
          <cx:pt idx="908">121950</cx:pt>
          <cx:pt idx="909">8621</cx:pt>
          <cx:pt idx="910">30215</cx:pt>
          <cx:pt idx="911">11539</cx:pt>
          <cx:pt idx="912">14310</cx:pt>
          <cx:pt idx="913">35536</cx:pt>
          <cx:pt idx="914">3676</cx:pt>
          <cx:pt idx="915">195936</cx:pt>
          <cx:pt idx="916">1343</cx:pt>
          <cx:pt idx="917">2097</cx:pt>
          <cx:pt idx="918">9021</cx:pt>
          <cx:pt idx="919">20915</cx:pt>
          <cx:pt idx="920">9676</cx:pt>
          <cx:pt idx="921">1210</cx:pt>
          <cx:pt idx="922">90440</cx:pt>
          <cx:pt idx="923">4044</cx:pt>
          <cx:pt idx="924">192292</cx:pt>
          <cx:pt idx="925">6722</cx:pt>
          <cx:pt idx="926">1577</cx:pt>
          <cx:pt idx="927">3301</cx:pt>
          <cx:pt idx="928">196386</cx:pt>
          <cx:pt idx="929">11952</cx:pt>
          <cx:pt idx="930">3930</cx:pt>
          <cx:pt idx="931">5729</cx:pt>
          <cx:pt idx="932">4883</cx:pt>
          <cx:pt idx="933">175015</cx:pt>
          <cx:pt idx="934">11280</cx:pt>
          <cx:pt idx="935">10012</cx:pt>
          <cx:pt idx="936">1690</cx:pt>
          <cx:pt idx="937">84891</cx:pt>
          <cx:pt idx="938">10093</cx:pt>
          <cx:pt idx="939">3839</cx:pt>
          <cx:pt idx="940">6161</cx:pt>
          <cx:pt idx="941">5615</cx:pt>
          <cx:pt idx="942">6205</cx:pt>
          <cx:pt idx="943">11969</cx:pt>
          <cx:pt idx="944">8142</cx:pt>
          <cx:pt idx="945">55805</cx:pt>
          <cx:pt idx="946">15238</cx:pt>
          <cx:pt idx="947">961</cx:pt>
          <cx:pt idx="948">5918</cx:pt>
          <cx:pt idx="949">9520</cx:pt>
          <cx:pt idx="950">5</cx:pt>
          <cx:pt idx="951">159056</cx:pt>
          <cx:pt idx="952">101987</cx:pt>
          <cx:pt idx="953">1980</cx:pt>
          <cx:pt idx="954">156384</cx:pt>
          <cx:pt idx="955">7763</cx:pt>
          <cx:pt idx="956">35698</cx:pt>
          <cx:pt idx="957">12434</cx:pt>
          <cx:pt idx="958">8081</cx:pt>
          <cx:pt idx="959">6631</cx:pt>
          <cx:pt idx="960">4678</cx:pt>
          <cx:pt idx="961">6800</cx:pt>
          <cx:pt idx="962">10657</cx:pt>
          <cx:pt idx="963">4997</cx:pt>
          <cx:pt idx="964">13164</cx:pt>
          <cx:pt idx="965">8501</cx:pt>
          <cx:pt idx="966">13468</cx:pt>
          <cx:pt idx="967">121138</cx:pt>
          <cx:pt idx="968">8117</cx:pt>
          <cx:pt idx="969">8550</cx:pt>
          <cx:pt idx="970">57659</cx:pt>
          <cx:pt idx="971">1414</cx:pt>
          <cx:pt idx="972">97524</cx:pt>
          <cx:pt idx="973">26176</cx:pt>
          <cx:pt idx="974">2991</cx:pt>
          <cx:pt idx="975">8366</cx:pt>
          <cx:pt idx="976">12886</cx:pt>
          <cx:pt idx="977">5177</cx:pt>
          <cx:pt idx="978">8641</cx:pt>
          <cx:pt idx="979">86244</cx:pt>
          <cx:pt idx="980">78630</cx:pt>
          <cx:pt idx="981">11941</cx:pt>
          <cx:pt idx="982">6115</cx:pt>
          <cx:pt idx="983">188404</cx:pt>
          <cx:pt idx="984">9910</cx:pt>
          <cx:pt idx="985">114523</cx:pt>
          <cx:pt idx="986">3144</cx:pt>
          <cx:pt idx="987">13441</cx:pt>
          <cx:pt idx="988">4899</cx:pt>
          <cx:pt idx="989">11990</cx:pt>
          <cx:pt idx="990">6839</cx:pt>
          <cx:pt idx="991">11091</cx:pt>
          <cx:pt idx="992">13223</cx:pt>
          <cx:pt idx="993">7608</cx:pt>
          <cx:pt idx="994">74073</cx:pt>
          <cx:pt idx="995">153216</cx:pt>
          <cx:pt idx="996">4814</cx:pt>
          <cx:pt idx="997">4603</cx:pt>
          <cx:pt idx="998">37823</cx:pt>
          <cx:pt idx="999">62819</cx:pt>
        </cx:lvl>
        <cx:lvl ptCount="1000">
          <cx:pt idx="0">100</cx:pt>
          <cx:pt idx="1">1400</cx:pt>
          <cx:pt idx="2">108400</cx:pt>
          <cx:pt idx="3">4200</cx:pt>
          <cx:pt idx="4">7600</cx:pt>
          <cx:pt idx="5">7600</cx:pt>
          <cx:pt idx="6">5200</cx:pt>
          <cx:pt idx="7">4500</cx:pt>
          <cx:pt idx="8">110100</cx:pt>
          <cx:pt idx="9">6200</cx:pt>
          <cx:pt idx="10">5200</cx:pt>
          <cx:pt idx="11">6300</cx:pt>
          <cx:pt idx="12">6300</cx:pt>
          <cx:pt idx="13">4200</cx:pt>
          <cx:pt idx="14">28200</cx:pt>
          <cx:pt idx="15">81200</cx:pt>
          <cx:pt idx="16">1700</cx:pt>
          <cx:pt idx="17">84600</cx:pt>
          <cx:pt idx="18">9100</cx:pt>
          <cx:pt idx="19">62500</cx:pt>
          <cx:pt idx="20">131800</cx:pt>
          <cx:pt idx="21">94000</cx:pt>
          <cx:pt idx="22">59100</cx:pt>
          <cx:pt idx="23">4500</cx:pt>
          <cx:pt idx="24">92400</cx:pt>
          <cx:pt idx="25">5500</cx:pt>
          <cx:pt idx="26">107500</cx:pt>
          <cx:pt idx="27">2000</cx:pt>
          <cx:pt idx="28">130800</cx:pt>
          <cx:pt idx="29">45900</cx:pt>
          <cx:pt idx="30">9000</cx:pt>
          <cx:pt idx="31">3500</cx:pt>
          <cx:pt idx="32">101000</cx:pt>
          <cx:pt idx="33">50200</cx:pt>
          <cx:pt idx="34">9300</cx:pt>
          <cx:pt idx="35">125500</cx:pt>
          <cx:pt idx="36">700</cx:pt>
          <cx:pt idx="37">8100</cx:pt>
          <cx:pt idx="38">3100</cx:pt>
          <cx:pt idx="39">9900</cx:pt>
          <cx:pt idx="40">8800</cx:pt>
          <cx:pt idx="41">5600</cx:pt>
          <cx:pt idx="42">1800</cx:pt>
          <cx:pt idx="43">90200</cx:pt>
          <cx:pt idx="44">1600</cx:pt>
          <cx:pt idx="45">9500</cx:pt>
          <cx:pt idx="46">3700</cx:pt>
          <cx:pt idx="47">1500</cx:pt>
          <cx:pt idx="48">33300</cx:pt>
          <cx:pt idx="49">7200</cx:pt>
          <cx:pt idx="50">100</cx:pt>
          <cx:pt idx="51">158100</cx:pt>
          <cx:pt idx="52">7200</cx:pt>
          <cx:pt idx="53">8800</cx:pt>
          <cx:pt idx="54">6000</cx:pt>
          <cx:pt idx="55">6600</cx:pt>
          <cx:pt idx="56">8000</cx:pt>
          <cx:pt idx="57">2900</cx:pt>
          <cx:pt idx="58">2700</cx:pt>
          <cx:pt idx="59">1400</cx:pt>
          <cx:pt idx="60">94200</cx:pt>
          <cx:pt idx="61">199200</cx:pt>
          <cx:pt idx="62">2000</cx:pt>
          <cx:pt idx="63">4700</cx:pt>
          <cx:pt idx="64">2800</cx:pt>
          <cx:pt idx="65">6100</cx:pt>
          <cx:pt idx="66">2900</cx:pt>
          <cx:pt idx="67">72600</cx:pt>
          <cx:pt idx="68">5700</cx:pt>
          <cx:pt idx="69">7900</cx:pt>
          <cx:pt idx="70">128000</cx:pt>
          <cx:pt idx="71">6000</cx:pt>
          <cx:pt idx="72">600</cx:pt>
          <cx:pt idx="73">1400</cx:pt>
          <cx:pt idx="74">3900</cx:pt>
          <cx:pt idx="75">9700</cx:pt>
          <cx:pt idx="76">122900</cx:pt>
          <cx:pt idx="77">9500</cx:pt>
          <cx:pt idx="78">4500</cx:pt>
          <cx:pt idx="79">57800</cx:pt>
          <cx:pt idx="80">1100</cx:pt>
          <cx:pt idx="81">16800</cx:pt>
          <cx:pt idx="82">1000</cx:pt>
          <cx:pt idx="83">106400</cx:pt>
          <cx:pt idx="84">31400</cx:pt>
          <cx:pt idx="85">4900</cx:pt>
          <cx:pt idx="86">7400</cx:pt>
          <cx:pt idx="87">198500</cx:pt>
          <cx:pt idx="88">4800</cx:pt>
          <cx:pt idx="89">3400</cx:pt>
          <cx:pt idx="90">7800</cx:pt>
          <cx:pt idx="91">154300</cx:pt>
          <cx:pt idx="92">20000</cx:pt>
          <cx:pt idx="93">108800</cx:pt>
          <cx:pt idx="94">2900</cx:pt>
          <cx:pt idx="95">900</cx:pt>
          <cx:pt idx="96">69700</cx:pt>
          <cx:pt idx="97">1300</cx:pt>
          <cx:pt idx="98">97800</cx:pt>
          <cx:pt idx="99">7600</cx:pt>
          <cx:pt idx="100">100</cx:pt>
          <cx:pt idx="101">900</cx:pt>
          <cx:pt idx="102">3700</cx:pt>
          <cx:pt idx="103">10000</cx:pt>
          <cx:pt idx="104">119200</cx:pt>
          <cx:pt idx="105">6800</cx:pt>
          <cx:pt idx="106">3900</cx:pt>
          <cx:pt idx="107">3500</cx:pt>
          <cx:pt idx="108">1500</cx:pt>
          <cx:pt idx="109">5200</cx:pt>
          <cx:pt idx="110">142400</cx:pt>
          <cx:pt idx="111">61400</cx:pt>
          <cx:pt idx="112">4700</cx:pt>
          <cx:pt idx="113">3300</cx:pt>
          <cx:pt idx="114">1900</cx:pt>
          <cx:pt idx="115">166700</cx:pt>
          <cx:pt idx="116">7200</cx:pt>
          <cx:pt idx="117">4900</cx:pt>
          <cx:pt idx="118">5400</cx:pt>
          <cx:pt idx="119">5000</cx:pt>
          <cx:pt idx="120">75100</cx:pt>
          <cx:pt idx="121">45300</cx:pt>
          <cx:pt idx="122">136800</cx:pt>
          <cx:pt idx="123">177700</cx:pt>
          <cx:pt idx="124">2600</cx:pt>
          <cx:pt idx="125">5300</cx:pt>
          <cx:pt idx="126">180200</cx:pt>
          <cx:pt idx="127">103200</cx:pt>
          <cx:pt idx="128">70600</cx:pt>
          <cx:pt idx="129">148500</cx:pt>
          <cx:pt idx="130">9600</cx:pt>
          <cx:pt idx="131">164700</cx:pt>
          <cx:pt idx="132">3300</cx:pt>
          <cx:pt idx="133">4500</cx:pt>
          <cx:pt idx="134">99500</cx:pt>
          <cx:pt idx="135">7700</cx:pt>
          <cx:pt idx="136">82800</cx:pt>
          <cx:pt idx="137">1800</cx:pt>
          <cx:pt idx="138">9600</cx:pt>
          <cx:pt idx="139">92100</cx:pt>
          <cx:pt idx="140">5500</cx:pt>
          <cx:pt idx="141">64300</cx:pt>
          <cx:pt idx="142">5000</cx:pt>
          <cx:pt idx="143">5400</cx:pt>
          <cx:pt idx="144">9000</cx:pt>
          <cx:pt idx="145">25000</cx:pt>
          <cx:pt idx="146">8800</cx:pt>
          <cx:pt idx="147">8300</cx:pt>
          <cx:pt idx="148">9300</cx:pt>
          <cx:pt idx="149">6200</cx:pt>
          <cx:pt idx="150">100</cx:pt>
          <cx:pt idx="151">137200</cx:pt>
          <cx:pt idx="152">41500</cx:pt>
          <cx:pt idx="153">189400</cx:pt>
          <cx:pt idx="154">171300</cx:pt>
          <cx:pt idx="155">139500</cx:pt>
          <cx:pt idx="156">36400</cx:pt>
          <cx:pt idx="157">4200</cx:pt>
          <cx:pt idx="158">2100</cx:pt>
          <cx:pt idx="159">191200</cx:pt>
          <cx:pt idx="160">8000</cx:pt>
          <cx:pt idx="161">5500</cx:pt>
          <cx:pt idx="162">6100</cx:pt>
          <cx:pt idx="163">3500</cx:pt>
          <cx:pt idx="164">150500</cx:pt>
          <cx:pt idx="165">90400</cx:pt>
          <cx:pt idx="166">9800</cx:pt>
          <cx:pt idx="167">2600</cx:pt>
          <cx:pt idx="168">128100</cx:pt>
          <cx:pt idx="169">23300</cx:pt>
          <cx:pt idx="170">188100</cx:pt>
          <cx:pt idx="171">4900</cx:pt>
          <cx:pt idx="172">800</cx:pt>
          <cx:pt idx="173">96700</cx:pt>
          <cx:pt idx="174">600</cx:pt>
          <cx:pt idx="175">181200</cx:pt>
          <cx:pt idx="176">115000</cx:pt>
          <cx:pt idx="177">38800</cx:pt>
          <cx:pt idx="178">7200</cx:pt>
          <cx:pt idx="179">44500</cx:pt>
          <cx:pt idx="180">56000</cx:pt>
          <cx:pt idx="181">8600</cx:pt>
          <cx:pt idx="182">27100</cx:pt>
          <cx:pt idx="183">5100</cx:pt>
          <cx:pt idx="184">3600</cx:pt>
          <cx:pt idx="185">1000</cx:pt>
          <cx:pt idx="186">88800</cx:pt>
          <cx:pt idx="187">60200</cx:pt>
          <cx:pt idx="188">8200</cx:pt>
          <cx:pt idx="189">191300</cx:pt>
          <cx:pt idx="190">3700</cx:pt>
          <cx:pt idx="191">8400</cx:pt>
          <cx:pt idx="192">42600</cx:pt>
          <cx:pt idx="193">6600</cx:pt>
          <cx:pt idx="194">7100</cx:pt>
          <cx:pt idx="195">15800</cx:pt>
          <cx:pt idx="196">8200</cx:pt>
          <cx:pt idx="197">54700</cx:pt>
          <cx:pt idx="198">63200</cx:pt>
          <cx:pt idx="199">1800</cx:pt>
          <cx:pt idx="200">100</cx:pt>
          <cx:pt idx="201">2100</cx:pt>
          <cx:pt idx="202">8300</cx:pt>
          <cx:pt idx="203">143900</cx:pt>
          <cx:pt idx="204">75000</cx:pt>
          <cx:pt idx="205">1300</cx:pt>
          <cx:pt idx="206">9000</cx:pt>
          <cx:pt idx="207">1000</cx:pt>
          <cx:pt idx="208">196900</cx:pt>
          <cx:pt idx="209">194500</cx:pt>
          <cx:pt idx="210">9400</cx:pt>
          <cx:pt idx="211">104400</cx:pt>
          <cx:pt idx="212">8100</cx:pt>
          <cx:pt idx="213">87900</cx:pt>
          <cx:pt idx="214">1400</cx:pt>
          <cx:pt idx="215">156800</cx:pt>
          <cx:pt idx="216">121700</cx:pt>
          <cx:pt idx="217">129400</cx:pt>
          <cx:pt idx="218">5700</cx:pt>
          <cx:pt idx="219">41700</cx:pt>
          <cx:pt idx="220">7900</cx:pt>
          <cx:pt idx="221">121500</cx:pt>
          <cx:pt idx="222">4800</cx:pt>
          <cx:pt idx="223">87300</cx:pt>
          <cx:pt idx="224">46300</cx:pt>
          <cx:pt idx="225">67800</cx:pt>
          <cx:pt idx="226">3000</cx:pt>
          <cx:pt idx="227">60900</cx:pt>
          <cx:pt idx="228">137900</cx:pt>
          <cx:pt idx="229">85600</cx:pt>
          <cx:pt idx="230">2400</cx:pt>
          <cx:pt idx="231">7200</cx:pt>
          <cx:pt idx="232">3400</cx:pt>
          <cx:pt idx="233">3800</cx:pt>
          <cx:pt idx="234">7500</cx:pt>
          <cx:pt idx="235">8600</cx:pt>
          <cx:pt idx="236">39500</cx:pt>
          <cx:pt idx="237">9300</cx:pt>
          <cx:pt idx="238">2400</cx:pt>
          <cx:pt idx="239">3200</cx:pt>
          <cx:pt idx="240">29400</cx:pt>
          <cx:pt idx="241">168500</cx:pt>
          <cx:pt idx="242">8400</cx:pt>
          <cx:pt idx="243">2300</cx:pt>
          <cx:pt idx="244">700</cx:pt>
          <cx:pt idx="245">2900</cx:pt>
          <cx:pt idx="246">4500</cx:pt>
          <cx:pt idx="247">19800</cx:pt>
          <cx:pt idx="248">6200</cx:pt>
          <cx:pt idx="249">61500</cx:pt>
          <cx:pt idx="250">100</cx:pt>
          <cx:pt idx="251">7100</cx:pt>
          <cx:pt idx="252">1000</cx:pt>
          <cx:pt idx="253">121500</cx:pt>
          <cx:pt idx="254">4600</cx:pt>
          <cx:pt idx="255">80500</cx:pt>
          <cx:pt idx="256">4100</cx:pt>
          <cx:pt idx="257">5700</cx:pt>
          <cx:pt idx="258">5000</cx:pt>
          <cx:pt idx="259">1800</cx:pt>
          <cx:pt idx="260">6300</cx:pt>
          <cx:pt idx="261">84300</cx:pt>
          <cx:pt idx="262">1700</cx:pt>
          <cx:pt idx="263">2900</cx:pt>
          <cx:pt idx="264">45600</cx:pt>
          <cx:pt idx="265">4900</cx:pt>
          <cx:pt idx="266">111900</cx:pt>
          <cx:pt idx="267">61600</cx:pt>
          <cx:pt idx="268">1500</cx:pt>
          <cx:pt idx="269">3500</cx:pt>
          <cx:pt idx="270">173900</cx:pt>
          <cx:pt idx="271">153700</cx:pt>
          <cx:pt idx="272">51100</cx:pt>
          <cx:pt idx="273">7800</cx:pt>
          <cx:pt idx="274">2400</cx:pt>
          <cx:pt idx="275">3900</cx:pt>
          <cx:pt idx="276">5500</cx:pt>
          <cx:pt idx="277">700</cx:pt>
          <cx:pt idx="278">2700</cx:pt>
          <cx:pt idx="279">8000</cx:pt>
          <cx:pt idx="280">2500</cx:pt>
          <cx:pt idx="281">164500</cx:pt>
          <cx:pt idx="282">8400</cx:pt>
          <cx:pt idx="283">8100</cx:pt>
          <cx:pt idx="284">9800</cx:pt>
          <cx:pt idx="285">900</cx:pt>
          <cx:pt idx="286">112100</cx:pt>
          <cx:pt idx="287">6300</cx:pt>
          <cx:pt idx="288">5600</cx:pt>
          <cx:pt idx="289">800</cx:pt>
          <cx:pt idx="290">168600</cx:pt>
          <cx:pt idx="291">1800</cx:pt>
          <cx:pt idx="292">7300</cx:pt>
          <cx:pt idx="293">6500</cx:pt>
          <cx:pt idx="294">600</cx:pt>
          <cx:pt idx="295">192900</cx:pt>
          <cx:pt idx="296">6100</cx:pt>
          <cx:pt idx="297">7200</cx:pt>
          <cx:pt idx="298">3500</cx:pt>
          <cx:pt idx="299">3800</cx:pt>
          <cx:pt idx="300">100</cx:pt>
          <cx:pt idx="301">900</cx:pt>
          <cx:pt idx="302">76100</cx:pt>
          <cx:pt idx="303">3400</cx:pt>
          <cx:pt idx="304">2100</cx:pt>
          <cx:pt idx="305">2800</cx:pt>
          <cx:pt idx="306">6500</cx:pt>
          <cx:pt idx="307">32900</cx:pt>
          <cx:pt idx="308">118200</cx:pt>
          <cx:pt idx="309">4100</cx:pt>
          <cx:pt idx="310">7800</cx:pt>
          <cx:pt idx="311">6300</cx:pt>
          <cx:pt idx="312">59100</cx:pt>
          <cx:pt idx="313">2200</cx:pt>
          <cx:pt idx="314">1400</cx:pt>
          <cx:pt idx="315">9500</cx:pt>
          <cx:pt idx="316">9600</cx:pt>
          <cx:pt idx="317">6600</cx:pt>
          <cx:pt idx="318">5700</cx:pt>
          <cx:pt idx="319">8400</cx:pt>
          <cx:pt idx="320">84400</cx:pt>
          <cx:pt idx="321">170400</cx:pt>
          <cx:pt idx="322">117900</cx:pt>
          <cx:pt idx="323">8900</cx:pt>
          <cx:pt idx="324">7100</cx:pt>
          <cx:pt idx="325">6500</cx:pt>
          <cx:pt idx="326">7200</cx:pt>
          <cx:pt idx="327">2600</cx:pt>
          <cx:pt idx="328">98700</cx:pt>
          <cx:pt idx="329">93800</cx:pt>
          <cx:pt idx="330">33700</cx:pt>
          <cx:pt idx="331">3300</cx:pt>
          <cx:pt idx="332">20700</cx:pt>
          <cx:pt idx="333">9600</cx:pt>
          <cx:pt idx="334">66200</cx:pt>
          <cx:pt idx="335">173800</cx:pt>
          <cx:pt idx="336">70700</cx:pt>
          <cx:pt idx="337">94500</cx:pt>
          <cx:pt idx="338">69800</cx:pt>
          <cx:pt idx="339">136300</cx:pt>
          <cx:pt idx="340">37100</cx:pt>
          <cx:pt idx="341">114300</cx:pt>
          <cx:pt idx="342">47900</cx:pt>
          <cx:pt idx="343">9000</cx:pt>
          <cx:pt idx="344">197600</cx:pt>
          <cx:pt idx="345">157600</cx:pt>
          <cx:pt idx="346">8000</cx:pt>
          <cx:pt idx="347">900</cx:pt>
          <cx:pt idx="348">199000</cx:pt>
          <cx:pt idx="349">180800</cx:pt>
          <cx:pt idx="350">100</cx:pt>
          <cx:pt idx="351">74100</cx:pt>
          <cx:pt idx="352">2800</cx:pt>
          <cx:pt idx="353">33600</cx:pt>
          <cx:pt idx="354">6100</cx:pt>
          <cx:pt idx="355">3800</cx:pt>
          <cx:pt idx="356">9300</cx:pt>
          <cx:pt idx="357">2300</cx:pt>
          <cx:pt idx="358">9700</cx:pt>
          <cx:pt idx="359">4000</cx:pt>
          <cx:pt idx="360">59700</cx:pt>
          <cx:pt idx="361">5500</cx:pt>
          <cx:pt idx="362">3700</cx:pt>
          <cx:pt idx="363">5200</cx:pt>
          <cx:pt idx="364">900</cx:pt>
          <cx:pt idx="365">1600</cx:pt>
          <cx:pt idx="366">1800</cx:pt>
          <cx:pt idx="367">9900</cx:pt>
          <cx:pt idx="368">5200</cx:pt>
          <cx:pt idx="369">5400</cx:pt>
          <cx:pt idx="370">112300</cx:pt>
          <cx:pt idx="371">189200</cx:pt>
          <cx:pt idx="372">900</cx:pt>
          <cx:pt idx="373">22500</cx:pt>
          <cx:pt idx="374">167400</cx:pt>
          <cx:pt idx="375">2700</cx:pt>
          <cx:pt idx="376">3400</cx:pt>
          <cx:pt idx="377">49700</cx:pt>
          <cx:pt idx="378">178200</cx:pt>
          <cx:pt idx="379">7200</cx:pt>
          <cx:pt idx="380">2500</cx:pt>
          <cx:pt idx="381">5300</cx:pt>
          <cx:pt idx="382">9100</cx:pt>
          <cx:pt idx="383">6300</cx:pt>
          <cx:pt idx="384">114400</cx:pt>
          <cx:pt idx="385">38900</cx:pt>
          <cx:pt idx="386">135500</cx:pt>
          <cx:pt idx="387">109000</cx:pt>
          <cx:pt idx="388">114800</cx:pt>
          <cx:pt idx="389">83000</cx:pt>
          <cx:pt idx="390">2400</cx:pt>
          <cx:pt idx="391">60400</cx:pt>
          <cx:pt idx="392">102900</cx:pt>
          <cx:pt idx="393">62800</cx:pt>
          <cx:pt idx="394">800</cx:pt>
          <cx:pt idx="395">7100</cx:pt>
          <cx:pt idx="396">46100</cx:pt>
          <cx:pt idx="397">8100</cx:pt>
          <cx:pt idx="398">1700</cx:pt>
          <cx:pt idx="399">97300</cx:pt>
          <cx:pt idx="400">100</cx:pt>
          <cx:pt idx="401">900</cx:pt>
          <cx:pt idx="402">7300</cx:pt>
          <cx:pt idx="403">195800</cx:pt>
          <cx:pt idx="404">48900</cx:pt>
          <cx:pt idx="405">29600</cx:pt>
          <cx:pt idx="406">39300</cx:pt>
          <cx:pt idx="407">3400</cx:pt>
          <cx:pt idx="408">9200</cx:pt>
          <cx:pt idx="409">135600</cx:pt>
          <cx:pt idx="410">153700</cx:pt>
          <cx:pt idx="411">7800</cx:pt>
          <cx:pt idx="412">2100</cx:pt>
          <cx:pt idx="413">189500</cx:pt>
          <cx:pt idx="414">188200</cx:pt>
          <cx:pt idx="415">113500</cx:pt>
          <cx:pt idx="416">134600</cx:pt>
          <cx:pt idx="417">1700</cx:pt>
          <cx:pt idx="418">163700</cx:pt>
          <cx:pt idx="419">113800</cx:pt>
          <cx:pt idx="420">5000</cx:pt>
          <cx:pt idx="421">9400</cx:pt>
          <cx:pt idx="422">8700</cx:pt>
          <cx:pt idx="423">147800</cx:pt>
          <cx:pt idx="424">5100</cx:pt>
          <cx:pt idx="425">2700</cx:pt>
          <cx:pt idx="426">1800</cx:pt>
          <cx:pt idx="427">174500</cx:pt>
          <cx:pt idx="428">101400</cx:pt>
          <cx:pt idx="429">191000</cx:pt>
          <cx:pt idx="430">8100</cx:pt>
          <cx:pt idx="431">5100</cx:pt>
          <cx:pt idx="432">7700</cx:pt>
          <cx:pt idx="433">121400</cx:pt>
          <cx:pt idx="434">5400</cx:pt>
          <cx:pt idx="435">152400</cx:pt>
          <cx:pt idx="436">1300</cx:pt>
          <cx:pt idx="437">8100</cx:pt>
          <cx:pt idx="438">8300</cx:pt>
          <cx:pt idx="439">28400</cx:pt>
          <cx:pt idx="440">102500</cx:pt>
          <cx:pt idx="441">7000</cx:pt>
          <cx:pt idx="442">5400</cx:pt>
          <cx:pt idx="443">9300</cx:pt>
          <cx:pt idx="444">6200</cx:pt>
          <cx:pt idx="445">2100</cx:pt>
          <cx:pt idx="446">6800</cx:pt>
          <cx:pt idx="447">155200</cx:pt>
          <cx:pt idx="448">89900</cx:pt>
          <cx:pt idx="449">900</cx:pt>
          <cx:pt idx="450">100</cx:pt>
          <cx:pt idx="451">148400</cx:pt>
          <cx:pt idx="452">4800</cx:pt>
          <cx:pt idx="453">182400</cx:pt>
          <cx:pt idx="454">4000</cx:pt>
          <cx:pt idx="455">116500</cx:pt>
          <cx:pt idx="456">146400</cx:pt>
          <cx:pt idx="457">5000</cx:pt>
          <cx:pt idx="458">33800</cx:pt>
          <cx:pt idx="459">6300</cx:pt>
          <cx:pt idx="460">2400</cx:pt>
          <cx:pt idx="461">98800</cx:pt>
          <cx:pt idx="462">188800</cx:pt>
          <cx:pt idx="463">134300</cx:pt>
          <cx:pt idx="464">71200</cx:pt>
          <cx:pt idx="465">4700</cx:pt>
          <cx:pt idx="466">1200</cx:pt>
          <cx:pt idx="467">1400</cx:pt>
          <cx:pt idx="468">4000</cx:pt>
          <cx:pt idx="469">5600</cx:pt>
          <cx:pt idx="470">3600</cx:pt>
          <cx:pt idx="471">3100</cx:pt>
          <cx:pt idx="472">153800</cx:pt>
          <cx:pt idx="473">5000</cx:pt>
          <cx:pt idx="474">4000</cx:pt>
          <cx:pt idx="475">7400</cx:pt>
          <cx:pt idx="476">191500</cx:pt>
          <cx:pt idx="477">8500</cx:pt>
          <cx:pt idx="478">68800</cx:pt>
          <cx:pt idx="479">2400</cx:pt>
          <cx:pt idx="480">8600</cx:pt>
          <cx:pt idx="481">196600</cx:pt>
          <cx:pt idx="482">4200</cx:pt>
          <cx:pt idx="483">91400</cx:pt>
          <cx:pt idx="484">29600</cx:pt>
          <cx:pt idx="485">90600</cx:pt>
          <cx:pt idx="486">5200</cx:pt>
          <cx:pt idx="487">110300</cx:pt>
          <cx:pt idx="488">5300</cx:pt>
          <cx:pt idx="489">9200</cx:pt>
          <cx:pt idx="490">2400</cx:pt>
          <cx:pt idx="491">56800</cx:pt>
          <cx:pt idx="492">191000</cx:pt>
          <cx:pt idx="493">900</cx:pt>
          <cx:pt idx="494">2500</cx:pt>
          <cx:pt idx="495">3200</cx:pt>
          <cx:pt idx="496">183800</cx:pt>
          <cx:pt idx="497">9800</cx:pt>
          <cx:pt idx="498">193400</cx:pt>
          <cx:pt idx="499">163800</cx:pt>
          <cx:pt idx="500">100</cx:pt>
          <cx:pt idx="501">153600</cx:pt>
          <cx:pt idx="502">1300</cx:pt>
          <cx:pt idx="503">25500</cx:pt>
          <cx:pt idx="504">7500</cx:pt>
          <cx:pt idx="505">89900</cx:pt>
          <cx:pt idx="506">18000</cx:pt>
          <cx:pt idx="507">2100</cx:pt>
          <cx:pt idx="508">172700</cx:pt>
          <cx:pt idx="509">168500</cx:pt>
          <cx:pt idx="510">7800</cx:pt>
          <cx:pt idx="511">147800</cx:pt>
          <cx:pt idx="512">9100</cx:pt>
          <cx:pt idx="513">8300</cx:pt>
          <cx:pt idx="514">138700</cx:pt>
          <cx:pt idx="515">8600</cx:pt>
          <cx:pt idx="516">125400</cx:pt>
          <cx:pt idx="517">5900</cx:pt>
          <cx:pt idx="518">8800</cx:pt>
          <cx:pt idx="519">177700</cx:pt>
          <cx:pt idx="520">800</cx:pt>
          <cx:pt idx="521">7600</cx:pt>
          <cx:pt idx="522">50500</cx:pt>
          <cx:pt idx="523">900</cx:pt>
          <cx:pt idx="524">96700</cx:pt>
          <cx:pt idx="525">2100</cx:pt>
          <cx:pt idx="526">8300</cx:pt>
          <cx:pt idx="527">189200</cx:pt>
          <cx:pt idx="528">9000</cx:pt>
          <cx:pt idx="529">5100</cx:pt>
          <cx:pt idx="530">105000</cx:pt>
          <cx:pt idx="531">186700</cx:pt>
          <cx:pt idx="532">1600</cx:pt>
          <cx:pt idx="533">115600</cx:pt>
          <cx:pt idx="534">89100</cx:pt>
          <cx:pt idx="535">2600</cx:pt>
          <cx:pt idx="536">9800</cx:pt>
          <cx:pt idx="537">84400</cx:pt>
          <cx:pt idx="538">151300</cx:pt>
          <cx:pt idx="539">9800</cx:pt>
          <cx:pt idx="540">5300</cx:pt>
          <cx:pt idx="541">178000</cx:pt>
          <cx:pt idx="542">77000</cx:pt>
          <cx:pt idx="543">84900</cx:pt>
          <cx:pt idx="544">2800</cx:pt>
          <cx:pt idx="545">184800</cx:pt>
          <cx:pt idx="546">4200</cx:pt>
          <cx:pt idx="547">1300</cx:pt>
          <cx:pt idx="548">66100</cx:pt>
          <cx:pt idx="549">29500</cx:pt>
          <cx:pt idx="550">100</cx:pt>
          <cx:pt idx="551">180100</cx:pt>
          <cx:pt idx="552">9000</cx:pt>
          <cx:pt idx="553">170600</cx:pt>
          <cx:pt idx="554">9500</cx:pt>
          <cx:pt idx="555">6300</cx:pt>
          <cx:pt idx="556">5200</cx:pt>
          <cx:pt idx="557">6000</cx:pt>
          <cx:pt idx="558">5800</cx:pt>
          <cx:pt idx="559">105300</cx:pt>
          <cx:pt idx="560">20000</cx:pt>
          <cx:pt idx="561">3000</cx:pt>
          <cx:pt idx="562">9900</cx:pt>
          <cx:pt idx="563">3700</cx:pt>
          <cx:pt idx="564">168700</cx:pt>
          <cx:pt idx="565">94900</cx:pt>
          <cx:pt idx="566">9300</cx:pt>
          <cx:pt idx="567">6800</cx:pt>
          <cx:pt idx="568">72400</cx:pt>
          <cx:pt idx="569">20100</cx:pt>
          <cx:pt idx="570">31200</cx:pt>
          <cx:pt idx="571">3500</cx:pt>
          <cx:pt idx="572">9000</cx:pt>
          <cx:pt idx="573">6700</cx:pt>
          <cx:pt idx="574">2700</cx:pt>
          <cx:pt idx="575">83300</cx:pt>
          <cx:pt idx="576">9700</cx:pt>
          <cx:pt idx="577">8200</cx:pt>
          <cx:pt idx="578">96500</cx:pt>
          <cx:pt idx="579">6200</cx:pt>
          <cx:pt idx="580">43800</cx:pt>
          <cx:pt idx="581">6000</cx:pt>
          <cx:pt idx="582">8700</cx:pt>
          <cx:pt idx="583">18900</cx:pt>
          <cx:pt idx="584">86400</cx:pt>
          <cx:pt idx="585">8900</cx:pt>
          <cx:pt idx="586">700</cx:pt>
          <cx:pt idx="587">9400</cx:pt>
          <cx:pt idx="588">157600</cx:pt>
          <cx:pt idx="589">7900</cx:pt>
          <cx:pt idx="590">7100</cx:pt>
          <cx:pt idx="591">600</cx:pt>
          <cx:pt idx="592">156800</cx:pt>
          <cx:pt idx="593">121600</cx:pt>
          <cx:pt idx="594">157300</cx:pt>
          <cx:pt idx="595">70300</cx:pt>
          <cx:pt idx="596">7900</cx:pt>
          <cx:pt idx="597">73800</cx:pt>
          <cx:pt idx="598">108500</cx:pt>
          <cx:pt idx="599">140300</cx:pt>
          <cx:pt idx="600">100</cx:pt>
          <cx:pt idx="601">6300</cx:pt>
          <cx:pt idx="602">71100</cx:pt>
          <cx:pt idx="603">5300</cx:pt>
          <cx:pt idx="604">88700</cx:pt>
          <cx:pt idx="605">3300</cx:pt>
          <cx:pt idx="606">3400</cx:pt>
          <cx:pt idx="607">137600</cx:pt>
          <cx:pt idx="608">3900</cx:pt>
          <cx:pt idx="609">10000</cx:pt>
          <cx:pt idx="610">42800</cx:pt>
          <cx:pt idx="611">8200</cx:pt>
          <cx:pt idx="612">6200</cx:pt>
          <cx:pt idx="613">1100</cx:pt>
          <cx:pt idx="614">26500</cx:pt>
          <cx:pt idx="615">8500</cx:pt>
          <cx:pt idx="616">6400</cx:pt>
          <cx:pt idx="617">1400</cx:pt>
          <cx:pt idx="618">198600</cx:pt>
          <cx:pt idx="619">195900</cx:pt>
          <cx:pt idx="620">4300</cx:pt>
          <cx:pt idx="621">25600</cx:pt>
          <cx:pt idx="622">189000</cx:pt>
          <cx:pt idx="623">94300</cx:pt>
          <cx:pt idx="624">5100</cx:pt>
          <cx:pt idx="625">7500</cx:pt>
          <cx:pt idx="626">6400</cx:pt>
          <cx:pt idx="627">1600</cx:pt>
          <cx:pt idx="628">1900</cx:pt>
          <cx:pt idx="629">85900</cx:pt>
          <cx:pt idx="630">9500</cx:pt>
          <cx:pt idx="631">59200</cx:pt>
          <cx:pt idx="632">72100</cx:pt>
          <cx:pt idx="633">6700</cx:pt>
          <cx:pt idx="634">118200</cx:pt>
          <cx:pt idx="635">139000</cx:pt>
          <cx:pt idx="636">197700</cx:pt>
          <cx:pt idx="637">8500</cx:pt>
          <cx:pt idx="638">81600</cx:pt>
          <cx:pt idx="639">8600</cx:pt>
          <cx:pt idx="640">119800</cx:pt>
          <cx:pt idx="641">9400</cx:pt>
          <cx:pt idx="642">9200</cx:pt>
          <cx:pt idx="643">14900</cx:pt>
          <cx:pt idx="644">169400</cx:pt>
          <cx:pt idx="645">192100</cx:pt>
          <cx:pt idx="646">98700</cx:pt>
          <cx:pt idx="647">4500</cx:pt>
          <cx:pt idx="648">98600</cx:pt>
          <cx:pt idx="649">121700</cx:pt>
          <cx:pt idx="650">100</cx:pt>
          <cx:pt idx="651">196700</cx:pt>
          <cx:pt idx="652">10000</cx:pt>
          <cx:pt idx="653">600</cx:pt>
          <cx:pt idx="654">35000</cx:pt>
          <cx:pt idx="655">6900</cx:pt>
          <cx:pt idx="656">118400</cx:pt>
          <cx:pt idx="657">10000</cx:pt>
          <cx:pt idx="658">52600</cx:pt>
          <cx:pt idx="659">120700</cx:pt>
          <cx:pt idx="660">9100</cx:pt>
          <cx:pt idx="661">106800</cx:pt>
          <cx:pt idx="662">9100</cx:pt>
          <cx:pt idx="663">10000</cx:pt>
          <cx:pt idx="664">79400</cx:pt>
          <cx:pt idx="665">5100</cx:pt>
          <cx:pt idx="666">3100</cx:pt>
          <cx:pt idx="667">6900</cx:pt>
          <cx:pt idx="668">27500</cx:pt>
          <cx:pt idx="669">48800</cx:pt>
          <cx:pt idx="670">16200</cx:pt>
          <cx:pt idx="671">97600</cx:pt>
          <cx:pt idx="672">197900</cx:pt>
          <cx:pt idx="673">5600</cx:pt>
          <cx:pt idx="674">170700</cx:pt>
          <cx:pt idx="675">9700</cx:pt>
          <cx:pt idx="676">62300</cx:pt>
          <cx:pt idx="677">5300</cx:pt>
          <cx:pt idx="678">99500</cx:pt>
          <cx:pt idx="679">1400</cx:pt>
          <cx:pt idx="680">145600</cx:pt>
          <cx:pt idx="681">184100</cx:pt>
          <cx:pt idx="682">5400</cx:pt>
          <cx:pt idx="683">2300</cx:pt>
          <cx:pt idx="684">1400</cx:pt>
          <cx:pt idx="685">140000</cx:pt>
          <cx:pt idx="686">7500</cx:pt>
          <cx:pt idx="687">1500</cx:pt>
          <cx:pt idx="688">2900</cx:pt>
          <cx:pt idx="689">7300</cx:pt>
          <cx:pt idx="690">3600</cx:pt>
          <cx:pt idx="691">5000</cx:pt>
          <cx:pt idx="692">6000</cx:pt>
          <cx:pt idx="693">180400</cx:pt>
          <cx:pt idx="694">9100</cx:pt>
          <cx:pt idx="695">9200</cx:pt>
          <cx:pt idx="696">164100</cx:pt>
          <cx:pt idx="697">128900</cx:pt>
          <cx:pt idx="698">42100</cx:pt>
          <cx:pt idx="699">7400</cx:pt>
          <cx:pt idx="700">100</cx:pt>
          <cx:pt idx="701">52000</cx:pt>
          <cx:pt idx="702">8700</cx:pt>
          <cx:pt idx="703">63400</cx:pt>
          <cx:pt idx="704">8700</cx:pt>
          <cx:pt idx="705">169700</cx:pt>
          <cx:pt idx="706">108400</cx:pt>
          <cx:pt idx="707">7300</cx:pt>
          <cx:pt idx="708">1700</cx:pt>
          <cx:pt idx="709">9800</cx:pt>
          <cx:pt idx="710">4300</cx:pt>
          <cx:pt idx="711">6200</cx:pt>
          <cx:pt idx="712">800</cx:pt>
          <cx:pt idx="713">6900</cx:pt>
          <cx:pt idx="714">38500</cx:pt>
          <cx:pt idx="715">118000</cx:pt>
          <cx:pt idx="716">2000</cx:pt>
          <cx:pt idx="717">5600</cx:pt>
          <cx:pt idx="718">8300</cx:pt>
          <cx:pt idx="719">6900</cx:pt>
          <cx:pt idx="720">8700</cx:pt>
          <cx:pt idx="721">123600</cx:pt>
          <cx:pt idx="722">48500</cx:pt>
          <cx:pt idx="723">4900</cx:pt>
          <cx:pt idx="724">8400</cx:pt>
          <cx:pt idx="725">193200</cx:pt>
          <cx:pt idx="726">54300</cx:pt>
          <cx:pt idx="727">8900</cx:pt>
          <cx:pt idx="728">4200</cx:pt>
          <cx:pt idx="729">5600</cx:pt>
          <cx:pt idx="730">28800</cx:pt>
          <cx:pt idx="731">8000</cx:pt>
          <cx:pt idx="732">117000</cx:pt>
          <cx:pt idx="733">15800</cx:pt>
          <cx:pt idx="734">4200</cx:pt>
          <cx:pt idx="735">37100</cx:pt>
          <cx:pt idx="736">7700</cx:pt>
          <cx:pt idx="737">3700</cx:pt>
          <cx:pt idx="738">74700</cx:pt>
          <cx:pt idx="739">10000</cx:pt>
          <cx:pt idx="740">5300</cx:pt>
          <cx:pt idx="741">1200</cx:pt>
          <cx:pt idx="742">1200</cx:pt>
          <cx:pt idx="743">3900</cx:pt>
          <cx:pt idx="744">2000</cx:pt>
          <cx:pt idx="745">6900</cx:pt>
          <cx:pt idx="746">55800</cx:pt>
          <cx:pt idx="747">4900</cx:pt>
          <cx:pt idx="748">194900</cx:pt>
          <cx:pt idx="749">8600</cx:pt>
          <cx:pt idx="750">100</cx:pt>
          <cx:pt idx="751">3600</cx:pt>
          <cx:pt idx="752">5800</cx:pt>
          <cx:pt idx="753">4700</cx:pt>
          <cx:pt idx="754">70400</cx:pt>
          <cx:pt idx="755">4500</cx:pt>
          <cx:pt idx="756">1300</cx:pt>
          <cx:pt idx="757">1400</cx:pt>
          <cx:pt idx="758">29600</cx:pt>
          <cx:pt idx="759">167500</cx:pt>
          <cx:pt idx="760">48300</cx:pt>
          <cx:pt idx="761">2200</cx:pt>
          <cx:pt idx="762">3500</cx:pt>
          <cx:pt idx="763">5600</cx:pt>
          <cx:pt idx="764">1100</cx:pt>
          <cx:pt idx="765">3900</cx:pt>
          <cx:pt idx="766">43800</cx:pt>
          <cx:pt idx="767">97200</cx:pt>
          <cx:pt idx="768">4800</cx:pt>
          <cx:pt idx="769">125600</cx:pt>
          <cx:pt idx="770">4300</cx:pt>
          <cx:pt idx="771">5600</cx:pt>
          <cx:pt idx="772">149600</cx:pt>
          <cx:pt idx="773">53100</cx:pt>
          <cx:pt idx="774">5000</cx:pt>
          <cx:pt idx="775">9400</cx:pt>
          <cx:pt idx="776">110800</cx:pt>
          <cx:pt idx="777">93800</cx:pt>
          <cx:pt idx="778">1300</cx:pt>
          <cx:pt idx="779">108700</cx:pt>
          <cx:pt idx="780">5100</cx:pt>
          <cx:pt idx="781">8700</cx:pt>
          <cx:pt idx="782">5100</cx:pt>
          <cx:pt idx="783">7400</cx:pt>
          <cx:pt idx="784">88900</cx:pt>
          <cx:pt idx="785">6700</cx:pt>
          <cx:pt idx="786">1500</cx:pt>
          <cx:pt idx="787">61200</cx:pt>
          <cx:pt idx="788">3600</cx:pt>
          <cx:pt idx="789">9000</cx:pt>
          <cx:pt idx="790">185900</cx:pt>
          <cx:pt idx="791">2100</cx:pt>
          <cx:pt idx="792">2000</cx:pt>
          <cx:pt idx="793">1100</cx:pt>
          <cx:pt idx="794">6600</cx:pt>
          <cx:pt idx="795">7100</cx:pt>
          <cx:pt idx="796">7800</cx:pt>
          <cx:pt idx="797">7600</cx:pt>
          <cx:pt idx="798">3400</cx:pt>
          <cx:pt idx="799">84500</cx:pt>
          <cx:pt idx="800">100</cx:pt>
          <cx:pt idx="801">2300</cx:pt>
          <cx:pt idx="802">6200</cx:pt>
          <cx:pt idx="803">6100</cx:pt>
          <cx:pt idx="804">2600</cx:pt>
          <cx:pt idx="805">9700</cx:pt>
          <cx:pt idx="806">700</cx:pt>
          <cx:pt idx="807">700</cx:pt>
          <cx:pt idx="808">5200</cx:pt>
          <cx:pt idx="809">140800</cx:pt>
          <cx:pt idx="810">6400</cx:pt>
          <cx:pt idx="811">92500</cx:pt>
          <cx:pt idx="812">59700</cx:pt>
          <cx:pt idx="813">3200</cx:pt>
          <cx:pt idx="814">3200</cx:pt>
          <cx:pt idx="815">9000</cx:pt>
          <cx:pt idx="816">2300</cx:pt>
          <cx:pt idx="817">51300</cx:pt>
          <cx:pt idx="818">700</cx:pt>
          <cx:pt idx="819">8900</cx:pt>
          <cx:pt idx="820">1500</cx:pt>
          <cx:pt idx="821">4900</cx:pt>
          <cx:pt idx="822">54000</cx:pt>
          <cx:pt idx="823">4100</cx:pt>
          <cx:pt idx="824">85000</cx:pt>
          <cx:pt idx="825">3600</cx:pt>
          <cx:pt idx="826">2800</cx:pt>
          <cx:pt idx="827">2300</cx:pt>
          <cx:pt idx="828">7100</cx:pt>
          <cx:pt idx="829">9600</cx:pt>
          <cx:pt idx="830">121600</cx:pt>
          <cx:pt idx="831">97100</cx:pt>
          <cx:pt idx="832">43200</cx:pt>
          <cx:pt idx="833">6800</cx:pt>
          <cx:pt idx="834">7300</cx:pt>
          <cx:pt idx="835">86200</cx:pt>
          <cx:pt idx="836">8100</cx:pt>
          <cx:pt idx="837">17700</cx:pt>
          <cx:pt idx="838">6400</cx:pt>
          <cx:pt idx="839">7700</cx:pt>
          <cx:pt idx="840">116300</cx:pt>
          <cx:pt idx="841">9100</cx:pt>
          <cx:pt idx="842">1500</cx:pt>
          <cx:pt idx="843">8800</cx:pt>
          <cx:pt idx="844">8800</cx:pt>
          <cx:pt idx="845">69900</cx:pt>
          <cx:pt idx="846">1000</cx:pt>
          <cx:pt idx="847">4700</cx:pt>
          <cx:pt idx="848">3200</cx:pt>
          <cx:pt idx="849">6700</cx:pt>
          <cx:pt idx="850">100</cx:pt>
          <cx:pt idx="851">6000</cx:pt>
          <cx:pt idx="852">4900</cx:pt>
          <cx:pt idx="853">17100</cx:pt>
          <cx:pt idx="854">171000</cx:pt>
          <cx:pt idx="855">23400</cx:pt>
          <cx:pt idx="856">2400</cx:pt>
          <cx:pt idx="857">5300</cx:pt>
          <cx:pt idx="858">4000</cx:pt>
          <cx:pt idx="859">7300</cx:pt>
          <cx:pt idx="860">2000</cx:pt>
          <cx:pt idx="861">8800</cx:pt>
          <cx:pt idx="862">3500</cx:pt>
          <cx:pt idx="863">1400</cx:pt>
          <cx:pt idx="864">4200</cx:pt>
          <cx:pt idx="865">81000</cx:pt>
          <cx:pt idx="866">182800</cx:pt>
          <cx:pt idx="867">4800</cx:pt>
          <cx:pt idx="868">7000</cx:pt>
          <cx:pt idx="869">161900</cx:pt>
          <cx:pt idx="870">7700</cx:pt>
          <cx:pt idx="871">71500</cx:pt>
          <cx:pt idx="872">4700</cx:pt>
          <cx:pt idx="873">42100</cx:pt>
          <cx:pt idx="874">40200</cx:pt>
          <cx:pt idx="875">7900</cx:pt>
          <cx:pt idx="876">8300</cx:pt>
          <cx:pt idx="877">163600</cx:pt>
          <cx:pt idx="878">2700</cx:pt>
          <cx:pt idx="879">1000</cx:pt>
          <cx:pt idx="880">84500</cx:pt>
          <cx:pt idx="881">81300</cx:pt>
          <cx:pt idx="882">800</cx:pt>
          <cx:pt idx="883">3400</cx:pt>
          <cx:pt idx="884">170800</cx:pt>
          <cx:pt idx="885">1800</cx:pt>
          <cx:pt idx="886">150600</cx:pt>
          <cx:pt idx="887">7800</cx:pt>
          <cx:pt idx="888">5800</cx:pt>
          <cx:pt idx="889">5600</cx:pt>
          <cx:pt idx="890">134400</cx:pt>
          <cx:pt idx="891">3000</cx:pt>
          <cx:pt idx="892">6000</cx:pt>
          <cx:pt idx="893">8400</cx:pt>
          <cx:pt idx="894">1700</cx:pt>
          <cx:pt idx="895">159800</cx:pt>
          <cx:pt idx="896">19800</cx:pt>
          <cx:pt idx="897">8800</cx:pt>
          <cx:pt idx="898">179100</cx:pt>
          <cx:pt idx="899">3100</cx:pt>
          <cx:pt idx="900">100</cx:pt>
          <cx:pt idx="901">5600</cx:pt>
          <cx:pt idx="902">1400</cx:pt>
          <cx:pt idx="903">41000</cx:pt>
          <cx:pt idx="904">6500</cx:pt>
          <cx:pt idx="905">7900</cx:pt>
          <cx:pt idx="906">5500</cx:pt>
          <cx:pt idx="907">9100</cx:pt>
          <cx:pt idx="908">38200</cx:pt>
          <cx:pt idx="909">1800</cx:pt>
          <cx:pt idx="910">154500</cx:pt>
          <cx:pt idx="911">5800</cx:pt>
          <cx:pt idx="912">1800</cx:pt>
          <cx:pt idx="913">70200</cx:pt>
          <cx:pt idx="914">6400</cx:pt>
          <cx:pt idx="915">125900</cx:pt>
          <cx:pt idx="916">3700</cx:pt>
          <cx:pt idx="917">3600</cx:pt>
          <cx:pt idx="918">3800</cx:pt>
          <cx:pt idx="919">35600</cx:pt>
          <cx:pt idx="920">5300</cx:pt>
          <cx:pt idx="921">160400</cx:pt>
          <cx:pt idx="922">51400</cx:pt>
          <cx:pt idx="923">1700</cx:pt>
          <cx:pt idx="924">39400</cx:pt>
          <cx:pt idx="925">3000</cx:pt>
          <cx:pt idx="926">8700</cx:pt>
          <cx:pt idx="927">7200</cx:pt>
          <cx:pt idx="928">167400</cx:pt>
          <cx:pt idx="929">5500</cx:pt>
          <cx:pt idx="930">3500</cx:pt>
          <cx:pt idx="931">7900</cx:pt>
          <cx:pt idx="932">2300</cx:pt>
          <cx:pt idx="933">73000</cx:pt>
          <cx:pt idx="934">6200</cx:pt>
          <cx:pt idx="935">6100</cx:pt>
          <cx:pt idx="936">103200</cx:pt>
          <cx:pt idx="937">171000</cx:pt>
          <cx:pt idx="938">9200</cx:pt>
          <cx:pt idx="939">7800</cx:pt>
          <cx:pt idx="940">9900</cx:pt>
          <cx:pt idx="941">43000</cx:pt>
          <cx:pt idx="942">9600</cx:pt>
          <cx:pt idx="943">7500</cx:pt>
          <cx:pt idx="944">10000</cx:pt>
          <cx:pt idx="945">172000</cx:pt>
          <cx:pt idx="946">153700</cx:pt>
          <cx:pt idx="947">3600</cx:pt>
          <cx:pt idx="948">9400</cx:pt>
          <cx:pt idx="949">5900</cx:pt>
          <cx:pt idx="950">100</cx:pt>
          <cx:pt idx="951">14500</cx:pt>
          <cx:pt idx="952">145500</cx:pt>
          <cx:pt idx="953">3300</cx:pt>
          <cx:pt idx="954">42600</cx:pt>
          <cx:pt idx="955">700</cx:pt>
          <cx:pt idx="956">187600</cx:pt>
          <cx:pt idx="957">9800</cx:pt>
          <cx:pt idx="958">1100</cx:pt>
          <cx:pt idx="959">145000</cx:pt>
          <cx:pt idx="960">5500</cx:pt>
          <cx:pt idx="961">5700</cx:pt>
          <cx:pt idx="962">3600</cx:pt>
          <cx:pt idx="963">5900</cx:pt>
          <cx:pt idx="964">3700</cx:pt>
          <cx:pt idx="965">2200</cx:pt>
          <cx:pt idx="966">1700</cx:pt>
          <cx:pt idx="967">88400</cx:pt>
          <cx:pt idx="968">2400</cx:pt>
          <cx:pt idx="969">7900</cx:pt>
          <cx:pt idx="970">94900</cx:pt>
          <cx:pt idx="971">5100</cx:pt>
          <cx:pt idx="972">42700</cx:pt>
          <cx:pt idx="973">121100</cx:pt>
          <cx:pt idx="974">800</cx:pt>
          <cx:pt idx="975">5400</cx:pt>
          <cx:pt idx="976">4000</cx:pt>
          <cx:pt idx="977">7000</cx:pt>
          <cx:pt idx="978">1000</cx:pt>
          <cx:pt idx="979">60200</cx:pt>
          <cx:pt idx="980">195200</cx:pt>
          <cx:pt idx="981">6700</cx:pt>
          <cx:pt idx="982">7200</cx:pt>
          <cx:pt idx="983">129100</cx:pt>
          <cx:pt idx="984">6500</cx:pt>
          <cx:pt idx="985">170600</cx:pt>
          <cx:pt idx="986">7800</cx:pt>
          <cx:pt idx="987">6200</cx:pt>
          <cx:pt idx="988">9400</cx:pt>
          <cx:pt idx="989">2400</cx:pt>
          <cx:pt idx="990">7800</cx:pt>
          <cx:pt idx="991">9800</cx:pt>
          <cx:pt idx="992">3100</cx:pt>
          <cx:pt idx="993">9800</cx:pt>
          <cx:pt idx="994">141100</cx:pt>
          <cx:pt idx="995">97300</cx:pt>
          <cx:pt idx="996">6600</cx:pt>
          <cx:pt idx="997">7600</cx:pt>
          <cx:pt idx="998">66600</cx:pt>
          <cx:pt idx="999">111100</cx:pt>
        </cx:lvl>
        <cx:lvl ptCount="1000">
          <cx:pt idx="0">Pre-emptive tertiary standardization</cx:pt>
          <cx:pt idx="1">Managed bottom-line architecture</cx:pt>
          <cx:pt idx="2">Function-based leadingedge pricing structure</cx:pt>
          <cx:pt idx="3">Vision-oriented fresh-thinking conglomeration</cx:pt>
          <cx:pt idx="4">Proactive foreground core</cx:pt>
          <cx:pt idx="5">Open-source optimizing database</cx:pt>
          <cx:pt idx="6">Operative upward-trending algorithm</cx:pt>
          <cx:pt idx="7">Centralized cohesive challenge</cx:pt>
          <cx:pt idx="8">Exclusive attitude-oriented intranet</cx:pt>
          <cx:pt idx="9">Open-source fresh-thinking model</cx:pt>
          <cx:pt idx="10">Monitored empowering installation</cx:pt>
          <cx:pt idx="11">Grass-roots zero administration system engine</cx:pt>
          <cx:pt idx="12">Assimilated hybrid intranet</cx:pt>
          <cx:pt idx="13">Multi-tiered directional open architecture</cx:pt>
          <cx:pt idx="14">Cloned directional synergy</cx:pt>
          <cx:pt idx="15">Extended eco-centric pricing structure</cx:pt>
          <cx:pt idx="16">Cross-platform systemic adapter</cx:pt>
          <cx:pt idx="17">Seamless 4thgeneration methodology</cx:pt>
          <cx:pt idx="18">Exclusive needs-based adapter</cx:pt>
          <cx:pt idx="19">Down-sized cohesive archive</cx:pt>
          <cx:pt idx="20">Proactive composite alliance</cx:pt>
          <cx:pt idx="21">Re-engineered intangible definition</cx:pt>
          <cx:pt idx="22">Enhanced dynamic definition</cx:pt>
          <cx:pt idx="23">Devolved next generation adapter</cx:pt>
          <cx:pt idx="24">Cross-platform intermediate frame</cx:pt>
          <cx:pt idx="25">Monitored impactful analyzer</cx:pt>
          <cx:pt idx="26">Optional responsive customer loyalty</cx:pt>
          <cx:pt idx="27">Diverse transitional migration</cx:pt>
          <cx:pt idx="28">Synchronized global task-force</cx:pt>
          <cx:pt idx="29">Focused 6thgeneration forecast</cx:pt>
          <cx:pt idx="30">Down-sized analyzing challenge</cx:pt>
          <cx:pt idx="31">Progressive needs-based focus group</cx:pt>
          <cx:pt idx="32">Ergonomic 6thgeneration success</cx:pt>
          <cx:pt idx="33">Exclusive interactive approach</cx:pt>
          <cx:pt idx="34">Reverse-engineered asynchronous archive</cx:pt>
          <cx:pt idx="35">Synergized intangible challenge</cx:pt>
          <cx:pt idx="36">Monitored multi-state encryption</cx:pt>
          <cx:pt idx="37">Profound attitude-oriented functionalities</cx:pt>
          <cx:pt idx="38">Digitized client-driven database</cx:pt>
          <cx:pt idx="39">Organized bi-directional function</cx:pt>
          <cx:pt idx="40">Reduced stable middleware</cx:pt>
          <cx:pt idx="41">Universal 5thgeneration neural-net</cx:pt>
          <cx:pt idx="42">Virtual uniform frame</cx:pt>
          <cx:pt idx="43">Profound explicit paradigm</cx:pt>
          <cx:pt idx="44">Visionary real-time groupware</cx:pt>
          <cx:pt idx="45">Networked tertiary Graphical User Interface</cx:pt>
          <cx:pt idx="46">Virtual grid-enabled task-force</cx:pt>
          <cx:pt idx="47">Function-based multi-state software</cx:pt>
          <cx:pt idx="48">Optimized leadingedge concept</cx:pt>
          <cx:pt idx="49">Sharable holistic interface</cx:pt>
          <cx:pt idx="50">Down-sized system-worthy secured line</cx:pt>
          <cx:pt idx="51">Inverse secondary infrastructure</cx:pt>
          <cx:pt idx="52">Organic foreground leverage</cx:pt>
          <cx:pt idx="53">Reverse-engineered static concept</cx:pt>
          <cx:pt idx="54">Multi-channeled neutral customer loyalty</cx:pt>
          <cx:pt idx="55">Reverse-engineered bifurcated strategy</cx:pt>
          <cx:pt idx="56">Horizontal context-sensitive knowledge user</cx:pt>
          <cx:pt idx="57">Cross-group multi-state task-force</cx:pt>
          <cx:pt idx="58">Expanded 3rdgeneration strategy</cx:pt>
          <cx:pt idx="59">Assimilated real-time support</cx:pt>
          <cx:pt idx="60">User-centric regional database</cx:pt>
          <cx:pt idx="61">Open-source zero administration complexity</cx:pt>
          <cx:pt idx="62">Organized incremental standardization</cx:pt>
          <cx:pt idx="63">Assimilated didactic open system</cx:pt>
          <cx:pt idx="64">Vision-oriented logistical intranet</cx:pt>
          <cx:pt idx="65">Mandatory incremental projection</cx:pt>
          <cx:pt idx="66">Grass-roots needs-based encryption</cx:pt>
          <cx:pt idx="67">Team-oriented 6thgeneration middleware</cx:pt>
          <cx:pt idx="68">Inverse multi-tasking installation</cx:pt>
          <cx:pt idx="69">Switchable disintermediate moderator</cx:pt>
          <cx:pt idx="70">Re-engineered 24/7 task-force</cx:pt>
          <cx:pt idx="71">Organic object-oriented budgetary management</cx:pt>
          <cx:pt idx="72">Seamless coherent parallelism</cx:pt>
          <cx:pt idx="73">Cross-platform even-keeled initiative</cx:pt>
          <cx:pt idx="74">Progressive tertiary framework</cx:pt>
          <cx:pt idx="75">Multi-layered dynamic protocol</cx:pt>
          <cx:pt idx="76">Horizontal next generation function</cx:pt>
          <cx:pt idx="77">Pre-emptive impactful model</cx:pt>
          <cx:pt idx="78">User-centric bifurcated knowledge user</cx:pt>
          <cx:pt idx="79">Triple-buffered reciprocal project</cx:pt>
          <cx:pt idx="80">Cross-platform needs-based approach</cx:pt>
          <cx:pt idx="81">User-friendly static contingency</cx:pt>
          <cx:pt idx="82">Reactive content-based framework</cx:pt>
          <cx:pt idx="83">Realigned user-facing concept</cx:pt>
          <cx:pt idx="84">Public-key zero tolerance orchestration</cx:pt>
          <cx:pt idx="85">Multi-tiered eco-centric architecture</cx:pt>
          <cx:pt idx="86">Organic motivating firmware</cx:pt>
          <cx:pt idx="87">Synergized 4thgeneration conglomeration</cx:pt>
          <cx:pt idx="88">Grass-roots fault-tolerant policy</cx:pt>
          <cx:pt idx="89">Monitored scalable knowledgebase</cx:pt>
          <cx:pt idx="90">Synergistic explicit parallelism</cx:pt>
          <cx:pt idx="91">Enhanced systemic analyzer</cx:pt>
          <cx:pt idx="92">Object-based analyzing knowledge user</cx:pt>
          <cx:pt idx="93">Pre-emptive radical architecture</cx:pt>
          <cx:pt idx="94">Grass-roots web-enabled contingency</cx:pt>
          <cx:pt idx="95">Stand-alone system-worthy standardization</cx:pt>
          <cx:pt idx="96">Down-sized systematic policy</cx:pt>
          <cx:pt idx="97">Cloned bi-directional architecture</cx:pt>
          <cx:pt idx="98">Seamless transitional portal</cx:pt>
          <cx:pt idx="99">Fully-configurable motivating approach</cx:pt>
          <cx:pt idx="100">Upgradable fault-tolerant approach</cx:pt>
          <cx:pt idx="101">Reduced heuristic moratorium</cx:pt>
          <cx:pt idx="102">Front-line web-enabled model</cx:pt>
          <cx:pt idx="103">Polarized incremental emulation</cx:pt>
          <cx:pt idx="104">Self-enabling grid-enabled initiative</cx:pt>
          <cx:pt idx="105">Total fresh-thinking system engine</cx:pt>
          <cx:pt idx="106">Ameliorated clear-thinking circuit</cx:pt>
          <cx:pt idx="107">Multi-layered encompassing installation</cx:pt>
          <cx:pt idx="108">Universal encompassing implementation</cx:pt>
          <cx:pt idx="109">Object-based client-server application</cx:pt>
          <cx:pt idx="110">Cross-platform solution-oriented process improvement</cx:pt>
          <cx:pt idx="111">Re-engineered user-facing approach</cx:pt>
          <cx:pt idx="112">Re-engineered client-driven hub</cx:pt>
          <cx:pt idx="113">User-friendly tertiary array</cx:pt>
          <cx:pt idx="114">Robust heuristic encoding</cx:pt>
          <cx:pt idx="115">Team-oriented clear-thinking capacity</cx:pt>
          <cx:pt idx="116">De-engineered motivating standardization</cx:pt>
          <cx:pt idx="117">Business-focused 24hour groupware</cx:pt>
          <cx:pt idx="118">Organic next generation protocol</cx:pt>
          <cx:pt idx="119">Reverse-engineered full-range Internet solution</cx:pt>
          <cx:pt idx="120">Synchronized regional synergy</cx:pt>
          <cx:pt idx="121">Multi-lateral homogeneous success</cx:pt>
          <cx:pt idx="122">Seamless zero-defect solution</cx:pt>
          <cx:pt idx="123">Enhanced scalable concept</cx:pt>
          <cx:pt idx="124">Polarized uniform software</cx:pt>
          <cx:pt idx="125">Stand-alone web-enabled moderator</cx:pt>
          <cx:pt idx="126">Proactive methodical benchmark</cx:pt>
          <cx:pt idx="127">Team-oriented 6thgeneration matrix</cx:pt>
          <cx:pt idx="128">Phased human-resource core</cx:pt>
          <cx:pt idx="129">Mandatory tertiary implementation</cx:pt>
          <cx:pt idx="130">Secured directional encryption</cx:pt>
          <cx:pt idx="131">Distributed 5thgeneration implementation</cx:pt>
          <cx:pt idx="132">Virtual static core</cx:pt>
          <cx:pt idx="133">Secured content-based product</cx:pt>
          <cx:pt idx="134">Secured executive concept</cx:pt>
          <cx:pt idx="135">Balanced zero-defect software</cx:pt>
          <cx:pt idx="136">Distributed context-sensitive flexibility</cx:pt>
          <cx:pt idx="137">Down-sized disintermediate support</cx:pt>
          <cx:pt idx="138">Stand-alone mission-critical moratorium</cx:pt>
          <cx:pt idx="139">Down-sized empowering protocol</cx:pt>
          <cx:pt idx="140">Fully-configurable coherent Internet solution</cx:pt>
          <cx:pt idx="141">Distributed motivating algorithm</cx:pt>
          <cx:pt idx="142">Expanded solution-oriented benchmark</cx:pt>
          <cx:pt idx="143">Implemented discrete secured line</cx:pt>
          <cx:pt idx="144">Multi-lateral actuating installation</cx:pt>
          <cx:pt idx="145">Secured reciprocal array</cx:pt>
          <cx:pt idx="146">Optional bandwidth-monitored middleware</cx:pt>
          <cx:pt idx="147">Upgradable upward-trending workforce</cx:pt>
          <cx:pt idx="148">Upgradable hybrid capability</cx:pt>
          <cx:pt idx="149">Managed fresh-thinking flexibility</cx:pt>
          <cx:pt idx="150">Networked stable workforce</cx:pt>
          <cx:pt idx="151">Customizable intermediate extranet</cx:pt>
          <cx:pt idx="152">User-centric fault-tolerant task-force</cx:pt>
          <cx:pt idx="153">Multi-tiered radical definition</cx:pt>
          <cx:pt idx="154">Devolved foreground benchmark</cx:pt>
          <cx:pt idx="155">Distributed eco-centric methodology</cx:pt>
          <cx:pt idx="156">Streamlined encompassing encryption</cx:pt>
          <cx:pt idx="157">User-friendly reciprocal initiative</cx:pt>
          <cx:pt idx="158">Ergonomic fresh-thinking installation</cx:pt>
          <cx:pt idx="159">Robust explicit hardware</cx:pt>
          <cx:pt idx="160">Stand-alone actuating support</cx:pt>
          <cx:pt idx="161">Cross-platform methodical process improvement</cx:pt>
          <cx:pt idx="162">Extended bottom-line open architecture</cx:pt>
          <cx:pt idx="163">Extended reciprocal circuit</cx:pt>
          <cx:pt idx="164">Polarized human-resource protocol</cx:pt>
          <cx:pt idx="165">Synergized radical product</cx:pt>
          <cx:pt idx="166">Robust heuristic artificial intelligence</cx:pt>
          <cx:pt idx="167">Robust content-based emulation</cx:pt>
          <cx:pt idx="168">Ergonomic uniform open system</cx:pt>
          <cx:pt idx="169">Profit-focused modular product</cx:pt>
          <cx:pt idx="170">Mandatory mobile product</cx:pt>
          <cx:pt idx="171">Public-key 3rdgeneration budgetary management</cx:pt>
          <cx:pt idx="172">Centralized national firmware</cx:pt>
          <cx:pt idx="173">Cross-group 4thgeneration middleware</cx:pt>
          <cx:pt idx="174">Pre-emptive scalable access</cx:pt>
          <cx:pt idx="175">Sharable intangible migration</cx:pt>
          <cx:pt idx="176">Proactive scalable Graphical User Interface</cx:pt>
          <cx:pt idx="177">Digitized solution-oriented product</cx:pt>
          <cx:pt idx="178">Triple-buffered cohesive structure</cx:pt>
          <cx:pt idx="179">Realigned human-resource orchestration</cx:pt>
          <cx:pt idx="180">Optional clear-thinking software</cx:pt>
          <cx:pt idx="181">Centralized global approach</cx:pt>
          <cx:pt idx="182">Reverse-engineered bandwidth-monitored contingency</cx:pt>
          <cx:pt idx="183">Pre-emptive bandwidth-monitored instruction set</cx:pt>
          <cx:pt idx="184">Adaptive asynchronous emulation</cx:pt>
          <cx:pt idx="185">Innovative actuating conglomeration</cx:pt>
          <cx:pt idx="186">Grass-roots foreground policy</cx:pt>
          <cx:pt idx="187">Horizontal transitional paradigm</cx:pt>
          <cx:pt idx="188">Networked didactic info-mediaries</cx:pt>
          <cx:pt idx="189">Switchable contextually-based access</cx:pt>
          <cx:pt idx="190">Up-sized dynamic throughput</cx:pt>
          <cx:pt idx="191">Mandatory reciprocal superstructure</cx:pt>
          <cx:pt idx="192">Upgradable 4thgeneration productivity</cx:pt>
          <cx:pt idx="193">Progressive discrete hub</cx:pt>
          <cx:pt idx="194">Assimilated multi-tasking archive</cx:pt>
          <cx:pt idx="195">Upgradable high-level solution</cx:pt>
          <cx:pt idx="196">Organic bandwidth-monitored frame</cx:pt>
          <cx:pt idx="197">Business-focused logistical framework</cx:pt>
          <cx:pt idx="198">Universal multi-state capability</cx:pt>
          <cx:pt idx="199">Digitized reciprocal infrastructure</cx:pt>
          <cx:pt idx="200">Reduced dedicated capability</cx:pt>
          <cx:pt idx="201">Cross-platform bi-directional workforce</cx:pt>
          <cx:pt idx="202">Upgradable scalable methodology</cx:pt>
          <cx:pt idx="203">Customer-focused client-server service-desk</cx:pt>
          <cx:pt idx="204">Mandatory multimedia leverage</cx:pt>
          <cx:pt idx="205">Focused analyzing circuit</cx:pt>
          <cx:pt idx="206">Fundamental grid-enabled strategy</cx:pt>
          <cx:pt idx="207">Digitized 5thgeneration knowledgebase</cx:pt>
          <cx:pt idx="208">Mandatory multi-tasking encryption</cx:pt>
          <cx:pt idx="209">Distributed system-worthy application</cx:pt>
          <cx:pt idx="210">Synergistic tertiary time-frame</cx:pt>
          <cx:pt idx="211">Customer-focused impactful benchmark</cx:pt>
          <cx:pt idx="212">Profound next generation infrastructure</cx:pt>
          <cx:pt idx="213">Face-to-face encompassing info-mediaries</cx:pt>
          <cx:pt idx="214">Open-source fresh-thinking policy</cx:pt>
          <cx:pt idx="215">Extended 24/7 implementation</cx:pt>
          <cx:pt idx="216">Organic dynamic algorithm</cx:pt>
          <cx:pt idx="217">Organic multi-tasking focus group</cx:pt>
          <cx:pt idx="218">Adaptive logistical initiative</cx:pt>
          <cx:pt idx="219">Stand-alone mobile customer loyalty</cx:pt>
          <cx:pt idx="220">Focused composite approach</cx:pt>
          <cx:pt idx="221">Face-to-face clear-thinking Local Area Network</cx:pt>
          <cx:pt idx="222">Cross-group cohesive circuit</cx:pt>
          <cx:pt idx="223">Synergistic explicit capability</cx:pt>
          <cx:pt idx="224">Diverse analyzing definition</cx:pt>
          <cx:pt idx="225">Enterprise-wide reciprocal success</cx:pt>
          <cx:pt idx="226">Progressive neutral middleware</cx:pt>
          <cx:pt idx="227">Intuitive exuding process improvement</cx:pt>
          <cx:pt idx="228">Exclusive real-time protocol</cx:pt>
          <cx:pt idx="229">Extended encompassing application</cx:pt>
          <cx:pt idx="230">Progressive value-added ability</cx:pt>
          <cx:pt idx="231">Cross-platform uniform hardware</cx:pt>
          <cx:pt idx="232">Progressive secondary portal</cx:pt>
          <cx:pt idx="233">Multi-lateral national adapter</cx:pt>
          <cx:pt idx="234">Enterprise-wide motivating matrices</cx:pt>
          <cx:pt idx="235">Polarized upward-trending Local Area Network</cx:pt>
          <cx:pt idx="236">Object-based directional function</cx:pt>
          <cx:pt idx="237">Re-contextualized tangible open architecture</cx:pt>
          <cx:pt idx="238">Distributed systemic adapter</cx:pt>
          <cx:pt idx="239">Networked web-enabled instruction set</cx:pt>
          <cx:pt idx="240">Vision-oriented dynamic service-desk</cx:pt>
          <cx:pt idx="241">Vision-oriented actuating open system</cx:pt>
          <cx:pt idx="242">Sharable scalable core</cx:pt>
          <cx:pt idx="243">Customer-focused attitude-oriented function</cx:pt>
          <cx:pt idx="244">Reverse-engineered system-worthy extranet</cx:pt>
          <cx:pt idx="245">Re-engineered systematic monitoring</cx:pt>
          <cx:pt idx="246">Seamless value-added standardization</cx:pt>
          <cx:pt idx="247">Triple-buffered fresh-thinking frame</cx:pt>
          <cx:pt idx="248">Streamlined holistic knowledgebase</cx:pt>
          <cx:pt idx="249">Up-sized intermediate website</cx:pt>
          <cx:pt idx="250">Future-proofed directional synergy</cx:pt>
          <cx:pt idx="251">Enhanced user-facing function</cx:pt>
          <cx:pt idx="252">Operative bandwidth-monitored interface</cx:pt>
          <cx:pt idx="253">Upgradable multi-state instruction set</cx:pt>
          <cx:pt idx="254">De-engineered static Local Area Network</cx:pt>
          <cx:pt idx="255">Upgradable grid-enabled superstructure</cx:pt>
          <cx:pt idx="256">Optimized actuating toolset</cx:pt>
          <cx:pt idx="257">Decentralized exuding strategy</cx:pt>
          <cx:pt idx="258">Assimilated coherent hardware</cx:pt>
          <cx:pt idx="259">Multi-channeled responsive implementation</cx:pt>
          <cx:pt idx="260">Centralized modular initiative</cx:pt>
          <cx:pt idx="261">Reverse-engineered cohesive migration</cx:pt>
          <cx:pt idx="262">Compatible multimedia hub</cx:pt>
          <cx:pt idx="263">Organic eco-centric success</cx:pt>
          <cx:pt idx="264">Virtual reciprocal policy</cx:pt>
          <cx:pt idx="265">Persevering interactive emulation</cx:pt>
          <cx:pt idx="266">Proactive responsive emulation</cx:pt>
          <cx:pt idx="267">Extended eco-centric function</cx:pt>
          <cx:pt idx="268">Networked optimal productivity</cx:pt>
          <cx:pt idx="269">Persistent attitude-oriented approach</cx:pt>
          <cx:pt idx="270">Triple-buffered 4thgeneration toolset</cx:pt>
          <cx:pt idx="271">Progressive zero administration leverage</cx:pt>
          <cx:pt idx="272">Networked radical neural-net</cx:pt>
          <cx:pt idx="273">Re-engineered heuristic forecast</cx:pt>
          <cx:pt idx="274">Fully-configurable background algorithm</cx:pt>
          <cx:pt idx="275">Stand-alone discrete Graphical User Interface</cx:pt>
          <cx:pt idx="276">Front-line foreground project</cx:pt>
          <cx:pt idx="277">Persevering system-worthy info-mediaries</cx:pt>
          <cx:pt idx="278">Distributed multi-tasking strategy</cx:pt>
          <cx:pt idx="279">Vision-oriented methodical application</cx:pt>
          <cx:pt idx="280">Function-based high-level infrastructure</cx:pt>
          <cx:pt idx="281">Profound object-oriented paradigm</cx:pt>
          <cx:pt idx="282">Virtual contextually-based circuit</cx:pt>
          <cx:pt idx="283">Business-focused dynamic instruction set</cx:pt>
          <cx:pt idx="284">Ameliorated fresh-thinking protocol</cx:pt>
          <cx:pt idx="285">Front-line optimizing emulation</cx:pt>
          <cx:pt idx="286">Devolved uniform complexity</cx:pt>
          <cx:pt idx="287">Public-key intangible superstructure</cx:pt>
          <cx:pt idx="288">Secured global success</cx:pt>
          <cx:pt idx="289">Grass-roots mission-critical capability</cx:pt>
          <cx:pt idx="290">Advanced global data-warehouse</cx:pt>
          <cx:pt idx="291">Self-enabling uniform complexity</cx:pt>
          <cx:pt idx="292">Versatile cohesive encoding</cx:pt>
          <cx:pt idx="293">Organized executive solution</cx:pt>
          <cx:pt idx="294">Automated local emulation</cx:pt>
          <cx:pt idx="295">Enterprise-wide intermediate middleware</cx:pt>
          <cx:pt idx="296">Grass-roots real-time Local Area Network</cx:pt>
          <cx:pt idx="297">Organized client-driven capacity</cx:pt>
          <cx:pt idx="298">Adaptive intangible database</cx:pt>
          <cx:pt idx="299">Grass-roots contextually-based algorithm</cx:pt>
          <cx:pt idx="300">Focused executive core</cx:pt>
          <cx:pt idx="301">Multi-channeled disintermediate policy</cx:pt>
          <cx:pt idx="302">Customizable bi-directional hardware</cx:pt>
          <cx:pt idx="303">Networked optimal architecture</cx:pt>
          <cx:pt idx="304">User-friendly discrete benchmark</cx:pt>
          <cx:pt idx="305">Grass-roots actuating policy</cx:pt>
          <cx:pt idx="306">Enterprise-wide 3rdgeneration knowledge user</cx:pt>
          <cx:pt idx="307">Face-to-face zero tolerance moderator</cx:pt>
          <cx:pt idx="308">Grass-roots optimizing projection</cx:pt>
          <cx:pt idx="309">User-centric 6thgeneration attitude</cx:pt>
          <cx:pt idx="310">Switchable zero tolerance website</cx:pt>
          <cx:pt idx="311">Focused real-time help-desk</cx:pt>
          <cx:pt idx="312">Robust impactful approach</cx:pt>
          <cx:pt idx="313">Secured maximized policy</cx:pt>
          <cx:pt idx="314">Realigned upward-trending strategy</cx:pt>
          <cx:pt idx="315">Open-source interactive knowledge user</cx:pt>
          <cx:pt idx="316">Configurable demand-driven matrix</cx:pt>
          <cx:pt idx="317">Cross-group coherent hierarchy</cx:pt>
          <cx:pt idx="318">Decentralized demand-driven open system</cx:pt>
          <cx:pt idx="319">Advanced empowering matrix</cx:pt>
          <cx:pt idx="320">Phased holistic implementation</cx:pt>
          <cx:pt idx="321">Proactive attitude-oriented knowledge user</cx:pt>
          <cx:pt idx="322">Visionary asymmetric Graphical User Interface</cx:pt>
          <cx:pt idx="323">Integrated zero-defect help-desk</cx:pt>
          <cx:pt idx="324">Inverse analyzing matrices</cx:pt>
          <cx:pt idx="325">Programmable systemic implementation</cx:pt>
          <cx:pt idx="326">Multi-channeled next generation architecture</cx:pt>
          <cx:pt idx="327">Digitized 3rdgeneration encoding</cx:pt>
          <cx:pt idx="328">Innovative well-modulated functionalities</cx:pt>
          <cx:pt idx="329">Fundamental incremental database</cx:pt>
          <cx:pt idx="330">Expanded encompassing open architecture</cx:pt>
          <cx:pt idx="331">Intuitive static portal</cx:pt>
          <cx:pt idx="332">Optional bandwidth-monitored definition</cx:pt>
          <cx:pt idx="333">Persistent well-modulated synergy</cx:pt>
          <cx:pt idx="334">Assimilated discrete algorithm</cx:pt>
          <cx:pt idx="335">Operative uniform hub</cx:pt>
          <cx:pt idx="336">Customizable intangible capability</cx:pt>
          <cx:pt idx="337">Innovative didactic analyzer</cx:pt>
          <cx:pt idx="338">Decentralized intangible encoding</cx:pt>
          <cx:pt idx="339">Front-line transitional algorithm</cx:pt>
          <cx:pt idx="340">Switchable didactic matrices</cx:pt>
          <cx:pt idx="341">Ameliorated disintermediate utilization</cx:pt>
          <cx:pt idx="342">Visionary foreground middleware</cx:pt>
          <cx:pt idx="343">Optional zero-defect task-force</cx:pt>
          <cx:pt idx="344">Devolved exuding emulation</cx:pt>
          <cx:pt idx="345">Open-source neutral task-force</cx:pt>
          <cx:pt idx="346">Virtual attitude-oriented migration</cx:pt>
          <cx:pt idx="347">Open-source full-range portal</cx:pt>
          <cx:pt idx="348">Versatile cohesive open system</cx:pt>
          <cx:pt idx="349">Multi-layered bottom-line frame</cx:pt>
          <cx:pt idx="350">Pre-emptive neutral capacity</cx:pt>
          <cx:pt idx="351">Universal maximized methodology</cx:pt>
          <cx:pt idx="352">Expanded hybrid hardware</cx:pt>
          <cx:pt idx="353">Profit-focused multi-tasking access</cx:pt>
          <cx:pt idx="354">Profit-focused transitional capability</cx:pt>
          <cx:pt idx="355">Front-line scalable definition</cx:pt>
          <cx:pt idx="356">Open-source systematic protocol</cx:pt>
          <cx:pt idx="357">Implemented tangible algorithm</cx:pt>
          <cx:pt idx="358">Profit-focused 3rdgeneration circuit</cx:pt>
          <cx:pt idx="359">Compatible needs-based architecture</cx:pt>
          <cx:pt idx="360">Right-sized zero tolerance migration</cx:pt>
          <cx:pt idx="361">Quality-focused reciprocal structure</cx:pt>
          <cx:pt idx="362">Automated actuating conglomeration</cx:pt>
          <cx:pt idx="363">Re-contextualized local initiative</cx:pt>
          <cx:pt idx="364">Switchable intangible definition</cx:pt>
          <cx:pt idx="365">Networked bottom-line initiative</cx:pt>
          <cx:pt idx="366">Robust directional system engine</cx:pt>
          <cx:pt idx="367">Triple-buffered explicit methodology</cx:pt>
          <cx:pt idx="368">Reactive directional capacity</cx:pt>
          <cx:pt idx="369">Polarized needs-based approach</cx:pt>
          <cx:pt idx="370">Intuitive well-modulated middleware</cx:pt>
          <cx:pt idx="371">Multi-channeled logistical matrices</cx:pt>
          <cx:pt idx="372">Pre-emptive bifurcated artificial intelligence</cx:pt>
          <cx:pt idx="373">Down-sized coherent toolset</cx:pt>
          <cx:pt idx="374">Open-source multi-tasking data-warehouse</cx:pt>
          <cx:pt idx="375">Future-proofed upward-trending contingency</cx:pt>
          <cx:pt idx="376">Mandatory uniform matrix</cx:pt>
          <cx:pt idx="377">Phased methodical initiative</cx:pt>
          <cx:pt idx="378">Managed stable function</cx:pt>
          <cx:pt idx="379">Realigned clear-thinking migration</cx:pt>
          <cx:pt idx="380">Optional clear-thinking process improvement</cx:pt>
          <cx:pt idx="381">Cross-group global moratorium</cx:pt>
          <cx:pt idx="382">Visionary systemic process improvement</cx:pt>
          <cx:pt idx="383">Progressive intangible flexibility</cx:pt>
          <cx:pt idx="384">Reactive real-time software</cx:pt>
          <cx:pt idx="385">Programmable incremental knowledge user</cx:pt>
          <cx:pt idx="386">Progressive 5thgeneration customer loyalty</cx:pt>
          <cx:pt idx="387">Triple-buffered logistical frame</cx:pt>
          <cx:pt idx="388">Exclusive dynamic adapter</cx:pt>
          <cx:pt idx="389">Automated systemic hierarchy</cx:pt>
          <cx:pt idx="390">Digitized eco-centric core</cx:pt>
          <cx:pt idx="391">Mandatory uniform strategy</cx:pt>
          <cx:pt idx="392">Profit-focused zero administration forecast</cx:pt>
          <cx:pt idx="393">De-engineered static orchestration</cx:pt>
          <cx:pt idx="394">Customizable dynamic info-mediaries</cx:pt>
          <cx:pt idx="395">Enhanced incremental budgetary management</cx:pt>
          <cx:pt idx="396">Digitized local info-mediaries</cx:pt>
          <cx:pt idx="397">Virtual systematic monitoring</cx:pt>
          <cx:pt idx="398">Reactive bottom-line open architecture</cx:pt>
          <cx:pt idx="399">Pre-emptive interactive model</cx:pt>
          <cx:pt idx="400">Ergonomic eco-centric open architecture</cx:pt>
          <cx:pt idx="401">Inverse radical hierarchy</cx:pt>
          <cx:pt idx="402">Team-oriented static interface</cx:pt>
          <cx:pt idx="403">Virtual foreground throughput</cx:pt>
          <cx:pt idx="404">Visionary exuding Internet solution</cx:pt>
          <cx:pt idx="405">Synchronized secondary analyzer</cx:pt>
          <cx:pt idx="406">Balanced attitude-oriented parallelism</cx:pt>
          <cx:pt idx="407">Organized bandwidth-monitored core</cx:pt>
          <cx:pt idx="408">Cloned leadingedge utilization</cx:pt>
          <cx:pt idx="409">Secured asymmetric projection</cx:pt>
          <cx:pt idx="410">Advanced cohesive Graphic Interface</cx:pt>
          <cx:pt idx="411">Down-sized maximized function</cx:pt>
          <cx:pt idx="412">Realigned zero tolerance software</cx:pt>
          <cx:pt idx="413">Persevering analyzing extranet</cx:pt>
          <cx:pt idx="414">Innovative human-resource migration</cx:pt>
          <cx:pt idx="415">Intuitive needs-based monitoring</cx:pt>
          <cx:pt idx="416">Customer-focused disintermediate toolset</cx:pt>
          <cx:pt idx="417">Upgradable 24/7 emulation</cx:pt>
          <cx:pt idx="418">Quality-focused client-server core</cx:pt>
          <cx:pt idx="419">Upgradable maximized protocol</cx:pt>
          <cx:pt idx="420">Cross-platform interactive synergy</cx:pt>
          <cx:pt idx="421">User-centric fault-tolerant archive</cx:pt>
          <cx:pt idx="422">Reverse-engineered regional knowledge user</cx:pt>
          <cx:pt idx="423">Self-enabling real-time definition</cx:pt>
          <cx:pt idx="424">User-centric impactful projection</cx:pt>
          <cx:pt idx="425">Vision-oriented actuating hardware</cx:pt>
          <cx:pt idx="426">Virtual leadingedge framework</cx:pt>
          <cx:pt idx="427">Managed discrete framework</cx:pt>
          <cx:pt idx="428">Progressive zero-defect capability</cx:pt>
          <cx:pt idx="429">Right-sized demand-driven adapter</cx:pt>
          <cx:pt idx="430">Re-engineered attitude-oriented frame</cx:pt>
          <cx:pt idx="431">Compatible multimedia utilization</cx:pt>
          <cx:pt idx="432">Re-contextualized dedicated hardware</cx:pt>
          <cx:pt idx="433">Decentralized composite paradigm</cx:pt>
          <cx:pt idx="434">Cloned transitional hierarchy</cx:pt>
          <cx:pt idx="435">Advanced discrete leverage</cx:pt>
          <cx:pt idx="436">Open-source incremental throughput</cx:pt>
          <cx:pt idx="437">Centralized regional interface</cx:pt>
          <cx:pt idx="438">Streamlined web-enabled knowledgebase</cx:pt>
          <cx:pt idx="439">Digitized transitional monitoring</cx:pt>
          <cx:pt idx="440">Networked optimal adapter</cx:pt>
          <cx:pt idx="441">Automated optimal function</cx:pt>
          <cx:pt idx="442">Devolved system-worthy framework</cx:pt>
          <cx:pt idx="443">Stand-alone user-facing service-desk</cx:pt>
          <cx:pt idx="444">Versatile global attitude</cx:pt>
          <cx:pt idx="445">Intuitive demand-driven Local Area Network</cx:pt>
          <cx:pt idx="446">Assimilated uniform methodology</cx:pt>
          <cx:pt idx="447">Self-enabling next generation algorithm</cx:pt>
          <cx:pt idx="448">Object-based demand-driven strategy</cx:pt>
          <cx:pt idx="449">Public-key coherent ability</cx:pt>
          <cx:pt idx="450">Up-sized composite success</cx:pt>
          <cx:pt idx="451">Innovative exuding matrix</cx:pt>
          <cx:pt idx="452">Realigned impactful artificial intelligence</cx:pt>
          <cx:pt idx="453">Multi-layered multi-tasking secured line</cx:pt>
          <cx:pt idx="454">Upgradable upward-trending portal</cx:pt>
          <cx:pt idx="455">Profit-focused global product</cx:pt>
          <cx:pt idx="456">Operative well-modulated data-warehouse</cx:pt>
          <cx:pt idx="457">Cloned asymmetric functionalities</cx:pt>
          <cx:pt idx="458">Pre-emptive neutral portal</cx:pt>
          <cx:pt idx="459">Switchable demand-driven help-desk</cx:pt>
          <cx:pt idx="460">Business-focused static ability</cx:pt>
          <cx:pt idx="461">Networked secondary structure</cx:pt>
          <cx:pt idx="462">Total multimedia website</cx:pt>
          <cx:pt idx="463">Cross-platform upward-trending parallelism</cx:pt>
          <cx:pt idx="464">Pre-emptive mission-critical hardware</cx:pt>
          <cx:pt idx="465">Up-sized responsive protocol</cx:pt>
          <cx:pt idx="466">Pre-emptive transitional frame</cx:pt>
          <cx:pt idx="467">Profit-focused content-based application</cx:pt>
          <cx:pt idx="468">Streamlined neutral analyzer</cx:pt>
          <cx:pt idx="469">Assimilated neutral utilization</cx:pt>
          <cx:pt idx="470">Extended dedicated archive</cx:pt>
          <cx:pt idx="471">Configurable static help-desk</cx:pt>
          <cx:pt idx="472">Self-enabling clear-thinking framework</cx:pt>
          <cx:pt idx="473">Assimilated fault-tolerant capacity</cx:pt>
          <cx:pt idx="474">Enhanced neutral ability</cx:pt>
          <cx:pt idx="475">Function-based attitude-oriented groupware</cx:pt>
          <cx:pt idx="476">Optional solution-oriented instruction set</cx:pt>
          <cx:pt idx="477">Organic object-oriented core</cx:pt>
          <cx:pt idx="478">Balanced impactful circuit</cx:pt>
          <cx:pt idx="479">Future-proofed heuristic encryption</cx:pt>
          <cx:pt idx="480">Balanced bifurcated leverage</cx:pt>
          <cx:pt idx="481">Sharable discrete budgetary management</cx:pt>
          <cx:pt idx="482">Focused solution-oriented instruction set</cx:pt>
          <cx:pt idx="483">Down-sized actuating infrastructure</cx:pt>
          <cx:pt idx="484">Synergistic cohesive adapter</cx:pt>
          <cx:pt idx="485">Quality-focused mission-critical structure</cx:pt>
          <cx:pt idx="486">Compatible exuding Graphical User Interface</cx:pt>
          <cx:pt idx="487">Monitored 24/7 time-frame</cx:pt>
          <cx:pt idx="488">Virtual secondary open architecture</cx:pt>
          <cx:pt idx="489">Down-sized mobile time-frame</cx:pt>
          <cx:pt idx="490">Innovative disintermediate encryption</cx:pt>
          <cx:pt idx="491">Universal contextually-based knowledgebase</cx:pt>
          <cx:pt idx="492">Persevering interactive matrix</cx:pt>
          <cx:pt idx="493">Seamless background framework</cx:pt>
          <cx:pt idx="494">Balanced upward-trending productivity</cx:pt>
          <cx:pt idx="495">Centralized clear-thinking solution</cx:pt>
          <cx:pt idx="496">Optimized bi-directional extranet</cx:pt>
          <cx:pt idx="497">Intuitive actuating benchmark</cx:pt>
          <cx:pt idx="498">Devolved background project</cx:pt>
          <cx:pt idx="499">Reverse-engineered executive emulation</cx:pt>
          <cx:pt idx="500">Team-oriented clear-thinking matrix</cx:pt>
          <cx:pt idx="501">Focused coherent methodology</cx:pt>
          <cx:pt idx="502">Reduced context-sensitive complexity</cx:pt>
          <cx:pt idx="503">Decentralized 4thgeneration time-frame</cx:pt>
          <cx:pt idx="504">De-engineered cohesive moderator</cx:pt>
          <cx:pt idx="505">Ameliorated explicit parallelism</cx:pt>
          <cx:pt idx="506">Customizable background monitoring</cx:pt>
          <cx:pt idx="507">Compatible well-modulated budgetary management</cx:pt>
          <cx:pt idx="508">Up-sized radical pricing structure</cx:pt>
          <cx:pt idx="509">Robust zero-defect project</cx:pt>
          <cx:pt idx="510">Re-engineered mobile task-force</cx:pt>
          <cx:pt idx="511">User-centric intangible neural-net</cx:pt>
          <cx:pt idx="512">Organized explicit core</cx:pt>
          <cx:pt idx="513">Synchronized 6thgeneration adapter</cx:pt>
          <cx:pt idx="514">Centralized motivating capacity</cx:pt>
          <cx:pt idx="515">Phased 24hour flexibility</cx:pt>
          <cx:pt idx="516">Exclusive 5thgeneration structure</cx:pt>
          <cx:pt idx="517">Multi-tiered maximized orchestration</cx:pt>
          <cx:pt idx="518">Open-architected uniform instruction set</cx:pt>
          <cx:pt idx="519">Exclusive asymmetric analyzer</cx:pt>
          <cx:pt idx="520">Organic radical collaboration</cx:pt>
          <cx:pt idx="521">Function-based multi-state software</cx:pt>
          <cx:pt idx="522">Innovative static budgetary management</cx:pt>
          <cx:pt idx="523">Triple-buffered holistic ability</cx:pt>
          <cx:pt idx="524">Diverse scalable superstructure</cx:pt>
          <cx:pt idx="525">Balanced leadingedge data-warehouse</cx:pt>
          <cx:pt idx="526">Digitized bandwidth-monitored open architecture</cx:pt>
          <cx:pt idx="527">Enterprise-wide intermediate portal</cx:pt>
          <cx:pt idx="528">Focused leadingedge matrix</cx:pt>
          <cx:pt idx="529">Seamless logistical encryption</cx:pt>
          <cx:pt idx="530">Stand-alone human-resource workforce</cx:pt>
          <cx:pt idx="531">Automated zero tolerance implementation</cx:pt>
          <cx:pt idx="532">Pre-emptive grid-enabled contingency</cx:pt>
          <cx:pt idx="533">Multi-lateral didactic encoding</cx:pt>
          <cx:pt idx="534">Self-enabling didactic orchestration</cx:pt>
          <cx:pt idx="535">Profit-focused 24/7 data-warehouse</cx:pt>
          <cx:pt idx="536">Enhanced methodical middleware</cx:pt>
          <cx:pt idx="537">Synchronized client-driven projection</cx:pt>
          <cx:pt idx="538">Networked didactic time-frame</cx:pt>
          <cx:pt idx="539">Assimilated exuding toolset</cx:pt>
          <cx:pt idx="540">Front-line client-server secured line</cx:pt>
          <cx:pt idx="541">Polarized systemic Internet solution</cx:pt>
          <cx:pt idx="542">Profit-focused exuding moderator</cx:pt>
          <cx:pt idx="543">Cross-group high-level moderator</cx:pt>
          <cx:pt idx="544">Public-key 3rdgeneration system engine</cx:pt>
          <cx:pt idx="545">Organized value-added access</cx:pt>
          <cx:pt idx="546">Cloned global Graphical User Interface</cx:pt>
          <cx:pt idx="547">Focused solution-oriented matrix</cx:pt>
          <cx:pt idx="548">Monitored discrete toolset</cx:pt>
          <cx:pt idx="549">Business-focused intermediate system engine</cx:pt>
          <cx:pt idx="550">De-engineered disintermediate encoding</cx:pt>
          <cx:pt idx="551">Streamlined upward-trending analyzer</cx:pt>
          <cx:pt idx="552">Distributed human-resource policy</cx:pt>
          <cx:pt idx="553">De-engineered 5thgeneration contingency</cx:pt>
          <cx:pt idx="554">Multi-channeled upward-trending application</cx:pt>
          <cx:pt idx="555">Organic maximized database</cx:pt>
          <cx:pt idx="556">Grass-roots 24/7 attitude</cx:pt>
          <cx:pt idx="557">Team-oriented global strategy</cx:pt>
          <cx:pt idx="558">Enhanced client-driven capacity</cx:pt>
          <cx:pt idx="559">Exclusive systematic productivity</cx:pt>
          <cx:pt idx="560">Re-engineered radical policy</cx:pt>
          <cx:pt idx="561">Down-sized logistical adapter</cx:pt>
          <cx:pt idx="562">Configurable bandwidth-monitored throughput</cx:pt>
          <cx:pt idx="563">Optional tangible pricing structure</cx:pt>
          <cx:pt idx="564">Organic high-level implementation</cx:pt>
          <cx:pt idx="565">Decentralized logistical collaboration</cx:pt>
          <cx:pt idx="566">Advanced content-based installation</cx:pt>
          <cx:pt idx="567">Distributed high-level open architecture</cx:pt>
          <cx:pt idx="568">Synergized zero tolerance help-desk</cx:pt>
          <cx:pt idx="569">Extended multi-tasking definition</cx:pt>
          <cx:pt idx="570">Realigned uniform knowledge user</cx:pt>
          <cx:pt idx="571">Monitored grid-enabled model</cx:pt>
          <cx:pt idx="572">Assimilated actuating policy</cx:pt>
          <cx:pt idx="573">Total incremental productivity</cx:pt>
          <cx:pt idx="574">Adaptive local task-force</cx:pt>
          <cx:pt idx="575">Universal zero-defect concept</cx:pt>
          <cx:pt idx="576">Object-based bottom-line superstructure</cx:pt>
          <cx:pt idx="577">Adaptive 24hour projection</cx:pt>
          <cx:pt idx="578">Sharable radical toolset</cx:pt>
          <cx:pt idx="579">Focused multimedia knowledgebase</cx:pt>
          <cx:pt idx="580">Seamless 6thgeneration extranet</cx:pt>
          <cx:pt idx="581">Sharable mobile knowledgebase</cx:pt>
          <cx:pt idx="582">Cross-group global system engine</cx:pt>
          <cx:pt idx="583">Centralized clear-thinking conglomeration</cx:pt>
          <cx:pt idx="584">De-engineered cohesive system engine</cx:pt>
          <cx:pt idx="585">Reactive analyzing function</cx:pt>
          <cx:pt idx="586">Robust hybrid budgetary management</cx:pt>
          <cx:pt idx="587">Open-source analyzing monitoring</cx:pt>
          <cx:pt idx="588">Up-sized discrete firmware</cx:pt>
          <cx:pt idx="589">Exclusive intangible extranet</cx:pt>
          <cx:pt idx="590">Synergized analyzing process improvement</cx:pt>
          <cx:pt idx="591">Realigned dedicated system engine</cx:pt>
          <cx:pt idx="592">Object-based bandwidth-monitored concept</cx:pt>
          <cx:pt idx="593">Ameliorated client-driven open system</cx:pt>
          <cx:pt idx="594">Upgradable leadingedge Local Area Network</cx:pt>
          <cx:pt idx="595">Customizable intermediate data-warehouse</cx:pt>
          <cx:pt idx="596">Managed optimizing archive</cx:pt>
          <cx:pt idx="597">Diverse systematic projection</cx:pt>
          <cx:pt idx="598">Up-sized web-enabled info-mediaries</cx:pt>
          <cx:pt idx="599">Persevering optimizing Graphical User Interface</cx:pt>
          <cx:pt idx="600">Cross-platform tertiary array</cx:pt>
          <cx:pt idx="601">Inverse neutral structure</cx:pt>
          <cx:pt idx="602">Quality-focused system-worthy support</cx:pt>
          <cx:pt idx="603">Vision-oriented 5thgeneration array</cx:pt>
          <cx:pt idx="604">Cross-platform logistical circuit</cx:pt>
          <cx:pt idx="605">Profound solution-oriented matrix</cx:pt>
          <cx:pt idx="606">Extended asynchronous initiative</cx:pt>
          <cx:pt idx="607">Fundamental needs-based frame</cx:pt>
          <cx:pt idx="608">Compatible full-range leverage</cx:pt>
          <cx:pt idx="609">Upgradable holistic system engine</cx:pt>
          <cx:pt idx="610">Stand-alone multi-state data-warehouse</cx:pt>
          <cx:pt idx="611">Multi-lateral maximized core</cx:pt>
          <cx:pt idx="612">Innovative holistic hub</cx:pt>
          <cx:pt idx="613">Reverse-engineered 24/7 methodology</cx:pt>
          <cx:pt idx="614">Business-focused dynamic info-mediaries</cx:pt>
          <cx:pt idx="615">Digitized clear-thinking installation</cx:pt>
          <cx:pt idx="616">Quality-focused 24/7 superstructure</cx:pt>
          <cx:pt idx="617">Multi-channeled local intranet</cx:pt>
          <cx:pt idx="618">Open-architected mobile emulation</cx:pt>
          <cx:pt idx="619">Ameliorated foreground methodology</cx:pt>
          <cx:pt idx="620">Synergized well-modulated project</cx:pt>
          <cx:pt idx="621">Extended context-sensitive forecast</cx:pt>
          <cx:pt idx="622">Total leadingedge neural-net</cx:pt>
          <cx:pt idx="623">Organic actuating protocol</cx:pt>
          <cx:pt idx="624">Down-sized national software</cx:pt>
          <cx:pt idx="625">Organic upward-trending Graphical User Interface</cx:pt>
          <cx:pt idx="626">Synergistic tertiary budgetary management</cx:pt>
          <cx:pt idx="627">Open-architected incremental ability</cx:pt>
          <cx:pt idx="628">Intuitive object-oriented task-force</cx:pt>
          <cx:pt idx="629">Multi-tiered executive toolset</cx:pt>
          <cx:pt idx="630">Grass-roots directional workforce</cx:pt>
          <cx:pt idx="631">Quality-focused real-time solution</cx:pt>
          <cx:pt idx="632">Reduced interactive matrix</cx:pt>
          <cx:pt idx="633">Adaptive context-sensitive architecture</cx:pt>
          <cx:pt idx="634">Polarized incremental portal</cx:pt>
          <cx:pt idx="635">Reactive regional access</cx:pt>
          <cx:pt idx="636">Stand-alone reciprocal frame</cx:pt>
          <cx:pt idx="637">Open-architected 24/7 throughput</cx:pt>
          <cx:pt idx="638">Monitored 24/7 approach</cx:pt>
          <cx:pt idx="639">Upgradable explicit forecast</cx:pt>
          <cx:pt idx="640">Pre-emptive context-sensitive support</cx:pt>
          <cx:pt idx="641">Business-focused leadingedge instruction set</cx:pt>
          <cx:pt idx="642">Extended multi-state knowledge user</cx:pt>
          <cx:pt idx="643">Future-proofed modular groupware</cx:pt>
          <cx:pt idx="644">Distributed real-time algorithm</cx:pt>
          <cx:pt idx="645">Multi-lateral heuristic throughput</cx:pt>
          <cx:pt idx="646">Switchable reciprocal middleware</cx:pt>
          <cx:pt idx="647">Inverse multimedia Graphic Interface</cx:pt>
          <cx:pt idx="648">Vision-oriented local contingency</cx:pt>
          <cx:pt idx="649">Reactive 6thgeneration hub</cx:pt>
          <cx:pt idx="650">Optional asymmetric success</cx:pt>
          <cx:pt idx="651">Digitized analyzing capacity</cx:pt>
          <cx:pt idx="652">Vision-oriented regional hub</cx:pt>
          <cx:pt idx="653">Monitored incremental info-mediaries</cx:pt>
          <cx:pt idx="654">Programmable static middleware</cx:pt>
          <cx:pt idx="655">Multi-layered bottom-line encryption</cx:pt>
          <cx:pt idx="656">Vision-oriented systematic Graphical User Interface</cx:pt>
          <cx:pt idx="657">Balanced optimal hardware</cx:pt>
          <cx:pt idx="658">Self-enabling mission-critical success</cx:pt>
          <cx:pt idx="659">Grass-roots dynamic emulation</cx:pt>
          <cx:pt idx="660">Fundamental disintermediate matrix</cx:pt>
          <cx:pt idx="661">Right-sized secondary challenge</cx:pt>
          <cx:pt idx="662">Implemented exuding software</cx:pt>
          <cx:pt idx="663">Total optimizing software</cx:pt>
          <cx:pt idx="664">Optional maximized attitude</cx:pt>
          <cx:pt idx="665">Customer-focused impactful extranet</cx:pt>
          <cx:pt idx="666">Cloned bottom-line success</cx:pt>
          <cx:pt idx="667">Decentralized bandwidth-monitored ability</cx:pt>
          <cx:pt idx="668">Programmable leadingedge budgetary management</cx:pt>
          <cx:pt idx="669">Upgradable bi-directional concept</cx:pt>
          <cx:pt idx="670">Re-contextualized homogeneous flexibility</cx:pt>
          <cx:pt idx="671">Monitored bi-directional standardization</cx:pt>
          <cx:pt idx="672">Stand-alone grid-enabled leverage</cx:pt>
          <cx:pt idx="673">Assimilated regional groupware</cx:pt>
          <cx:pt idx="674">Up-sized 24hour instruction set</cx:pt>
          <cx:pt idx="675">Right-sized web-enabled intranet</cx:pt>
          <cx:pt idx="676">Expanded needs-based orchestration</cx:pt>
          <cx:pt idx="677">Organic system-worthy orchestration</cx:pt>
          <cx:pt idx="678">Inverse static standardization</cx:pt>
          <cx:pt idx="679">Synchronized motivating solution</cx:pt>
          <cx:pt idx="680">Open-source 4thgeneration open system</cx:pt>
          <cx:pt idx="681">Decentralized context-sensitive superstructure</cx:pt>
          <cx:pt idx="682">Compatible 5thgeneration concept</cx:pt>
          <cx:pt idx="683">Virtual systemic intranet</cx:pt>
          <cx:pt idx="684">Optimized systemic algorithm</cx:pt>
          <cx:pt idx="685">Customizable homogeneous firmware</cx:pt>
          <cx:pt idx="686">Front-line cohesive extranet</cx:pt>
          <cx:pt idx="687">Distributed holistic neural-net</cx:pt>
          <cx:pt idx="688">Devolved client-server monitoring</cx:pt>
          <cx:pt idx="689">Seamless directional capacity</cx:pt>
          <cx:pt idx="690">Polarized actuating implementation</cx:pt>
          <cx:pt idx="691">Front-line disintermediate hub</cx:pt>
          <cx:pt idx="692">Decentralized 4thgeneration challenge</cx:pt>
          <cx:pt idx="693">Reverse-engineered composite hierarchy</cx:pt>
          <cx:pt idx="694">Programmable tangible ability</cx:pt>
          <cx:pt idx="695">Configurable full-range emulation</cx:pt>
          <cx:pt idx="696">Total real-time hardware</cx:pt>
          <cx:pt idx="697">Profound system-worthy functionalities</cx:pt>
          <cx:pt idx="698">Cloned hybrid focus group</cx:pt>
          <cx:pt idx="699">Ergonomic dedicated focus group</cx:pt>
          <cx:pt idx="700">Realigned zero administration paradigm</cx:pt>
          <cx:pt idx="701">Open-source multi-tasking methodology</cx:pt>
          <cx:pt idx="702">Object-based attitude-oriented analyzer</cx:pt>
          <cx:pt idx="703">Cross-platform tertiary hub</cx:pt>
          <cx:pt idx="704">Seamless clear-thinking artificial intelligence</cx:pt>
          <cx:pt idx="705">Centralized tangible success</cx:pt>
          <cx:pt idx="706">Customer-focused multimedia methodology</cx:pt>
          <cx:pt idx="707">Visionary maximized Local Area Network</cx:pt>
          <cx:pt idx="708">Secured bifurcated intranet</cx:pt>
          <cx:pt idx="709">Grass-roots 4thgeneration product</cx:pt>
          <cx:pt idx="710">Reduced next generation info-mediaries</cx:pt>
          <cx:pt idx="711">Customizable full-range artificial intelligence</cx:pt>
          <cx:pt idx="712">Programmable leadingedge contingency</cx:pt>
          <cx:pt idx="713">Multi-layered global groupware</cx:pt>
          <cx:pt idx="714">Switchable methodical superstructure</cx:pt>
          <cx:pt idx="715">Expanded even-keeled portal</cx:pt>
          <cx:pt idx="716">Advanced modular moderator</cx:pt>
          <cx:pt idx="717">Reverse-engineered well-modulated ability</cx:pt>
          <cx:pt idx="718">Expanded optimal pricing structure</cx:pt>
          <cx:pt idx="719">Down-sized uniform ability</cx:pt>
          <cx:pt idx="720">Multi-layered upward-trending conglomeration</cx:pt>
          <cx:pt idx="721">Open-architected systematic intranet</cx:pt>
          <cx:pt idx="722">Proactive 24hour frame</cx:pt>
          <cx:pt idx="723">Exclusive fresh-thinking model</cx:pt>
          <cx:pt idx="724">Business-focused encompassing intranet</cx:pt>
          <cx:pt idx="725">Optional 6thgeneration access</cx:pt>
          <cx:pt idx="726">Realigned web-enabled functionalities</cx:pt>
          <cx:pt idx="727">Enterprise-wide multimedia software</cx:pt>
          <cx:pt idx="728">Versatile mission-critical knowledgebase</cx:pt>
          <cx:pt idx="729">Multi-lateral object-oriented open system</cx:pt>
          <cx:pt idx="730">Visionary system-worthy attitude</cx:pt>
          <cx:pt idx="731">Synergized content-based hierarchy</cx:pt>
          <cx:pt idx="732">Business-focused 24hour access</cx:pt>
          <cx:pt idx="733">Automated hybrid orchestration</cx:pt>
          <cx:pt idx="734">Exclusive 5thgeneration leverage</cx:pt>
          <cx:pt idx="735">Grass-roots zero administration alliance</cx:pt>
          <cx:pt idx="736">Proactive heuristic orchestration</cx:pt>
          <cx:pt idx="737">Function-based systematic Graphical User Interface</cx:pt>
          <cx:pt idx="738">Extended zero administration software</cx:pt>
          <cx:pt idx="739">Multi-tiered discrete support</cx:pt>
          <cx:pt idx="740">Phased system-worthy conglomeration</cx:pt>
          <cx:pt idx="741">Balanced mobile alliance</cx:pt>
          <cx:pt idx="742">Reactive solution-oriented groupware</cx:pt>
          <cx:pt idx="743">Exclusive bandwidth-monitored orchestration</cx:pt>
          <cx:pt idx="744">Intuitive exuding initiative</cx:pt>
          <cx:pt idx="745">Streamlined needs-based knowledge user</cx:pt>
          <cx:pt idx="746">Automated system-worthy structure</cx:pt>
          <cx:pt idx="747">Secured clear-thinking intranet</cx:pt>
          <cx:pt idx="748">Cloned actuating architecture</cx:pt>
          <cx:pt idx="749">Down-sized needs-based task-force</cx:pt>
          <cx:pt idx="750">Extended responsive Internet solution</cx:pt>
          <cx:pt idx="751">Universal value-added moderator</cx:pt>
          <cx:pt idx="752">Sharable motivating emulation</cx:pt>
          <cx:pt idx="753">Networked web-enabled product</cx:pt>
          <cx:pt idx="754">Advanced dedicated encoding</cx:pt>
          <cx:pt idx="755">Stand-alone multi-state project</cx:pt>
          <cx:pt idx="756">Customizable bi-directional monitoring</cx:pt>
          <cx:pt idx="757">Profit-focused motivating function</cx:pt>
          <cx:pt idx="758">Proactive systemic firmware</cx:pt>
          <cx:pt idx="759">Grass-roots upward-trending installation</cx:pt>
          <cx:pt idx="760">Virtual heuristic hub</cx:pt>
          <cx:pt idx="761">Customizable leadingedge model</cx:pt>
          <cx:pt idx="762">Upgradable uniform service-desk</cx:pt>
          <cx:pt idx="763">Inverse client-driven product</cx:pt>
          <cx:pt idx="764">Managed bandwidth-monitored system engine</cx:pt>
          <cx:pt idx="765">Advanced transitional help-desk</cx:pt>
          <cx:pt idx="766">De-engineered disintermediate encryption</cx:pt>
          <cx:pt idx="767">Upgradable attitude-oriented project</cx:pt>
          <cx:pt idx="768">Fundamental zero tolerance alliance</cx:pt>
          <cx:pt idx="769">Devolved 24hour forecast</cx:pt>
          <cx:pt idx="770">User-centric attitude-oriented intranet</cx:pt>
          <cx:pt idx="771">Self-enabling 5thgeneration paradigm</cx:pt>
          <cx:pt idx="772">Persistent 3rdgeneration moratorium</cx:pt>
          <cx:pt idx="773">Cross-platform empowering project</cx:pt>
          <cx:pt idx="774">Polarized user-facing interface</cx:pt>
          <cx:pt idx="775">Customer-focused non-volatile framework</cx:pt>
          <cx:pt idx="776">Synchronized multimedia frame</cx:pt>
          <cx:pt idx="777">Open-architected stable algorithm</cx:pt>
          <cx:pt idx="778">Cross-platform optimizing website</cx:pt>
          <cx:pt idx="779">Public-key actuating projection</cx:pt>
          <cx:pt idx="780">Implemented intangible instruction set</cx:pt>
          <cx:pt idx="781">Cross-group interactive architecture</cx:pt>
          <cx:pt idx="782">Centralized asymmetric framework</cx:pt>
          <cx:pt idx="783">Down-sized systematic utilization</cx:pt>
          <cx:pt idx="784">Profound fault-tolerant model</cx:pt>
          <cx:pt idx="785">Multi-channeled bi-directional moratorium</cx:pt>
          <cx:pt idx="786">Object-based content-based ability</cx:pt>
          <cx:pt idx="787">Progressive coherent secured line</cx:pt>
          <cx:pt idx="788">Synchronized directional capability</cx:pt>
          <cx:pt idx="789">Cross-platform composite migration</cx:pt>
          <cx:pt idx="790">Operative local pricing structure</cx:pt>
          <cx:pt idx="791">Optional web-enabled extranet</cx:pt>
          <cx:pt idx="792">Reduced 6thgeneration intranet</cx:pt>
          <cx:pt idx="793">Networked disintermediate leverage</cx:pt>
          <cx:pt idx="794">Optional optimal website</cx:pt>
          <cx:pt idx="795">Stand-alone asynchronous functionalities</cx:pt>
          <cx:pt idx="796">Profound full-range open system</cx:pt>
          <cx:pt idx="797">Optional tangible utilization</cx:pt>
          <cx:pt idx="798">Seamless maximized product</cx:pt>
          <cx:pt idx="799">Devolved tertiary time-frame</cx:pt>
          <cx:pt idx="800">Centralized regional function</cx:pt>
          <cx:pt idx="801">User-friendly high-level initiative</cx:pt>
          <cx:pt idx="802">Reverse-engineered zero-defect infrastructure</cx:pt>
          <cx:pt idx="803">Stand-alone background customer loyalty</cx:pt>
          <cx:pt idx="804">Business-focused discrete software</cx:pt>
          <cx:pt idx="805">Advanced intermediate Graphic Interface</cx:pt>
          <cx:pt idx="806">Adaptive holistic hub</cx:pt>
          <cx:pt idx="807">Automated uniform concept</cx:pt>
          <cx:pt idx="808">Enhanced regional flexibility</cx:pt>
          <cx:pt idx="809">Public-key bottom-line algorithm</cx:pt>
          <cx:pt idx="810">Multi-layered intangible instruction set</cx:pt>
          <cx:pt idx="811">Fundamental methodical emulation</cx:pt>
          <cx:pt idx="812">Expanded value-added hardware</cx:pt>
          <cx:pt idx="813">Diverse high-level attitude</cx:pt>
          <cx:pt idx="814">Visionary 24hour analyzer</cx:pt>
          <cx:pt idx="815">Centralized bandwidth-monitored leverage</cx:pt>
          <cx:pt idx="816">Ergonomic mission-critical moratorium</cx:pt>
          <cx:pt idx="817">Front-line intermediate moderator</cx:pt>
          <cx:pt idx="818">Automated local secured line</cx:pt>
          <cx:pt idx="819">Integrated bandwidth-monitored alliance</cx:pt>
          <cx:pt idx="820">Cross-group heuristic forecast</cx:pt>
          <cx:pt idx="821">Extended impactful secured line</cx:pt>
          <cx:pt idx="822">Distributed optimizing protocol</cx:pt>
          <cx:pt idx="823">Secured well-modulated system engine</cx:pt>
          <cx:pt idx="824">Streamlined national benchmark</cx:pt>
          <cx:pt idx="825">Open-architected 24/7 infrastructure</cx:pt>
          <cx:pt idx="826">Digitized 6thgeneration Local Area Network</cx:pt>
          <cx:pt idx="827">Innovative actuating artificial intelligence</cx:pt>
          <cx:pt idx="828">Cross-platform reciprocal budgetary management</cx:pt>
          <cx:pt idx="829">Vision-oriented scalable portal</cx:pt>
          <cx:pt idx="830">Persevering zero administration knowledge user</cx:pt>
          <cx:pt idx="831">Front-line bottom-line Graphic Interface</cx:pt>
          <cx:pt idx="832">Synergized fault-tolerant hierarchy</cx:pt>
          <cx:pt idx="833">Expanded asynchronous groupware</cx:pt>
          <cx:pt idx="834">Expanded fault-tolerant emulation</cx:pt>
          <cx:pt idx="835">Future-proofed 24hour model</cx:pt>
          <cx:pt idx="836">Optimized didactic intranet</cx:pt>
          <cx:pt idx="837">Right-sized dedicated standardization</cx:pt>
          <cx:pt idx="838">Vision-oriented high-level extranet</cx:pt>
          <cx:pt idx="839">Organized scalable initiative</cx:pt>
          <cx:pt idx="840">Enhanced regional moderator</cx:pt>
          <cx:pt idx="841">Automated even-keeled emulation</cx:pt>
          <cx:pt idx="842">Reverse-engineered multi-tasking product</cx:pt>
          <cx:pt idx="843">De-engineered next generation parallelism</cx:pt>
          <cx:pt idx="844">Intuitive cohesive groupware</cx:pt>
          <cx:pt idx="845">Up-sized high-level access</cx:pt>
          <cx:pt idx="846">Phased empowering success</cx:pt>
          <cx:pt idx="847">Distributed actuating project</cx:pt>
          <cx:pt idx="848">Robust motivating orchestration</cx:pt>
          <cx:pt idx="849">Vision-oriented uniform instruction set</cx:pt>
          <cx:pt idx="850">Cross-group upward-trending hierarchy</cx:pt>
          <cx:pt idx="851">Object-based needs-based info-mediaries</cx:pt>
          <cx:pt idx="852">Open-source reciprocal standardization</cx:pt>
          <cx:pt idx="853">Secured well-modulated projection</cx:pt>
          <cx:pt idx="854">Multi-channeled secondary middleware</cx:pt>
          <cx:pt idx="855">Horizontal clear-thinking framework</cx:pt>
          <cx:pt idx="856">Profound composite core</cx:pt>
          <cx:pt idx="857">Programmable disintermediate matrices</cx:pt>
          <cx:pt idx="858">Realigned 5thgeneration knowledge user</cx:pt>
          <cx:pt idx="859">Multi-layered upward-trending groupware</cx:pt>
          <cx:pt idx="860">Re-contextualized leadingedge firmware</cx:pt>
          <cx:pt idx="861">Devolved disintermediate analyzer</cx:pt>
          <cx:pt idx="862">Profound disintermediate open system</cx:pt>
          <cx:pt idx="863">Automated reciprocal protocol</cx:pt>
          <cx:pt idx="864">Automated static workforce</cx:pt>
          <cx:pt idx="865">Horizontal attitude-oriented help-desk</cx:pt>
          <cx:pt idx="866">Versatile 5thgeneration matrices</cx:pt>
          <cx:pt idx="867">Cross-platform next generation service-desk</cx:pt>
          <cx:pt idx="868">Front-line web-enabled installation</cx:pt>
          <cx:pt idx="869">Multi-channeled responsive product</cx:pt>
          <cx:pt idx="870">Adaptive demand-driven encryption</cx:pt>
          <cx:pt idx="871">Re-engineered client-driven knowledge user</cx:pt>
          <cx:pt idx="872">Compatible logistical paradigm</cx:pt>
          <cx:pt idx="873">Intuitive value-added installation</cx:pt>
          <cx:pt idx="874">Managed discrete parallelism</cx:pt>
          <cx:pt idx="875">Implemented tangible approach</cx:pt>
          <cx:pt idx="876">Re-engineered encompassing definition</cx:pt>
          <cx:pt idx="877">Multi-lateral uniform collaboration</cx:pt>
          <cx:pt idx="878">Enterprise-wide foreground paradigm</cx:pt>
          <cx:pt idx="879">Stand-alone incremental parallelism</cx:pt>
          <cx:pt idx="880">Persevering 5thgeneration throughput</cx:pt>
          <cx:pt idx="881">Implemented object-oriented synergy</cx:pt>
          <cx:pt idx="882">Balanced demand-driven definition</cx:pt>
          <cx:pt idx="883">Customer-focused mobile Graphic Interface</cx:pt>
          <cx:pt idx="884">Horizontal secondary interface</cx:pt>
          <cx:pt idx="885">Virtual analyzing collaboration</cx:pt>
          <cx:pt idx="886">Multi-tiered explicit focus group</cx:pt>
          <cx:pt idx="887">Multi-layered systematic knowledgebase</cx:pt>
          <cx:pt idx="888">Reverse-engineered uniform knowledge user</cx:pt>
          <cx:pt idx="889">Secured dynamic capacity</cx:pt>
          <cx:pt idx="890">Devolved foreground throughput</cx:pt>
          <cx:pt idx="891">Synchronized demand-driven infrastructure</cx:pt>
          <cx:pt idx="892">Realigned discrete structure</cx:pt>
          <cx:pt idx="893">Progressive grid-enabled website</cx:pt>
          <cx:pt idx="894">Organic cohesive neural-net</cx:pt>
          <cx:pt idx="895">Integrated demand-driven info-mediaries</cx:pt>
          <cx:pt idx="896">Reverse-engineered client-server extranet</cx:pt>
          <cx:pt idx="897">Organized discrete encoding</cx:pt>
          <cx:pt idx="898">Balanced regional flexibility</cx:pt>
          <cx:pt idx="899">Implemented multimedia time-frame</cx:pt>
          <cx:pt idx="900">Enhanced uniform service-desk</cx:pt>
          <cx:pt idx="901">Versatile bottom-line definition</cx:pt>
          <cx:pt idx="902">Integrated bifurcated software</cx:pt>
          <cx:pt idx="903">Assimilated next generation instruction set</cx:pt>
          <cx:pt idx="904">Digitized foreground array</cx:pt>
          <cx:pt idx="905">Re-engineered clear-thinking project</cx:pt>
          <cx:pt idx="906">Implemented even-keeled standardization</cx:pt>
          <cx:pt idx="907">Quality-focused asymmetric adapter</cx:pt>
          <cx:pt idx="908">Networked intangible help-desk</cx:pt>
          <cx:pt idx="909">Synchronized attitude-oriented frame</cx:pt>
          <cx:pt idx="910">Proactive incremental architecture</cx:pt>
          <cx:pt idx="911">Cloned responsive standardization</cx:pt>
          <cx:pt idx="912">Reduced bifurcated pricing structure</cx:pt>
          <cx:pt idx="913">Re-engineered asymmetric challenge</cx:pt>
          <cx:pt idx="914">Diverse client-driven conglomeration</cx:pt>
          <cx:pt idx="915">Configurable upward-trending solution</cx:pt>
          <cx:pt idx="916">Persistent bandwidth-monitored framework</cx:pt>
          <cx:pt idx="917">Polarized discrete product</cx:pt>
          <cx:pt idx="918">Seamless dynamic website</cx:pt>
          <cx:pt idx="919">Extended multimedia firmware</cx:pt>
          <cx:pt idx="920">Versatile directional project</cx:pt>
          <cx:pt idx="921">Profound directional knowledge user</cx:pt>
          <cx:pt idx="922">Ameliorated logistical capability</cx:pt>
          <cx:pt idx="923">Sharable discrete definition</cx:pt>
          <cx:pt idx="924">User-friendly next generation core</cx:pt>
          <cx:pt idx="925">Profit-focused empowering system engine</cx:pt>
          <cx:pt idx="926">Synchronized cohesive encoding</cx:pt>
          <cx:pt idx="927">Synergistic dynamic utilization</cx:pt>
          <cx:pt idx="928">Triple-buffered bi-directional model</cx:pt>
          <cx:pt idx="929">Polarized tertiary function</cx:pt>
          <cx:pt idx="930">Configurable fault-tolerant structure</cx:pt>
          <cx:pt idx="931">Digitized 24/7 budgetary management</cx:pt>
          <cx:pt idx="932">Stand-alone zero tolerance algorithm</cx:pt>
          <cx:pt idx="933">Implemented tangible support</cx:pt>
          <cx:pt idx="934">Reactive radical framework</cx:pt>
          <cx:pt idx="935">Object-based full-range knowledge user</cx:pt>
          <cx:pt idx="936">Enhanced composite contingency</cx:pt>
          <cx:pt idx="937">Cloned fresh-thinking model</cx:pt>
          <cx:pt idx="938">Total dedicated benchmark</cx:pt>
          <cx:pt idx="939">Streamlined human-resource Graphic Interface</cx:pt>
          <cx:pt idx="940">Upgradable analyzing core</cx:pt>
          <cx:pt idx="941">Profound exuding pricing structure</cx:pt>
          <cx:pt idx="942">Horizontal optimizing model</cx:pt>
          <cx:pt idx="943">Synchronized fault-tolerant algorithm</cx:pt>
          <cx:pt idx="944">Streamlined 5thgeneration intranet</cx:pt>
          <cx:pt idx="945">Cross-group clear-thinking task-force</cx:pt>
          <cx:pt idx="946">Public-key bandwidth-monitored intranet</cx:pt>
          <cx:pt idx="947">Upgradable clear-thinking hardware</cx:pt>
          <cx:pt idx="948">Integrated holistic paradigm</cx:pt>
          <cx:pt idx="949">Seamless clear-thinking conglomeration</cx:pt>
          <cx:pt idx="950">Persistent content-based methodology</cx:pt>
          <cx:pt idx="951">Re-engineered 24hour matrix</cx:pt>
          <cx:pt idx="952">Virtual multi-tasking core</cx:pt>
          <cx:pt idx="953">Streamlined fault-tolerant conglomeration</cx:pt>
          <cx:pt idx="954">Enterprise-wide client-driven policy</cx:pt>
          <cx:pt idx="955">Function-based next generation emulation</cx:pt>
          <cx:pt idx="956">Re-engineered composite focus group</cx:pt>
          <cx:pt idx="957">Profound mission-critical function</cx:pt>
          <cx:pt idx="958">De-engineered zero-defect open system</cx:pt>
          <cx:pt idx="959">Operative hybrid utilization</cx:pt>
          <cx:pt idx="960">Function-based interactive matrix</cx:pt>
          <cx:pt idx="961">Optimized content-based collaboration</cx:pt>
          <cx:pt idx="962">User-centric cohesive policy</cx:pt>
          <cx:pt idx="963">Ergonomic methodical hub</cx:pt>
          <cx:pt idx="964">Devolved disintermediate encryption</cx:pt>
          <cx:pt idx="965">Phased clear-thinking policy</cx:pt>
          <cx:pt idx="966">Seamless solution-oriented capacity</cx:pt>
          <cx:pt idx="967">Organized human-resource attitude</cx:pt>
          <cx:pt idx="968">Open-architected disintermediate budgetary management</cx:pt>
          <cx:pt idx="969">Multi-lateral radical solution</cx:pt>
          <cx:pt idx="970">Inverse context-sensitive info-mediaries</cx:pt>
          <cx:pt idx="971">Versatile neutral workforce</cx:pt>
          <cx:pt idx="972">Multi-tiered systematic knowledge user</cx:pt>
          <cx:pt idx="973">Programmable multi-state algorithm</cx:pt>
          <cx:pt idx="974">Multi-channeled reciprocal interface</cx:pt>
          <cx:pt idx="975">Right-sized maximized migration</cx:pt>
          <cx:pt idx="976">Self-enabling value-added artificial intelligence</cx:pt>
          <cx:pt idx="977">Vision-oriented interactive solution</cx:pt>
          <cx:pt idx="978">Fundamental user-facing productivity</cx:pt>
          <cx:pt idx="979">Innovative well-modulated capability</cx:pt>
          <cx:pt idx="980">Universal fault-tolerant orchestration</cx:pt>
          <cx:pt idx="981">Grass-roots executive synergy</cx:pt>
          <cx:pt idx="982">Multi-layered optimal application</cx:pt>
          <cx:pt idx="983">Business-focused full-range core</cx:pt>
          <cx:pt idx="984">Exclusive system-worthy Graphic Interface</cx:pt>
          <cx:pt idx="985">Enhanced optimal ability</cx:pt>
          <cx:pt idx="986">Optional zero administration neural-net</cx:pt>
          <cx:pt idx="987">Ameliorated foreground focus group</cx:pt>
          <cx:pt idx="988">Triple-buffered multi-tasking matrices</cx:pt>
          <cx:pt idx="989">Versatile dedicated migration</cx:pt>
          <cx:pt idx="990">Devolved foreground customer loyalty</cx:pt>
          <cx:pt idx="991">Reduced reciprocal focus group</cx:pt>
          <cx:pt idx="992">Networked global migration</cx:pt>
          <cx:pt idx="993">De-engineered even-keeled definition</cx:pt>
          <cx:pt idx="994">Implemented bi-directional flexibility</cx:pt>
          <cx:pt idx="995">Vision-oriented scalable definition</cx:pt>
          <cx:pt idx="996">Future-proofed upward-trending migration</cx:pt>
          <cx:pt idx="997">Right-sized full-range throughput</cx:pt>
          <cx:pt idx="998">Polarized composite customer loyalty</cx:pt>
          <cx:pt idx="999">Expanded eco-centric policy</cx:pt>
        </cx:lvl>
        <cx:lvl ptCount="1000">
          <cx:pt idx="0">Baldwin, Riley and Jackson</cx:pt>
          <cx:pt idx="1">Odom Inc</cx:pt>
          <cx:pt idx="2">Melton, Robinson and Fritz</cx:pt>
          <cx:pt idx="3">Mcdonald, Gonzalez and Ross</cx:pt>
          <cx:pt idx="4">Larson-Little</cx:pt>
          <cx:pt idx="5">Harris Group</cx:pt>
          <cx:pt idx="6">Ortiz, Coleman and Mitchell</cx:pt>
          <cx:pt idx="7">Carter-Guzman</cx:pt>
          <cx:pt idx="8">Nunez-Richards</cx:pt>
          <cx:pt idx="9">Rangel, Holt and Jones</cx:pt>
          <cx:pt idx="10">Green Ltd</cx:pt>
          <cx:pt idx="11">Perez, Johnson and Gardner</cx:pt>
          <cx:pt idx="12">Kim Ltd</cx:pt>
          <cx:pt idx="13">Walker, Taylor and Coleman</cx:pt>
          <cx:pt idx="14">Rodriguez, Rose and Stewart</cx:pt>
          <cx:pt idx="15">Wright, Hunt and Rowe</cx:pt>
          <cx:pt idx="16">Hines Inc</cx:pt>
          <cx:pt idx="17">Cochran-Nguyen</cx:pt>
          <cx:pt idx="18">Johnson-Gould</cx:pt>
          <cx:pt idx="19">Perez-Hess</cx:pt>
          <cx:pt idx="20">Reeves, Thompson and Richardson</cx:pt>
          <cx:pt idx="21">Simmons-Reynolds</cx:pt>
          <cx:pt idx="22">Collier Inc</cx:pt>
          <cx:pt idx="23">Gray-Jenkins</cx:pt>
          <cx:pt idx="24">Scott, Wilson and Martin</cx:pt>
          <cx:pt idx="25">Caldwell, Velazquez and Wilson</cx:pt>
          <cx:pt idx="26">Spencer-Bates</cx:pt>
          <cx:pt idx="27">Best, Carr and Williams</cx:pt>
          <cx:pt idx="28">Campbell, Brown and Powell</cx:pt>
          <cx:pt idx="29">Johnson, Parker and Haynes</cx:pt>
          <cx:pt idx="30">Clark-Cooke</cx:pt>
          <cx:pt idx="31">Schroeder Ltd</cx:pt>
          <cx:pt idx="32">Jackson PLC</cx:pt>
          <cx:pt idx="33">Blair, Collins and Carter</cx:pt>
          <cx:pt idx="34">Maldonado and Sons</cx:pt>
          <cx:pt idx="35">Mitchell and Sons</cx:pt>
          <cx:pt idx="36">Jackson-Lewis</cx:pt>
          <cx:pt idx="37">Black, Armstrong and Anderson</cx:pt>
          <cx:pt idx="38">Maldonado-Gonzalez</cx:pt>
          <cx:pt idx="39">Kim-Rice</cx:pt>
          <cx:pt idx="40">Garcia, Garcia and Lopez</cx:pt>
          <cx:pt idx="41">Watts Group</cx:pt>
          <cx:pt idx="42">Werner-Bryant</cx:pt>
          <cx:pt idx="43">Schmitt-Mendoza</cx:pt>
          <cx:pt idx="44">Reid-Mccullough</cx:pt>
          <cx:pt idx="45">Woods-Clark</cx:pt>
          <cx:pt idx="46">Vaughn, Hunt and Caldwell</cx:pt>
          <cx:pt idx="47">Bennett and Sons</cx:pt>
          <cx:pt idx="48">Lamb Inc</cx:pt>
          <cx:pt idx="49">Casey-Kelly</cx:pt>
          <cx:pt idx="50">Jones, Taylor and Moore</cx:pt>
          <cx:pt idx="51">Bradshaw, Gill and Donovan</cx:pt>
          <cx:pt idx="52">Hernandez, Rodriguez and Clark</cx:pt>
          <cx:pt idx="53">Smith-Jones</cx:pt>
          <cx:pt idx="54">Roy PLC</cx:pt>
          <cx:pt idx="55">Wright, Brooks and Villarreal</cx:pt>
          <cx:pt idx="56">Flores, Miller and Johnson</cx:pt>
          <cx:pt idx="57">Bridges, Freeman and Kim</cx:pt>
          <cx:pt idx="58">Anderson-Perez</cx:pt>
          <cx:pt idx="59">Wright, Fox and Marks</cx:pt>
          <cx:pt idx="60">Crawford-Peters</cx:pt>
          <cx:pt idx="61">Romero-Hoffman</cx:pt>
          <cx:pt idx="62">Sparks-West</cx:pt>
          <cx:pt idx="63">Baker, Morgan and Brown</cx:pt>
          <cx:pt idx="64">Mosley-Gilbert</cx:pt>
          <cx:pt idx="65">Berry-Boyer</cx:pt>
          <cx:pt idx="66">Sanders-Allen</cx:pt>
          <cx:pt idx="67">Lopez Inc</cx:pt>
          <cx:pt idx="68">Moreno-Turner</cx:pt>
          <cx:pt idx="69">Jones-Watson</cx:pt>
          <cx:pt idx="70">Barker Inc</cx:pt>
          <cx:pt idx="71">Tate, Bass and House</cx:pt>
          <cx:pt idx="72">Hampton, Lewis and Ray</cx:pt>
          <cx:pt idx="73">Collins-Goodman</cx:pt>
          <cx:pt idx="74">Davis-Michael</cx:pt>
          <cx:pt idx="75">White, Torres and Bishop</cx:pt>
          <cx:pt idx="76">Martin, Conway and Larsen</cx:pt>
          <cx:pt idx="77">Acevedo-Huffman</cx:pt>
          <cx:pt idx="78">Montgomery, Larson and Spencer</cx:pt>
          <cx:pt idx="79">Soto LLC</cx:pt>
          <cx:pt idx="80">Sutton, Barrett and Tucker</cx:pt>
          <cx:pt idx="81">Gomez, Bailey and Flores</cx:pt>
          <cx:pt idx="82">Porter-George</cx:pt>
          <cx:pt idx="83">Fitzgerald PLC</cx:pt>
          <cx:pt idx="84">Cisneros-Burton</cx:pt>
          <cx:pt idx="85">Hill, Lawson and Wilkinson</cx:pt>
          <cx:pt idx="86">Davis-Smith</cx:pt>
          <cx:pt idx="87">Farrell and Sons</cx:pt>
          <cx:pt idx="88">Clark Group</cx:pt>
          <cx:pt idx="89">White, Singleton and Zimmerman</cx:pt>
          <cx:pt idx="90">Kramer Group</cx:pt>
          <cx:pt idx="91">Frazier, Patrick and Smith</cx:pt>
          <cx:pt idx="92">Santos, Bell and Lloyd</cx:pt>
          <cx:pt idx="93">Hall and Sons</cx:pt>
          <cx:pt idx="94">Hanson Inc</cx:pt>
          <cx:pt idx="95">Sanchez LLC</cx:pt>
          <cx:pt idx="96">Howard Ltd</cx:pt>
          <cx:pt idx="97">Stewart LLC</cx:pt>
          <cx:pt idx="98">Arias, Allen and Miller</cx:pt>
          <cx:pt idx="99">Baker-Morris</cx:pt>
          <cx:pt idx="100">Tucker, Fox and Green</cx:pt>
          <cx:pt idx="101">Douglas LLC</cx:pt>
          <cx:pt idx="102">Garcia Inc</cx:pt>
          <cx:pt idx="103">Frye, Hunt and Powell</cx:pt>
          <cx:pt idx="104">Smith, Wells and Nguyen</cx:pt>
          <cx:pt idx="105">Charles-Johnson</cx:pt>
          <cx:pt idx="106">Brandt, Carter and Wood</cx:pt>
          <cx:pt idx="107">Tucker, Schmidt and Reid</cx:pt>
          <cx:pt idx="108">Decker Inc</cx:pt>
          <cx:pt idx="109">Romero and Sons</cx:pt>
          <cx:pt idx="110">Castillo-Carey</cx:pt>
          <cx:pt idx="111">Hart-Briggs</cx:pt>
          <cx:pt idx="112">Jones-Meyer</cx:pt>
          <cx:pt idx="113">Wright, Hartman and Yu</cx:pt>
          <cx:pt idx="114">Harper-Davis</cx:pt>
          <cx:pt idx="115">Barrett PLC</cx:pt>
          <cx:pt idx="116">David-Clark</cx:pt>
          <cx:pt idx="117">Chaney-Dennis</cx:pt>
          <cx:pt idx="118">Robinson, Lopez and Christensen</cx:pt>
          <cx:pt idx="119">Clark and Sons</cx:pt>
          <cx:pt idx="120">Vega Group</cx:pt>
          <cx:pt idx="121">Brown-Brown</cx:pt>
          <cx:pt idx="122">Taylor PLC</cx:pt>
          <cx:pt idx="123">Edwards-Lewis</cx:pt>
          <cx:pt idx="124">Stanton, Neal and Rodriguez</cx:pt>
          <cx:pt idx="125">Pratt LLC</cx:pt>
          <cx:pt idx="126">Gross PLC</cx:pt>
          <cx:pt idx="127">Martinez, Gomez and Dalton</cx:pt>
          <cx:pt idx="128">Allen-Curtis</cx:pt>
          <cx:pt idx="129">Morgan-Martinez</cx:pt>
          <cx:pt idx="130">Luna, Anderson and Fox</cx:pt>
          <cx:pt idx="131">Fleming, Zhang and Henderson</cx:pt>
          <cx:pt idx="132">Flowers and Sons</cx:pt>
          <cx:pt idx="133">Gates PLC</cx:pt>
          <cx:pt idx="134">Caldwell LLC</cx:pt>
          <cx:pt idx="135">Le, Burton and Evans</cx:pt>
          <cx:pt idx="136">Briggs PLC</cx:pt>
          <cx:pt idx="137">Hudson-Nguyen</cx:pt>
          <cx:pt idx="138">Hogan Ltd</cx:pt>
          <cx:pt idx="139">Hamilton, Wright and Chavez</cx:pt>
          <cx:pt idx="140">Bautista-Cross</cx:pt>
          <cx:pt idx="141">Jackson LLC</cx:pt>
          <cx:pt idx="142">Figueroa Ltd</cx:pt>
          <cx:pt idx="143">Avila-Jones</cx:pt>
          <cx:pt idx="144">Martin, Lopez and Hunter</cx:pt>
          <cx:pt idx="145">Fields-Moore</cx:pt>
          <cx:pt idx="146">Harris-Golden</cx:pt>
          <cx:pt idx="147">Moss, Norman and Dunlap</cx:pt>
          <cx:pt idx="148">White, Larson and Wright</cx:pt>
          <cx:pt idx="149">Payne, Oliver and Burch</cx:pt>
          <cx:pt idx="150">Brown, Palmer and Pace</cx:pt>
          <cx:pt idx="151">Parker LLC</cx:pt>
          <cx:pt idx="152">Bowen, Mcdonald and Hall</cx:pt>
          <cx:pt idx="153">Whitehead, Bell and Hughes</cx:pt>
          <cx:pt idx="154">Rodriguez-Brown</cx:pt>
          <cx:pt idx="155">Hall-Schaefer</cx:pt>
          <cx:pt idx="156">Meza-Rogers</cx:pt>
          <cx:pt idx="157">Curtis-Curtis</cx:pt>
          <cx:pt idx="158">Carlson Inc</cx:pt>
          <cx:pt idx="159">Clarke, Anderson and Lee</cx:pt>
          <cx:pt idx="160">Evans Group</cx:pt>
          <cx:pt idx="161">Bruce Group</cx:pt>
          <cx:pt idx="162">Keith, Alvarez and Potter</cx:pt>
          <cx:pt idx="163">Burton-Watkins</cx:pt>
          <cx:pt idx="164">Lopez and Sons</cx:pt>
          <cx:pt idx="165">Cordova Ltd</cx:pt>
          <cx:pt idx="166">Brown-Vang</cx:pt>
          <cx:pt idx="167">Cruz-Ward</cx:pt>
          <cx:pt idx="168">Hernandez Group</cx:pt>
          <cx:pt idx="169">Tran, Steele and Wilson</cx:pt>
          <cx:pt idx="170">Summers, Gallegos and Stein</cx:pt>
          <cx:pt idx="171">Blair Group</cx:pt>
          <cx:pt idx="172">Nixon Inc</cx:pt>
          <cx:pt idx="173">White LLC</cx:pt>
          <cx:pt idx="174">Santos, Black and Donovan</cx:pt>
          <cx:pt idx="175">Jones, Contreras and Burnett</cx:pt>
          <cx:pt idx="176">Stone-Orozco</cx:pt>
          <cx:pt idx="177">Lee, Gibson and Morgan</cx:pt>
          <cx:pt idx="178">Alexander-Williams</cx:pt>
          <cx:pt idx="179">Marks Ltd</cx:pt>
          <cx:pt idx="180">Olsen, Edwards and Reid</cx:pt>
          <cx:pt idx="181">Daniels, Rose and Tyler</cx:pt>
          <cx:pt idx="182">Adams Group</cx:pt>
          <cx:pt idx="183">Rogers, Huerta and Medina</cx:pt>
          <cx:pt idx="184">Howard, Carter and Griffith</cx:pt>
          <cx:pt idx="185">Bailey PLC</cx:pt>
          <cx:pt idx="186">Parker Group</cx:pt>
          <cx:pt idx="187">Fox Group</cx:pt>
          <cx:pt idx="188">Walker, Jones and Rodriguez</cx:pt>
          <cx:pt idx="189">Anthony-Shaw</cx:pt>
          <cx:pt idx="190">Cook LLC</cx:pt>
          <cx:pt idx="191">Sutton PLC</cx:pt>
          <cx:pt idx="192">Long, Morgan and Mitchell</cx:pt>
          <cx:pt idx="193">Calhoun, Rogers and Long</cx:pt>
          <cx:pt idx="194">Sandoval Group</cx:pt>
          <cx:pt idx="195">Smith and Sons</cx:pt>
          <cx:pt idx="196">King Inc</cx:pt>
          <cx:pt idx="197">Perry and Sons</cx:pt>
          <cx:pt idx="198">Palmer Inc</cx:pt>
          <cx:pt idx="199">Hull, Baker and Martinez</cx:pt>
          <cx:pt idx="200">Becker, Rice and White</cx:pt>
          <cx:pt idx="201">Osborne, Perkins and Knox</cx:pt>
          <cx:pt idx="202">Mcknight-Freeman</cx:pt>
          <cx:pt idx="203">Hayden, Shannon and Stein</cx:pt>
          <cx:pt idx="204">Daniel-Luna</cx:pt>
          <cx:pt idx="205">Weaver-Marquez</cx:pt>
          <cx:pt idx="206">Austin, Baker and Kelley</cx:pt>
          <cx:pt idx="207">Carney-Anderson</cx:pt>
          <cx:pt idx="208">Jackson Inc</cx:pt>
          <cx:pt idx="209">Warren Ltd</cx:pt>
          <cx:pt idx="210">Schultz Inc</cx:pt>
          <cx:pt idx="211">Thompson LLC</cx:pt>
          <cx:pt idx="212">Johnson Inc</cx:pt>
          <cx:pt idx="213">Morgan-Warren</cx:pt>
          <cx:pt idx="214">Sullivan Group</cx:pt>
          <cx:pt idx="215">Vargas, Banks and Palmer</cx:pt>
          <cx:pt idx="216">Johnson, Dixon and Zimmerman</cx:pt>
          <cx:pt idx="217">Moore, Dudley and Navarro</cx:pt>
          <cx:pt idx="218">Price-Rodriguez</cx:pt>
          <cx:pt idx="219">Huang-Henderson</cx:pt>
          <cx:pt idx="220">Owens-Le</cx:pt>
          <cx:pt idx="221">Huff LLC</cx:pt>
          <cx:pt idx="222">Johnson LLC</cx:pt>
          <cx:pt idx="223">Chavez, Garcia and Cantu</cx:pt>
          <cx:pt idx="224">Lester-Moore</cx:pt>
          <cx:pt idx="225">Fox-Quinn</cx:pt>
          <cx:pt idx="226">Garcia Inc</cx:pt>
          <cx:pt idx="227">Johnson-Lee</cx:pt>
          <cx:pt idx="228">Pineda Group</cx:pt>
          <cx:pt idx="229">Hoffman-Howard</cx:pt>
          <cx:pt idx="230">Miranda, Hall and Mcgrath</cx:pt>
          <cx:pt idx="231">Williams, Carter and Gonzalez</cx:pt>
          <cx:pt idx="232">Davis-Rodriguez</cx:pt>
          <cx:pt idx="233">Reid, Rivera and Perry</cx:pt>
          <cx:pt idx="234">Mendoza-Parker</cx:pt>
          <cx:pt idx="235">Lee, Ali and Guzman</cx:pt>
          <cx:pt idx="236">Gallegos-Cobb</cx:pt>
          <cx:pt idx="237">Ellison PLC</cx:pt>
          <cx:pt idx="238">Bolton, Sanchez and Carrillo</cx:pt>
          <cx:pt idx="239">Mason-Sanders</cx:pt>
          <cx:pt idx="240">Pitts-Reed</cx:pt>
          <cx:pt idx="241">Gonzalez-Martinez</cx:pt>
          <cx:pt idx="242">Hill, Martin and Garcia</cx:pt>
          <cx:pt idx="243">Garcia PLC</cx:pt>
          <cx:pt idx="244">Herring-Bailey</cx:pt>
          <cx:pt idx="245">Russell-Gardner</cx:pt>
          <cx:pt idx="246">Walters-Carter</cx:pt>
          <cx:pt idx="247">Johnson, Patterson and Montoya</cx:pt>
          <cx:pt idx="248">Roberts and Sons</cx:pt>
          <cx:pt idx="249">Avila-Nelson</cx:pt>
          <cx:pt idx="250">Robbins and Sons</cx:pt>
          <cx:pt idx="251">Singleton Ltd</cx:pt>
          <cx:pt idx="252">Perez PLC</cx:pt>
          <cx:pt idx="253">Rogers, Jacobs and Jackson</cx:pt>
          <cx:pt idx="254">Barry Group</cx:pt>
          <cx:pt idx="255">Rosales, Branch and Harmon</cx:pt>
          <cx:pt idx="256">Smith-Reid</cx:pt>
          <cx:pt idx="257">Williams Inc</cx:pt>
          <cx:pt idx="258">Duncan, Mcdonald and Miller</cx:pt>
          <cx:pt idx="259">Watkins Ltd</cx:pt>
          <cx:pt idx="260">Allen-Jones</cx:pt>
          <cx:pt idx="261">Mason-Smith</cx:pt>
          <cx:pt idx="262">Lloyd, Kennedy and Davis</cx:pt>
          <cx:pt idx="263">Walker Ltd</cx:pt>
          <cx:pt idx="264">Gordon PLC</cx:pt>
          <cx:pt idx="265">Lee and Sons</cx:pt>
          <cx:pt idx="266">Cole LLC</cx:pt>
          <cx:pt idx="267">Acosta PLC</cx:pt>
          <cx:pt idx="268">Brown-Mckee</cx:pt>
          <cx:pt idx="269">Miles and Sons</cx:pt>
          <cx:pt idx="270">Sawyer, Horton and Williams</cx:pt>
          <cx:pt idx="271">Foley-Cox</cx:pt>
          <cx:pt idx="272">Horton, Morrison and Clark</cx:pt>
          <cx:pt idx="273">Thomas and Sons</cx:pt>
          <cx:pt idx="274">Morgan-Jenkins</cx:pt>
          <cx:pt idx="275">Ward, Sanchez and Kemp</cx:pt>
          <cx:pt idx="276">Fields Ltd</cx:pt>
          <cx:pt idx="277">Ramos-Mitchell</cx:pt>
          <cx:pt idx="278">Higgins, Davis and Salazar</cx:pt>
          <cx:pt idx="279">Smith-Jenkins</cx:pt>
          <cx:pt idx="280">Braun PLC</cx:pt>
          <cx:pt idx="281">Drake PLC</cx:pt>
          <cx:pt idx="282">Ross, Kelly and Brown</cx:pt>
          <cx:pt idx="283">Lucas-Mullins</cx:pt>
          <cx:pt idx="284">Tran LLC</cx:pt>
          <cx:pt idx="285">Dawson, Brady and Gilbert</cx:pt>
          <cx:pt idx="286">Obrien-Aguirre</cx:pt>
          <cx:pt idx="287">Ferguson PLC</cx:pt>
          <cx:pt idx="288">Garcia Ltd</cx:pt>
          <cx:pt idx="289">Smith, Love and Smith</cx:pt>
          <cx:pt idx="290">Wilson, Hall and Osborne</cx:pt>
          <cx:pt idx="291">Bell, Grimes and Kerr</cx:pt>
          <cx:pt idx="292">Ho-Harris</cx:pt>
          <cx:pt idx="293">Ross Group</cx:pt>
          <cx:pt idx="294">Turner-Davis</cx:pt>
          <cx:pt idx="295">Smith, Jackson and Herrera</cx:pt>
          <cx:pt idx="296">Smith-Hess</cx:pt>
          <cx:pt idx="297">Brown, Herring and Bass</cx:pt>
          <cx:pt idx="298">Chase, Garcia and Johnson</cx:pt>
          <cx:pt idx="299">Ramsey and Sons</cx:pt>
          <cx:pt idx="300">Cooke PLC</cx:pt>
          <cx:pt idx="301">Wong-Walker</cx:pt>
          <cx:pt idx="302">Ferguson, Collins and Mata</cx:pt>
          <cx:pt idx="303">Guerrero, Flores and Jenkins</cx:pt>
          <cx:pt idx="304">Peterson PLC</cx:pt>
          <cx:pt idx="305">Townsend Ltd</cx:pt>
          <cx:pt idx="306">Rush, Reed and Hall</cx:pt>
          <cx:pt idx="307">Salazar-Dodson</cx:pt>
          <cx:pt idx="308">Davis Ltd</cx:pt>
          <cx:pt idx="309">Harris-Perry</cx:pt>
          <cx:pt idx="310">Velazquez, Hunt and Ortiz</cx:pt>
          <cx:pt idx="311">Flores PLC</cx:pt>
          <cx:pt idx="312">Martinez LLC</cx:pt>
          <cx:pt idx="313">Miller-Irwin</cx:pt>
          <cx:pt idx="314">Sanchez-Morgan</cx:pt>
          <cx:pt idx="315">Lopez, Adams and Johnson</cx:pt>
          <cx:pt idx="316">Martin-Marshall</cx:pt>
          <cx:pt idx="317">Summers PLC</cx:pt>
          <cx:pt idx="318">Young, Hart and Ryan</cx:pt>
          <cx:pt idx="319">Mills Group</cx:pt>
          <cx:pt idx="320">Sandoval-Powell</cx:pt>
          <cx:pt idx="321">Mills, Frazier and Perez</cx:pt>
          <cx:pt idx="322">Hebert Group</cx:pt>
          <cx:pt idx="323">Cole, Smith and Wood</cx:pt>
          <cx:pt idx="324">Harris, Hall and Harris</cx:pt>
          <cx:pt idx="325">Saunders Group</cx:pt>
          <cx:pt idx="326">Pham, Avila and Nash</cx:pt>
          <cx:pt idx="327">Patterson, Salinas and Lucas</cx:pt>
          <cx:pt idx="328">Young PLC</cx:pt>
          <cx:pt idx="329">Willis and Sons</cx:pt>
          <cx:pt idx="330">Thompson-Bates</cx:pt>
          <cx:pt idx="331">Rose-Silva</cx:pt>
          <cx:pt idx="332">Pacheco, Johnson and Torres</cx:pt>
          <cx:pt idx="333">Carlson, Dixon and Jones</cx:pt>
          <cx:pt idx="334">Mcgee Group</cx:pt>
          <cx:pt idx="335">Jordan-Acosta</cx:pt>
          <cx:pt idx="336">Nunez Inc</cx:pt>
          <cx:pt idx="337">Hayden Ltd</cx:pt>
          <cx:pt idx="338">Gonzalez-Burton</cx:pt>
          <cx:pt idx="339">Lewis, Taylor and Rivers</cx:pt>
          <cx:pt idx="340">Butler, Henry and Espinoza</cx:pt>
          <cx:pt idx="341">Guzman Group</cx:pt>
          <cx:pt idx="342">Gibson-Hernandez</cx:pt>
          <cx:pt idx="343">Spencer-Weber</cx:pt>
          <cx:pt idx="344">Berger, Johnson and Marshall</cx:pt>
          <cx:pt idx="345">Taylor, Cisneros and Romero</cx:pt>
          <cx:pt idx="346">Little-Marsh</cx:pt>
          <cx:pt idx="347">Petersen and Sons</cx:pt>
          <cx:pt idx="348">Hensley Ltd</cx:pt>
          <cx:pt idx="349">Navarro and Sons</cx:pt>
          <cx:pt idx="350">Shannon Ltd</cx:pt>
          <cx:pt idx="351">Young LLC</cx:pt>
          <cx:pt idx="352">Adams, Willis and Sanchez</cx:pt>
          <cx:pt idx="353">Mills-Roy</cx:pt>
          <cx:pt idx="354">Brown Group</cx:pt>
          <cx:pt idx="355">Burns-Burnett</cx:pt>
          <cx:pt idx="356">Glass, Nunez and Mcdonald</cx:pt>
          <cx:pt idx="357">Perez, Davis and Wilson</cx:pt>
          <cx:pt idx="358">Diaz-Garcia</cx:pt>
          <cx:pt idx="359">Salazar-Moon</cx:pt>
          <cx:pt idx="360">Larsen-Chung</cx:pt>
          <cx:pt idx="361">Anderson and Sons</cx:pt>
          <cx:pt idx="362">Lawrence Group</cx:pt>
          <cx:pt idx="363">Gray-Davis</cx:pt>
          <cx:pt idx="364">Ramirez-Myers</cx:pt>
          <cx:pt idx="365">Lucas, Hall and Bonilla</cx:pt>
          <cx:pt idx="366">Williams, Perez and Villegas</cx:pt>
          <cx:pt idx="367">Brooks, Jones and Ingram</cx:pt>
          <cx:pt idx="368">Whitaker, Wallace and Daniels</cx:pt>
          <cx:pt idx="369">Smith-Gonzalez</cx:pt>
          <cx:pt idx="370">Skinner PLC</cx:pt>
          <cx:pt idx="371">Nolan, Smith and Sanchez</cx:pt>
          <cx:pt idx="372">Green-Carr</cx:pt>
          <cx:pt idx="373">Brown-Parker</cx:pt>
          <cx:pt idx="374">Marshall Inc</cx:pt>
          <cx:pt idx="375">Leblanc-Pineda</cx:pt>
          <cx:pt idx="376">Perry PLC</cx:pt>
          <cx:pt idx="377">Klein, Stark and Livingston</cx:pt>
          <cx:pt idx="378">Fleming-Oliver</cx:pt>
          <cx:pt idx="379">Reilly, Aguirre and Johnson</cx:pt>
          <cx:pt idx="380">Davidson, Wilcox and Lewis</cx:pt>
          <cx:pt idx="381">Michael, Anderson and Vincent</cx:pt>
          <cx:pt idx="382">King Ltd</cx:pt>
          <cx:pt idx="383">Baker Ltd</cx:pt>
          <cx:pt idx="384">Baker, Collins and Smith</cx:pt>
          <cx:pt idx="385">Warren-Harrison</cx:pt>
          <cx:pt idx="386">Gardner Group</cx:pt>
          <cx:pt idx="387">Flores-Lambert</cx:pt>
          <cx:pt idx="388">Cruz Ltd</cx:pt>
          <cx:pt idx="389">Knox-Garner</cx:pt>
          <cx:pt idx="390">Davis-Allen</cx:pt>
          <cx:pt idx="391">Miller-Patel</cx:pt>
          <cx:pt idx="392">Hernandez-Grimes</cx:pt>
          <cx:pt idx="393">Owens, Hall and Gonzalez</cx:pt>
          <cx:pt idx="394">Noble-Bailey</cx:pt>
          <cx:pt idx="395">Taylor PLC</cx:pt>
          <cx:pt idx="396">Holmes PLC</cx:pt>
          <cx:pt idx="397">Jones-Martin</cx:pt>
          <cx:pt idx="398">Myers LLC</cx:pt>
          <cx:pt idx="399">Acosta, Mullins and Morris</cx:pt>
          <cx:pt idx="400">Bell PLC</cx:pt>
          <cx:pt idx="401">Smith-Schmidt</cx:pt>
          <cx:pt idx="402">Ruiz, Richardson and Cole</cx:pt>
          <cx:pt idx="403">Leonard-Mcclain</cx:pt>
          <cx:pt idx="404">Bailey-Boyer</cx:pt>
          <cx:pt idx="405">Lee LLC</cx:pt>
          <cx:pt idx="406">Lyons Inc</cx:pt>
          <cx:pt idx="407">Herrera-Wilson</cx:pt>
          <cx:pt idx="408">Mahoney, Adams and Lucas</cx:pt>
          <cx:pt idx="409">Stewart LLC</cx:pt>
          <cx:pt idx="410">Mcmillan Group</cx:pt>
          <cx:pt idx="411">Beck, Thompson and Martinez</cx:pt>
          <cx:pt idx="412">Rodriguez-Scott</cx:pt>
          <cx:pt idx="413">Rush-Bowers</cx:pt>
          <cx:pt idx="414">Davis and Sons</cx:pt>
          <cx:pt idx="415">Anderson-Pham</cx:pt>
          <cx:pt idx="416">Stewart-Coleman</cx:pt>
          <cx:pt idx="417">Bradshaw, Smith and Ryan</cx:pt>
          <cx:pt idx="418">Jackson PLC</cx:pt>
          <cx:pt idx="419">Ware-Arias</cx:pt>
          <cx:pt idx="420">Blair, Reyes and Woods</cx:pt>
          <cx:pt idx="421">Thomas-Lopez</cx:pt>
          <cx:pt idx="422">Brown, Davies and Pacheco</cx:pt>
          <cx:pt idx="423">Jones-Riddle</cx:pt>
          <cx:pt idx="424">Schmidt-Gomez</cx:pt>
          <cx:pt idx="425">Sullivan, Davis and Booth</cx:pt>
          <cx:pt idx="426">Edwards-Kane</cx:pt>
          <cx:pt idx="427">Hicks, Wall and Webb</cx:pt>
          <cx:pt idx="428">Mayer-Richmond</cx:pt>
          <cx:pt idx="429">Robles Ltd</cx:pt>
          <cx:pt idx="430">Cochran Ltd</cx:pt>
          <cx:pt idx="431">Rosales LLC</cx:pt>
          <cx:pt idx="432">Harper-Bryan</cx:pt>
          <cx:pt idx="433">Potter, Harper and Everett</cx:pt>
          <cx:pt idx="434">Floyd-Sims</cx:pt>
          <cx:pt idx="435">Spence, Jackson and Kelly</cx:pt>
          <cx:pt idx="436">King-Nguyen</cx:pt>
          <cx:pt idx="437">Hansen Group</cx:pt>
          <cx:pt idx="438">Mathis, Hall and Hansen</cx:pt>
          <cx:pt idx="439">Cummings Inc</cx:pt>
          <cx:pt idx="440">Miller-Poole</cx:pt>
          <cx:pt idx="441">Rodriguez-West</cx:pt>
          <cx:pt idx="442">Calderon, Bradford and Dean</cx:pt>
          <cx:pt idx="443">Clark-Bowman</cx:pt>
          <cx:pt idx="444">Hensley Ltd</cx:pt>
          <cx:pt idx="445">Anderson-Pearson</cx:pt>
          <cx:pt idx="446">Martin, Martin and Solis</cx:pt>
          <cx:pt idx="447">Harrington-Harper</cx:pt>
          <cx:pt idx="448">Price and Sons</cx:pt>
          <cx:pt idx="449">Cuevas-Morales</cx:pt>
          <cx:pt idx="450">Delgado-Hatfield</cx:pt>
          <cx:pt idx="451">Padilla-Porter</cx:pt>
          <cx:pt idx="452">Morris Group</cx:pt>
          <cx:pt idx="453">Saunders Ltd</cx:pt>
          <cx:pt idx="454">Woods Inc</cx:pt>
          <cx:pt idx="455">Villanueva, Wright and Richardson</cx:pt>
          <cx:pt idx="456">Wilson, Brooks and Clark</cx:pt>
          <cx:pt idx="457">Sheppard, Smith and Spence</cx:pt>
          <cx:pt idx="458">Wise, Thompson and Allen</cx:pt>
          <cx:pt idx="459">Lane, Ryan and Chapman</cx:pt>
          <cx:pt idx="460">Rich, Alvarez and King</cx:pt>
          <cx:pt idx="461">Terry-Salinas</cx:pt>
          <cx:pt idx="462">Wang-Rodriguez</cx:pt>
          <cx:pt idx="463">Mckee-Hill</cx:pt>
          <cx:pt idx="464">Gomez LLC</cx:pt>
          <cx:pt idx="465">Gonzalez-Robbins</cx:pt>
          <cx:pt idx="466">Obrien and Sons</cx:pt>
          <cx:pt idx="467">Shaw Ltd</cx:pt>
          <cx:pt idx="468">Hughes Inc</cx:pt>
          <cx:pt idx="469">Olsen-Ryan</cx:pt>
          <cx:pt idx="470">Grimes, Holland and Sloan</cx:pt>
          <cx:pt idx="471">Perry and Sons</cx:pt>
          <cx:pt idx="472">Turner, Young and Collins</cx:pt>
          <cx:pt idx="473">Richardson Inc</cx:pt>
          <cx:pt idx="474">Santos-Young</cx:pt>
          <cx:pt idx="475">Nichols Ltd</cx:pt>
          <cx:pt idx="476">Murphy PLC</cx:pt>
          <cx:pt idx="477">Hogan, Porter and Rivera</cx:pt>
          <cx:pt idx="478">Lyons LLC</cx:pt>
          <cx:pt idx="479">Long-Greene</cx:pt>
          <cx:pt idx="480">Robles-Hudson</cx:pt>
          <cx:pt idx="481">Mcclure LLC</cx:pt>
          <cx:pt idx="482">Martin, Russell and Baker</cx:pt>
          <cx:pt idx="483">Rice-Parker</cx:pt>
          <cx:pt idx="484">Landry Inc</cx:pt>
          <cx:pt idx="485">Richards-Davis</cx:pt>
          <cx:pt idx="486">Davis, Cox and Fox</cx:pt>
          <cx:pt idx="487">Smith-Wallace</cx:pt>
          <cx:pt idx="488">Cordova, Shaw and Wang</cx:pt>
          <cx:pt idx="489">Clark Inc</cx:pt>
          <cx:pt idx="490">Young and Sons</cx:pt>
          <cx:pt idx="491">Henson PLC</cx:pt>
          <cx:pt idx="492">Garcia Group</cx:pt>
          <cx:pt idx="493">Adams, Walker and Wong</cx:pt>
          <cx:pt idx="494">Hopkins-Browning</cx:pt>
          <cx:pt idx="495">Bell, Edwards and Andersen</cx:pt>
          <cx:pt idx="496">Morales Group</cx:pt>
          <cx:pt idx="497">Lucero Group</cx:pt>
          <cx:pt idx="498">Smith, Brown and Davis</cx:pt>
          <cx:pt idx="499">Hunt Group</cx:pt>
          <cx:pt idx="500">Valdez Ltd</cx:pt>
          <cx:pt idx="501">Mccann-Le</cx:pt>
          <cx:pt idx="502">Johnson Inc</cx:pt>
          <cx:pt idx="503">Collins LLC</cx:pt>
          <cx:pt idx="504">Smith-Miller</cx:pt>
          <cx:pt idx="505">Jensen-Vargas</cx:pt>
          <cx:pt idx="506">Robles, Bell and Gonzalez</cx:pt>
          <cx:pt idx="507">Turner, Miller and Francis</cx:pt>
          <cx:pt idx="508">Roberts Group</cx:pt>
          <cx:pt idx="509">White LLC</cx:pt>
          <cx:pt idx="510">Best, Miller and Thomas</cx:pt>
          <cx:pt idx="511">Smith-Mullins</cx:pt>
          <cx:pt idx="512">Williams-Walsh</cx:pt>
          <cx:pt idx="513">Harrison, Blackwell and Mendez</cx:pt>
          <cx:pt idx="514">Sanchez, Bradley and Flores</cx:pt>
          <cx:pt idx="515">Cox LLC</cx:pt>
          <cx:pt idx="516">Morales-Odonnell</cx:pt>
          <cx:pt idx="517">Ramirez LLC</cx:pt>
          <cx:pt idx="518">Ramirez Group</cx:pt>
          <cx:pt idx="519">Marsh-Coleman</cx:pt>
          <cx:pt idx="520">Frederick, Jenkins and Collins</cx:pt>
          <cx:pt idx="521">Wilson Ltd</cx:pt>
          <cx:pt idx="522">Cline, Peterson and Lowery</cx:pt>
          <cx:pt idx="523">Underwood, James and Jones</cx:pt>
          <cx:pt idx="524">Johnson-Contreras</cx:pt>
          <cx:pt idx="525">Greene, Lloyd and Sims</cx:pt>
          <cx:pt idx="526">Smith-Sparks</cx:pt>
          <cx:pt idx="527">Rosario-Smith</cx:pt>
          <cx:pt idx="528">Avila, Ford and Welch</cx:pt>
          <cx:pt idx="529">Gallegos Inc</cx:pt>
          <cx:pt idx="530">Morrow, Santiago and Soto</cx:pt>
          <cx:pt idx="531">Berry-Richardson</cx:pt>
          <cx:pt idx="532">Cordova-Torres</cx:pt>
          <cx:pt idx="533">Holt, Bernard and Johnson</cx:pt>
          <cx:pt idx="534">Clark, Mccormick and Mendoza</cx:pt>
          <cx:pt idx="535">Garrison LLC</cx:pt>
          <cx:pt idx="536">Shannon-Olson</cx:pt>
          <cx:pt idx="537">Murillo-Mcfarland</cx:pt>
          <cx:pt idx="538">Young, Gilbert and Escobar</cx:pt>
          <cx:pt idx="539">Thomas, Welch and Santana</cx:pt>
          <cx:pt idx="540">Brown-Pena</cx:pt>
          <cx:pt idx="541">Holder, Caldwell and Vance</cx:pt>
          <cx:pt idx="542">Harrison-Bridges</cx:pt>
          <cx:pt idx="543">Johnson, Murphy and Peterson</cx:pt>
          <cx:pt idx="544">Taylor Inc</cx:pt>
          <cx:pt idx="545">Deleon and Sons</cx:pt>
          <cx:pt idx="546">Benjamin, Paul and Ferguson</cx:pt>
          <cx:pt idx="547">Hardin-Dixon</cx:pt>
          <cx:pt idx="548">York-Pitts</cx:pt>
          <cx:pt idx="549">Jarvis and Sons</cx:pt>
          <cx:pt idx="550">Morrison-Henderson</cx:pt>
          <cx:pt idx="551">Martin-James</cx:pt>
          <cx:pt idx="552">Mercer, Solomon and Singleton</cx:pt>
          <cx:pt idx="553">Dougherty, Austin and Mills</cx:pt>
          <cx:pt idx="554">Ritter PLC</cx:pt>
          <cx:pt idx="555">Anderson Group</cx:pt>
          <cx:pt idx="556">Smith and Sons</cx:pt>
          <cx:pt idx="557">Lam-Hamilton</cx:pt>
          <cx:pt idx="558">Ho Ltd</cx:pt>
          <cx:pt idx="559">Brown, Estrada and Jensen</cx:pt>
          <cx:pt idx="560">Hunt LLC</cx:pt>
          <cx:pt idx="561">Fowler-Smith</cx:pt>
          <cx:pt idx="562">Blair Inc</cx:pt>
          <cx:pt idx="563">Kelley, Stanton and Sanchez</cx:pt>
          <cx:pt idx="564">Hernandez-Macdonald</cx:pt>
          <cx:pt idx="565">Joseph LLC</cx:pt>
          <cx:pt idx="566">Webb-Smith</cx:pt>
          <cx:pt idx="567">Johns PLC</cx:pt>
          <cx:pt idx="568">Hardin-Foley</cx:pt>
          <cx:pt idx="569">Fischer, Fowler and Arnold</cx:pt>
          <cx:pt idx="570">Martinez-Juarez</cx:pt>
          <cx:pt idx="571">Wilson and Sons</cx:pt>
          <cx:pt idx="572">Clements Group</cx:pt>
          <cx:pt idx="573">Valenzuela-Cook</cx:pt>
          <cx:pt idx="574">Parker, Haley and Foster</cx:pt>
          <cx:pt idx="575">Fuentes LLC</cx:pt>
          <cx:pt idx="576">Moran and Sons</cx:pt>
          <cx:pt idx="577">Stevens Inc</cx:pt>
          <cx:pt idx="578">Martinez-Johnson</cx:pt>
          <cx:pt idx="579">Franklin Inc</cx:pt>
          <cx:pt idx="580">Perez PLC</cx:pt>
          <cx:pt idx="581">Sanchez, Cross and Savage</cx:pt>
          <cx:pt idx="582">Pineda Ltd</cx:pt>
          <cx:pt idx="583">Powell and Sons</cx:pt>
          <cx:pt idx="584">Nunez-Richards</cx:pt>
          <cx:pt idx="585">Pugh LLC</cx:pt>
          <cx:pt idx="586">Rowe-Wong</cx:pt>
          <cx:pt idx="587">Williams-Santos</cx:pt>
          <cx:pt idx="588">Weber Inc</cx:pt>
          <cx:pt idx="589">Avery, Brown and Parker</cx:pt>
          <cx:pt idx="590">Cox Group</cx:pt>
          <cx:pt idx="591">Jensen LLC</cx:pt>
          <cx:pt idx="592">Brown Inc</cx:pt>
          <cx:pt idx="593">Hale-Hayes</cx:pt>
          <cx:pt idx="594">Mcbride PLC</cx:pt>
          <cx:pt idx="595">Harris-Jennings</cx:pt>
          <cx:pt idx="596">Becker-Scott</cx:pt>
          <cx:pt idx="597">Todd, Freeman and Henry</cx:pt>
          <cx:pt idx="598">Martinez, Garza and Young</cx:pt>
          <cx:pt idx="599">Smith-Ramos</cx:pt>
          <cx:pt idx="600">Brown-George</cx:pt>
          <cx:pt idx="601">Waters and Sons</cx:pt>
          <cx:pt idx="602">Brown Ltd</cx:pt>
          <cx:pt idx="603">Christian, Yates and Greer</cx:pt>
          <cx:pt idx="604">Cole, Hernandez and Rodriguez</cx:pt>
          <cx:pt idx="605">Ortiz, Valenzuela and Collins</cx:pt>
          <cx:pt idx="606">Valencia PLC</cx:pt>
          <cx:pt idx="607">Gordon, Mendez and Johnson</cx:pt>
          <cx:pt idx="608">Johnson Group</cx:pt>
          <cx:pt idx="609">Rose-Fuller</cx:pt>
          <cx:pt idx="610">Hughes, Mendez and Patterson</cx:pt>
          <cx:pt idx="611">Brady, Cortez and Rodriguez</cx:pt>
          <cx:pt idx="612">Wang, Nguyen and Horton</cx:pt>
          <cx:pt idx="613">Santos, Williams and Brown</cx:pt>
          <cx:pt idx="614">Barnett and Sons</cx:pt>
          <cx:pt idx="615">Petersen-Rodriguez</cx:pt>
          <cx:pt idx="616">Burnett-Mora</cx:pt>
          <cx:pt idx="617">King LLC</cx:pt>
          <cx:pt idx="618">Miller Ltd</cx:pt>
          <cx:pt idx="619">Case LLC</cx:pt>
          <cx:pt idx="620">Swanson, Wilson and Baker</cx:pt>
          <cx:pt idx="621">Dean, Fox and Phillips</cx:pt>
          <cx:pt idx="622">Smith-Smith</cx:pt>
          <cx:pt idx="623">Smith, Scott and Rodriguez</cx:pt>
          <cx:pt idx="624">White, Robertson and Roberts</cx:pt>
          <cx:pt idx="625">Martinez Inc</cx:pt>
          <cx:pt idx="626">Tucker, Mccoy and Marquez</cx:pt>
          <cx:pt idx="627">Martin, Lee and Armstrong</cx:pt>
          <cx:pt idx="628">Dunn, Moreno and Green</cx:pt>
          <cx:pt idx="629">Jackson, Martinez and Ray</cx:pt>
          <cx:pt idx="630">Patterson-Johnson</cx:pt>
          <cx:pt idx="631">Carlson-Hernandez</cx:pt>
          <cx:pt idx="632">Parker PLC</cx:pt>
          <cx:pt idx="633">Yu and Sons</cx:pt>
          <cx:pt idx="634">Taylor, Johnson and Hernandez</cx:pt>
          <cx:pt idx="635">Mack Ltd</cx:pt>
          <cx:pt idx="636">Lamb-Sanders</cx:pt>
          <cx:pt idx="637">Williams-Ramirez</cx:pt>
          <cx:pt idx="638">Weaver Ltd</cx:pt>
          <cx:pt idx="639">Barnes-Williams</cx:pt>
          <cx:pt idx="640">Richardson, Woodward and Hansen</cx:pt>
          <cx:pt idx="641">Hunt, Barker and Baker</cx:pt>
          <cx:pt idx="642">Ramos, Moreno and Lewis</cx:pt>
          <cx:pt idx="643">Harris Inc</cx:pt>
          <cx:pt idx="644">Peters-Nelson</cx:pt>
          <cx:pt idx="645">Ferguson, Murphy and Bright</cx:pt>
          <cx:pt idx="646">Robinson Group</cx:pt>
          <cx:pt idx="647">Jordan-Wolfe</cx:pt>
          <cx:pt idx="648">Vargas-Cox</cx:pt>
          <cx:pt idx="649">Yang and Sons</cx:pt>
          <cx:pt idx="650">Wilson, Wilson and Mathis</cx:pt>
          <cx:pt idx="651">Wang, Koch and Weaver</cx:pt>
          <cx:pt idx="652">Cisneros Ltd</cx:pt>
          <cx:pt idx="653">Williams-Jones</cx:pt>
          <cx:pt idx="654">Roberts, Hinton and Williams</cx:pt>
          <cx:pt idx="655">Gonzalez, Williams and Benson</cx:pt>
          <cx:pt idx="656">Hobbs, Brown and Lee</cx:pt>
          <cx:pt idx="657">Russo, Kim and Mccoy</cx:pt>
          <cx:pt idx="658">Howell, Myers and Olson</cx:pt>
          <cx:pt idx="659">Bailey and Sons</cx:pt>
          <cx:pt idx="660">Jensen-Brown</cx:pt>
          <cx:pt idx="661">Smith Group</cx:pt>
          <cx:pt idx="662">Murphy-Farrell</cx:pt>
          <cx:pt idx="663">Everett-Wolfe</cx:pt>
          <cx:pt idx="664">Young PLC</cx:pt>
          <cx:pt idx="665">Park-Goodman</cx:pt>
          <cx:pt idx="666">York, Barr and Grant</cx:pt>
          <cx:pt idx="667">Little Ltd</cx:pt>
          <cx:pt idx="668">Brown and Sons</cx:pt>
          <cx:pt idx="669">Payne, Garrett and Thomas</cx:pt>
          <cx:pt idx="670">Robinson Group</cx:pt>
          <cx:pt idx="671">Robinson-Kelly</cx:pt>
          <cx:pt idx="672">Kelly-Colon</cx:pt>
          <cx:pt idx="673">Turner, Scott and Gentry</cx:pt>
          <cx:pt idx="674">Sanchez Ltd</cx:pt>
          <cx:pt idx="675">Giles-Smith</cx:pt>
          <cx:pt idx="676">Thompson-Moreno</cx:pt>
          <cx:pt idx="677">Murphy-Fox</cx:pt>
          <cx:pt idx="678">Rodriguez-Patterson</cx:pt>
          <cx:pt idx="679">Davis Ltd</cx:pt>
          <cx:pt idx="680">Nelson-Valdez</cx:pt>
          <cx:pt idx="681">Kelly PLC</cx:pt>
          <cx:pt idx="682">Nguyen and Sons</cx:pt>
          <cx:pt idx="683">Jones PLC</cx:pt>
          <cx:pt idx="684">Gilmore LLC</cx:pt>
          <cx:pt idx="685">Lee-Cobb</cx:pt>
          <cx:pt idx="686">Jones, Wiley and Robbins</cx:pt>
          <cx:pt idx="687">Martin, Gates and Holt</cx:pt>
          <cx:pt idx="688">Bowen, Davies and Burns</cx:pt>
          <cx:pt idx="689">Nguyen Inc</cx:pt>
          <cx:pt idx="690">Walsh-Watts</cx:pt>
          <cx:pt idx="691">Ray, Li and Li</cx:pt>
          <cx:pt idx="692">Murray Ltd</cx:pt>
          <cx:pt idx="693">Bradford-Silva</cx:pt>
          <cx:pt idx="694">Mora-Bradley</cx:pt>
          <cx:pt idx="695">Cardenas, Thompson and Carey</cx:pt>
          <cx:pt idx="696">Lopez, Reid and Johnson</cx:pt>
          <cx:pt idx="697">Fox-Williams</cx:pt>
          <cx:pt idx="698">Taylor, Wood and Taylor</cx:pt>
          <cx:pt idx="699">King Inc</cx:pt>
          <cx:pt idx="700">Cole, Petty and Cameron</cx:pt>
          <cx:pt idx="701">Mcclain LLC</cx:pt>
          <cx:pt idx="702">Sims-Gross</cx:pt>
          <cx:pt idx="703">Perez Group</cx:pt>
          <cx:pt idx="704">Haynes-Williams</cx:pt>
          <cx:pt idx="705">Ford LLC</cx:pt>
          <cx:pt idx="706">Moreno Ltd</cx:pt>
          <cx:pt idx="707">Moore, Cook and Wright</cx:pt>
          <cx:pt idx="708">Ortega LLC</cx:pt>
          <cx:pt idx="709">Silva, Walker and Martin</cx:pt>
          <cx:pt idx="710">Huynh, Gallegos and Mills</cx:pt>
          <cx:pt idx="711">Anderson LLC</cx:pt>
          <cx:pt idx="712">Garza-Bryant</cx:pt>
          <cx:pt idx="713">Mays LLC</cx:pt>
          <cx:pt idx="714">Evans-Jones</cx:pt>
          <cx:pt idx="715">Fischer, Torres and Walker</cx:pt>
          <cx:pt idx="716">Tapia, Kramer and Hicks</cx:pt>
          <cx:pt idx="717">Barnes, Wilcox and Riley</cx:pt>
          <cx:pt idx="718">Reyes PLC</cx:pt>
          <cx:pt idx="719">Pace, Simpson and Watkins</cx:pt>
          <cx:pt idx="720">Valenzuela, Davidson and Castro</cx:pt>
          <cx:pt idx="721">Dominguez-Owens</cx:pt>
          <cx:pt idx="722">Thomas-Simmons</cx:pt>
          <cx:pt idx="723">Beck-Knight</cx:pt>
          <cx:pt idx="724">Mccoy Ltd</cx:pt>
          <cx:pt idx="725">Dawson-Tyler</cx:pt>
          <cx:pt idx="726">Johns-Thomas</cx:pt>
          <cx:pt idx="727">Quinn, Cruz and Schmidt</cx:pt>
          <cx:pt idx="728">Stewart Inc</cx:pt>
          <cx:pt idx="729">Moore Group</cx:pt>
          <cx:pt idx="730">Carson PLC</cx:pt>
          <cx:pt idx="731">Cruz, Hall and Mason</cx:pt>
          <cx:pt idx="732">Glass, Baker and Jones</cx:pt>
          <cx:pt idx="733">Marquez-Kerr</cx:pt>
          <cx:pt idx="734">Stone PLC</cx:pt>
          <cx:pt idx="735">Caldwell PLC</cx:pt>
          <cx:pt idx="736">Silva-Hawkins</cx:pt>
          <cx:pt idx="737">Gardner Inc</cx:pt>
          <cx:pt idx="738">Garcia Group</cx:pt>
          <cx:pt idx="739">Meyer-Avila</cx:pt>
          <cx:pt idx="740">Nelson, Smith and Graham</cx:pt>
          <cx:pt idx="741">Garcia Ltd</cx:pt>
          <cx:pt idx="742">West-Stevens</cx:pt>
          <cx:pt idx="743">Clark-Conrad</cx:pt>
          <cx:pt idx="744">Fitzgerald Group</cx:pt>
          <cx:pt idx="745">Hill, Mccann and Moore</cx:pt>
          <cx:pt idx="746">Edwards LLC</cx:pt>
          <cx:pt idx="747">Greer and Sons</cx:pt>
          <cx:pt idx="748">Martinez PLC</cx:pt>
          <cx:pt idx="749">Hunter-Logan</cx:pt>
          <cx:pt idx="750">Ramos and Sons</cx:pt>
          <cx:pt idx="751">Lane-Barber</cx:pt>
          <cx:pt idx="752">Lowery Group</cx:pt>
          <cx:pt idx="753">Guerrero-Griffin</cx:pt>
          <cx:pt idx="754">Perez, Reed and Lee</cx:pt>
          <cx:pt idx="755">Chen, Pollard and Clarke</cx:pt>
          <cx:pt idx="756">Serrano, Gallagher and Griffith</cx:pt>
          <cx:pt idx="757">Callahan-Gilbert</cx:pt>
          <cx:pt idx="758">Logan-Miranda</cx:pt>
          <cx:pt idx="759">Rodriguez PLC</cx:pt>
          <cx:pt idx="760">Smith-Kennedy</cx:pt>
          <cx:pt idx="761">Mitchell-Lee</cx:pt>
          <cx:pt idx="762">Davis Ltd</cx:pt>
          <cx:pt idx="763">Rowland PLC</cx:pt>
          <cx:pt idx="764">Shaffer-Mason</cx:pt>
          <cx:pt idx="765">Matthews LLC</cx:pt>
          <cx:pt idx="766">Montgomery-Castro</cx:pt>
          <cx:pt idx="767">Hale, Pearson and Jenkins</cx:pt>
          <cx:pt idx="768">Ramirez-Calderon</cx:pt>
          <cx:pt idx="769">Johnson-Morales</cx:pt>
          <cx:pt idx="770">Mathis-Rodriguez</cx:pt>
          <cx:pt idx="771">Smith, Mack and Williams</cx:pt>
          <cx:pt idx="772">Johnson-Pace</cx:pt>
          <cx:pt idx="773">Meza, Kirby and Patel</cx:pt>
          <cx:pt idx="774">Gonzalez-Snow</cx:pt>
          <cx:pt idx="775">Murphy LLC</cx:pt>
          <cx:pt idx="776">Taylor-Rowe</cx:pt>
          <cx:pt idx="777">Henderson Ltd</cx:pt>
          <cx:pt idx="778">Moss-Guzman</cx:pt>
          <cx:pt idx="779">Webb Group</cx:pt>
          <cx:pt idx="780">Brooks-Rodriguez</cx:pt>
          <cx:pt idx="781">Thomas Ltd</cx:pt>
          <cx:pt idx="782">Williams and Sons</cx:pt>
          <cx:pt idx="783">Vega, Chan and Carney</cx:pt>
          <cx:pt idx="784">Byrd Group</cx:pt>
          <cx:pt idx="785">Peterson, Fletcher and Sanchez</cx:pt>
          <cx:pt idx="786">Smith-Brown</cx:pt>
          <cx:pt idx="787">Vance-Glover</cx:pt>
          <cx:pt idx="788">Joyce PLC</cx:pt>
          <cx:pt idx="789">Kennedy-Miller</cx:pt>
          <cx:pt idx="790">White-Obrien</cx:pt>
          <cx:pt idx="791">Stafford, Hess and Raymond</cx:pt>
          <cx:pt idx="792">Jordan, Schneider and Hall</cx:pt>
          <cx:pt idx="793">Rodriguez, Cox and Rodriguez</cx:pt>
          <cx:pt idx="794">Welch Inc</cx:pt>
          <cx:pt idx="795">Vasquez Inc</cx:pt>
          <cx:pt idx="796">Freeman-Ferguson</cx:pt>
          <cx:pt idx="797">Houston, Moore and Rogers</cx:pt>
          <cx:pt idx="798">Small-Fuentes</cx:pt>
          <cx:pt idx="799">Reid-Day</cx:pt>
          <cx:pt idx="800">Wallace LLC</cx:pt>
          <cx:pt idx="801">Olson-Bishop</cx:pt>
          <cx:pt idx="802">Rodriguez, Anderson and Porter</cx:pt>
          <cx:pt idx="803">Perez, Brown and Meyers</cx:pt>
          <cx:pt idx="804">English-Mccullough</cx:pt>
          <cx:pt idx="805">Smith-Nguyen</cx:pt>
          <cx:pt idx="806">Harmon-Madden</cx:pt>
          <cx:pt idx="807">Walker-Taylor</cx:pt>
          <cx:pt idx="808">Harris, Medina and Mitchell</cx:pt>
          <cx:pt idx="809">Williams and Sons</cx:pt>
          <cx:pt idx="810">Ball-Fisher</cx:pt>
          <cx:pt idx="811">Page, Holt and Mack</cx:pt>
          <cx:pt idx="812">Landry Group</cx:pt>
          <cx:pt idx="813">Buckley Group</cx:pt>
          <cx:pt idx="814">Vincent PLC</cx:pt>
          <cx:pt idx="815">Watson-Douglas</cx:pt>
          <cx:pt idx="816">Jones, Casey and Jones</cx:pt>
          <cx:pt idx="817">Alvarez-Bauer</cx:pt>
          <cx:pt idx="818">Martinez LLC</cx:pt>
          <cx:pt idx="819">Buck-Khan</cx:pt>
          <cx:pt idx="820">Valdez, Williams and Meyer</cx:pt>
          <cx:pt idx="821">Alvarez-Andrews</cx:pt>
          <cx:pt idx="822">Stewart and Sons</cx:pt>
          <cx:pt idx="823">Dyer Inc</cx:pt>
          <cx:pt idx="824">Anderson, Williams and Cox</cx:pt>
          <cx:pt idx="825">Solomon PLC</cx:pt>
          <cx:pt idx="826">Miller-Hubbard</cx:pt>
          <cx:pt idx="827">Miranda, Martinez and Lowery</cx:pt>
          <cx:pt idx="828">Munoz, Cherry and Bell</cx:pt>
          <cx:pt idx="829">Baker-Higgins</cx:pt>
          <cx:pt idx="830">Johnson, Turner and Carroll</cx:pt>
          <cx:pt idx="831">Ward PLC</cx:pt>
          <cx:pt idx="832">Bradley, Beck and Mayo</cx:pt>
          <cx:pt idx="833">Levine, Martin and Hernandez</cx:pt>
          <cx:pt idx="834">Gallegos, Wagner and Gaines</cx:pt>
          <cx:pt idx="835">Hodges, Smith and Kelly</cx:pt>
          <cx:pt idx="836">Macias Inc</cx:pt>
          <cx:pt idx="837">Cook-Ortiz</cx:pt>
          <cx:pt idx="838">Jordan-Fischer</cx:pt>
          <cx:pt idx="839">Pierce-Ramirez</cx:pt>
          <cx:pt idx="840">Howell and Sons</cx:pt>
          <cx:pt idx="841">Garcia, Dunn and Richardson</cx:pt>
          <cx:pt idx="842">Lawson and Sons</cx:pt>
          <cx:pt idx="843">Porter-Hicks</cx:pt>
          <cx:pt idx="844">Rodriguez-Hansen</cx:pt>
          <cx:pt idx="845">Williams LLC</cx:pt>
          <cx:pt idx="846">Cooper, Stanley and Bryant</cx:pt>
          <cx:pt idx="847">Miller, Glenn and Adams</cx:pt>
          <cx:pt idx="848">Cole, Salazar and Moreno</cx:pt>
          <cx:pt idx="849">Jones-Ryan</cx:pt>
          <cx:pt idx="850">Hood, Perez and Meadows</cx:pt>
          <cx:pt idx="851">Bright and Sons</cx:pt>
          <cx:pt idx="852">Brady Ltd</cx:pt>
          <cx:pt idx="853">Collier LLC</cx:pt>
          <cx:pt idx="854">Campbell, Thomas and Obrien</cx:pt>
          <cx:pt idx="855">Moses-Terry</cx:pt>
          <cx:pt idx="856">Williams and Sons</cx:pt>
          <cx:pt idx="857">Miranda, Gray and Hale</cx:pt>
          <cx:pt idx="858">Ayala, Crawford and Taylor</cx:pt>
          <cx:pt idx="859">Martinez Ltd</cx:pt>
          <cx:pt idx="860">Lee PLC</cx:pt>
          <cx:pt idx="861">Young, Ramsey and Powell</cx:pt>
          <cx:pt idx="862">Lewis and Sons</cx:pt>
          <cx:pt idx="863">Davis-Johnson</cx:pt>
          <cx:pt idx="864">Stevenson-Thompson</cx:pt>
          <cx:pt idx="865">Ellis, Smith and Armstrong</cx:pt>
          <cx:pt idx="866">Jackson-Brown</cx:pt>
          <cx:pt idx="867">Kane, Pruitt and Rivera</cx:pt>
          <cx:pt idx="868">Wood, Buckley and Meza</cx:pt>
          <cx:pt idx="869">Brown-Williams</cx:pt>
          <cx:pt idx="870">Hansen-Austin</cx:pt>
          <cx:pt idx="871">Santana-George</cx:pt>
          <cx:pt idx="872">Davis LLC</cx:pt>
          <cx:pt idx="873">Vazquez, Ochoa and Clark</cx:pt>
          <cx:pt idx="874">Chung-Nguyen</cx:pt>
          <cx:pt idx="875">Mueller-Harmon</cx:pt>
          <cx:pt idx="876">Dixon, Perez and Banks</cx:pt>
          <cx:pt idx="877">Estrada Group</cx:pt>
          <cx:pt idx="878">Lutz Group</cx:pt>
          <cx:pt idx="879">Ortiz Inc</cx:pt>
          <cx:pt idx="880">Craig, Ellis and Miller</cx:pt>
          <cx:pt idx="881">Charles Inc</cx:pt>
          <cx:pt idx="882">White-Rosario</cx:pt>
          <cx:pt idx="883">Simmons-Villarreal</cx:pt>
          <cx:pt idx="884">Strickland Group</cx:pt>
          <cx:pt idx="885">Lynch Ltd</cx:pt>
          <cx:pt idx="886">Sanders LLC</cx:pt>
          <cx:pt idx="887">Cooper LLC</cx:pt>
          <cx:pt idx="888">Palmer Ltd</cx:pt>
          <cx:pt idx="889">Santos Group</cx:pt>
          <cx:pt idx="890">Christian, Kim and Jimenez</cx:pt>
          <cx:pt idx="891">Williams, Price and Hurley</cx:pt>
          <cx:pt idx="892">Anderson, Parks and Estrada</cx:pt>
          <cx:pt idx="893">Collins-Martinez</cx:pt>
          <cx:pt idx="894">Barrett Inc</cx:pt>
          <cx:pt idx="895">Adams-Rollins</cx:pt>
          <cx:pt idx="896">Wright-Bryant</cx:pt>
          <cx:pt idx="897">Berry-Cannon</cx:pt>
          <cx:pt idx="898">Davis-Gonzalez</cx:pt>
          <cx:pt idx="899">Best-Young</cx:pt>
          <cx:pt idx="900">Powers, Smith and Deleon</cx:pt>
          <cx:pt idx="901">Hogan Group</cx:pt>
          <cx:pt idx="902">Wang, Silva and Byrd</cx:pt>
          <cx:pt idx="903">Parker-Morris</cx:pt>
          <cx:pt idx="904">Rodriguez, Johnson and Jackson</cx:pt>
          <cx:pt idx="905">Haynes PLC</cx:pt>
          <cx:pt idx="906">Hayes Group</cx:pt>
          <cx:pt idx="907">White, Pena and Calhoun</cx:pt>
          <cx:pt idx="908">Bryant-Pope</cx:pt>
          <cx:pt idx="909">Gates, Li and Thompson</cx:pt>
          <cx:pt idx="910">King-Morris</cx:pt>
          <cx:pt idx="911">Carter, Cole and Curtis</cx:pt>
          <cx:pt idx="912">Sanchez-Parsons</cx:pt>
          <cx:pt idx="913">Rivera-Pearson</cx:pt>
          <cx:pt idx="914">Ramirez, Padilla and Barrera</cx:pt>
          <cx:pt idx="915">Riggs Group</cx:pt>
          <cx:pt idx="916">Clements Ltd</cx:pt>
          <cx:pt idx="917">Cooper Inc</cx:pt>
          <cx:pt idx="918">Jones-Gonzalez</cx:pt>
          <cx:pt idx="919">Fox Ltd</cx:pt>
          <cx:pt idx="920">Green, Murphy and Webb</cx:pt>
          <cx:pt idx="921">Stevenson PLC</cx:pt>
          <cx:pt idx="922">Soto-Anthony</cx:pt>
          <cx:pt idx="923">Wise and Sons</cx:pt>
          <cx:pt idx="924">Butler-Barr</cx:pt>
          <cx:pt idx="925">Wilson, Jefferson and Anderson</cx:pt>
          <cx:pt idx="926">Brown-Oliver</cx:pt>
          <cx:pt idx="927">Davis-Gardner</cx:pt>
          <cx:pt idx="928">Dawson Group</cx:pt>
          <cx:pt idx="929">Turner-Terrell</cx:pt>
          <cx:pt idx="930">Hall, Buchanan and Benton</cx:pt>
          <cx:pt idx="931">Lowery, Hayden and Cruz</cx:pt>
          <cx:pt idx="932">Mora, Miller and Harper</cx:pt>
          <cx:pt idx="933">Espinoza Group</cx:pt>
          <cx:pt idx="934">Davis, Crawford and Lopez</cx:pt>
          <cx:pt idx="935">Richards, Stevens and Fleming</cx:pt>
          <cx:pt idx="936">Brown Ltd</cx:pt>
          <cx:pt idx="937">Tapia, Sandoval and Hurley</cx:pt>
          <cx:pt idx="938">Allen Inc</cx:pt>
          <cx:pt idx="939">Williams, Johnson and Campbell</cx:pt>
          <cx:pt idx="940">Wiggins Ltd</cx:pt>
          <cx:pt idx="941">Luna-Horne</cx:pt>
          <cx:pt idx="942">Allen Inc</cx:pt>
          <cx:pt idx="943">Peterson, Gonzalez and Spencer</cx:pt>
          <cx:pt idx="944">Walter Inc</cx:pt>
          <cx:pt idx="945">Sanders, Farley and Huffman</cx:pt>
          <cx:pt idx="946">Hall, Holmes and Walker</cx:pt>
          <cx:pt idx="947">Smith-Powell</cx:pt>
          <cx:pt idx="948">Smith-Hill</cx:pt>
          <cx:pt idx="949">Wright LLC</cx:pt>
          <cx:pt idx="950">Williams, Orozco and Gomez</cx:pt>
          <cx:pt idx="951">Peterson Ltd</cx:pt>
          <cx:pt idx="952">Cummings-Hayes</cx:pt>
          <cx:pt idx="953">Boyle Ltd</cx:pt>
          <cx:pt idx="954">Henderson, Parker and Diaz</cx:pt>
          <cx:pt idx="955">Moss-Obrien</cx:pt>
          <cx:pt idx="956">Wood Inc</cx:pt>
          <cx:pt idx="957">Riley, Cohen and Goodman</cx:pt>
          <cx:pt idx="958">Green, Robinson and Ho</cx:pt>
          <cx:pt idx="959">Black-Graham</cx:pt>
          <cx:pt idx="960">Robbins Group</cx:pt>
          <cx:pt idx="961">Mason, Case and May</cx:pt>
          <cx:pt idx="962">Harris, Russell and Mitchell</cx:pt>
          <cx:pt idx="963">Rodriguez-Robinson</cx:pt>
          <cx:pt idx="964">Peck, Higgins and Smith</cx:pt>
          <cx:pt idx="965">Nunez-King</cx:pt>
          <cx:pt idx="966">Davis and Sons</cx:pt>
          <cx:pt idx="967">Howard-Douglas</cx:pt>
          <cx:pt idx="968">Gonzalez-White</cx:pt>
          <cx:pt idx="969">Lopez-King</cx:pt>
          <cx:pt idx="970">Glover-Nelson</cx:pt>
          <cx:pt idx="971">Garner and Sons</cx:pt>
          <cx:pt idx="972">Sellers, Roach and Garrison</cx:pt>
          <cx:pt idx="973">Herrera, Bennett and Silva</cx:pt>
          <cx:pt idx="974">Thomas, Clay and Mendoza</cx:pt>
          <cx:pt idx="975">Ayala Group</cx:pt>
          <cx:pt idx="976">Huerta, Roberts and Dickerson</cx:pt>
          <cx:pt idx="977">Johnson Group</cx:pt>
          <cx:pt idx="978">Bailey, Nguyen and Martinez</cx:pt>
          <cx:pt idx="979">Williams, Martin and Meyer</cx:pt>
          <cx:pt idx="980">Huff-Johnson</cx:pt>
          <cx:pt idx="981">Diaz-Little</cx:pt>
          <cx:pt idx="982">Freeman-French</cx:pt>
          <cx:pt idx="983">Beck-Weber</cx:pt>
          <cx:pt idx="984">Lewis-Jacobson</cx:pt>
          <cx:pt idx="985">Logan-Curtis</cx:pt>
          <cx:pt idx="986">Chan, Washington and Callahan</cx:pt>
          <cx:pt idx="987">Wilson Group</cx:pt>
          <cx:pt idx="988">Gardner, Ryan and Gutierrez</cx:pt>
          <cx:pt idx="989">Hernandez Inc</cx:pt>
          <cx:pt idx="990">Ortiz-Roberts</cx:pt>
          <cx:pt idx="991">Ramirez LLC</cx:pt>
          <cx:pt idx="992">Morrow Inc</cx:pt>
          <cx:pt idx="993">Erickson-Rogers</cx:pt>
          <cx:pt idx="994">Leach, Rich and Price</cx:pt>
          <cx:pt idx="995">Manning-Hamilton</cx:pt>
          <cx:pt idx="996">Butler LLC</cx:pt>
          <cx:pt idx="997">Ball LLC</cx:pt>
          <cx:pt idx="998">Taylor, Santiago and Flores</cx:pt>
          <cx:pt idx="999">Hernandez, Norton and Kelley</cx:pt>
        </cx:lvl>
        <cx:lvl ptCount="1000">
          <cx:pt idx="0">0</cx:pt>
          <cx:pt idx="1">1</cx:pt>
          <cx:pt idx="2">2</cx:pt>
          <cx:pt idx="3">3</cx:pt>
          <cx:pt idx="4">4</cx:pt>
          <cx:pt idx="5">5</cx:pt>
          <cx:pt idx="6">6</cx:pt>
          <cx:pt idx="7">7</cx:pt>
          <cx:pt idx="8">8</cx:pt>
          <cx:pt idx="9">9</cx:pt>
          <cx:pt idx="10">10</cx:pt>
          <cx:pt idx="11">11</cx:pt>
          <cx:pt idx="12">12</cx:pt>
          <cx:pt idx="13">13</cx:pt>
          <cx:pt idx="14">14</cx:pt>
          <cx:pt idx="15">15</cx:pt>
          <cx:pt idx="16">16</cx:pt>
          <cx:pt idx="17">17</cx:pt>
          <cx:pt idx="18">18</cx:pt>
          <cx:pt idx="19">19</cx:pt>
          <cx:pt idx="20">20</cx:pt>
          <cx:pt idx="21">21</cx:pt>
          <cx:pt idx="22">22</cx:pt>
          <cx:pt idx="23">23</cx:pt>
          <cx:pt idx="24">24</cx:pt>
          <cx:pt idx="25">25</cx:pt>
          <cx:pt idx="26">26</cx:pt>
          <cx:pt idx="27">27</cx:pt>
          <cx:pt idx="28">28</cx:pt>
          <cx:pt idx="29">29</cx:pt>
          <cx:pt idx="30">30</cx:pt>
          <cx:pt idx="31">31</cx:pt>
          <cx:pt idx="32">32</cx:pt>
          <cx:pt idx="33">33</cx:pt>
          <cx:pt idx="34">34</cx:pt>
          <cx:pt idx="35">35</cx:pt>
          <cx:pt idx="36">36</cx:pt>
          <cx:pt idx="37">37</cx:pt>
          <cx:pt idx="38">38</cx:pt>
          <cx:pt idx="39">39</cx:pt>
          <cx:pt idx="40">40</cx:pt>
          <cx:pt idx="41">41</cx:pt>
          <cx:pt idx="42">42</cx:pt>
          <cx:pt idx="43">43</cx:pt>
          <cx:pt idx="44">44</cx:pt>
          <cx:pt idx="45">45</cx:pt>
          <cx:pt idx="46">46</cx:pt>
          <cx:pt idx="47">47</cx:pt>
          <cx:pt idx="48">48</cx:pt>
          <cx:pt idx="49">49</cx:pt>
          <cx:pt idx="50">50</cx:pt>
          <cx:pt idx="51">51</cx:pt>
          <cx:pt idx="52">52</cx:pt>
          <cx:pt idx="53">53</cx:pt>
          <cx:pt idx="54">54</cx:pt>
          <cx:pt idx="55">55</cx:pt>
          <cx:pt idx="56">56</cx:pt>
          <cx:pt idx="57">57</cx:pt>
          <cx:pt idx="58">58</cx:pt>
          <cx:pt idx="59">59</cx:pt>
          <cx:pt idx="60">60</cx:pt>
          <cx:pt idx="61">61</cx:pt>
          <cx:pt idx="62">62</cx:pt>
          <cx:pt idx="63">63</cx:pt>
          <cx:pt idx="64">64</cx:pt>
          <cx:pt idx="65">65</cx:pt>
          <cx:pt idx="66">66</cx:pt>
          <cx:pt idx="67">67</cx:pt>
          <cx:pt idx="68">68</cx:pt>
          <cx:pt idx="69">69</cx:pt>
          <cx:pt idx="70">70</cx:pt>
          <cx:pt idx="71">71</cx:pt>
          <cx:pt idx="72">72</cx:pt>
          <cx:pt idx="73">73</cx:pt>
          <cx:pt idx="74">74</cx:pt>
          <cx:pt idx="75">75</cx:pt>
          <cx:pt idx="76">76</cx:pt>
          <cx:pt idx="77">77</cx:pt>
          <cx:pt idx="78">78</cx:pt>
          <cx:pt idx="79">79</cx:pt>
          <cx:pt idx="80">80</cx:pt>
          <cx:pt idx="81">81</cx:pt>
          <cx:pt idx="82">82</cx:pt>
          <cx:pt idx="83">83</cx:pt>
          <cx:pt idx="84">84</cx:pt>
          <cx:pt idx="85">85</cx:pt>
          <cx:pt idx="86">86</cx:pt>
          <cx:pt idx="87">87</cx:pt>
          <cx:pt idx="88">88</cx:pt>
          <cx:pt idx="89">89</cx:pt>
          <cx:pt idx="90">90</cx:pt>
          <cx:pt idx="91">91</cx:pt>
          <cx:pt idx="92">92</cx:pt>
          <cx:pt idx="93">93</cx:pt>
          <cx:pt idx="94">94</cx:pt>
          <cx:pt idx="95">95</cx:pt>
          <cx:pt idx="96">96</cx:pt>
          <cx:pt idx="97">97</cx:pt>
          <cx:pt idx="98">98</cx:pt>
          <cx:pt idx="99">99</cx:pt>
          <cx:pt idx="100">100</cx:pt>
          <cx:pt idx="101">101</cx:pt>
          <cx:pt idx="102">102</cx:pt>
          <cx:pt idx="103">103</cx:pt>
          <cx:pt idx="104">104</cx:pt>
          <cx:pt idx="105">105</cx:pt>
          <cx:pt idx="106">106</cx:pt>
          <cx:pt idx="107">107</cx:pt>
          <cx:pt idx="108">108</cx:pt>
          <cx:pt idx="109">109</cx:pt>
          <cx:pt idx="110">110</cx:pt>
          <cx:pt idx="111">111</cx:pt>
          <cx:pt idx="112">112</cx:pt>
          <cx:pt idx="113">113</cx:pt>
          <cx:pt idx="114">114</cx:pt>
          <cx:pt idx="115">115</cx:pt>
          <cx:pt idx="116">116</cx:pt>
          <cx:pt idx="117">117</cx:pt>
          <cx:pt idx="118">118</cx:pt>
          <cx:pt idx="119">119</cx:pt>
          <cx:pt idx="120">120</cx:pt>
          <cx:pt idx="121">121</cx:pt>
          <cx:pt idx="122">122</cx:pt>
          <cx:pt idx="123">123</cx:pt>
          <cx:pt idx="124">124</cx:pt>
          <cx:pt idx="125">125</cx:pt>
          <cx:pt idx="126">126</cx:pt>
          <cx:pt idx="127">127</cx:pt>
          <cx:pt idx="128">128</cx:pt>
          <cx:pt idx="129">129</cx:pt>
          <cx:pt idx="130">130</cx:pt>
          <cx:pt idx="131">131</cx:pt>
          <cx:pt idx="132">132</cx:pt>
          <cx:pt idx="133">133</cx:pt>
          <cx:pt idx="134">134</cx:pt>
          <cx:pt idx="135">135</cx:pt>
          <cx:pt idx="136">136</cx:pt>
          <cx:pt idx="137">137</cx:pt>
          <cx:pt idx="138">138</cx:pt>
          <cx:pt idx="139">139</cx:pt>
          <cx:pt idx="140">140</cx:pt>
          <cx:pt idx="141">141</cx:pt>
          <cx:pt idx="142">142</cx:pt>
          <cx:pt idx="143">143</cx:pt>
          <cx:pt idx="144">144</cx:pt>
          <cx:pt idx="145">145</cx:pt>
          <cx:pt idx="146">146</cx:pt>
          <cx:pt idx="147">147</cx:pt>
          <cx:pt idx="148">148</cx:pt>
          <cx:pt idx="149">149</cx:pt>
          <cx:pt idx="150">150</cx:pt>
          <cx:pt idx="151">151</cx:pt>
          <cx:pt idx="152">152</cx:pt>
          <cx:pt idx="153">153</cx:pt>
          <cx:pt idx="154">154</cx:pt>
          <cx:pt idx="155">155</cx:pt>
          <cx:pt idx="156">156</cx:pt>
          <cx:pt idx="157">157</cx:pt>
          <cx:pt idx="158">158</cx:pt>
          <cx:pt idx="159">159</cx:pt>
          <cx:pt idx="160">160</cx:pt>
          <cx:pt idx="161">161</cx:pt>
          <cx:pt idx="162">162</cx:pt>
          <cx:pt idx="163">163</cx:pt>
          <cx:pt idx="164">164</cx:pt>
          <cx:pt idx="165">165</cx:pt>
          <cx:pt idx="166">166</cx:pt>
          <cx:pt idx="167">167</cx:pt>
          <cx:pt idx="168">168</cx:pt>
          <cx:pt idx="169">169</cx:pt>
          <cx:pt idx="170">170</cx:pt>
          <cx:pt idx="171">171</cx:pt>
          <cx:pt idx="172">172</cx:pt>
          <cx:pt idx="173">173</cx:pt>
          <cx:pt idx="174">174</cx:pt>
          <cx:pt idx="175">175</cx:pt>
          <cx:pt idx="176">176</cx:pt>
          <cx:pt idx="177">177</cx:pt>
          <cx:pt idx="178">178</cx:pt>
          <cx:pt idx="179">179</cx:pt>
          <cx:pt idx="180">180</cx:pt>
          <cx:pt idx="181">181</cx:pt>
          <cx:pt idx="182">182</cx:pt>
          <cx:pt idx="183">183</cx:pt>
          <cx:pt idx="184">184</cx:pt>
          <cx:pt idx="185">185</cx:pt>
          <cx:pt idx="186">186</cx:pt>
          <cx:pt idx="187">187</cx:pt>
          <cx:pt idx="188">188</cx:pt>
          <cx:pt idx="189">189</cx:pt>
          <cx:pt idx="190">190</cx:pt>
          <cx:pt idx="191">191</cx:pt>
          <cx:pt idx="192">192</cx:pt>
          <cx:pt idx="193">193</cx:pt>
          <cx:pt idx="194">194</cx:pt>
          <cx:pt idx="195">195</cx:pt>
          <cx:pt idx="196">196</cx:pt>
          <cx:pt idx="197">197</cx:pt>
          <cx:pt idx="198">198</cx:pt>
          <cx:pt idx="199">199</cx:pt>
          <cx:pt idx="200">200</cx:pt>
          <cx:pt idx="201">201</cx:pt>
          <cx:pt idx="202">202</cx:pt>
          <cx:pt idx="203">203</cx:pt>
          <cx:pt idx="204">204</cx:pt>
          <cx:pt idx="205">205</cx:pt>
          <cx:pt idx="206">206</cx:pt>
          <cx:pt idx="207">207</cx:pt>
          <cx:pt idx="208">208</cx:pt>
          <cx:pt idx="209">209</cx:pt>
          <cx:pt idx="210">210</cx:pt>
          <cx:pt idx="211">211</cx:pt>
          <cx:pt idx="212">212</cx:pt>
          <cx:pt idx="213">213</cx:pt>
          <cx:pt idx="214">214</cx:pt>
          <cx:pt idx="215">215</cx:pt>
          <cx:pt idx="216">216</cx:pt>
          <cx:pt idx="217">217</cx:pt>
          <cx:pt idx="218">218</cx:pt>
          <cx:pt idx="219">219</cx:pt>
          <cx:pt idx="220">220</cx:pt>
          <cx:pt idx="221">221</cx:pt>
          <cx:pt idx="222">222</cx:pt>
          <cx:pt idx="223">223</cx:pt>
          <cx:pt idx="224">224</cx:pt>
          <cx:pt idx="225">225</cx:pt>
          <cx:pt idx="226">226</cx:pt>
          <cx:pt idx="227">227</cx:pt>
          <cx:pt idx="228">228</cx:pt>
          <cx:pt idx="229">229</cx:pt>
          <cx:pt idx="230">230</cx:pt>
          <cx:pt idx="231">231</cx:pt>
          <cx:pt idx="232">232</cx:pt>
          <cx:pt idx="233">233</cx:pt>
          <cx:pt idx="234">234</cx:pt>
          <cx:pt idx="235">235</cx:pt>
          <cx:pt idx="236">236</cx:pt>
          <cx:pt idx="237">237</cx:pt>
          <cx:pt idx="238">238</cx:pt>
          <cx:pt idx="239">239</cx:pt>
          <cx:pt idx="240">240</cx:pt>
          <cx:pt idx="241">241</cx:pt>
          <cx:pt idx="242">242</cx:pt>
          <cx:pt idx="243">243</cx:pt>
          <cx:pt idx="244">244</cx:pt>
          <cx:pt idx="245">245</cx:pt>
          <cx:pt idx="246">246</cx:pt>
          <cx:pt idx="247">247</cx:pt>
          <cx:pt idx="248">248</cx:pt>
          <cx:pt idx="249">249</cx:pt>
          <cx:pt idx="250">250</cx:pt>
          <cx:pt idx="251">251</cx:pt>
          <cx:pt idx="252">252</cx:pt>
          <cx:pt idx="253">253</cx:pt>
          <cx:pt idx="254">254</cx:pt>
          <cx:pt idx="255">255</cx:pt>
          <cx:pt idx="256">256</cx:pt>
          <cx:pt idx="257">257</cx:pt>
          <cx:pt idx="258">258</cx:pt>
          <cx:pt idx="259">259</cx:pt>
          <cx:pt idx="260">260</cx:pt>
          <cx:pt idx="261">261</cx:pt>
          <cx:pt idx="262">262</cx:pt>
          <cx:pt idx="263">263</cx:pt>
          <cx:pt idx="264">264</cx:pt>
          <cx:pt idx="265">265</cx:pt>
          <cx:pt idx="266">266</cx:pt>
          <cx:pt idx="267">267</cx:pt>
          <cx:pt idx="268">268</cx:pt>
          <cx:pt idx="269">269</cx:pt>
          <cx:pt idx="270">270</cx:pt>
          <cx:pt idx="271">271</cx:pt>
          <cx:pt idx="272">272</cx:pt>
          <cx:pt idx="273">273</cx:pt>
          <cx:pt idx="274">274</cx:pt>
          <cx:pt idx="275">275</cx:pt>
          <cx:pt idx="276">276</cx:pt>
          <cx:pt idx="277">277</cx:pt>
          <cx:pt idx="278">278</cx:pt>
          <cx:pt idx="279">279</cx:pt>
          <cx:pt idx="280">280</cx:pt>
          <cx:pt idx="281">281</cx:pt>
          <cx:pt idx="282">282</cx:pt>
          <cx:pt idx="283">283</cx:pt>
          <cx:pt idx="284">284</cx:pt>
          <cx:pt idx="285">285</cx:pt>
          <cx:pt idx="286">286</cx:pt>
          <cx:pt idx="287">287</cx:pt>
          <cx:pt idx="288">288</cx:pt>
          <cx:pt idx="289">289</cx:pt>
          <cx:pt idx="290">290</cx:pt>
          <cx:pt idx="291">291</cx:pt>
          <cx:pt idx="292">292</cx:pt>
          <cx:pt idx="293">293</cx:pt>
          <cx:pt idx="294">294</cx:pt>
          <cx:pt idx="295">295</cx:pt>
          <cx:pt idx="296">296</cx:pt>
          <cx:pt idx="297">297</cx:pt>
          <cx:pt idx="298">298</cx:pt>
          <cx:pt idx="299">299</cx:pt>
          <cx:pt idx="300">300</cx:pt>
          <cx:pt idx="301">301</cx:pt>
          <cx:pt idx="302">302</cx:pt>
          <cx:pt idx="303">303</cx:pt>
          <cx:pt idx="304">304</cx:pt>
          <cx:pt idx="305">305</cx:pt>
          <cx:pt idx="306">306</cx:pt>
          <cx:pt idx="307">307</cx:pt>
          <cx:pt idx="308">308</cx:pt>
          <cx:pt idx="309">309</cx:pt>
          <cx:pt idx="310">310</cx:pt>
          <cx:pt idx="311">311</cx:pt>
          <cx:pt idx="312">312</cx:pt>
          <cx:pt idx="313">313</cx:pt>
          <cx:pt idx="314">314</cx:pt>
          <cx:pt idx="315">315</cx:pt>
          <cx:pt idx="316">316</cx:pt>
          <cx:pt idx="317">317</cx:pt>
          <cx:pt idx="318">318</cx:pt>
          <cx:pt idx="319">319</cx:pt>
          <cx:pt idx="320">320</cx:pt>
          <cx:pt idx="321">321</cx:pt>
          <cx:pt idx="322">322</cx:pt>
          <cx:pt idx="323">323</cx:pt>
          <cx:pt idx="324">324</cx:pt>
          <cx:pt idx="325">325</cx:pt>
          <cx:pt idx="326">326</cx:pt>
          <cx:pt idx="327">327</cx:pt>
          <cx:pt idx="328">328</cx:pt>
          <cx:pt idx="329">329</cx:pt>
          <cx:pt idx="330">330</cx:pt>
          <cx:pt idx="331">331</cx:pt>
          <cx:pt idx="332">332</cx:pt>
          <cx:pt idx="333">333</cx:pt>
          <cx:pt idx="334">334</cx:pt>
          <cx:pt idx="335">335</cx:pt>
          <cx:pt idx="336">336</cx:pt>
          <cx:pt idx="337">337</cx:pt>
          <cx:pt idx="338">338</cx:pt>
          <cx:pt idx="339">339</cx:pt>
          <cx:pt idx="340">340</cx:pt>
          <cx:pt idx="341">341</cx:pt>
          <cx:pt idx="342">342</cx:pt>
          <cx:pt idx="343">343</cx:pt>
          <cx:pt idx="344">344</cx:pt>
          <cx:pt idx="345">345</cx:pt>
          <cx:pt idx="346">346</cx:pt>
          <cx:pt idx="347">347</cx:pt>
          <cx:pt idx="348">348</cx:pt>
          <cx:pt idx="349">349</cx:pt>
          <cx:pt idx="350">350</cx:pt>
          <cx:pt idx="351">351</cx:pt>
          <cx:pt idx="352">352</cx:pt>
          <cx:pt idx="353">353</cx:pt>
          <cx:pt idx="354">354</cx:pt>
          <cx:pt idx="355">355</cx:pt>
          <cx:pt idx="356">356</cx:pt>
          <cx:pt idx="357">357</cx:pt>
          <cx:pt idx="358">358</cx:pt>
          <cx:pt idx="359">359</cx:pt>
          <cx:pt idx="360">360</cx:pt>
          <cx:pt idx="361">361</cx:pt>
          <cx:pt idx="362">362</cx:pt>
          <cx:pt idx="363">363</cx:pt>
          <cx:pt idx="364">364</cx:pt>
          <cx:pt idx="365">365</cx:pt>
          <cx:pt idx="366">366</cx:pt>
          <cx:pt idx="367">367</cx:pt>
          <cx:pt idx="368">368</cx:pt>
          <cx:pt idx="369">369</cx:pt>
          <cx:pt idx="370">370</cx:pt>
          <cx:pt idx="371">371</cx:pt>
          <cx:pt idx="372">372</cx:pt>
          <cx:pt idx="373">373</cx:pt>
          <cx:pt idx="374">374</cx:pt>
          <cx:pt idx="375">375</cx:pt>
          <cx:pt idx="376">376</cx:pt>
          <cx:pt idx="377">377</cx:pt>
          <cx:pt idx="378">378</cx:pt>
          <cx:pt idx="379">379</cx:pt>
          <cx:pt idx="380">380</cx:pt>
          <cx:pt idx="381">381</cx:pt>
          <cx:pt idx="382">382</cx:pt>
          <cx:pt idx="383">383</cx:pt>
          <cx:pt idx="384">384</cx:pt>
          <cx:pt idx="385">385</cx:pt>
          <cx:pt idx="386">386</cx:pt>
          <cx:pt idx="387">387</cx:pt>
          <cx:pt idx="388">388</cx:pt>
          <cx:pt idx="389">389</cx:pt>
          <cx:pt idx="390">390</cx:pt>
          <cx:pt idx="391">391</cx:pt>
          <cx:pt idx="392">392</cx:pt>
          <cx:pt idx="393">393</cx:pt>
          <cx:pt idx="394">394</cx:pt>
          <cx:pt idx="395">395</cx:pt>
          <cx:pt idx="396">396</cx:pt>
          <cx:pt idx="397">397</cx:pt>
          <cx:pt idx="398">398</cx:pt>
          <cx:pt idx="399">399</cx:pt>
          <cx:pt idx="400">400</cx:pt>
          <cx:pt idx="401">401</cx:pt>
          <cx:pt idx="402">402</cx:pt>
          <cx:pt idx="403">403</cx:pt>
          <cx:pt idx="404">404</cx:pt>
          <cx:pt idx="405">405</cx:pt>
          <cx:pt idx="406">406</cx:pt>
          <cx:pt idx="407">407</cx:pt>
          <cx:pt idx="408">408</cx:pt>
          <cx:pt idx="409">409</cx:pt>
          <cx:pt idx="410">410</cx:pt>
          <cx:pt idx="411">411</cx:pt>
          <cx:pt idx="412">412</cx:pt>
          <cx:pt idx="413">413</cx:pt>
          <cx:pt idx="414">414</cx:pt>
          <cx:pt idx="415">415</cx:pt>
          <cx:pt idx="416">416</cx:pt>
          <cx:pt idx="417">417</cx:pt>
          <cx:pt idx="418">418</cx:pt>
          <cx:pt idx="419">419</cx:pt>
          <cx:pt idx="420">420</cx:pt>
          <cx:pt idx="421">421</cx:pt>
          <cx:pt idx="422">422</cx:pt>
          <cx:pt idx="423">423</cx:pt>
          <cx:pt idx="424">424</cx:pt>
          <cx:pt idx="425">425</cx:pt>
          <cx:pt idx="426">426</cx:pt>
          <cx:pt idx="427">427</cx:pt>
          <cx:pt idx="428">428</cx:pt>
          <cx:pt idx="429">429</cx:pt>
          <cx:pt idx="430">430</cx:pt>
          <cx:pt idx="431">431</cx:pt>
          <cx:pt idx="432">432</cx:pt>
          <cx:pt idx="433">433</cx:pt>
          <cx:pt idx="434">434</cx:pt>
          <cx:pt idx="435">435</cx:pt>
          <cx:pt idx="436">436</cx:pt>
          <cx:pt idx="437">437</cx:pt>
          <cx:pt idx="438">438</cx:pt>
          <cx:pt idx="439">439</cx:pt>
          <cx:pt idx="440">440</cx:pt>
          <cx:pt idx="441">441</cx:pt>
          <cx:pt idx="442">442</cx:pt>
          <cx:pt idx="443">443</cx:pt>
          <cx:pt idx="444">444</cx:pt>
          <cx:pt idx="445">445</cx:pt>
          <cx:pt idx="446">446</cx:pt>
          <cx:pt idx="447">447</cx:pt>
          <cx:pt idx="448">448</cx:pt>
          <cx:pt idx="449">449</cx:pt>
          <cx:pt idx="450">450</cx:pt>
          <cx:pt idx="451">451</cx:pt>
          <cx:pt idx="452">452</cx:pt>
          <cx:pt idx="453">453</cx:pt>
          <cx:pt idx="454">454</cx:pt>
          <cx:pt idx="455">455</cx:pt>
          <cx:pt idx="456">456</cx:pt>
          <cx:pt idx="457">457</cx:pt>
          <cx:pt idx="458">458</cx:pt>
          <cx:pt idx="459">459</cx:pt>
          <cx:pt idx="460">460</cx:pt>
          <cx:pt idx="461">461</cx:pt>
          <cx:pt idx="462">462</cx:pt>
          <cx:pt idx="463">463</cx:pt>
          <cx:pt idx="464">464</cx:pt>
          <cx:pt idx="465">465</cx:pt>
          <cx:pt idx="466">466</cx:pt>
          <cx:pt idx="467">467</cx:pt>
          <cx:pt idx="468">468</cx:pt>
          <cx:pt idx="469">469</cx:pt>
          <cx:pt idx="470">470</cx:pt>
          <cx:pt idx="471">471</cx:pt>
          <cx:pt idx="472">472</cx:pt>
          <cx:pt idx="473">473</cx:pt>
          <cx:pt idx="474">474</cx:pt>
          <cx:pt idx="475">475</cx:pt>
          <cx:pt idx="476">476</cx:pt>
          <cx:pt idx="477">477</cx:pt>
          <cx:pt idx="478">478</cx:pt>
          <cx:pt idx="479">479</cx:pt>
          <cx:pt idx="480">480</cx:pt>
          <cx:pt idx="481">481</cx:pt>
          <cx:pt idx="482">482</cx:pt>
          <cx:pt idx="483">483</cx:pt>
          <cx:pt idx="484">484</cx:pt>
          <cx:pt idx="485">485</cx:pt>
          <cx:pt idx="486">486</cx:pt>
          <cx:pt idx="487">487</cx:pt>
          <cx:pt idx="488">488</cx:pt>
          <cx:pt idx="489">489</cx:pt>
          <cx:pt idx="490">490</cx:pt>
          <cx:pt idx="491">491</cx:pt>
          <cx:pt idx="492">492</cx:pt>
          <cx:pt idx="493">493</cx:pt>
          <cx:pt idx="494">494</cx:pt>
          <cx:pt idx="495">495</cx:pt>
          <cx:pt idx="496">496</cx:pt>
          <cx:pt idx="497">497</cx:pt>
          <cx:pt idx="498">498</cx:pt>
          <cx:pt idx="499">499</cx:pt>
          <cx:pt idx="500">500</cx:pt>
          <cx:pt idx="501">501</cx:pt>
          <cx:pt idx="502">502</cx:pt>
          <cx:pt idx="503">503</cx:pt>
          <cx:pt idx="504">504</cx:pt>
          <cx:pt idx="505">505</cx:pt>
          <cx:pt idx="506">506</cx:pt>
          <cx:pt idx="507">507</cx:pt>
          <cx:pt idx="508">508</cx:pt>
          <cx:pt idx="509">509</cx:pt>
          <cx:pt idx="510">510</cx:pt>
          <cx:pt idx="511">511</cx:pt>
          <cx:pt idx="512">512</cx:pt>
          <cx:pt idx="513">513</cx:pt>
          <cx:pt idx="514">514</cx:pt>
          <cx:pt idx="515">515</cx:pt>
          <cx:pt idx="516">516</cx:pt>
          <cx:pt idx="517">517</cx:pt>
          <cx:pt idx="518">518</cx:pt>
          <cx:pt idx="519">519</cx:pt>
          <cx:pt idx="520">520</cx:pt>
          <cx:pt idx="521">521</cx:pt>
          <cx:pt idx="522">522</cx:pt>
          <cx:pt idx="523">523</cx:pt>
          <cx:pt idx="524">524</cx:pt>
          <cx:pt idx="525">525</cx:pt>
          <cx:pt idx="526">526</cx:pt>
          <cx:pt idx="527">527</cx:pt>
          <cx:pt idx="528">528</cx:pt>
          <cx:pt idx="529">529</cx:pt>
          <cx:pt idx="530">530</cx:pt>
          <cx:pt idx="531">531</cx:pt>
          <cx:pt idx="532">532</cx:pt>
          <cx:pt idx="533">533</cx:pt>
          <cx:pt idx="534">534</cx:pt>
          <cx:pt idx="535">535</cx:pt>
          <cx:pt idx="536">536</cx:pt>
          <cx:pt idx="537">537</cx:pt>
          <cx:pt idx="538">538</cx:pt>
          <cx:pt idx="539">539</cx:pt>
          <cx:pt idx="540">540</cx:pt>
          <cx:pt idx="541">541</cx:pt>
          <cx:pt idx="542">542</cx:pt>
          <cx:pt idx="543">543</cx:pt>
          <cx:pt idx="544">544</cx:pt>
          <cx:pt idx="545">545</cx:pt>
          <cx:pt idx="546">546</cx:pt>
          <cx:pt idx="547">547</cx:pt>
          <cx:pt idx="548">548</cx:pt>
          <cx:pt idx="549">549</cx:pt>
          <cx:pt idx="550">550</cx:pt>
          <cx:pt idx="551">551</cx:pt>
          <cx:pt idx="552">552</cx:pt>
          <cx:pt idx="553">553</cx:pt>
          <cx:pt idx="554">554</cx:pt>
          <cx:pt idx="555">555</cx:pt>
          <cx:pt idx="556">556</cx:pt>
          <cx:pt idx="557">557</cx:pt>
          <cx:pt idx="558">558</cx:pt>
          <cx:pt idx="559">559</cx:pt>
          <cx:pt idx="560">560</cx:pt>
          <cx:pt idx="561">561</cx:pt>
          <cx:pt idx="562">562</cx:pt>
          <cx:pt idx="563">563</cx:pt>
          <cx:pt idx="564">564</cx:pt>
          <cx:pt idx="565">565</cx:pt>
          <cx:pt idx="566">566</cx:pt>
          <cx:pt idx="567">567</cx:pt>
          <cx:pt idx="568">568</cx:pt>
          <cx:pt idx="569">569</cx:pt>
          <cx:pt idx="570">570</cx:pt>
          <cx:pt idx="571">571</cx:pt>
          <cx:pt idx="572">572</cx:pt>
          <cx:pt idx="573">573</cx:pt>
          <cx:pt idx="574">574</cx:pt>
          <cx:pt idx="575">575</cx:pt>
          <cx:pt idx="576">576</cx:pt>
          <cx:pt idx="577">577</cx:pt>
          <cx:pt idx="578">578</cx:pt>
          <cx:pt idx="579">579</cx:pt>
          <cx:pt idx="580">580</cx:pt>
          <cx:pt idx="581">581</cx:pt>
          <cx:pt idx="582">582</cx:pt>
          <cx:pt idx="583">583</cx:pt>
          <cx:pt idx="584">584</cx:pt>
          <cx:pt idx="585">585</cx:pt>
          <cx:pt idx="586">586</cx:pt>
          <cx:pt idx="587">587</cx:pt>
          <cx:pt idx="588">588</cx:pt>
          <cx:pt idx="589">589</cx:pt>
          <cx:pt idx="590">590</cx:pt>
          <cx:pt idx="591">591</cx:pt>
          <cx:pt idx="592">592</cx:pt>
          <cx:pt idx="593">593</cx:pt>
          <cx:pt idx="594">594</cx:pt>
          <cx:pt idx="595">595</cx:pt>
          <cx:pt idx="596">596</cx:pt>
          <cx:pt idx="597">597</cx:pt>
          <cx:pt idx="598">598</cx:pt>
          <cx:pt idx="599">599</cx:pt>
          <cx:pt idx="600">600</cx:pt>
          <cx:pt idx="601">601</cx:pt>
          <cx:pt idx="602">602</cx:pt>
          <cx:pt idx="603">603</cx:pt>
          <cx:pt idx="604">604</cx:pt>
          <cx:pt idx="605">605</cx:pt>
          <cx:pt idx="606">606</cx:pt>
          <cx:pt idx="607">607</cx:pt>
          <cx:pt idx="608">608</cx:pt>
          <cx:pt idx="609">609</cx:pt>
          <cx:pt idx="610">610</cx:pt>
          <cx:pt idx="611">611</cx:pt>
          <cx:pt idx="612">612</cx:pt>
          <cx:pt idx="613">613</cx:pt>
          <cx:pt idx="614">614</cx:pt>
          <cx:pt idx="615">615</cx:pt>
          <cx:pt idx="616">616</cx:pt>
          <cx:pt idx="617">617</cx:pt>
          <cx:pt idx="618">618</cx:pt>
          <cx:pt idx="619">619</cx:pt>
          <cx:pt idx="620">620</cx:pt>
          <cx:pt idx="621">621</cx:pt>
          <cx:pt idx="622">622</cx:pt>
          <cx:pt idx="623">623</cx:pt>
          <cx:pt idx="624">624</cx:pt>
          <cx:pt idx="625">625</cx:pt>
          <cx:pt idx="626">626</cx:pt>
          <cx:pt idx="627">627</cx:pt>
          <cx:pt idx="628">628</cx:pt>
          <cx:pt idx="629">629</cx:pt>
          <cx:pt idx="630">630</cx:pt>
          <cx:pt idx="631">631</cx:pt>
          <cx:pt idx="632">632</cx:pt>
          <cx:pt idx="633">633</cx:pt>
          <cx:pt idx="634">634</cx:pt>
          <cx:pt idx="635">635</cx:pt>
          <cx:pt idx="636">636</cx:pt>
          <cx:pt idx="637">637</cx:pt>
          <cx:pt idx="638">638</cx:pt>
          <cx:pt idx="639">639</cx:pt>
          <cx:pt idx="640">640</cx:pt>
          <cx:pt idx="641">641</cx:pt>
          <cx:pt idx="642">642</cx:pt>
          <cx:pt idx="643">643</cx:pt>
          <cx:pt idx="644">644</cx:pt>
          <cx:pt idx="645">645</cx:pt>
          <cx:pt idx="646">646</cx:pt>
          <cx:pt idx="647">647</cx:pt>
          <cx:pt idx="648">648</cx:pt>
          <cx:pt idx="649">649</cx:pt>
          <cx:pt idx="650">650</cx:pt>
          <cx:pt idx="651">651</cx:pt>
          <cx:pt idx="652">652</cx:pt>
          <cx:pt idx="653">653</cx:pt>
          <cx:pt idx="654">654</cx:pt>
          <cx:pt idx="655">655</cx:pt>
          <cx:pt idx="656">656</cx:pt>
          <cx:pt idx="657">657</cx:pt>
          <cx:pt idx="658">658</cx:pt>
          <cx:pt idx="659">659</cx:pt>
          <cx:pt idx="660">660</cx:pt>
          <cx:pt idx="661">661</cx:pt>
          <cx:pt idx="662">662</cx:pt>
          <cx:pt idx="663">663</cx:pt>
          <cx:pt idx="664">664</cx:pt>
          <cx:pt idx="665">665</cx:pt>
          <cx:pt idx="666">666</cx:pt>
          <cx:pt idx="667">667</cx:pt>
          <cx:pt idx="668">668</cx:pt>
          <cx:pt idx="669">669</cx:pt>
          <cx:pt idx="670">670</cx:pt>
          <cx:pt idx="671">671</cx:pt>
          <cx:pt idx="672">672</cx:pt>
          <cx:pt idx="673">673</cx:pt>
          <cx:pt idx="674">674</cx:pt>
          <cx:pt idx="675">675</cx:pt>
          <cx:pt idx="676">676</cx:pt>
          <cx:pt idx="677">677</cx:pt>
          <cx:pt idx="678">678</cx:pt>
          <cx:pt idx="679">679</cx:pt>
          <cx:pt idx="680">680</cx:pt>
          <cx:pt idx="681">681</cx:pt>
          <cx:pt idx="682">682</cx:pt>
          <cx:pt idx="683">683</cx:pt>
          <cx:pt idx="684">684</cx:pt>
          <cx:pt idx="685">685</cx:pt>
          <cx:pt idx="686">686</cx:pt>
          <cx:pt idx="687">687</cx:pt>
          <cx:pt idx="688">688</cx:pt>
          <cx:pt idx="689">689</cx:pt>
          <cx:pt idx="690">690</cx:pt>
          <cx:pt idx="691">691</cx:pt>
          <cx:pt idx="692">692</cx:pt>
          <cx:pt idx="693">693</cx:pt>
          <cx:pt idx="694">694</cx:pt>
          <cx:pt idx="695">695</cx:pt>
          <cx:pt idx="696">696</cx:pt>
          <cx:pt idx="697">697</cx:pt>
          <cx:pt idx="698">698</cx:pt>
          <cx:pt idx="699">699</cx:pt>
          <cx:pt idx="700">700</cx:pt>
          <cx:pt idx="701">701</cx:pt>
          <cx:pt idx="702">702</cx:pt>
          <cx:pt idx="703">703</cx:pt>
          <cx:pt idx="704">704</cx:pt>
          <cx:pt idx="705">705</cx:pt>
          <cx:pt idx="706">706</cx:pt>
          <cx:pt idx="707">707</cx:pt>
          <cx:pt idx="708">708</cx:pt>
          <cx:pt idx="709">709</cx:pt>
          <cx:pt idx="710">710</cx:pt>
          <cx:pt idx="711">711</cx:pt>
          <cx:pt idx="712">712</cx:pt>
          <cx:pt idx="713">713</cx:pt>
          <cx:pt idx="714">714</cx:pt>
          <cx:pt idx="715">715</cx:pt>
          <cx:pt idx="716">716</cx:pt>
          <cx:pt idx="717">717</cx:pt>
          <cx:pt idx="718">718</cx:pt>
          <cx:pt idx="719">719</cx:pt>
          <cx:pt idx="720">720</cx:pt>
          <cx:pt idx="721">721</cx:pt>
          <cx:pt idx="722">722</cx:pt>
          <cx:pt idx="723">723</cx:pt>
          <cx:pt idx="724">724</cx:pt>
          <cx:pt idx="725">725</cx:pt>
          <cx:pt idx="726">726</cx:pt>
          <cx:pt idx="727">727</cx:pt>
          <cx:pt idx="728">728</cx:pt>
          <cx:pt idx="729">729</cx:pt>
          <cx:pt idx="730">730</cx:pt>
          <cx:pt idx="731">731</cx:pt>
          <cx:pt idx="732">732</cx:pt>
          <cx:pt idx="733">733</cx:pt>
          <cx:pt idx="734">734</cx:pt>
          <cx:pt idx="735">735</cx:pt>
          <cx:pt idx="736">736</cx:pt>
          <cx:pt idx="737">737</cx:pt>
          <cx:pt idx="738">738</cx:pt>
          <cx:pt idx="739">739</cx:pt>
          <cx:pt idx="740">740</cx:pt>
          <cx:pt idx="741">741</cx:pt>
          <cx:pt idx="742">742</cx:pt>
          <cx:pt idx="743">743</cx:pt>
          <cx:pt idx="744">744</cx:pt>
          <cx:pt idx="745">745</cx:pt>
          <cx:pt idx="746">746</cx:pt>
          <cx:pt idx="747">747</cx:pt>
          <cx:pt idx="748">748</cx:pt>
          <cx:pt idx="749">749</cx:pt>
          <cx:pt idx="750">750</cx:pt>
          <cx:pt idx="751">751</cx:pt>
          <cx:pt idx="752">752</cx:pt>
          <cx:pt idx="753">753</cx:pt>
          <cx:pt idx="754">754</cx:pt>
          <cx:pt idx="755">755</cx:pt>
          <cx:pt idx="756">756</cx:pt>
          <cx:pt idx="757">757</cx:pt>
          <cx:pt idx="758">758</cx:pt>
          <cx:pt idx="759">759</cx:pt>
          <cx:pt idx="760">760</cx:pt>
          <cx:pt idx="761">761</cx:pt>
          <cx:pt idx="762">762</cx:pt>
          <cx:pt idx="763">763</cx:pt>
          <cx:pt idx="764">764</cx:pt>
          <cx:pt idx="765">765</cx:pt>
          <cx:pt idx="766">766</cx:pt>
          <cx:pt idx="767">767</cx:pt>
          <cx:pt idx="768">768</cx:pt>
          <cx:pt idx="769">769</cx:pt>
          <cx:pt idx="770">770</cx:pt>
          <cx:pt idx="771">771</cx:pt>
          <cx:pt idx="772">772</cx:pt>
          <cx:pt idx="773">773</cx:pt>
          <cx:pt idx="774">774</cx:pt>
          <cx:pt idx="775">775</cx:pt>
          <cx:pt idx="776">776</cx:pt>
          <cx:pt idx="777">777</cx:pt>
          <cx:pt idx="778">778</cx:pt>
          <cx:pt idx="779">779</cx:pt>
          <cx:pt idx="780">780</cx:pt>
          <cx:pt idx="781">781</cx:pt>
          <cx:pt idx="782">782</cx:pt>
          <cx:pt idx="783">783</cx:pt>
          <cx:pt idx="784">784</cx:pt>
          <cx:pt idx="785">785</cx:pt>
          <cx:pt idx="786">786</cx:pt>
          <cx:pt idx="787">787</cx:pt>
          <cx:pt idx="788">788</cx:pt>
          <cx:pt idx="789">789</cx:pt>
          <cx:pt idx="790">790</cx:pt>
          <cx:pt idx="791">791</cx:pt>
          <cx:pt idx="792">792</cx:pt>
          <cx:pt idx="793">793</cx:pt>
          <cx:pt idx="794">794</cx:pt>
          <cx:pt idx="795">795</cx:pt>
          <cx:pt idx="796">796</cx:pt>
          <cx:pt idx="797">797</cx:pt>
          <cx:pt idx="798">798</cx:pt>
          <cx:pt idx="799">799</cx:pt>
          <cx:pt idx="800">800</cx:pt>
          <cx:pt idx="801">801</cx:pt>
          <cx:pt idx="802">802</cx:pt>
          <cx:pt idx="803">803</cx:pt>
          <cx:pt idx="804">804</cx:pt>
          <cx:pt idx="805">805</cx:pt>
          <cx:pt idx="806">806</cx:pt>
          <cx:pt idx="807">807</cx:pt>
          <cx:pt idx="808">808</cx:pt>
          <cx:pt idx="809">809</cx:pt>
          <cx:pt idx="810">810</cx:pt>
          <cx:pt idx="811">811</cx:pt>
          <cx:pt idx="812">812</cx:pt>
          <cx:pt idx="813">813</cx:pt>
          <cx:pt idx="814">814</cx:pt>
          <cx:pt idx="815">815</cx:pt>
          <cx:pt idx="816">816</cx:pt>
          <cx:pt idx="817">817</cx:pt>
          <cx:pt idx="818">818</cx:pt>
          <cx:pt idx="819">819</cx:pt>
          <cx:pt idx="820">820</cx:pt>
          <cx:pt idx="821">821</cx:pt>
          <cx:pt idx="822">822</cx:pt>
          <cx:pt idx="823">823</cx:pt>
          <cx:pt idx="824">824</cx:pt>
          <cx:pt idx="825">825</cx:pt>
          <cx:pt idx="826">826</cx:pt>
          <cx:pt idx="827">827</cx:pt>
          <cx:pt idx="828">828</cx:pt>
          <cx:pt idx="829">829</cx:pt>
          <cx:pt idx="830">830</cx:pt>
          <cx:pt idx="831">831</cx:pt>
          <cx:pt idx="832">832</cx:pt>
          <cx:pt idx="833">833</cx:pt>
          <cx:pt idx="834">834</cx:pt>
          <cx:pt idx="835">835</cx:pt>
          <cx:pt idx="836">836</cx:pt>
          <cx:pt idx="837">837</cx:pt>
          <cx:pt idx="838">838</cx:pt>
          <cx:pt idx="839">839</cx:pt>
          <cx:pt idx="840">840</cx:pt>
          <cx:pt idx="841">841</cx:pt>
          <cx:pt idx="842">842</cx:pt>
          <cx:pt idx="843">843</cx:pt>
          <cx:pt idx="844">844</cx:pt>
          <cx:pt idx="845">845</cx:pt>
          <cx:pt idx="846">846</cx:pt>
          <cx:pt idx="847">847</cx:pt>
          <cx:pt idx="848">848</cx:pt>
          <cx:pt idx="849">849</cx:pt>
          <cx:pt idx="850">850</cx:pt>
          <cx:pt idx="851">851</cx:pt>
          <cx:pt idx="852">852</cx:pt>
          <cx:pt idx="853">853</cx:pt>
          <cx:pt idx="854">854</cx:pt>
          <cx:pt idx="855">855</cx:pt>
          <cx:pt idx="856">856</cx:pt>
          <cx:pt idx="857">857</cx:pt>
          <cx:pt idx="858">858</cx:pt>
          <cx:pt idx="859">859</cx:pt>
          <cx:pt idx="860">860</cx:pt>
          <cx:pt idx="861">861</cx:pt>
          <cx:pt idx="862">862</cx:pt>
          <cx:pt idx="863">863</cx:pt>
          <cx:pt idx="864">864</cx:pt>
          <cx:pt idx="865">865</cx:pt>
          <cx:pt idx="866">866</cx:pt>
          <cx:pt idx="867">867</cx:pt>
          <cx:pt idx="868">868</cx:pt>
          <cx:pt idx="869">869</cx:pt>
          <cx:pt idx="870">870</cx:pt>
          <cx:pt idx="871">871</cx:pt>
          <cx:pt idx="872">872</cx:pt>
          <cx:pt idx="873">873</cx:pt>
          <cx:pt idx="874">874</cx:pt>
          <cx:pt idx="875">875</cx:pt>
          <cx:pt idx="876">876</cx:pt>
          <cx:pt idx="877">877</cx:pt>
          <cx:pt idx="878">878</cx:pt>
          <cx:pt idx="879">879</cx:pt>
          <cx:pt idx="880">880</cx:pt>
          <cx:pt idx="881">881</cx:pt>
          <cx:pt idx="882">882</cx:pt>
          <cx:pt idx="883">883</cx:pt>
          <cx:pt idx="884">884</cx:pt>
          <cx:pt idx="885">885</cx:pt>
          <cx:pt idx="886">886</cx:pt>
          <cx:pt idx="887">887</cx:pt>
          <cx:pt idx="888">888</cx:pt>
          <cx:pt idx="889">889</cx:pt>
          <cx:pt idx="890">890</cx:pt>
          <cx:pt idx="891">891</cx:pt>
          <cx:pt idx="892">892</cx:pt>
          <cx:pt idx="893">893</cx:pt>
          <cx:pt idx="894">894</cx:pt>
          <cx:pt idx="895">895</cx:pt>
          <cx:pt idx="896">896</cx:pt>
          <cx:pt idx="897">897</cx:pt>
          <cx:pt idx="898">898</cx:pt>
          <cx:pt idx="899">899</cx:pt>
          <cx:pt idx="900">900</cx:pt>
          <cx:pt idx="901">901</cx:pt>
          <cx:pt idx="902">902</cx:pt>
          <cx:pt idx="903">903</cx:pt>
          <cx:pt idx="904">904</cx:pt>
          <cx:pt idx="905">905</cx:pt>
          <cx:pt idx="906">906</cx:pt>
          <cx:pt idx="907">907</cx:pt>
          <cx:pt idx="908">908</cx:pt>
          <cx:pt idx="909">909</cx:pt>
          <cx:pt idx="910">910</cx:pt>
          <cx:pt idx="911">911</cx:pt>
          <cx:pt idx="912">912</cx:pt>
          <cx:pt idx="913">913</cx:pt>
          <cx:pt idx="914">914</cx:pt>
          <cx:pt idx="915">915</cx:pt>
          <cx:pt idx="916">916</cx:pt>
          <cx:pt idx="917">917</cx:pt>
          <cx:pt idx="918">918</cx:pt>
          <cx:pt idx="919">919</cx:pt>
          <cx:pt idx="920">920</cx:pt>
          <cx:pt idx="921">921</cx:pt>
          <cx:pt idx="922">922</cx:pt>
          <cx:pt idx="923">923</cx:pt>
          <cx:pt idx="924">924</cx:pt>
          <cx:pt idx="925">925</cx:pt>
          <cx:pt idx="926">926</cx:pt>
          <cx:pt idx="927">927</cx:pt>
          <cx:pt idx="928">928</cx:pt>
          <cx:pt idx="929">929</cx:pt>
          <cx:pt idx="930">930</cx:pt>
          <cx:pt idx="931">931</cx:pt>
          <cx:pt idx="932">932</cx:pt>
          <cx:pt idx="933">933</cx:pt>
          <cx:pt idx="934">934</cx:pt>
          <cx:pt idx="935">935</cx:pt>
          <cx:pt idx="936">936</cx:pt>
          <cx:pt idx="937">937</cx:pt>
          <cx:pt idx="938">938</cx:pt>
          <cx:pt idx="939">939</cx:pt>
          <cx:pt idx="940">940</cx:pt>
          <cx:pt idx="941">941</cx:pt>
          <cx:pt idx="942">942</cx:pt>
          <cx:pt idx="943">943</cx:pt>
          <cx:pt idx="944">944</cx:pt>
          <cx:pt idx="945">945</cx:pt>
          <cx:pt idx="946">946</cx:pt>
          <cx:pt idx="947">947</cx:pt>
          <cx:pt idx="948">948</cx:pt>
          <cx:pt idx="949">949</cx:pt>
          <cx:pt idx="950">950</cx:pt>
          <cx:pt idx="951">951</cx:pt>
          <cx:pt idx="952">952</cx:pt>
          <cx:pt idx="953">953</cx:pt>
          <cx:pt idx="954">954</cx:pt>
          <cx:pt idx="955">955</cx:pt>
          <cx:pt idx="956">956</cx:pt>
          <cx:pt idx="957">957</cx:pt>
          <cx:pt idx="958">958</cx:pt>
          <cx:pt idx="959">959</cx:pt>
          <cx:pt idx="960">960</cx:pt>
          <cx:pt idx="961">961</cx:pt>
          <cx:pt idx="962">962</cx:pt>
          <cx:pt idx="963">963</cx:pt>
          <cx:pt idx="964">964</cx:pt>
          <cx:pt idx="965">965</cx:pt>
          <cx:pt idx="966">966</cx:pt>
          <cx:pt idx="967">967</cx:pt>
          <cx:pt idx="968">968</cx:pt>
          <cx:pt idx="969">969</cx:pt>
          <cx:pt idx="970">970</cx:pt>
          <cx:pt idx="971">971</cx:pt>
          <cx:pt idx="972">972</cx:pt>
          <cx:pt idx="973">973</cx:pt>
          <cx:pt idx="974">974</cx:pt>
          <cx:pt idx="975">975</cx:pt>
          <cx:pt idx="976">976</cx:pt>
          <cx:pt idx="977">977</cx:pt>
          <cx:pt idx="978">978</cx:pt>
          <cx:pt idx="979">979</cx:pt>
          <cx:pt idx="980">980</cx:pt>
          <cx:pt idx="981">981</cx:pt>
          <cx:pt idx="982">982</cx:pt>
          <cx:pt idx="983">983</cx:pt>
          <cx:pt idx="984">984</cx:pt>
          <cx:pt idx="985">985</cx:pt>
          <cx:pt idx="986">986</cx:pt>
          <cx:pt idx="987">987</cx:pt>
          <cx:pt idx="988">988</cx:pt>
          <cx:pt idx="989">989</cx:pt>
          <cx:pt idx="990">990</cx:pt>
          <cx:pt idx="991">991</cx:pt>
          <cx:pt idx="992">992</cx:pt>
          <cx:pt idx="993">993</cx:pt>
          <cx:pt idx="994">994</cx:pt>
          <cx:pt idx="995">995</cx:pt>
          <cx:pt idx="996">996</cx:pt>
          <cx:pt idx="997">997</cx:pt>
          <cx:pt idx="998">998</cx:pt>
          <cx:pt idx="999">999</cx:pt>
        </cx:lvl>
      </cx:strDim>
      <cx:numDim type="val">
        <cx:f>Crowdfunding!$T$2:$T$1001</cx:f>
        <cx:lvl ptCount="1000" formatCode="m/d/yy">
          <cx:pt idx="0">42353.25</cx:pt>
          <cx:pt idx="1">41872.208333333336</cx:pt>
          <cx:pt idx="2">41597.25</cx:pt>
          <cx:pt idx="3">43728.208333333328</cx:pt>
          <cx:pt idx="4">43489.25</cx:pt>
          <cx:pt idx="5">41160.208333333336</cx:pt>
          <cx:pt idx="6">42992.208333333328</cx:pt>
          <cx:pt idx="7">42231.208333333328</cx:pt>
          <cx:pt idx="8">40401.208333333336</cx:pt>
          <cx:pt idx="9">41585.25</cx:pt>
          <cx:pt idx="10">40452.208333333336</cx:pt>
          <cx:pt idx="11">40448.208333333336</cx:pt>
          <cx:pt idx="12">43768.208333333328</cx:pt>
          <cx:pt idx="13">42544.208333333328</cx:pt>
          <cx:pt idx="14">41001.208333333336</cx:pt>
          <cx:pt idx="15">43813.25</cx:pt>
          <cx:pt idx="16">41683.25</cx:pt>
          <cx:pt idx="17">40556.25</cx:pt>
          <cx:pt idx="18">43359.208333333328</cx:pt>
          <cx:pt idx="19">43549.208333333328</cx:pt>
          <cx:pt idx="20">41848.208333333336</cx:pt>
          <cx:pt idx="21">40804.208333333336</cx:pt>
          <cx:pt idx="22">43208.208333333328</cx:pt>
          <cx:pt idx="23">43563.208333333328</cx:pt>
          <cx:pt idx="24">41813.208333333336</cx:pt>
          <cx:pt idx="25">40701.208333333336</cx:pt>
          <cx:pt idx="26">43339.208333333328</cx:pt>
          <cx:pt idx="27">42288.208333333328</cx:pt>
          <cx:pt idx="28">40241.25</cx:pt>
          <cx:pt idx="29">43341.208333333328</cx:pt>
          <cx:pt idx="30">43614.208333333328</cx:pt>
          <cx:pt idx="31">42402.25</cx:pt>
          <cx:pt idx="32">43137.25</cx:pt>
          <cx:pt idx="33">41954.25</cx:pt>
          <cx:pt idx="34">42822.208333333328</cx:pt>
          <cx:pt idx="35">43526.25</cx:pt>
          <cx:pt idx="36">40625.208333333336</cx:pt>
          <cx:pt idx="37">43777.25</cx:pt>
          <cx:pt idx="38">40474.208333333336</cx:pt>
          <cx:pt idx="39">41344.208333333336</cx:pt>
          <cx:pt idx="40">40353.208333333336</cx:pt>
          <cx:pt idx="41">41182.208333333336</cx:pt>
          <cx:pt idx="42">40737.208333333336</cx:pt>
          <cx:pt idx="43">41860.208333333336</cx:pt>
          <cx:pt idx="44">43542.208333333328</cx:pt>
          <cx:pt idx="45">42691.25</cx:pt>
          <cx:pt idx="46">40390.208333333336</cx:pt>
          <cx:pt idx="47">41757.208333333336</cx:pt>
          <cx:pt idx="48">42192.208333333328</cx:pt>
          <cx:pt idx="49">43803.25</cx:pt>
          <cx:pt idx="50">41515.208333333336</cx:pt>
          <cx:pt idx="51">41011.208333333336</cx:pt>
          <cx:pt idx="52">40440.208333333336</cx:pt>
          <cx:pt idx="53">41818.208333333336</cx:pt>
          <cx:pt idx="54">43176.208333333328</cx:pt>
          <cx:pt idx="55">43316.208333333328</cx:pt>
          <cx:pt idx="56">42021.25</cx:pt>
          <cx:pt idx="57">42991.208333333328</cx:pt>
          <cx:pt idx="58">42281.208333333328</cx:pt>
          <cx:pt idx="59">42913.208333333328</cx:pt>
          <cx:pt idx="60">41110.208333333336</cx:pt>
          <cx:pt idx="61">40635.208333333336</cx:pt>
          <cx:pt idx="62">42161.208333333328</cx:pt>
          <cx:pt idx="63">42859.208333333328</cx:pt>
          <cx:pt idx="64">43298.208333333328</cx:pt>
          <cx:pt idx="65">40577.25</cx:pt>
          <cx:pt idx="66">42107.208333333328</cx:pt>
          <cx:pt idx="67">40208.25</cx:pt>
          <cx:pt idx="68">42990.208333333328</cx:pt>
          <cx:pt idx="69">40565.25</cx:pt>
          <cx:pt idx="70">40533.25</cx:pt>
          <cx:pt idx="71">43803.25</cx:pt>
          <cx:pt idx="72">42222.208333333328</cx:pt>
          <cx:pt idx="73">42704.25</cx:pt>
          <cx:pt idx="74">42457.208333333328</cx:pt>
          <cx:pt idx="75">43304.208333333328</cx:pt>
          <cx:pt idx="76">42076.208333333328</cx:pt>
          <cx:pt idx="77">40462.208333333336</cx:pt>
          <cx:pt idx="78">43207.208333333328</cx:pt>
          <cx:pt idx="79">43272.208333333328</cx:pt>
          <cx:pt idx="80">43006.208333333328</cx:pt>
          <cx:pt idx="81">43087.25</cx:pt>
          <cx:pt idx="82">43489.25</cx:pt>
          <cx:pt idx="83">42601.208333333328</cx:pt>
          <cx:pt idx="84">41128.208333333336</cx:pt>
          <cx:pt idx="85">40805.208333333336</cx:pt>
          <cx:pt idx="86">42141.208333333328</cx:pt>
          <cx:pt idx="87">40621.208333333336</cx:pt>
          <cx:pt idx="88">42132.208333333328</cx:pt>
          <cx:pt idx="89">40285.208333333336</cx:pt>
          <cx:pt idx="90">42425.25</cx:pt>
          <cx:pt idx="91">42616.208333333328</cx:pt>
          <cx:pt idx="92">40353.208333333336</cx:pt>
          <cx:pt idx="93">41206.208333333336</cx:pt>
          <cx:pt idx="94">43573.208333333328</cx:pt>
          <cx:pt idx="95">43759.208333333328</cx:pt>
          <cx:pt idx="96">40625.208333333336</cx:pt>
          <cx:pt idx="97">42234.208333333328</cx:pt>
          <cx:pt idx="98">42216.208333333328</cx:pt>
          <cx:pt idx="99">41997.25</cx:pt>
          <cx:pt idx="100">40853.208333333336</cx:pt>
          <cx:pt idx="101">42063.25</cx:pt>
          <cx:pt idx="102">43241.208333333328</cx:pt>
          <cx:pt idx="103">40484.208333333336</cx:pt>
          <cx:pt idx="104">42879.208333333328</cx:pt>
          <cx:pt idx="105">41384.208333333336</cx:pt>
          <cx:pt idx="106">43721.208333333328</cx:pt>
          <cx:pt idx="107">43230.208333333328</cx:pt>
          <cx:pt idx="108">41042.208333333336</cx:pt>
          <cx:pt idx="109">41653.25</cx:pt>
          <cx:pt idx="110">43373.208333333328</cx:pt>
          <cx:pt idx="111">41180.208333333336</cx:pt>
          <cx:pt idx="112">41890.208333333336</cx:pt>
          <cx:pt idx="113">42997.208333333328</cx:pt>
          <cx:pt idx="114">43565.208333333328</cx:pt>
          <cx:pt idx="115">43091.25</cx:pt>
          <cx:pt idx="116">42266.208333333328</cx:pt>
          <cx:pt idx="117">40814.208333333336</cx:pt>
          <cx:pt idx="118">41671.25</cx:pt>
          <cx:pt idx="119">41823.208333333336</cx:pt>
          <cx:pt idx="120">42115.208333333328</cx:pt>
          <cx:pt idx="121">41930.208333333336</cx:pt>
          <cx:pt idx="122">41997.25</cx:pt>
          <cx:pt idx="123">42335.25</cx:pt>
          <cx:pt idx="124">43651.208333333328</cx:pt>
          <cx:pt idx="125">43366.208333333328</cx:pt>
          <cx:pt idx="126">42624.208333333328</cx:pt>
          <cx:pt idx="127">40313.208333333336</cx:pt>
          <cx:pt idx="128">40430.208333333336</cx:pt>
          <cx:pt idx="129">42063.25</cx:pt>
          <cx:pt idx="130">40858.25</cx:pt>
          <cx:pt idx="131">41620.25</cx:pt>
          <cx:pt idx="132">43128.25</cx:pt>
          <cx:pt idx="133">40789.208333333336</cx:pt>
          <cx:pt idx="134">40762.208333333336</cx:pt>
          <cx:pt idx="135">41345.208333333336</cx:pt>
          <cx:pt idx="136">41809.208333333336</cx:pt>
          <cx:pt idx="137">40463.208333333336</cx:pt>
          <cx:pt idx="138">41186.208333333336</cx:pt>
          <cx:pt idx="139">42131.208333333328</cx:pt>
          <cx:pt idx="140">43161.25</cx:pt>
          <cx:pt idx="141">42173.208333333328</cx:pt>
          <cx:pt idx="142">41046.208333333336</cx:pt>
          <cx:pt idx="143">40377.208333333336</cx:pt>
          <cx:pt idx="144">43641.208333333328</cx:pt>
          <cx:pt idx="145">41894.208333333336</cx:pt>
          <cx:pt idx="146">40875.25</cx:pt>
          <cx:pt idx="147">42540.208333333328</cx:pt>
          <cx:pt idx="148">42950.208333333328</cx:pt>
          <cx:pt idx="149">41327.25</cx:pt>
          <cx:pt idx="150">43451.25</cx:pt>
          <cx:pt idx="151">41850.208333333336</cx:pt>
          <cx:pt idx="152">42790.25</cx:pt>
          <cx:pt idx="153">41207.208333333336</cx:pt>
          <cx:pt idx="154">42525.208333333328</cx:pt>
          <cx:pt idx="155">40277.208333333336</cx:pt>
          <cx:pt idx="156">43767.208333333328</cx:pt>
          <cx:pt idx="157">41650.25</cx:pt>
          <cx:pt idx="158">42347.25</cx:pt>
          <cx:pt idx="159">43569.208333333328</cx:pt>
          <cx:pt idx="160">43598.208333333328</cx:pt>
          <cx:pt idx="161">42276.208333333328</cx:pt>
          <cx:pt idx="162">43472.25</cx:pt>
          <cx:pt idx="163">43077.25</cx:pt>
          <cx:pt idx="164">43017.208333333328</cx:pt>
          <cx:pt idx="165">42980.208333333328</cx:pt>
          <cx:pt idx="166">40538.25</cx:pt>
          <cx:pt idx="167">41445.208333333336</cx:pt>
          <cx:pt idx="168">43541.208333333328</cx:pt>
          <cx:pt idx="169">41105.208333333336</cx:pt>
          <cx:pt idx="170">42957.208333333328</cx:pt>
          <cx:pt idx="171">41740.208333333336</cx:pt>
          <cx:pt idx="172">41854.208333333336</cx:pt>
          <cx:pt idx="173">41418.208333333336</cx:pt>
          <cx:pt idx="174">42283.208333333328</cx:pt>
          <cx:pt idx="175">42632.208333333328</cx:pt>
          <cx:pt idx="176">42625.208333333328</cx:pt>
          <cx:pt idx="177">40522.25</cx:pt>
          <cx:pt idx="178">43008.208333333328</cx:pt>
          <cx:pt idx="179">41351.208333333336</cx:pt>
          <cx:pt idx="180">40264.208333333336</cx:pt>
          <cx:pt idx="181">43030.208333333328</cx:pt>
          <cx:pt idx="182">43647.208333333328</cx:pt>
          <cx:pt idx="183">40443.208333333336</cx:pt>
          <cx:pt idx="184">43589.208333333328</cx:pt>
          <cx:pt idx="185">43244.208333333328</cx:pt>
          <cx:pt idx="186">41797.208333333336</cx:pt>
          <cx:pt idx="187">41356.208333333336</cx:pt>
          <cx:pt idx="188">41976.25</cx:pt>
          <cx:pt idx="189">42433.25</cx:pt>
          <cx:pt idx="190">41430.208333333336</cx:pt>
          <cx:pt idx="191">43539.208333333328</cx:pt>
          <cx:pt idx="192">41821.208333333336</cx:pt>
          <cx:pt idx="193">43202.208333333328</cx:pt>
          <cx:pt idx="194">42277.208333333328</cx:pt>
          <cx:pt idx="195">43317.208333333328</cx:pt>
          <cx:pt idx="196">42635.208333333328</cx:pt>
          <cx:pt idx="197">42923.208333333328</cx:pt>
          <cx:pt idx="198">40425.208333333336</cx:pt>
          <cx:pt idx="199">42196.208333333328</cx:pt>
          <cx:pt idx="200">40273.208333333336</cx:pt>
          <cx:pt idx="201">41863.208333333336</cx:pt>
          <cx:pt idx="202">40822.208333333336</cx:pt>
          <cx:pt idx="203">42754.25</cx:pt>
          <cx:pt idx="204">40646.208333333336</cx:pt>
          <cx:pt idx="205">43402.208333333328</cx:pt>
          <cx:pt idx="206">40245.25</cx:pt>
          <cx:pt idx="207">43360.208333333328</cx:pt>
          <cx:pt idx="208">43072.25</cx:pt>
          <cx:pt idx="209">42503.208333333328</cx:pt>
          <cx:pt idx="210">42824.208333333328</cx:pt>
          <cx:pt idx="211">41537.208333333336</cx:pt>
          <cx:pt idx="212">43860.25</cx:pt>
          <cx:pt idx="213">40496.25</cx:pt>
          <cx:pt idx="214">40415.208333333336</cx:pt>
          <cx:pt idx="215">43511.25</cx:pt>
          <cx:pt idx="216">40871.25</cx:pt>
          <cx:pt idx="217">43592.208333333328</cx:pt>
          <cx:pt idx="218">40892.25</cx:pt>
          <cx:pt idx="219">41149.208333333336</cx:pt>
          <cx:pt idx="220">40743.208333333336</cx:pt>
          <cx:pt idx="221">41083.208333333336</cx:pt>
          <cx:pt idx="222">41915.208333333336</cx:pt>
          <cx:pt idx="223">42459.208333333328</cx:pt>
          <cx:pt idx="224">41951.25</cx:pt>
          <cx:pt idx="225">41762.208333333336</cx:pt>
          <cx:pt idx="226">40313.208333333336</cx:pt>
          <cx:pt idx="227">42145.208333333328</cx:pt>
          <cx:pt idx="228">42638.208333333328</cx:pt>
          <cx:pt idx="229">42935.208333333328</cx:pt>
          <cx:pt idx="230">43805.25</cx:pt>
          <cx:pt idx="231">41473.208333333336</cx:pt>
          <cx:pt idx="232">42577.208333333328</cx:pt>
          <cx:pt idx="233">40722.208333333336</cx:pt>
          <cx:pt idx="234">42976.208333333328</cx:pt>
          <cx:pt idx="235">42784.25</cx:pt>
          <cx:pt idx="236">43648.208333333328</cx:pt>
          <cx:pt idx="237">41756.208333333336</cx:pt>
          <cx:pt idx="238">43108.25</cx:pt>
          <cx:pt idx="239">42249.208333333328</cx:pt>
          <cx:pt idx="240">40397.208333333336</cx:pt>
          <cx:pt idx="241">41752.208333333336</cx:pt>
          <cx:pt idx="242">42875.208333333328</cx:pt>
          <cx:pt idx="243">43166.25</cx:pt>
          <cx:pt idx="244">41886.208333333336</cx:pt>
          <cx:pt idx="245">41737.208333333336</cx:pt>
          <cx:pt idx="246">41495.208333333336</cx:pt>
          <cx:pt idx="247">42741.25</cx:pt>
          <cx:pt idx="248">42009.25</cx:pt>
          <cx:pt idx="249">42013.25</cx:pt>
          <cx:pt idx="250">40238.25</cx:pt>
          <cx:pt idx="251">41254.25</cx:pt>
          <cx:pt idx="252">41577.208333333336</cx:pt>
          <cx:pt idx="253">40653.208333333336</cx:pt>
          <cx:pt idx="254">42789.25</cx:pt>
          <cx:pt idx="255">40595.25</cx:pt>
          <cx:pt idx="256">42430.25</cx:pt>
          <cx:pt idx="257">41352.208333333336</cx:pt>
          <cx:pt idx="258">42732.25</cx:pt>
          <cx:pt idx="259">41270.25</cx:pt>
          <cx:pt idx="260">41192.208333333336</cx:pt>
          <cx:pt idx="261">40419.208333333336</cx:pt>
          <cx:pt idx="262">40664.208333333336</cx:pt>
          <cx:pt idx="263">40187.25</cx:pt>
          <cx:pt idx="264">41333.25</cx:pt>
          <cx:pt idx="265">42416.25</cx:pt>
          <cx:pt idx="266">41983.25</cx:pt>
          <cx:pt idx="267">41222.25</cx:pt>
          <cx:pt idx="268">41232.25</cx:pt>
          <cx:pt idx="269">43517.25</cx:pt>
          <cx:pt idx="270">40516.25</cx:pt>
          <cx:pt idx="271">42376.25</cx:pt>
          <cx:pt idx="272">43681.208333333328</cx:pt>
          <cx:pt idx="273">42998.208333333328</cx:pt>
          <cx:pt idx="274">43050.25</cx:pt>
          <cx:pt idx="275">43569.208333333328</cx:pt>
          <cx:pt idx="276">41023.208333333336</cx:pt>
          <cx:pt idx="277">40380.208333333336</cx:pt>
          <cx:pt idx="278">41264.25</cx:pt>
          <cx:pt idx="279">43349.208333333328</cx:pt>
          <cx:pt idx="280">43066.25</cx:pt>
          <cx:pt idx="281">41000.208333333336</cx:pt>
          <cx:pt idx="282">42707.25</cx:pt>
          <cx:pt idx="283">42525.208333333328</cx:pt>
          <cx:pt idx="284">41035.208333333336</cx:pt>
          <cx:pt idx="285">42661.208333333328</cx:pt>
          <cx:pt idx="286">42704.25</cx:pt>
          <cx:pt idx="287">42122.208333333328</cx:pt>
          <cx:pt idx="288">40983.208333333336</cx:pt>
          <cx:pt idx="289">42222.208333333328</cx:pt>
          <cx:pt idx="290">41436.208333333336</cx:pt>
          <cx:pt idx="291">40835.208333333336</cx:pt>
          <cx:pt idx="292">41002.208333333336</cx:pt>
          <cx:pt idx="293">40465.208333333336</cx:pt>
          <cx:pt idx="294">43411.25</cx:pt>
          <cx:pt idx="295">41587.25</cx:pt>
          <cx:pt idx="296">43515.25</cx:pt>
          <cx:pt idx="297">41662.25</cx:pt>
          <cx:pt idx="298">42444.208333333328</cx:pt>
          <cx:pt idx="299">42488.208333333328</cx:pt>
          <cx:pt idx="300">42978.208333333328</cx:pt>
          <cx:pt idx="301">42078.208333333328</cx:pt>
          <cx:pt idx="302">43359.208333333328</cx:pt>
          <cx:pt idx="303">42381.25</cx:pt>
          <cx:pt idx="304">42630.208333333328</cx:pt>
          <cx:pt idx="305">42489.208333333328</cx:pt>
          <cx:pt idx="306">42933.208333333328</cx:pt>
          <cx:pt idx="307">41086.208333333336</cx:pt>
          <cx:pt idx="308">40652.208333333336</cx:pt>
          <cx:pt idx="309">40827.208333333336</cx:pt>
          <cx:pt idx="310">40293.208333333336</cx:pt>
          <cx:pt idx="311">40602.25</cx:pt>
          <cx:pt idx="312">41579.208333333336</cx:pt>
          <cx:pt idx="313">40968.25</cx:pt>
          <cx:pt idx="314">43541.208333333328</cx:pt>
          <cx:pt idx="315">41812.208333333336</cx:pt>
          <cx:pt idx="316">43789.25</cx:pt>
          <cx:pt idx="317">42882.208333333328</cx:pt>
          <cx:pt idx="318">41686.25</cx:pt>
          <cx:pt idx="319">40426.208333333336</cx:pt>
          <cx:pt idx="320">40682.208333333336</cx:pt>
          <cx:pt idx="321">40642.208333333336</cx:pt>
          <cx:pt idx="322">40520.25</cx:pt>
          <cx:pt idx="323">41727.208333333336</cx:pt>
          <cx:pt idx="324">42188.208333333328</cx:pt>
          <cx:pt idx="325">43290.208333333328</cx:pt>
          <cx:pt idx="326">42370.25</cx:pt>
          <cx:pt idx="327">43709.208333333328</cx:pt>
          <cx:pt idx="328">43445.25</cx:pt>
          <cx:pt idx="329">42727.25</cx:pt>
          <cx:pt idx="330">43078.25</cx:pt>
          <cx:pt idx="331">40897.25</cx:pt>
          <cx:pt idx="332">41362.208333333336</cx:pt>
          <cx:pt idx="333">43452.25</cx:pt>
          <cx:pt idx="334">43117.25</cx:pt>
          <cx:pt idx="335">43797.25</cx:pt>
          <cx:pt idx="336">40528.25</cx:pt>
          <cx:pt idx="337">43781.25</cx:pt>
          <cx:pt idx="338">40851.208333333336</cx:pt>
          <cx:pt idx="339">42963.208333333328</cx:pt>
          <cx:pt idx="340">40890.25</cx:pt>
          <cx:pt idx="341">42251.208333333328</cx:pt>
          <cx:pt idx="342">41487.208333333336</cx:pt>
          <cx:pt idx="343">41650.25</cx:pt>
          <cx:pt idx="344">43162.25</cx:pt>
          <cx:pt idx="345">42195.208333333328</cx:pt>
          <cx:pt idx="346">43026.208333333328</cx:pt>
          <cx:pt idx="347">42070.25</cx:pt>
          <cx:pt idx="348">42795.25</cx:pt>
          <cx:pt idx="349">42960.208333333328</cx:pt>
          <cx:pt idx="350">42162.208333333328</cx:pt>
          <cx:pt idx="351">42254.208333333328</cx:pt>
          <cx:pt idx="352">42323.25</cx:pt>
          <cx:pt idx="353">43652.208333333328</cx:pt>
          <cx:pt idx="354">41527.208333333336</cx:pt>
          <cx:pt idx="355">42797.25</cx:pt>
          <cx:pt idx="356">40931.25</cx:pt>
          <cx:pt idx="357">42275.208333333328</cx:pt>
          <cx:pt idx="358">43325.208333333328</cx:pt>
          <cx:pt idx="359">40789.208333333336</cx:pt>
          <cx:pt idx="360">40558.25</cx:pt>
          <cx:pt idx="361">43039.208333333328</cx:pt>
          <cx:pt idx="362">40608.25</cx:pt>
          <cx:pt idx="363">40905.25</cx:pt>
          <cx:pt idx="364">43194.208333333328</cx:pt>
          <cx:pt idx="365">42760.25</cx:pt>
          <cx:pt idx="366">40547.25</cx:pt>
          <cx:pt idx="367">41954.25</cx:pt>
          <cx:pt idx="368">40487.208333333336</cx:pt>
          <cx:pt idx="369">41347.208333333336</cx:pt>
          <cx:pt idx="370">43576.208333333328</cx:pt>
          <cx:pt idx="371">42094.208333333328</cx:pt>
          <cx:pt idx="372">42032.25</cx:pt>
          <cx:pt idx="373">42972.208333333328</cx:pt>
          <cx:pt idx="374">43481.25</cx:pt>
          <cx:pt idx="375">42350.25</cx:pt>
          <cx:pt idx="376">41832.208333333336</cx:pt>
          <cx:pt idx="377">43774.25</cx:pt>
          <cx:pt idx="378">43279.208333333328</cx:pt>
          <cx:pt idx="379">40857.25</cx:pt>
          <cx:pt idx="380">41453.208333333336</cx:pt>
          <cx:pt idx="381">42209.208333333328</cx:pt>
          <cx:pt idx="382">43043.208333333328</cx:pt>
          <cx:pt idx="383">43515.25</cx:pt>
          <cx:pt idx="384">42803.25</cx:pt>
          <cx:pt idx="385">43585.208333333328</cx:pt>
          <cx:pt idx="386">40367.208333333336</cx:pt>
          <cx:pt idx="387">41077.208333333336</cx:pt>
          <cx:pt idx="388">40914.25</cx:pt>
          <cx:pt idx="389">40506.25</cx:pt>
          <cx:pt idx="390">41545.208333333336</cx:pt>
          <cx:pt idx="391">41655.25</cx:pt>
          <cx:pt idx="392">40551.25</cx:pt>
          <cx:pt idx="393">42934.208333333328</cx:pt>
          <cx:pt idx="394">41494.208333333336</cx:pt>
          <cx:pt idx="395">40886.25</cx:pt>
          <cx:pt idx="396">43386.208333333328</cx:pt>
          <cx:pt idx="397">41423.208333333336</cx:pt>
          <cx:pt idx="398">43230.208333333328</cx:pt>
          <cx:pt idx="399">40583.25</cx:pt>
          <cx:pt idx="400">41524.208333333336</cx:pt>
          <cx:pt idx="401">43765.208333333328</cx:pt>
          <cx:pt idx="402">40961.25</cx:pt>
          <cx:pt idx="403">40346.208333333336</cx:pt>
          <cx:pt idx="404">43056.25</cx:pt>
          <cx:pt idx="405">43305.208333333328</cx:pt>
          <cx:pt idx="406">41316.25</cx:pt>
          <cx:pt idx="407">43758.208333333328</cx:pt>
          <cx:pt idx="408">42561.208333333328</cx:pt>
          <cx:pt idx="409">42847.208333333328</cx:pt>
          <cx:pt idx="410">42122.208333333328</cx:pt>
          <cx:pt idx="411">42886.208333333328</cx:pt>
          <cx:pt idx="412">41652.25</cx:pt>
          <cx:pt idx="413">43458.25</cx:pt>
          <cx:pt idx="414">40296.208333333336</cx:pt>
          <cx:pt idx="415">40938.25</cx:pt>
          <cx:pt idx="416">40569.25</cx:pt>
          <cx:pt idx="417">43431.25</cx:pt>
          <cx:pt idx="418">41036.208333333336</cx:pt>
          <cx:pt idx="419">40905.25</cx:pt>
          <cx:pt idx="420">42925.208333333328</cx:pt>
          <cx:pt idx="421">42945.208333333328</cx:pt>
          <cx:pt idx="422">40305.208333333336</cx:pt>
          <cx:pt idx="423">40810.208333333336</cx:pt>
          <cx:pt idx="424">43214.208333333328</cx:pt>
          <cx:pt idx="425">42219.208333333328</cx:pt>
          <cx:pt idx="426">41339.25</cx:pt>
          <cx:pt idx="427">41927.208333333336</cx:pt>
          <cx:pt idx="428">40592.25</cx:pt>
          <cx:pt idx="429">41708.208333333336</cx:pt>
          <cx:pt idx="430">43771.208333333328</cx:pt>
          <cx:pt idx="431">43290.208333333328</cx:pt>
          <cx:pt idx="432">41781.208333333336</cx:pt>
          <cx:pt idx="433">41619.25</cx:pt>
          <cx:pt idx="434">42719.25</cx:pt>
          <cx:pt idx="435">42000.25</cx:pt>
          <cx:pt idx="436">43576.208333333328</cx:pt>
          <cx:pt idx="437">42263.208333333328</cx:pt>
          <cx:pt idx="438">41367.208333333336</cx:pt>
          <cx:pt idx="439">42687.25</cx:pt>
          <cx:pt idx="440">42926.208333333328</cx:pt>
          <cx:pt idx="441">41053.208333333336</cx:pt>
          <cx:pt idx="442">42996.208333333328</cx:pt>
          <cx:pt idx="443">40470.208333333336</cx:pt>
          <cx:pt idx="444">40750.208333333336</cx:pt>
          <cx:pt idx="445">40536.25</cx:pt>
          <cx:pt idx="446">41263.25</cx:pt>
          <cx:pt idx="447">43104.25</cx:pt>
          <cx:pt idx="448">41380.208333333336</cx:pt>
          <cx:pt idx="449">43547.208333333328</cx:pt>
          <cx:pt idx="450">43417.25</cx:pt>
          <cx:pt idx="451">42966.208333333328</cx:pt>
          <cx:pt idx="452">40366.208333333336</cx:pt>
          <cx:pt idx="453">42746.25</cx:pt>
          <cx:pt idx="454">41604.25</cx:pt>
          <cx:pt idx="455">40832.208333333336</cx:pt>
          <cx:pt idx="456">43141.25</cx:pt>
          <cx:pt idx="457">42659.208333333328</cx:pt>
          <cx:pt idx="458">40309.208333333336</cx:pt>
          <cx:pt idx="459">42026.25</cx:pt>
          <cx:pt idx="460">40402.208333333336</cx:pt>
          <cx:pt idx="461">41777.208333333336</cx:pt>
          <cx:pt idx="462">41342.25</cx:pt>
          <cx:pt idx="463">41643.25</cx:pt>
          <cx:pt idx="464">43156.25</cx:pt>
          <cx:pt idx="465">43136.25</cx:pt>
          <cx:pt idx="466">41432.208333333336</cx:pt>
          <cx:pt idx="467">42338.25</cx:pt>
          <cx:pt idx="468">43585.208333333328</cx:pt>
          <cx:pt idx="469">42144.208333333328</cx:pt>
          <cx:pt idx="470">42723.25</cx:pt>
          <cx:pt idx="471">41031.208333333336</cx:pt>
          <cx:pt idx="472">43589.208333333328</cx:pt>
          <cx:pt idx="473">43278.208333333328</cx:pt>
          <cx:pt idx="474">41990.25</cx:pt>
          <cx:pt idx="475">41454.208333333336</cx:pt>
          <cx:pt idx="476">43328.208333333328</cx:pt>
          <cx:pt idx="477">40747.208333333336</cx:pt>
          <cx:pt idx="478">42084.208333333328</cx:pt>
          <cx:pt idx="479">42947.208333333328</cx:pt>
          <cx:pt idx="480">40257.208333333336</cx:pt>
          <cx:pt idx="481">41955.25</cx:pt>
          <cx:pt idx="482">40974.25</cx:pt>
          <cx:pt idx="483">43818.25</cx:pt>
          <cx:pt idx="484">41904.208333333336</cx:pt>
          <cx:pt idx="485">43667.208333333328</cx:pt>
          <cx:pt idx="486">43183.208333333328</cx:pt>
          <cx:pt idx="487">42878.208333333328</cx:pt>
          <cx:pt idx="488">42420.25</cx:pt>
          <cx:pt idx="489">40411.208333333336</cx:pt>
          <cx:pt idx="490">43793.25</cx:pt>
          <cx:pt idx="491">41482.208333333336</cx:pt>
          <cx:pt idx="492">40371.208333333336</cx:pt>
          <cx:pt idx="493">43658.208333333328</cx:pt>
          <cx:pt idx="494">40991.208333333336</cx:pt>
          <cx:pt idx="495">41804.208333333336</cx:pt>
          <cx:pt idx="496">42893.208333333328</cx:pt>
          <cx:pt idx="497">42724.25</cx:pt>
          <cx:pt idx="498">42007.25</cx:pt>
          <cx:pt idx="499">42449.208333333328</cx:pt>
          <cx:pt idx="500">41423.208333333336</cx:pt>
          <cx:pt idx="501">41347.208333333336</cx:pt>
          <cx:pt idx="502">41146.208333333336</cx:pt>
          <cx:pt idx="503">42206.208333333328</cx:pt>
          <cx:pt idx="504">42143.208333333328</cx:pt>
          <cx:pt idx="505">41383.208333333336</cx:pt>
          <cx:pt idx="506">43079.25</cx:pt>
          <cx:pt idx="507">41422.208333333336</cx:pt>
          <cx:pt idx="508">43331.208333333328</cx:pt>
          <cx:pt idx="509">41044.208333333336</cx:pt>
          <cx:pt idx="510">43275.208333333328</cx:pt>
          <cx:pt idx="511">43681.208333333328</cx:pt>
          <cx:pt idx="512">41826.208333333336</cx:pt>
          <cx:pt idx="513">40432.208333333336</cx:pt>
          <cx:pt idx="514">41619.25</cx:pt>
          <cx:pt idx="515">40902.25</cx:pt>
          <cx:pt idx="516">40434.208333333336</cx:pt>
          <cx:pt idx="517">42865.208333333328</cx:pt>
          <cx:pt idx="518">43156.25</cx:pt>
          <cx:pt idx="519">42026.25</cx:pt>
          <cx:pt idx="520">43577.208333333328</cx:pt>
          <cx:pt idx="521">42611.208333333328</cx:pt>
          <cx:pt idx="522">41105.208333333336</cx:pt>
          <cx:pt idx="523">40246.25</cx:pt>
          <cx:pt idx="524">40307.208333333336</cx:pt>
          <cx:pt idx="525">40509.25</cx:pt>
          <cx:pt idx="526">42401.25</cx:pt>
          <cx:pt idx="527">42441.25</cx:pt>
          <cx:pt idx="528">41646.25</cx:pt>
          <cx:pt idx="529">41797.208333333336</cx:pt>
          <cx:pt idx="530">40435.208333333336</cx:pt>
          <cx:pt idx="531">41645.25</cx:pt>
          <cx:pt idx="532">43126.25</cx:pt>
          <cx:pt idx="533">41515.208333333336</cx:pt>
          <cx:pt idx="534">43330.208333333328</cx:pt>
          <cx:pt idx="535">43261.208333333328</cx:pt>
          <cx:pt idx="536">40440.208333333336</cx:pt>
          <cx:pt idx="537">43365.208333333328</cx:pt>
          <cx:pt idx="538">41555.208333333336</cx:pt>
          <cx:pt idx="539">43653.208333333328</cx:pt>
          <cx:pt idx="540">43247.208333333328</cx:pt>
          <cx:pt idx="541">42191.208333333328</cx:pt>
          <cx:pt idx="542">42421.25</cx:pt>
          <cx:pt idx="543">41543.208333333336</cx:pt>
          <cx:pt idx="544">42390.25</cx:pt>
          <cx:pt idx="545">43844.25</cx:pt>
          <cx:pt idx="546">43363.208333333328</cx:pt>
          <cx:pt idx="547">42041.25</cx:pt>
          <cx:pt idx="548">42474.208333333328</cx:pt>
          <cx:pt idx="549">41431.208333333336</cx:pt>
          <cx:pt idx="550">40989.208333333336</cx:pt>
          <cx:pt idx="551">42033.25</cx:pt>
          <cx:pt idx="552">42702.25</cx:pt>
          <cx:pt idx="553">40546.25</cx:pt>
          <cx:pt idx="554">42729.25</cx:pt>
          <cx:pt idx="555">41762.208333333336</cx:pt>
          <cx:pt idx="556">40799.208333333336</cx:pt>
          <cx:pt idx="557">42282.208333333328</cx:pt>
          <cx:pt idx="558">42467.208333333328</cx:pt>
          <cx:pt idx="559">42591.208333333328</cx:pt>
          <cx:pt idx="560">40905.25</cx:pt>
          <cx:pt idx="561">40835.208333333336</cx:pt>
          <cx:pt idx="562">43538.208333333328</cx:pt>
          <cx:pt idx="563">43437.25</cx:pt>
          <cx:pt idx="564">42086.208333333328</cx:pt>
          <cx:pt idx="565">40882.25</cx:pt>
          <cx:pt idx="566">42447.208333333328</cx:pt>
          <cx:pt idx="567">41832.208333333336</cx:pt>
          <cx:pt idx="568">40419.208333333336</cx:pt>
          <cx:pt idx="569">40566.25</cx:pt>
          <cx:pt idx="570">41999.25</cx:pt>
          <cx:pt idx="571">42221.208333333328</cx:pt>
          <cx:pt idx="572">42291.208333333328</cx:pt>
          <cx:pt idx="573">41763.208333333336</cx:pt>
          <cx:pt idx="574">43816.25</cx:pt>
          <cx:pt idx="575">41782.208333333336</cx:pt>
          <cx:pt idx="576">43057.25</cx:pt>
          <cx:pt idx="577">40639.208333333336</cx:pt>
          <cx:pt idx="578">40881.25</cx:pt>
          <cx:pt idx="579">40774.208333333336</cx:pt>
          <cx:pt idx="580">41704.25</cx:pt>
          <cx:pt idx="581">40677.208333333336</cx:pt>
          <cx:pt idx="582">42170.208333333328</cx:pt>
          <cx:pt idx="583">40976.25</cx:pt>
          <cx:pt idx="584">41038.208333333336</cx:pt>
          <cx:pt idx="585">40265.208333333336</cx:pt>
          <cx:pt idx="586">40518.25</cx:pt>
          <cx:pt idx="587">43536.208333333328</cx:pt>
          <cx:pt idx="588">40293.208333333336</cx:pt>
          <cx:pt idx="589">42197.208333333328</cx:pt>
          <cx:pt idx="590">42005.25</cx:pt>
          <cx:pt idx="591">40383.208333333336</cx:pt>
          <cx:pt idx="592">41798.208333333336</cx:pt>
          <cx:pt idx="593">41737.208333333336</cx:pt>
          <cx:pt idx="594">42551.208333333328</cx:pt>
          <cx:pt idx="595">40274.208333333336</cx:pt>
          <cx:pt idx="596">42441.25</cx:pt>
          <cx:pt idx="597">43804.25</cx:pt>
          <cx:pt idx="598">40373.208333333336</cx:pt>
          <cx:pt idx="599">42055.25</cx:pt>
          <cx:pt idx="600">41497.208333333336</cx:pt>
          <cx:pt idx="601">41806.208333333336</cx:pt>
          <cx:pt idx="602">42171.208333333328</cx:pt>
          <cx:pt idx="603">43600.208333333328</cx:pt>
          <cx:pt idx="604">40586.25</cx:pt>
          <cx:pt idx="605">42321.25</cx:pt>
          <cx:pt idx="606">42447.208333333328</cx:pt>
          <cx:pt idx="607">41723.208333333336</cx:pt>
          <cx:pt idx="608">43534.25</cx:pt>
          <cx:pt idx="609">43498.25</cx:pt>
          <cx:pt idx="610">41273.25</cx:pt>
          <cx:pt idx="611">41492.208333333336</cx:pt>
          <cx:pt idx="612">40497.25</cx:pt>
          <cx:pt idx="613">42982.208333333328</cx:pt>
          <cx:pt idx="614">42764.25</cx:pt>
          <cx:pt idx="615">42499.208333333328</cx:pt>
          <cx:pt idx="616">41538.208333333336</cx:pt>
          <cx:pt idx="617">41804.208333333336</cx:pt>
          <cx:pt idx="618">41417.208333333336</cx:pt>
          <cx:pt idx="619">40670.208333333336</cx:pt>
          <cx:pt idx="620">42563.208333333328</cx:pt>
          <cx:pt idx="621">42631.208333333328</cx:pt>
          <cx:pt idx="622">43231.208333333328</cx:pt>
          <cx:pt idx="623">42206.208333333328</cx:pt>
          <cx:pt idx="624">42035.25</cx:pt>
          <cx:pt idx="625">43871.25</cx:pt>
          <cx:pt idx="626">40458.208333333336</cx:pt>
          <cx:pt idx="627">40369.208333333336</cx:pt>
          <cx:pt idx="628">40458.208333333336</cx:pt>
          <cx:pt idx="629">42559.208333333328</cx:pt>
          <cx:pt idx="630">43597.208333333328</cx:pt>
          <cx:pt idx="631">43554.208333333328</cx:pt>
          <cx:pt idx="632">41963.25</cx:pt>
          <cx:pt idx="633">42319.25</cx:pt>
          <cx:pt idx="634">42833.208333333328</cx:pt>
          <cx:pt idx="635">41346.208333333336</cx:pt>
          <cx:pt idx="636">40971.25</cx:pt>
          <cx:pt idx="637">42696.25</cx:pt>
          <cx:pt idx="638">40398.208333333336</cx:pt>
          <cx:pt idx="639">43309.208333333328</cx:pt>
          <cx:pt idx="640">42390.25</cx:pt>
          <cx:pt idx="641">42814.208333333328</cx:pt>
          <cx:pt idx="642">43460.25</cx:pt>
          <cx:pt idx="643">42813.208333333328</cx:pt>
          <cx:pt idx="644">43468.25</cx:pt>
          <cx:pt idx="645">43390.208333333328</cx:pt>
          <cx:pt idx="646">41357.208333333336</cx:pt>
          <cx:pt idx="647">43223.208333333328</cx:pt>
          <cx:pt idx="648">42940.208333333328</cx:pt>
          <cx:pt idx="649">40482.208333333336</cx:pt>
          <cx:pt idx="650">41855.208333333336</cx:pt>
          <cx:pt idx="651">41707.25</cx:pt>
          <cx:pt idx="652">42630.208333333328</cx:pt>
          <cx:pt idx="653">42470.208333333328</cx:pt>
          <cx:pt idx="654">42245.208333333328</cx:pt>
          <cx:pt idx="655">42809.208333333328</cx:pt>
          <cx:pt idx="656">43102.25</cx:pt>
          <cx:pt idx="657">43112.25</cx:pt>
          <cx:pt idx="658">42269.208333333328</cx:pt>
          <cx:pt idx="659">40571.25</cx:pt>
          <cx:pt idx="660">42246.208333333328</cx:pt>
          <cx:pt idx="661">41026.208333333336</cx:pt>
          <cx:pt idx="662">43447.25</cx:pt>
          <cx:pt idx="663">40481.208333333336</cx:pt>
          <cx:pt idx="664">40969.25</cx:pt>
          <cx:pt idx="665">40747.208333333336</cx:pt>
          <cx:pt idx="666">41522.208333333336</cx:pt>
          <cx:pt idx="667">41901.208333333336</cx:pt>
          <cx:pt idx="668">41134.208333333336</cx:pt>
          <cx:pt idx="669">42921.208333333328</cx:pt>
          <cx:pt idx="670">42437.25</cx:pt>
          <cx:pt idx="671">40394.208333333336</cx:pt>
          <cx:pt idx="672">43190.208333333328</cx:pt>
          <cx:pt idx="673">42496.208333333328</cx:pt>
          <cx:pt idx="674">40821.208333333336</cx:pt>
          <cx:pt idx="675">43726.208333333328</cx:pt>
          <cx:pt idx="676">41187.208333333336</cx:pt>
          <cx:pt idx="677">42611.208333333328</cx:pt>
          <cx:pt idx="678">43486.25</cx:pt>
          <cx:pt idx="679">43761.208333333328</cx:pt>
          <cx:pt idx="680">43815.25</cx:pt>
          <cx:pt idx="681">40904.25</cx:pt>
          <cx:pt idx="682">41628.25</cx:pt>
          <cx:pt idx="683">43361.208333333328</cx:pt>
          <cx:pt idx="684">40378.208333333336</cx:pt>
          <cx:pt idx="685">42263.208333333328</cx:pt>
          <cx:pt idx="686">43197.208333333328</cx:pt>
          <cx:pt idx="687">42809.208333333328</cx:pt>
          <cx:pt idx="688">43491.25</cx:pt>
          <cx:pt idx="689">41588.25</cx:pt>
          <cx:pt idx="690">40880.25</cx:pt>
          <cx:pt idx="691">41202.208333333336</cx:pt>
          <cx:pt idx="692">43673.208333333328</cx:pt>
          <cx:pt idx="693">43042.208333333328</cx:pt>
          <cx:pt idx="694">43103.25</cx:pt>
          <cx:pt idx="695">42338.25</cx:pt>
          <cx:pt idx="696">42115.208333333328</cx:pt>
          <cx:pt idx="697">43192.208333333328</cx:pt>
          <cx:pt idx="698">40885.25</cx:pt>
          <cx:pt idx="699">43642.208333333328</cx:pt>
          <cx:pt idx="700">40218.25</cx:pt>
          <cx:pt idx="701">40636.208333333336</cx:pt>
          <cx:pt idx="702">41482.208333333336</cx:pt>
          <cx:pt idx="703">41037.208333333336</cx:pt>
          <cx:pt idx="704">42570.208333333328</cx:pt>
          <cx:pt idx="705">41623.25</cx:pt>
          <cx:pt idx="706">43479.25</cx:pt>
          <cx:pt idx="707">43478.25</cx:pt>
          <cx:pt idx="708">42887.208333333328</cx:pt>
          <cx:pt idx="709">41025.208333333336</cx:pt>
          <cx:pt idx="710">43302.208333333328</cx:pt>
          <cx:pt idx="711">42395.25</cx:pt>
          <cx:pt idx="712">42600.208333333328</cx:pt>
          <cx:pt idx="713">42616.208333333328</cx:pt>
          <cx:pt idx="714">41871.208333333336</cx:pt>
          <cx:pt idx="715">40402.208333333336</cx:pt>
          <cx:pt idx="716">41493.208333333336</cx:pt>
          <cx:pt idx="717">40798.208333333336</cx:pt>
          <cx:pt idx="718">41468.208333333336</cx:pt>
          <cx:pt idx="719">41069.208333333336</cx:pt>
          <cx:pt idx="720">43166.25</cx:pt>
          <cx:pt idx="721">43200.208333333328</cx:pt>
          <cx:pt idx="722">43072.25</cx:pt>
          <cx:pt idx="723">42452.208333333328</cx:pt>
          <cx:pt idx="724">41936.208333333336</cx:pt>
          <cx:pt idx="725">41960.25</cx:pt>
          <cx:pt idx="726">40482.208333333336</cx:pt>
          <cx:pt idx="727">43543.208333333328</cx:pt>
          <cx:pt idx="728">42526.208333333328</cx:pt>
          <cx:pt idx="729">41311.25</cx:pt>
          <cx:pt idx="730">42153.208333333328</cx:pt>
          <cx:pt idx="731">42940.208333333328</cx:pt>
          <cx:pt idx="732">42839.208333333328</cx:pt>
          <cx:pt idx="733">41857.208333333336</cx:pt>
          <cx:pt idx="734">42775.25</cx:pt>
          <cx:pt idx="735">42466.208333333328</cx:pt>
          <cx:pt idx="736">42059.25</cx:pt>
          <cx:pt idx="737">42697.25</cx:pt>
          <cx:pt idx="738">41981.25</cx:pt>
          <cx:pt idx="739">41090.208333333336</cx:pt>
          <cx:pt idx="740">42772.25</cx:pt>
          <cx:pt idx="741">40322.208333333336</cx:pt>
          <cx:pt idx="742">40239.25</cx:pt>
          <cx:pt idx="743">42304.208333333328</cx:pt>
          <cx:pt idx="744">43324.208333333328</cx:pt>
          <cx:pt idx="745">40355.208333333336</cx:pt>
          <cx:pt idx="746">40830.208333333336</cx:pt>
          <cx:pt idx="747">40434.208333333336</cx:pt>
          <cx:pt idx="748">40263.208333333336</cx:pt>
          <cx:pt idx="749">41932.208333333336</cx:pt>
          <cx:pt idx="750">40385.208333333336</cx:pt>
          <cx:pt idx="751">42461.208333333328</cx:pt>
          <cx:pt idx="752">40413.208333333336</cx:pt>
          <cx:pt idx="753">40336.208333333336</cx:pt>
          <cx:pt idx="754">41263.25</cx:pt>
          <cx:pt idx="755">43108.25</cx:pt>
          <cx:pt idx="756">42030.25</cx:pt>
          <cx:pt idx="757">40679.208333333336</cx:pt>
          <cx:pt idx="758">41945.208333333336</cx:pt>
          <cx:pt idx="759">43166.25</cx:pt>
          <cx:pt idx="760">43707.208333333328</cx:pt>
          <cx:pt idx="761">42943.208333333328</cx:pt>
          <cx:pt idx="762">41252.25</cx:pt>
          <cx:pt idx="763">41072.208333333336</cx:pt>
          <cx:pt idx="764">40684.208333333336</cx:pt>
          <cx:pt idx="765">42865.208333333328</cx:pt>
          <cx:pt idx="766">43363.208333333328</cx:pt>
          <cx:pt idx="767">42328.25</cx:pt>
          <cx:pt idx="768">41634.25</cx:pt>
          <cx:pt idx="769">41527.208333333336</cx:pt>
          <cx:pt idx="770">41750.208333333336</cx:pt>
          <cx:pt idx="771">43518.25</cx:pt>
          <cx:pt idx="772">43509.25</cx:pt>
          <cx:pt idx="773">42848.208333333328</cx:pt>
          <cx:pt idx="774">42554.208333333328</cx:pt>
          <cx:pt idx="775">41959.25</cx:pt>
          <cx:pt idx="776">43668.208333333328</cx:pt>
          <cx:pt idx="777">40838.208333333336</cx:pt>
          <cx:pt idx="778">40773.208333333336</cx:pt>
          <cx:pt idx="779">42239.208333333328</cx:pt>
          <cx:pt idx="780">42592.208333333328</cx:pt>
          <cx:pt idx="781">40533.25</cx:pt>
          <cx:pt idx="782">40631.208333333336</cx:pt>
          <cx:pt idx="783">41632.25</cx:pt>
          <cx:pt idx="784">42446.208333333328</cx:pt>
          <cx:pt idx="785">43616.208333333328</cx:pt>
          <cx:pt idx="786">43193.208333333328</cx:pt>
          <cx:pt idx="787">40693.208333333336</cx:pt>
          <cx:pt idx="788">41223.25</cx:pt>
          <cx:pt idx="789">41823.208333333336</cx:pt>
          <cx:pt idx="790">40229.25</cx:pt>
          <cx:pt idx="791">42731.25</cx:pt>
          <cx:pt idx="792">41479.208333333336</cx:pt>
          <cx:pt idx="793">41454.208333333336</cx:pt>
          <cx:pt idx="794">43103.25</cx:pt>
          <cx:pt idx="795">42678.208333333328</cx:pt>
          <cx:pt idx="796">41866.208333333336</cx:pt>
          <cx:pt idx="797">43487.25</cx:pt>
          <cx:pt idx="798">41088.208333333336</cx:pt>
          <cx:pt idx="799">42403.25</cx:pt>
          <cx:pt idx="800">42171.208333333328</cx:pt>
          <cx:pt idx="801">43852.25</cx:pt>
          <cx:pt idx="802">43652.208333333328</cx:pt>
          <cx:pt idx="803">43526.25</cx:pt>
          <cx:pt idx="804">43122.25</cx:pt>
          <cx:pt idx="805">42009.25</cx:pt>
          <cx:pt idx="806">40997.208333333336</cx:pt>
          <cx:pt idx="807">43797.25</cx:pt>
          <cx:pt idx="808">42524.208333333328</cx:pt>
          <cx:pt idx="809">41136.208333333336</cx:pt>
          <cx:pt idx="810">43077.25</cx:pt>
          <cx:pt idx="811">42380.25</cx:pt>
          <cx:pt idx="812">43211.208333333328</cx:pt>
          <cx:pt idx="813">41158.208333333336</cx:pt>
          <cx:pt idx="814">42519.208333333328</cx:pt>
          <cx:pt idx="815">43094.25</cx:pt>
          <cx:pt idx="816">41682.25</cx:pt>
          <cx:pt idx="817">43617.208333333328</cx:pt>
          <cx:pt idx="818">43499.25</cx:pt>
          <cx:pt idx="819">41252.25</cx:pt>
          <cx:pt idx="820">43323.208333333328</cx:pt>
          <cx:pt idx="821">42807.208333333328</cx:pt>
          <cx:pt idx="822">41715.208333333336</cx:pt>
          <cx:pt idx="823">41917.208333333336</cx:pt>
          <cx:pt idx="824">40380.208333333336</cx:pt>
          <cx:pt idx="825">42953.208333333328</cx:pt>
          <cx:pt idx="826">40553.25</cx:pt>
          <cx:pt idx="827">40678.208333333336</cx:pt>
          <cx:pt idx="828">43365.208333333328</cx:pt>
          <cx:pt idx="829">42179.208333333328</cx:pt>
          <cx:pt idx="830">43162.25</cx:pt>
          <cx:pt idx="831">41028.208333333336</cx:pt>
          <cx:pt idx="832">42333.25</cx:pt>
          <cx:pt idx="833">40599.25</cx:pt>
          <cx:pt idx="834">41454.208333333336</cx:pt>
          <cx:pt idx="835">42069.25</cx:pt>
          <cx:pt idx="836">40225.25</cx:pt>
          <cx:pt idx="837">40683.208333333336</cx:pt>
          <cx:pt idx="838">43379.208333333328</cx:pt>
          <cx:pt idx="839">41760.208333333336</cx:pt>
          <cx:pt idx="840">41838.208333333336</cx:pt>
          <cx:pt idx="841">42435.25</cx:pt>
          <cx:pt idx="842">43269.208333333328</cx:pt>
          <cx:pt idx="843">43344.208333333328</cx:pt>
          <cx:pt idx="844">40933.25</cx:pt>
          <cx:pt idx="845">43272.208333333328</cx:pt>
          <cx:pt idx="846">43338.208333333328</cx:pt>
          <cx:pt idx="847">43110.25</cx:pt>
          <cx:pt idx="848">40350.208333333336</cx:pt>
          <cx:pt idx="849">40951.25</cx:pt>
          <cx:pt idx="850">40881.25</cx:pt>
          <cx:pt idx="851">41064.208333333336</cx:pt>
          <cx:pt idx="852">40750.208333333336</cx:pt>
          <cx:pt idx="853">40719.208333333336</cx:pt>
          <cx:pt idx="854">43814.25</cx:pt>
          <cx:pt idx="855">40743.208333333336</cx:pt>
          <cx:pt idx="856">41040.208333333336</cx:pt>
          <cx:pt idx="857">40967.25</cx:pt>
          <cx:pt idx="858">43218.208333333328</cx:pt>
          <cx:pt idx="859">41352.208333333336</cx:pt>
          <cx:pt idx="860">43525.25</cx:pt>
          <cx:pt idx="861">40266.208333333336</cx:pt>
          <cx:pt idx="862">40760.208333333336</cx:pt>
          <cx:pt idx="863">42195.208333333328</cx:pt>
          <cx:pt idx="864">42606.208333333328</cx:pt>
          <cx:pt idx="865">41906.208333333336</cx:pt>
          <cx:pt idx="866">40672.208333333336</cx:pt>
          <cx:pt idx="867">43388.208333333328</cx:pt>
          <cx:pt idx="868">41570.208333333336</cx:pt>
          <cx:pt idx="869">40364.208333333336</cx:pt>
          <cx:pt idx="870">42265.208333333328</cx:pt>
          <cx:pt idx="871">43058.25</cx:pt>
          <cx:pt idx="872">43351.208333333328</cx:pt>
          <cx:pt idx="873">41652.25</cx:pt>
          <cx:pt idx="874">40329.208333333336</cx:pt>
          <cx:pt idx="875">40557.25</cx:pt>
          <cx:pt idx="876">43648.208333333328</cx:pt>
          <cx:pt idx="877">42578.208333333328</cx:pt>
          <cx:pt idx="878">43869.25</cx:pt>
          <cx:pt idx="879">42797.25</cx:pt>
          <cx:pt idx="880">43669.208333333328</cx:pt>
          <cx:pt idx="881">42223.208333333328</cx:pt>
          <cx:pt idx="882">42029.25</cx:pt>
          <cx:pt idx="883">40359.208333333336</cx:pt>
          <cx:pt idx="884">41765.208333333336</cx:pt>
          <cx:pt idx="885">40373.208333333336</cx:pt>
          <cx:pt idx="886">40434.208333333336</cx:pt>
          <cx:pt idx="887">42249.208333333328</cx:pt>
          <cx:pt idx="888">42855.208333333328</cx:pt>
          <cx:pt idx="889">41717.208333333336</cx:pt>
          <cx:pt idx="890">43641.208333333328</cx:pt>
          <cx:pt idx="891">40924.25</cx:pt>
          <cx:pt idx="892">40360.208333333336</cx:pt>
          <cx:pt idx="893">42174.208333333328</cx:pt>
          <cx:pt idx="894">41496.208333333336</cx:pt>
          <cx:pt idx="895">43143.25</cx:pt>
          <cx:pt idx="896">40741.208333333336</cx:pt>
          <cx:pt idx="897">43585.208333333328</cx:pt>
          <cx:pt idx="898">43821.25</cx:pt>
          <cx:pt idx="899">41572.208333333336</cx:pt>
          <cx:pt idx="900">41902.208333333336</cx:pt>
          <cx:pt idx="901">43331.208333333328</cx:pt>
          <cx:pt idx="902">42441.25</cx:pt>
          <cx:pt idx="903">41049.208333333336</cx:pt>
          <cx:pt idx="904">41190.208333333336</cx:pt>
          <cx:pt idx="905">41539.208333333336</cx:pt>
          <cx:pt idx="906">42904.208333333328</cx:pt>
          <cx:pt idx="907">40667.208333333336</cx:pt>
          <cx:pt idx="908">41042.208333333336</cx:pt>
          <cx:pt idx="909">43282.208333333328</cx:pt>
          <cx:pt idx="910">42027.25</cx:pt>
          <cx:pt idx="911">43719.208333333328</cx:pt>
          <cx:pt idx="912">41170.208333333336</cx:pt>
          <cx:pt idx="913">43610.208333333328</cx:pt>
          <cx:pt idx="914">41502.208333333336</cx:pt>
          <cx:pt idx="915">42985.208333333328</cx:pt>
          <cx:pt idx="916">42000.25</cx:pt>
          <cx:pt idx="917">40746.208333333336</cx:pt>
          <cx:pt idx="918">41128.208333333336</cx:pt>
          <cx:pt idx="919">43054.25</cx:pt>
          <cx:pt idx="920">43523.25</cx:pt>
          <cx:pt idx="921">40965.25</cx:pt>
          <cx:pt idx="922">43452.25</cx:pt>
          <cx:pt idx="923">40374.208333333336</cx:pt>
          <cx:pt idx="924">43780.25</cx:pt>
          <cx:pt idx="925">43012.208333333328</cx:pt>
          <cx:pt idx="926">42506.208333333328</cx:pt>
          <cx:pt idx="927">41131.208333333336</cx:pt>
          <cx:pt idx="928">41646.25</cx:pt>
          <cx:pt idx="929">42872.208333333328</cx:pt>
          <cx:pt idx="930">42067.25</cx:pt>
          <cx:pt idx="931">41820.208333333336</cx:pt>
          <cx:pt idx="932">41712.208333333336</cx:pt>
          <cx:pt idx="933">41385.208333333336</cx:pt>
          <cx:pt idx="934">42428.25</cx:pt>
          <cx:pt idx="935">42216.208333333328</cx:pt>
          <cx:pt idx="936">43671.208333333328</cx:pt>
          <cx:pt idx="937">42343.25</cx:pt>
          <cx:pt idx="938">43299.208333333328</cx:pt>
          <cx:pt idx="939">40687.208333333336</cx:pt>
          <cx:pt idx="940">41266.25</cx:pt>
          <cx:pt idx="941">40587.25</cx:pt>
          <cx:pt idx="942">40571.25</cx:pt>
          <cx:pt idx="943">41941.208333333336</cx:pt>
          <cx:pt idx="944">42795.25</cx:pt>
          <cx:pt idx="945">41019.208333333336</cx:pt>
          <cx:pt idx="946">40712.208333333336</cx:pt>
          <cx:pt idx="947">41915.208333333336</cx:pt>
          <cx:pt idx="948">41995.25</cx:pt>
          <cx:pt idx="949">42131.208333333328</cx:pt>
          <cx:pt idx="950">43576.208333333328</cx:pt>
          <cx:pt idx="951">42731.25</cx:pt>
          <cx:pt idx="952">42605.208333333328</cx:pt>
          <cx:pt idx="953">42394.25</cx:pt>
          <cx:pt idx="954">41198.208333333336</cx:pt>
          <cx:pt idx="955">41240.25</cx:pt>
          <cx:pt idx="956">42364.25</cx:pt>
          <cx:pt idx="957">40958.25</cx:pt>
          <cx:pt idx="958">40372.208333333336</cx:pt>
          <cx:pt idx="959">40385.208333333336</cx:pt>
          <cx:pt idx="960">42445.208333333328</cx:pt>
          <cx:pt idx="961">40595.25</cx:pt>
          <cx:pt idx="962">41613.25</cx:pt>
          <cx:pt idx="963">40613.25</cx:pt>
          <cx:pt idx="964">42140.208333333328</cx:pt>
          <cx:pt idx="965">40243.25</cx:pt>
          <cx:pt idx="966">42903.208333333328</cx:pt>
          <cx:pt idx="967">41042.208333333336</cx:pt>
          <cx:pt idx="968">40559.25</cx:pt>
          <cx:pt idx="969">43828.25</cx:pt>
          <cx:pt idx="970">40673.208333333336</cx:pt>
          <cx:pt idx="971">41561.208333333336</cx:pt>
          <cx:pt idx="972">41801.208333333336</cx:pt>
          <cx:pt idx="973">40524.25</cx:pt>
          <cx:pt idx="974">41413.208333333336</cx:pt>
          <cx:pt idx="975">42376.25</cx:pt>
          <cx:pt idx="976">40577.25</cx:pt>
          <cx:pt idx="977">43170.25</cx:pt>
          <cx:pt idx="978">42708.25</cx:pt>
          <cx:pt idx="979">42084.208333333328</cx:pt>
          <cx:pt idx="980">42312.25</cx:pt>
          <cx:pt idx="981">43127.25</cx:pt>
          <cx:pt idx="982">40745.208333333336</cx:pt>
          <cx:pt idx="983">43696.208333333328</cx:pt>
          <cx:pt idx="984">43742.208333333328</cx:pt>
          <cx:pt idx="985">41640.25</cx:pt>
          <cx:pt idx="986">40652.208333333336</cx:pt>
          <cx:pt idx="987">42866.208333333328</cx:pt>
          <cx:pt idx="988">42707.25</cx:pt>
          <cx:pt idx="989">43576.208333333328</cx:pt>
          <cx:pt idx="990">42454.208333333328</cx:pt>
          <cx:pt idx="991">41911.208333333336</cx:pt>
          <cx:pt idx="992">43241.208333333328</cx:pt>
          <cx:pt idx="993">42379.25</cx:pt>
          <cx:pt idx="994">41935.208333333336</cx:pt>
          <cx:pt idx="995">43437.25</cx:pt>
          <cx:pt idx="996">41306.25</cx:pt>
          <cx:pt idx="997">41664.25</cx:pt>
          <cx:pt idx="998">40234.25</cx:pt>
          <cx:pt idx="999">42557.208333333328</cx:pt>
        </cx:lvl>
      </cx:numDim>
    </cx:data>
  </cx:chartData>
  <cx:chart>
    <cx:title pos="t" align="ctr" overlay="0"/>
    <cx:plotArea>
      <cx:plotAreaRegion>
        <cx:series layoutId="boxWhisker" uniqueId="{5E098482-C79B-6441-989C-00F02A8FE915}">
          <cx:tx>
            <cx:txData>
              <cx:f>Crowdfunding!$S$1</cx:f>
              <cx:v>Date Created Conversion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5865C2DE-B241-EF44-86A7-4D4EBE3BEF98}">
          <cx:tx>
            <cx:txData>
              <cx:f>Crowdfunding!$T$1</cx:f>
              <cx:v>Date Ended Conversion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{C20A0741-9E05-1B46-9BBA-96252B050D14}tf10002069_mac.dotx</Template>
  <TotalTime>0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Aijha Reed</dc:creator>
  <cp:keywords/>
  <dc:description/>
  <cp:lastModifiedBy>Aijha Reed</cp:lastModifiedBy>
  <cp:revision>2</cp:revision>
  <dcterms:created xsi:type="dcterms:W3CDTF">2023-10-06T06:58:00Z</dcterms:created>
  <dcterms:modified xsi:type="dcterms:W3CDTF">2023-10-06T06:58:00Z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